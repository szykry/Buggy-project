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B1D0A9" w14:textId="77777777" w:rsidR="0063585C" w:rsidRPr="004851C7" w:rsidRDefault="00CC4722" w:rsidP="00D429F2">
      <w:pPr>
        <w:pStyle w:val="Cmlaplog"/>
      </w:pPr>
      <w:r>
        <w:rPr>
          <w:noProof/>
        </w:rPr>
        <w:drawing>
          <wp:inline distT="0" distB="0" distL="0" distR="0" wp14:anchorId="33BDBF64" wp14:editId="116433A0">
            <wp:extent cx="1935480" cy="541020"/>
            <wp:effectExtent l="0" t="0" r="0" b="0"/>
            <wp:docPr id="1" name="Kép 1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DCB3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1985C23B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3B790702" w14:textId="0C5D34CB" w:rsidR="004851C7" w:rsidRDefault="00F303B1" w:rsidP="00D429F2">
      <w:pPr>
        <w:pStyle w:val="Cmlapkarstanszk"/>
      </w:pPr>
      <w:fldSimple w:instr=" DOCPROPERTY  Company  \* MERGEFORMAT ">
        <w:r w:rsidR="00FB4940">
          <w:t>Automatizálási és Alkalmazott Informatikai Tanszék</w:t>
        </w:r>
      </w:fldSimple>
    </w:p>
    <w:p w14:paraId="2D0EACB2" w14:textId="77777777" w:rsidR="004851C7" w:rsidRDefault="004851C7"/>
    <w:p w14:paraId="270401C1" w14:textId="77777777" w:rsidR="004851C7" w:rsidRDefault="004851C7"/>
    <w:p w14:paraId="5FC421D4" w14:textId="77777777" w:rsidR="004851C7" w:rsidRDefault="004851C7"/>
    <w:p w14:paraId="02529E42" w14:textId="77777777" w:rsidR="004851C7" w:rsidRDefault="004851C7"/>
    <w:p w14:paraId="368DEE18" w14:textId="77777777" w:rsidR="004851C7" w:rsidRDefault="004851C7"/>
    <w:p w14:paraId="7DF3D753" w14:textId="77777777" w:rsidR="004851C7" w:rsidRDefault="004851C7"/>
    <w:p w14:paraId="0E987C5F" w14:textId="77777777" w:rsidR="004851C7" w:rsidRPr="00B50CAA" w:rsidRDefault="004851C7"/>
    <w:p w14:paraId="0AE80DAD" w14:textId="77777777" w:rsidR="0063585C" w:rsidRPr="00B50CAA" w:rsidRDefault="00230800" w:rsidP="00171054">
      <w:pPr>
        <w:pStyle w:val="Cmlapszerz"/>
      </w:pPr>
      <w:r>
        <w:t>Szilágyi Krisztián Gergely</w:t>
      </w:r>
    </w:p>
    <w:p w14:paraId="03614C11" w14:textId="0C3897D0" w:rsidR="0063585C" w:rsidRPr="00B50CAA" w:rsidRDefault="00230800">
      <w:pPr>
        <w:pStyle w:val="Cm"/>
      </w:pPr>
      <w:r>
        <w:t xml:space="preserve">Autonóm </w:t>
      </w:r>
      <w:r w:rsidR="00E14A42">
        <w:t>jármű fejlesztése</w:t>
      </w:r>
    </w:p>
    <w:p w14:paraId="46AFCDB7" w14:textId="10E68E08" w:rsidR="0063585C" w:rsidRPr="00B50CAA" w:rsidRDefault="00D34846" w:rsidP="009C1C93">
      <w:pPr>
        <w:pStyle w:val="Alcm"/>
      </w:pPr>
      <w:r>
        <w:t>Önvezető sz</w:t>
      </w:r>
      <w:r w:rsidR="00DD73B6">
        <w:t>i</w:t>
      </w:r>
      <w:r>
        <w:t>mulátor fejlesztése megerősítéses tanulással</w:t>
      </w:r>
    </w:p>
    <w:p w14:paraId="6173BF65" w14:textId="77777777" w:rsidR="0063585C" w:rsidRPr="00D429F2" w:rsidRDefault="00CC4722" w:rsidP="009C1C93">
      <w:pPr>
        <w:pStyle w:val="Alcm"/>
      </w:pPr>
      <w: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C1D41DD" wp14:editId="197492BB">
                <wp:simplePos x="0" y="0"/>
                <wp:positionH relativeFrom="page">
                  <wp:posOffset>2602865</wp:posOffset>
                </wp:positionH>
                <wp:positionV relativeFrom="paragraph">
                  <wp:posOffset>362585</wp:posOffset>
                </wp:positionV>
                <wp:extent cx="2879725" cy="1028700"/>
                <wp:effectExtent l="2540" t="1270" r="3810" b="0"/>
                <wp:wrapNone/>
                <wp:docPr id="5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BD0CF" w14:textId="77777777" w:rsidR="00167C1F" w:rsidRDefault="00167C1F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</w:p>
                          <w:p w14:paraId="0BF690E9" w14:textId="77777777" w:rsidR="00167C1F" w:rsidRDefault="00167C1F" w:rsidP="00171054">
                            <w:pPr>
                              <w:pStyle w:val="Cmlapszerz"/>
                            </w:pPr>
                            <w:r>
                              <w:t>Szemenyei Márton</w:t>
                            </w:r>
                          </w:p>
                          <w:p w14:paraId="0D21E9DA" w14:textId="0551FC88" w:rsidR="00167C1F" w:rsidRDefault="00167C1F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BD2258">
                              <w:rPr>
                                <w:noProof/>
                              </w:rPr>
                              <w:t>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1D41DD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04.95pt;margin-top:28.55pt;width:226.75pt;height:81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" stroked="f">
                <v:textbox>
                  <w:txbxContent>
                    <w:p w14:paraId="602BD0CF" w14:textId="77777777" w:rsidR="00167C1F" w:rsidRDefault="00167C1F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</w:p>
                    <w:p w14:paraId="0BF690E9" w14:textId="77777777" w:rsidR="00167C1F" w:rsidRDefault="00167C1F" w:rsidP="00171054">
                      <w:pPr>
                        <w:pStyle w:val="Cmlapszerz"/>
                      </w:pPr>
                      <w:r>
                        <w:t>Szemenyei Márton</w:t>
                      </w:r>
                    </w:p>
                    <w:p w14:paraId="0D21E9DA" w14:textId="0551FC88" w:rsidR="00167C1F" w:rsidRDefault="00167C1F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BD2258">
                        <w:rPr>
                          <w:noProof/>
                        </w:rPr>
                        <w:t>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0825E55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0E727525" w14:textId="612E50A6" w:rsidR="00FB4940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9132974" w:history="1">
        <w:r w:rsidR="00FB4940" w:rsidRPr="00B210CF">
          <w:rPr>
            <w:rStyle w:val="Hiperhivatkozs"/>
            <w:noProof/>
          </w:rPr>
          <w:t>Összefoglaló</w:t>
        </w:r>
        <w:r w:rsidR="00FB4940">
          <w:rPr>
            <w:noProof/>
            <w:webHidden/>
          </w:rPr>
          <w:tab/>
        </w:r>
        <w:r w:rsidR="00FB4940">
          <w:rPr>
            <w:noProof/>
            <w:webHidden/>
          </w:rPr>
          <w:fldChar w:fldCharType="begin"/>
        </w:r>
        <w:r w:rsidR="00FB4940">
          <w:rPr>
            <w:noProof/>
            <w:webHidden/>
          </w:rPr>
          <w:instrText xml:space="preserve"> PAGEREF _Toc59132974 \h </w:instrText>
        </w:r>
        <w:r w:rsidR="00FB4940">
          <w:rPr>
            <w:noProof/>
            <w:webHidden/>
          </w:rPr>
        </w:r>
        <w:r w:rsidR="00FB4940"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3</w:t>
        </w:r>
        <w:r w:rsidR="00FB4940">
          <w:rPr>
            <w:noProof/>
            <w:webHidden/>
          </w:rPr>
          <w:fldChar w:fldCharType="end"/>
        </w:r>
      </w:hyperlink>
    </w:p>
    <w:p w14:paraId="5804BF2B" w14:textId="110D3F3B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75" w:history="1">
        <w:r w:rsidRPr="00B210CF">
          <w:rPr>
            <w:rStyle w:val="Hiperhivatkozs"/>
            <w:noProof/>
          </w:rPr>
          <w:t>1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26AD56" w14:textId="53D22E00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76" w:history="1">
        <w:r w:rsidRPr="00B210CF">
          <w:rPr>
            <w:rStyle w:val="Hiperhivatkozs"/>
            <w:noProof/>
          </w:rPr>
          <w:t>1.1 Reinforcment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D4987A" w14:textId="26F2A6CB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77" w:history="1">
        <w:r w:rsidRPr="00B210CF">
          <w:rPr>
            <w:rStyle w:val="Hiperhivatkozs"/>
            <w:noProof/>
          </w:rPr>
          <w:t>1.2 PyBullet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EA7129" w14:textId="77994544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78" w:history="1">
        <w:r w:rsidRPr="00B210CF">
          <w:rPr>
            <w:rStyle w:val="Hiperhivatkozs"/>
            <w:noProof/>
          </w:rPr>
          <w:t>2 Felhasznált technológia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042104" w14:textId="6E2C7137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79" w:history="1">
        <w:r w:rsidRPr="00B210CF">
          <w:rPr>
            <w:rStyle w:val="Hiperhivatkozs"/>
            <w:noProof/>
          </w:rPr>
          <w:t>2.1 Colaboratory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73583E" w14:textId="366591DD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0" w:history="1">
        <w:r w:rsidRPr="00B210CF">
          <w:rPr>
            <w:rStyle w:val="Hiperhivatkozs"/>
            <w:noProof/>
          </w:rPr>
          <w:t>2.2 PyTorch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0D086F" w14:textId="2AAED8D9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81" w:history="1">
        <w:r w:rsidRPr="00B210CF">
          <w:rPr>
            <w:rStyle w:val="Hiperhivatkozs"/>
            <w:noProof/>
          </w:rPr>
          <w:t>3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094FDC" w14:textId="737E4262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2" w:history="1">
        <w:r w:rsidRPr="00B210CF">
          <w:rPr>
            <w:rStyle w:val="Hiperhivatkozs"/>
            <w:noProof/>
          </w:rPr>
          <w:t>3.1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4973FB" w14:textId="317DA7B1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3" w:history="1">
        <w:r w:rsidRPr="00B210CF">
          <w:rPr>
            <w:rStyle w:val="Hiperhivatkozs"/>
            <w:noProof/>
          </w:rPr>
          <w:t>3.1.1 Multi-head Attention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6F31B7C" w14:textId="05070A22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4" w:history="1">
        <w:r w:rsidRPr="00B210CF">
          <w:rPr>
            <w:rStyle w:val="Hiperhivatkozs"/>
            <w:noProof/>
          </w:rPr>
          <w:t>3.1.2 A2C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7721978" w14:textId="2CC5B12F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5" w:history="1">
        <w:r w:rsidRPr="00B210CF">
          <w:rPr>
            <w:rStyle w:val="Hiperhivatkozs"/>
            <w:noProof/>
          </w:rPr>
          <w:t>3.1.3 RAdam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47FDFD" w14:textId="0E12BC19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86" w:history="1">
        <w:r w:rsidRPr="00B210CF">
          <w:rPr>
            <w:rStyle w:val="Hiperhivatkozs"/>
            <w:noProof/>
          </w:rPr>
          <w:t>4 Szimulációs környezet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E7B43F" w14:textId="0843F1B5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7" w:history="1">
        <w:r w:rsidRPr="00B210CF">
          <w:rPr>
            <w:rStyle w:val="Hiperhivatkozs"/>
            <w:noProof/>
          </w:rPr>
          <w:t>4.1 PyBullet részletesebb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FA867E" w14:textId="59B3EB9E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8" w:history="1">
        <w:r w:rsidRPr="00B210CF">
          <w:rPr>
            <w:rStyle w:val="Hiperhivatkozs"/>
            <w:noProof/>
          </w:rPr>
          <w:t>4.2 Objektumok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C064CB0" w14:textId="7E01A2FB" w:rsidR="00FB4940" w:rsidRDefault="00FB494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89" w:history="1">
        <w:r w:rsidRPr="00B210CF">
          <w:rPr>
            <w:rStyle w:val="Hiperhivatkozs"/>
            <w:noProof/>
          </w:rPr>
          <w:t>4.3 Jutalom függvény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B8EFA0" w14:textId="7FF9F65E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90" w:history="1">
        <w:r w:rsidRPr="00B210CF">
          <w:rPr>
            <w:rStyle w:val="Hiperhivatkozs"/>
            <w:noProof/>
          </w:rPr>
          <w:t>4.3.1 Alfa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9CDB858" w14:textId="0632B3C2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91" w:history="1">
        <w:r w:rsidRPr="00B210CF">
          <w:rPr>
            <w:rStyle w:val="Hiperhivatkozs"/>
            <w:noProof/>
          </w:rPr>
          <w:t>4.3.2 Béta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26057A" w14:textId="05552108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92" w:history="1">
        <w:r w:rsidRPr="00B210CF">
          <w:rPr>
            <w:rStyle w:val="Hiperhivatkozs"/>
            <w:noProof/>
          </w:rPr>
          <w:t>4.3.3 Gamma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1ACD651" w14:textId="28E7481C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93" w:history="1">
        <w:r w:rsidRPr="00B210CF">
          <w:rPr>
            <w:rStyle w:val="Hiperhivatkozs"/>
            <w:noProof/>
          </w:rPr>
          <w:t>4.3.4 Delta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EA68F5C" w14:textId="0B3F65DD" w:rsidR="00FB4940" w:rsidRDefault="00FB494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59132994" w:history="1">
        <w:r w:rsidRPr="00B210CF">
          <w:rPr>
            <w:rStyle w:val="Hiperhivatkozs"/>
            <w:noProof/>
          </w:rPr>
          <w:t>4.3.5 Epszilon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D67D29" w14:textId="46151A09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95" w:history="1">
        <w:r w:rsidRPr="00B210CF">
          <w:rPr>
            <w:rStyle w:val="Hiperhivatkozs"/>
            <w:noProof/>
          </w:rPr>
          <w:t>5 Tanítás,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D8C6556" w14:textId="0D3581D6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96" w:history="1">
        <w:r w:rsidRPr="00B210CF">
          <w:rPr>
            <w:rStyle w:val="Hiperhivatkozs"/>
            <w:noProof/>
          </w:rPr>
          <w:t>6 Összefoglaló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E186D1B" w14:textId="3EF862F4" w:rsidR="00FB4940" w:rsidRDefault="00FB494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59132997" w:history="1">
        <w:r w:rsidRPr="00B210CF">
          <w:rPr>
            <w:rStyle w:val="Hiperhivatkozs"/>
            <w:noProof/>
          </w:rPr>
          <w:t>7 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_Toc59132997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2258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FD5C201" w14:textId="0A1E8EFC" w:rsidR="0063585C" w:rsidRPr="00B50CAA" w:rsidRDefault="00730B3C" w:rsidP="00D1023B">
      <w:pPr>
        <w:ind w:firstLine="0"/>
      </w:pPr>
      <w:r>
        <w:rPr>
          <w:b/>
          <w:bCs/>
        </w:rPr>
        <w:fldChar w:fldCharType="end"/>
      </w:r>
    </w:p>
    <w:p w14:paraId="06807616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093ED5AE" w14:textId="77777777" w:rsidR="0063585C" w:rsidRDefault="0063585C" w:rsidP="00816BCB">
      <w:pPr>
        <w:pStyle w:val="Fejezetcimszmozsnlkl"/>
      </w:pPr>
      <w:bookmarkStart w:id="0" w:name="_Toc59132974"/>
      <w:r w:rsidRPr="00B50CAA">
        <w:lastRenderedPageBreak/>
        <w:t>Összefoglaló</w:t>
      </w:r>
      <w:bookmarkEnd w:id="0"/>
    </w:p>
    <w:p w14:paraId="41F23F14" w14:textId="0DFC1FE6" w:rsidR="00016BCF" w:rsidRDefault="00AF3747" w:rsidP="00D947D8">
      <w:r>
        <w:t xml:space="preserve">A feladatom egy az </w:t>
      </w:r>
      <w:r w:rsidR="00217AE9">
        <w:t>Irányítástechnika és Informatika T</w:t>
      </w:r>
      <w:r>
        <w:t xml:space="preserve">anszéken </w:t>
      </w:r>
      <w:r w:rsidR="00016BCF">
        <w:t xml:space="preserve">megtalálható </w:t>
      </w:r>
      <w:r w:rsidR="00016BCF" w:rsidRPr="00016BCF">
        <w:t xml:space="preserve">HPI </w:t>
      </w:r>
      <w:proofErr w:type="spellStart"/>
      <w:r w:rsidR="00016BCF" w:rsidRPr="00016BCF">
        <w:t>Trophy</w:t>
      </w:r>
      <w:proofErr w:type="spellEnd"/>
      <w:r w:rsidR="00016BCF" w:rsidRPr="00016BCF">
        <w:t xml:space="preserve"> </w:t>
      </w:r>
      <w:proofErr w:type="spellStart"/>
      <w:r w:rsidR="00016BCF" w:rsidRPr="00016BCF">
        <w:t>Flux</w:t>
      </w:r>
      <w:proofErr w:type="spellEnd"/>
      <w:r w:rsidR="00016BCF" w:rsidRPr="00016BCF">
        <w:t xml:space="preserve"> Buggy</w:t>
      </w:r>
      <w:r>
        <w:t xml:space="preserve"> </w:t>
      </w:r>
      <w:r w:rsidR="00016BCF">
        <w:t xml:space="preserve">távirányítós versenyautó </w:t>
      </w:r>
      <w:r>
        <w:t xml:space="preserve">autonóm </w:t>
      </w:r>
      <w:r w:rsidR="00016BCF">
        <w:t>járművé alakítása</w:t>
      </w:r>
      <w:r>
        <w:t xml:space="preserve"> az Önálló laboratórium </w:t>
      </w:r>
      <w:r w:rsidR="003060F7">
        <w:t>2</w:t>
      </w:r>
      <w:r w:rsidR="00016BCF">
        <w:t xml:space="preserve"> </w:t>
      </w:r>
      <w:r>
        <w:t xml:space="preserve">tárgy keretein belül. </w:t>
      </w:r>
      <w:r w:rsidR="00016BCF">
        <w:t xml:space="preserve">A projekt megvalósításán egy több fős csapat dolgozik. </w:t>
      </w:r>
      <w:r w:rsidR="00B84E25">
        <w:t xml:space="preserve">A </w:t>
      </w:r>
      <w:r w:rsidR="00E60E02">
        <w:t>hardvert</w:t>
      </w:r>
      <w:r w:rsidR="00B84E25">
        <w:t xml:space="preserve"> fejlesztők feladata a szenzorok és a feldolgozó egység kiválasztása, integr</w:t>
      </w:r>
      <w:r w:rsidR="00E60E02">
        <w:t>á</w:t>
      </w:r>
      <w:r w:rsidR="00B84E25">
        <w:t xml:space="preserve">lása, míg az én feladatom megalkotni azt a </w:t>
      </w:r>
      <w:r w:rsidR="00E60E02">
        <w:t>szoftvert</w:t>
      </w:r>
      <w:r w:rsidR="00B84E25">
        <w:t xml:space="preserve">, mely </w:t>
      </w:r>
      <w:r w:rsidR="00E60E02">
        <w:t>autonóm</w:t>
      </w:r>
      <w:r w:rsidR="00B84E25">
        <w:t xml:space="preserve"> járművet varázsol a </w:t>
      </w:r>
      <w:r w:rsidR="00E60E02">
        <w:t>távirányítós</w:t>
      </w:r>
      <w:r w:rsidR="00B84E25">
        <w:t xml:space="preserve"> </w:t>
      </w:r>
      <w:r w:rsidR="00E60E02">
        <w:t>autóból</w:t>
      </w:r>
      <w:r w:rsidR="00B84E25">
        <w:t>. Ehhez</w:t>
      </w:r>
      <w:r w:rsidR="009D0CF5">
        <w:t xml:space="preserve"> kell</w:t>
      </w:r>
      <w:r w:rsidR="00B84E25">
        <w:t xml:space="preserve"> </w:t>
      </w:r>
      <w:r w:rsidR="00E60E02">
        <w:t>implementálni</w:t>
      </w:r>
      <w:r w:rsidR="00B84E25">
        <w:t xml:space="preserve"> olyan funkciókat, mint például a sávkövetés</w:t>
      </w:r>
      <w:r w:rsidR="003060F7">
        <w:t>/tartás</w:t>
      </w:r>
      <w:r w:rsidR="00B84E25">
        <w:t xml:space="preserve">, </w:t>
      </w:r>
      <w:r w:rsidR="003060F7">
        <w:t xml:space="preserve">álló és mozgó </w:t>
      </w:r>
      <w:r w:rsidR="00B84E25">
        <w:t>akadályo</w:t>
      </w:r>
      <w:r w:rsidR="009D0CF5">
        <w:t>k</w:t>
      </w:r>
      <w:r w:rsidR="00B84E25">
        <w:t xml:space="preserve"> detektálása, kikerülése</w:t>
      </w:r>
      <w:r w:rsidR="009D0CF5">
        <w:t>, sőt akár reagálás a jelzőtáblákra</w:t>
      </w:r>
      <w:r w:rsidR="003060F7">
        <w:t>, lámpákra</w:t>
      </w:r>
      <w:r w:rsidR="009D0CF5">
        <w:t>.</w:t>
      </w:r>
    </w:p>
    <w:p w14:paraId="4A9823B7" w14:textId="73411B0A" w:rsidR="00D947D8" w:rsidRDefault="0083294D" w:rsidP="00D947D8">
      <w:r>
        <w:t xml:space="preserve">A projekt egy kétéves cél, így tagoltam a cél eléréséhez vezető </w:t>
      </w:r>
      <w:r w:rsidR="00E60E02">
        <w:t>utat</w:t>
      </w:r>
      <w:r>
        <w:t xml:space="preserve"> négy </w:t>
      </w:r>
      <w:r w:rsidR="00687D86">
        <w:t>fázisra</w:t>
      </w:r>
      <w:r>
        <w:t>, négy félév szerint: lehetséges technológiák megismerése</w:t>
      </w:r>
      <w:r w:rsidR="00892C99">
        <w:t xml:space="preserve"> és </w:t>
      </w:r>
      <w:r>
        <w:t xml:space="preserve">kezdetleges architektúra megtervezése, tanulói környezet kialakítása, környezetben tanítás, tesztelés és architektúra finomítása, legvégül pedig integráció a célhardware-re és valós </w:t>
      </w:r>
      <w:r w:rsidR="00E60E02">
        <w:t>környezet béli</w:t>
      </w:r>
      <w:r>
        <w:t xml:space="preserve"> teszt és finomítások. Ebben a beszámolóban az első </w:t>
      </w:r>
      <w:r w:rsidR="003060F7">
        <w:t xml:space="preserve">kettő </w:t>
      </w:r>
      <w:r>
        <w:t>részfeladatról lesz szó.</w:t>
      </w:r>
    </w:p>
    <w:p w14:paraId="1ECD4C94" w14:textId="52BBE2B0" w:rsidR="00892C99" w:rsidRDefault="00892C99" w:rsidP="007425A9">
      <w:r>
        <w:t xml:space="preserve">Lényegében a feladat </w:t>
      </w:r>
      <w:r w:rsidR="007425A9">
        <w:t>egy megerősítés</w:t>
      </w:r>
      <w:r w:rsidR="003060F7">
        <w:t>es</w:t>
      </w:r>
      <w:r w:rsidR="007425A9">
        <w:t xml:space="preserve"> tanulással betanított neurális hálózat</w:t>
      </w:r>
      <w:sdt>
        <w:sdtPr>
          <w:id w:val="2132972270"/>
          <w:citation/>
        </w:sdtPr>
        <w:sdtContent>
          <w:r w:rsidR="00D718AE">
            <w:fldChar w:fldCharType="begin"/>
          </w:r>
          <w:r w:rsidR="00D718AE">
            <w:instrText xml:space="preserve"> CITATION Nie15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[1]</w:t>
          </w:r>
          <w:r w:rsidR="00D718AE">
            <w:fldChar w:fldCharType="end"/>
          </w:r>
        </w:sdtContent>
      </w:sdt>
      <w:r w:rsidR="007425A9">
        <w:t xml:space="preserve"> alapú</w:t>
      </w:r>
      <w:r>
        <w:t xml:space="preserve"> </w:t>
      </w:r>
      <w:r w:rsidR="007425A9">
        <w:t xml:space="preserve">software </w:t>
      </w:r>
      <w:r>
        <w:t>létrehozása</w:t>
      </w:r>
      <w:r w:rsidR="007425A9">
        <w:t xml:space="preserve">. A rendszer bemenete az autóra szerelt kamerából szerzett információk, a döntéshozatal utáni kimenete pedig az autó </w:t>
      </w:r>
      <w:r w:rsidR="00E60E02">
        <w:t>irányításához</w:t>
      </w:r>
      <w:r w:rsidR="007425A9">
        <w:t xml:space="preserve"> szükséges jel magasszintű reprezentációja. Tehát például mekkora szögben forduljon el, mekkora sebességgel menjen</w:t>
      </w:r>
      <w:r w:rsidR="00B92B05">
        <w:t xml:space="preserve"> a kocsi</w:t>
      </w:r>
      <w:r w:rsidR="007425A9">
        <w:t>, nem pedig, az</w:t>
      </w:r>
      <w:r w:rsidR="00E60E02">
        <w:t>,</w:t>
      </w:r>
      <w:r w:rsidR="007425A9">
        <w:t xml:space="preserve"> hogy a motornak mekkora kitöltési tényezőjű PWM jelet küldjön.</w:t>
      </w:r>
    </w:p>
    <w:p w14:paraId="2D37EEE8" w14:textId="77777777" w:rsidR="001A57BC" w:rsidRDefault="00A3211A" w:rsidP="006A1B7F">
      <w:pPr>
        <w:pStyle w:val="Cmsor1"/>
      </w:pPr>
      <w:bookmarkStart w:id="1" w:name="_Toc59132975"/>
      <w:r>
        <w:lastRenderedPageBreak/>
        <w:t>Irodalomkutatás</w:t>
      </w:r>
      <w:bookmarkEnd w:id="1"/>
    </w:p>
    <w:p w14:paraId="55D4F8D8" w14:textId="35C8828F" w:rsidR="002841F9" w:rsidRDefault="00E410C5" w:rsidP="002841F9">
      <w:r>
        <w:t xml:space="preserve">A projekt megvalósítása egy hosszútávú cél, </w:t>
      </w:r>
      <w:r w:rsidR="00F848CC">
        <w:t>az előző</w:t>
      </w:r>
      <w:r>
        <w:t xml:space="preserve"> félévben a projekt szkópja főleg az irodalomkutatás és a tervezés volt, nem a megvalósítás és tesztelés. </w:t>
      </w:r>
      <w:r w:rsidR="00F848CC">
        <w:t>M</w:t>
      </w:r>
      <w:r>
        <w:t>egismerkedtem a megerősítéses tanulásban használatos fogalmakkal</w:t>
      </w:r>
      <w:r w:rsidR="00F848CC">
        <w:t>, algoritmusokkal</w:t>
      </w:r>
      <w:r>
        <w:t xml:space="preserve"> és ezek alapján a cél</w:t>
      </w:r>
      <w:r w:rsidR="00F848CC">
        <w:t>om</w:t>
      </w:r>
      <w:r>
        <w:t xml:space="preserve"> volt összerakni egy kezdeti architektúrát, melyet a későbbiekben továbbfejlesztve </w:t>
      </w:r>
      <w:r w:rsidR="00F848CC">
        <w:t>elkészülhet</w:t>
      </w:r>
      <w:r>
        <w:t xml:space="preserve"> egy teljesen autonóm módon működő jármű szoftver</w:t>
      </w:r>
      <w:r w:rsidR="00F848CC">
        <w:t>e</w:t>
      </w:r>
      <w:r>
        <w:t>.</w:t>
      </w:r>
      <w:r w:rsidR="00C80201">
        <w:t xml:space="preserve"> </w:t>
      </w:r>
      <w:r w:rsidR="00C80201" w:rsidRPr="000D671F">
        <w:t>A</w:t>
      </w:r>
      <w:r w:rsidR="000D671F">
        <w:t>hhoz, hogy</w:t>
      </w:r>
      <w:r w:rsidR="00C80201" w:rsidRPr="000D671F">
        <w:t xml:space="preserve"> </w:t>
      </w:r>
      <w:r w:rsidR="000D671F">
        <w:t>ezt a kezdeti architektúrát képesek legyünk eredményesen tanítani és tesztelni egy jól működő szimulációs környezetben kéne elhelyezni. A második félévben ez volt az elsődleges cél, hogy a számunkra fontos tulajdonságokkal rendelkező környezet létrehozzam és elkezdhessem tanítani az ágenst.</w:t>
      </w:r>
    </w:p>
    <w:p w14:paraId="665B6A02" w14:textId="76D085B9" w:rsidR="002841F9" w:rsidRPr="001C614E" w:rsidRDefault="00E86505" w:rsidP="001C614E">
      <w:pPr>
        <w:pStyle w:val="Cmsor2"/>
      </w:pPr>
      <w:bookmarkStart w:id="2" w:name="_Toc59132976"/>
      <w:proofErr w:type="spellStart"/>
      <w:r w:rsidRPr="001C614E">
        <w:t>R</w:t>
      </w:r>
      <w:r w:rsidR="00E410C5" w:rsidRPr="001C614E">
        <w:t>einforcment</w:t>
      </w:r>
      <w:proofErr w:type="spellEnd"/>
      <w:r w:rsidR="00E410C5" w:rsidRPr="001C614E">
        <w:t xml:space="preserve"> </w:t>
      </w:r>
      <w:proofErr w:type="spellStart"/>
      <w:r w:rsidR="00E410C5" w:rsidRPr="001C614E">
        <w:t>Learning</w:t>
      </w:r>
      <w:bookmarkEnd w:id="2"/>
      <w:proofErr w:type="spellEnd"/>
    </w:p>
    <w:p w14:paraId="08DCD7B9" w14:textId="12B2A881" w:rsidR="00230E47" w:rsidRDefault="00230E47" w:rsidP="00230E47">
      <w:r>
        <w:t>A gépi tanulás módszereit többféleképpen lehet csoportosítani, tanulási eljárás alapján három felé szokták osztani: van felügyelt (</w:t>
      </w:r>
      <w:proofErr w:type="spellStart"/>
      <w:r>
        <w:t>supervised</w:t>
      </w:r>
      <w:proofErr w:type="spellEnd"/>
      <w:r>
        <w:t>), felügyelet nélküli (</w:t>
      </w:r>
      <w:proofErr w:type="spellStart"/>
      <w:r>
        <w:t>unsupervised</w:t>
      </w:r>
      <w:proofErr w:type="spellEnd"/>
      <w:r>
        <w:t>) és megerősítéses (</w:t>
      </w:r>
      <w:proofErr w:type="spellStart"/>
      <w:r>
        <w:t>reinforcement</w:t>
      </w:r>
      <w:proofErr w:type="spellEnd"/>
      <w:r>
        <w:t xml:space="preserve">) tanítás. Ezek más és más típusú problémákhoz nyújtanak hatékony segítséget. Osztályozáshoz, azaz adatok csoportosításához, valamint regresszióhoz felügyelt tanítást érdemes használni. A felügyelt jelző itt azt jelenti, hogy miután a gép kiszámolt egy csoportosítást, mi megmondjuk neki, hogy mi lenne a helyes eredmény, amiből tud tanulni. Tehát az adatok címkézettek, a gép adat-címke párokat kap tanuláskor, ellenben a felügyelet nélküli tanításnál. Ezt a módszert főleg </w:t>
      </w:r>
      <w:proofErr w:type="spellStart"/>
      <w:r>
        <w:t>klaszterezéshez</w:t>
      </w:r>
      <w:proofErr w:type="spellEnd"/>
      <w:sdt>
        <w:sdtPr>
          <w:id w:val="829032627"/>
          <w:citation/>
        </w:sdtPr>
        <w:sdtContent>
          <w:r w:rsidR="00D718AE">
            <w:fldChar w:fldCharType="begin"/>
          </w:r>
          <w:r w:rsidR="00D718AE">
            <w:instrText xml:space="preserve"> CITATION Siu11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[2]</w:t>
          </w:r>
          <w:r w:rsidR="00D718AE">
            <w:fldChar w:fldCharType="end"/>
          </w:r>
        </w:sdtContent>
      </w:sdt>
      <w:r>
        <w:t>, struktúraminták felismeréséhez használják. Az utolsó említett eljárás, a megerősítéses tanulás esetében a rendszer egy dinamikus környezettől kap valamilyen visszacsatolást a meghozott döntései után. Többnyire jutalom- vagy büntetőpontokat kap, miközben próbálja elérni a célját, például, hogy minél messzebbre jusson egy autóval a versenypályán. Ezt a koncepciót főleg játékok MI-</w:t>
      </w:r>
      <w:proofErr w:type="spellStart"/>
      <w:r>
        <w:t>jének</w:t>
      </w:r>
      <w:proofErr w:type="spellEnd"/>
      <w:r>
        <w:t xml:space="preserve"> fejlesztéséhez, robotok, autók navigációjához használják. Számunkra most ez lesz a fontos </w:t>
      </w:r>
      <w:r w:rsidR="00897846">
        <w:t>eljárás</w:t>
      </w:r>
      <w:r>
        <w:t>, ezt fogom a továbbiakban részletezni.</w:t>
      </w:r>
    </w:p>
    <w:p w14:paraId="4950FD0B" w14:textId="50762371" w:rsidR="009C3E92" w:rsidRDefault="00230E47" w:rsidP="009D0CF5">
      <w:r>
        <w:t xml:space="preserve">Mint említettem a megerősítés tanulás során egy ágens </w:t>
      </w:r>
      <w:proofErr w:type="spellStart"/>
      <w:r>
        <w:t>interaktál</w:t>
      </w:r>
      <w:proofErr w:type="spellEnd"/>
      <w:r>
        <w:t xml:space="preserve"> egy környezettel, amelyben különböző akciókat hajt végre, a környezet adott időpontbeli állapotától függően és ezért valame</w:t>
      </w:r>
      <w:r w:rsidR="00E8584E">
        <w:t>kkora</w:t>
      </w:r>
      <w:r>
        <w:t xml:space="preserve"> jutalmat kap. </w:t>
      </w:r>
      <w:r w:rsidR="00E8584E">
        <w:t>Minél jobban megközelítette a célfeladatot az ágens</w:t>
      </w:r>
      <w:r w:rsidR="00F00F30">
        <w:t>,</w:t>
      </w:r>
      <w:r w:rsidR="00E8584E">
        <w:t xml:space="preserve"> annál többet. Minden akció után a környezet egy új állapotba kerül. Egy epizódnak nevezünk egy </w:t>
      </w:r>
      <w:r w:rsidR="00E27602">
        <w:t xml:space="preserve">olyan </w:t>
      </w:r>
      <w:r w:rsidR="00E8584E">
        <w:t xml:space="preserve">ciklust, melynek a végén a környezet visszaáll a </w:t>
      </w:r>
      <w:r w:rsidR="00E8584E">
        <w:lastRenderedPageBreak/>
        <w:t>kezdő</w:t>
      </w:r>
      <w:r w:rsidR="00E27602">
        <w:t xml:space="preserve"> </w:t>
      </w:r>
      <w:r w:rsidR="00E8584E">
        <w:t>állapot</w:t>
      </w:r>
      <w:r w:rsidR="00E27602">
        <w:t>á</w:t>
      </w:r>
      <w:r w:rsidR="00E8584E">
        <w:t xml:space="preserve">ra és kezdődik elölről a folyamat, akárcsak </w:t>
      </w:r>
      <w:r w:rsidR="00E27602">
        <w:t xml:space="preserve">a </w:t>
      </w:r>
      <w:r w:rsidR="00E8584E">
        <w:t xml:space="preserve">felügyelt tanulásnál 1 </w:t>
      </w:r>
      <w:proofErr w:type="spellStart"/>
      <w:r w:rsidR="00E8584E">
        <w:t>epoch</w:t>
      </w:r>
      <w:proofErr w:type="spellEnd"/>
      <w:r w:rsidR="00E8584E">
        <w:t xml:space="preserve"> alatt végig megyünk az összes adaton.</w:t>
      </w:r>
    </w:p>
    <w:p w14:paraId="5F3A74F3" w14:textId="6728141C" w:rsidR="008A4A67" w:rsidRDefault="008A4A67" w:rsidP="008A4A67">
      <w:r>
        <w:t xml:space="preserve">Egy hasznos eljárást érdemes megemlíteni, mielőtt rátérnék az algoritmusokra: ez pedig az </w:t>
      </w:r>
      <w:proofErr w:type="spellStart"/>
      <w:r>
        <w:t>epsilon</w:t>
      </w:r>
      <w:proofErr w:type="spellEnd"/>
      <w:r>
        <w:t xml:space="preserve"> </w:t>
      </w:r>
      <w:proofErr w:type="spellStart"/>
      <w:r>
        <w:t>greedy</w:t>
      </w:r>
      <w:proofErr w:type="spellEnd"/>
      <w:r>
        <w:t xml:space="preserve"> stratégia</w:t>
      </w:r>
      <w:sdt>
        <w:sdtPr>
          <w:id w:val="83884205"/>
          <w:citation/>
        </w:sdtPr>
        <w:sdtContent>
          <w:r w:rsidR="00CC165A">
            <w:fldChar w:fldCharType="begin"/>
          </w:r>
          <w:r w:rsidR="00CC165A">
            <w:instrText xml:space="preserve"> CITATION Ray14 \l 1038 </w:instrText>
          </w:r>
          <w:r w:rsidR="00CC165A">
            <w:fldChar w:fldCharType="separate"/>
          </w:r>
          <w:r w:rsidR="00FB4940">
            <w:rPr>
              <w:noProof/>
            </w:rPr>
            <w:t xml:space="preserve"> [3]</w:t>
          </w:r>
          <w:r w:rsidR="00CC165A">
            <w:fldChar w:fldCharType="end"/>
          </w:r>
        </w:sdtContent>
      </w:sdt>
      <w:r>
        <w:t xml:space="preserve">. Megerősítéses tanulás esetén kérdés, hogy milyen taktikát válasszon az ágens, inkább felfedezze a környezetet, vagy inkább a már felfedezett </w:t>
      </w:r>
      <w:proofErr w:type="spellStart"/>
      <w:r>
        <w:t>trajektóriát</w:t>
      </w:r>
      <w:proofErr w:type="spellEnd"/>
      <w:r>
        <w:t xml:space="preserve"> folytatva kiaknázza a lehetőségeket. Az epszilon változó alapján eldöntjük minden epizód elején, hogy felfedezünk (</w:t>
      </w:r>
      <w:proofErr w:type="spellStart"/>
      <w:r>
        <w:t>exploration</w:t>
      </w:r>
      <w:proofErr w:type="spellEnd"/>
      <w:r>
        <w:t>) vagy a felfedezettet jobban kiaknázzuk (</w:t>
      </w:r>
      <w:proofErr w:type="spellStart"/>
      <w:r>
        <w:t>exploitation</w:t>
      </w:r>
      <w:proofErr w:type="spellEnd"/>
      <w:r>
        <w:t xml:space="preserve">), ezzel nagyobb lehetséges jutalmat elérve. A probléma az, hogy ez a jutalom nem biztos, hogy a lehető legnagyobb (lokális maximumot találunk meg). Az epszilon az epizódok során folyamatosan csökken, mely a kiaknázás valószínűségét reprezentálja, tehát idővel egyre valószínűbb, hogy az ágens felfedez. A felfedezés </w:t>
      </w:r>
      <w:r w:rsidR="00D64564">
        <w:t>azt jelenti</w:t>
      </w:r>
      <w:r>
        <w:t>, hogy nem a legvalószínűbb akciót választjuk, hanem véletlenszerűen mintavételezünk</w:t>
      </w:r>
      <w:r w:rsidR="00D64564">
        <w:t xml:space="preserve"> az akciók közül</w:t>
      </w:r>
      <w:r>
        <w:t xml:space="preserve">. Célja, hogy olyan állapotba is eljussunk, melyben még nem voltunk. </w:t>
      </w:r>
    </w:p>
    <w:p w14:paraId="0372A241" w14:textId="3A387055" w:rsidR="00B71990" w:rsidRDefault="00B71990" w:rsidP="009D0CF5">
      <w:r>
        <w:t>Az ágens legfőbb tulajdonsága a stratégia (policy)</w:t>
      </w:r>
      <w:r w:rsidR="004C0A6C">
        <w:t>, mely egy olyan függvény, ami minden állapothoz hozzárendel egy akciót. A sztochasztikus stratégiát, mely az állapotokhoz egy valószínűségi eloszlást rendel π-vel jelölünk</w:t>
      </w:r>
      <w:r w:rsidR="000A5B0D">
        <w:t>, míg a determinisztikus stratégiát μ-vel szokás</w:t>
      </w:r>
      <w:r w:rsidR="004C0A6C">
        <w:t xml:space="preserve">. A megerősítéses tanulás célja, hogy megtaláljuk az optimális stratégiát, vagyis azt a stratégiát, ami maximalizálja a teljes jutalom várható </w:t>
      </w:r>
      <w:r w:rsidR="004C0A6C" w:rsidRPr="00B617BB">
        <w:t>értékét</w:t>
      </w:r>
      <w:r w:rsidR="004C0A6C" w:rsidRPr="00F00F30">
        <w:rPr>
          <w:color w:val="FF0000"/>
        </w:rPr>
        <w:t xml:space="preserve">. </w:t>
      </w:r>
    </w:p>
    <w:p w14:paraId="1766E227" w14:textId="1AA66428" w:rsidR="00D50698" w:rsidRDefault="004C0A6C" w:rsidP="00A27E3C">
      <w:r>
        <w:t xml:space="preserve">Az </w:t>
      </w:r>
      <w:r w:rsidR="000A5B0D">
        <w:t>π</w:t>
      </w:r>
      <w:r>
        <w:t xml:space="preserve"> </w:t>
      </w:r>
      <w:r w:rsidR="00A27E3C">
        <w:t xml:space="preserve">sztochasztikus </w:t>
      </w:r>
      <w:r>
        <w:t xml:space="preserve">stratégia szerinti érték </w:t>
      </w:r>
      <w:r w:rsidR="000A5B0D">
        <w:t xml:space="preserve">(állapot-érték) </w:t>
      </w:r>
      <w:r>
        <w:t xml:space="preserve">függvény </w:t>
      </w:r>
      <w:r w:rsidR="000A5B0D">
        <w:t>megmutatja</w:t>
      </w:r>
      <w:r>
        <w:t xml:space="preserve">, hogyha ezt a stratégiát követjük, mennyi az </w:t>
      </w:r>
      <w:r w:rsidRPr="000A5B0D">
        <w:rPr>
          <w:i/>
          <w:iCs/>
        </w:rPr>
        <w:t>s</w:t>
      </w:r>
      <w:r>
        <w:t xml:space="preserve"> állapot értéke, azaz mennyi a </w:t>
      </w:r>
      <w:r w:rsidR="000A5B0D">
        <w:t>jövőbeli</w:t>
      </w:r>
      <w:r>
        <w:t xml:space="preserve"> diszkontált jutalom várható értéke</w:t>
      </w:r>
      <w:r w:rsidR="000A5B0D">
        <w:t xml:space="preserve"> (1.2 egyenlet)</w:t>
      </w:r>
      <w:r>
        <w:t xml:space="preserve">. </w:t>
      </w:r>
      <w:r w:rsidR="00A27E3C">
        <w:t xml:space="preserve">A </w:t>
      </w:r>
      <w:r w:rsidR="000A5B0D">
        <w:t xml:space="preserve">jövőbeli </w:t>
      </w:r>
      <w:r w:rsidR="00D50698">
        <w:t>diszkontált jutalom</w:t>
      </w:r>
      <w:r w:rsidR="00A27E3C">
        <w:t xml:space="preserve"> </w:t>
      </w:r>
      <w:r w:rsidR="000A5B0D">
        <w:t>(1.1 egyenlet)</w:t>
      </w:r>
      <w:r w:rsidR="00A27E3C">
        <w:t xml:space="preserve"> a </w:t>
      </w:r>
      <w:r w:rsidR="00B617BB">
        <w:t>jövőbeli</w:t>
      </w:r>
      <w:r w:rsidR="00A27E3C">
        <w:t xml:space="preserve"> jutalmak összege, exponenciálisan súlyozva a diszkont rátával</w:t>
      </w:r>
      <w:r w:rsidR="00B617BB">
        <w:t xml:space="preserve"> </w:t>
      </w:r>
      <w:r w:rsidR="00A27E3C">
        <w:t>(</w:t>
      </w:r>
      <m:oMath>
        <m:r>
          <w:rPr>
            <w:rFonts w:ascii="Cambria Math" w:hAnsi="Cambria Math"/>
          </w:rPr>
          <m:t>0&lt;γ≤1</m:t>
        </m:r>
      </m:oMath>
      <w:r w:rsidR="00A27E3C">
        <w:t>). A</w:t>
      </w:r>
      <w:r w:rsidR="00B617BB">
        <w:t>z</w:t>
      </w:r>
      <w:r w:rsidR="00A27E3C">
        <w:t xml:space="preserve"> </w:t>
      </w:r>
      <w:r w:rsidR="00B617BB">
        <w:t>állapot-érték függvényhez</w:t>
      </w:r>
      <w:r w:rsidR="00A27E3C">
        <w:t xml:space="preserve"> hasonlóan definiálhatunk </w:t>
      </w:r>
      <w:r w:rsidR="00B617BB">
        <w:t>akció-érték</w:t>
      </w:r>
      <w:r w:rsidR="00A27E3C">
        <w:t xml:space="preserve"> függvényt, mely egy állapot-akció párhoz rendeli a </w:t>
      </w:r>
      <w:r w:rsidR="00B617BB">
        <w:t xml:space="preserve">jövőbeli </w:t>
      </w:r>
      <w:r w:rsidR="00A27E3C">
        <w:t xml:space="preserve">diszkontált jutalom várható értékét, adott </w:t>
      </w:r>
      <w:r w:rsidR="00B617BB">
        <w:t xml:space="preserve">π </w:t>
      </w:r>
      <w:r w:rsidR="00A27E3C">
        <w:t>stratégia mellett</w:t>
      </w:r>
      <w:r w:rsidR="00B617BB">
        <w:t>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0A5B0D" w:rsidRPr="00CC4722" w14:paraId="7E19DA2E" w14:textId="77777777" w:rsidTr="00D37409">
        <w:trPr>
          <w:trHeight w:val="289"/>
        </w:trPr>
        <w:tc>
          <w:tcPr>
            <w:tcW w:w="1111" w:type="dxa"/>
            <w:vAlign w:val="center"/>
          </w:tcPr>
          <w:p w14:paraId="5937A518" w14:textId="77777777" w:rsidR="000A5B0D" w:rsidRDefault="000A5B0D" w:rsidP="00D37409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46C58101" w14:textId="68254A45" w:rsidR="000A5B0D" w:rsidRPr="00490DA6" w:rsidRDefault="00167C1F" w:rsidP="00D37409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∞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k+t+1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443" w:type="dxa"/>
            <w:vAlign w:val="center"/>
          </w:tcPr>
          <w:p w14:paraId="21F2E3CC" w14:textId="120AE45C" w:rsidR="000A5B0D" w:rsidRPr="00CC4722" w:rsidRDefault="000A5B0D" w:rsidP="00D37409">
            <w:pPr>
              <w:ind w:firstLine="0"/>
              <w:jc w:val="center"/>
            </w:pPr>
            <w:r>
              <w:t>(1.1)</w:t>
            </w:r>
          </w:p>
        </w:tc>
      </w:tr>
      <w:tr w:rsidR="000A5B0D" w14:paraId="046A57CF" w14:textId="77777777" w:rsidTr="00D37409">
        <w:trPr>
          <w:trHeight w:val="289"/>
        </w:trPr>
        <w:tc>
          <w:tcPr>
            <w:tcW w:w="1111" w:type="dxa"/>
            <w:vAlign w:val="center"/>
          </w:tcPr>
          <w:p w14:paraId="40D40515" w14:textId="77777777" w:rsidR="000A5B0D" w:rsidRDefault="000A5B0D" w:rsidP="00D37409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20D3BF89" w14:textId="257DBE88" w:rsidR="000A5B0D" w:rsidRPr="00A4019D" w:rsidRDefault="00167C1F" w:rsidP="00D37409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a~π</m:t>
                    </m:r>
                  </m:sub>
                </m:sSub>
                <m:r>
                  <w:rPr>
                    <w:rFonts w:ascii="Cambria Math" w:hAnsi="Cambria Math"/>
                  </w:rPr>
                  <m:t>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=s]</m:t>
                </m:r>
              </m:oMath>
            </m:oMathPara>
          </w:p>
        </w:tc>
        <w:tc>
          <w:tcPr>
            <w:tcW w:w="1443" w:type="dxa"/>
            <w:vAlign w:val="center"/>
          </w:tcPr>
          <w:p w14:paraId="7667BA7E" w14:textId="35649EB7" w:rsidR="000A5B0D" w:rsidRDefault="000A5B0D" w:rsidP="00D37409">
            <w:pPr>
              <w:ind w:firstLine="0"/>
              <w:jc w:val="center"/>
            </w:pPr>
            <w:r>
              <w:t>(1.2)</w:t>
            </w:r>
          </w:p>
        </w:tc>
      </w:tr>
      <w:tr w:rsidR="000A5B0D" w14:paraId="433C5100" w14:textId="77777777" w:rsidTr="00D37409">
        <w:trPr>
          <w:trHeight w:val="289"/>
        </w:trPr>
        <w:tc>
          <w:tcPr>
            <w:tcW w:w="1111" w:type="dxa"/>
            <w:vAlign w:val="center"/>
          </w:tcPr>
          <w:p w14:paraId="7EB74031" w14:textId="77777777" w:rsidR="000A5B0D" w:rsidRDefault="000A5B0D" w:rsidP="00D37409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57268725" w14:textId="6747B4F8" w:rsidR="000A5B0D" w:rsidRPr="00A4019D" w:rsidRDefault="00167C1F" w:rsidP="00D37409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s,a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a~π</m:t>
                    </m:r>
                  </m:sub>
                </m:sSub>
                <m:r>
                  <w:rPr>
                    <w:rFonts w:ascii="Cambria Math" w:hAnsi="Cambria Math"/>
                  </w:rPr>
                  <m:t>[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=s,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=a]</m:t>
                </m:r>
              </m:oMath>
            </m:oMathPara>
          </w:p>
        </w:tc>
        <w:tc>
          <w:tcPr>
            <w:tcW w:w="1443" w:type="dxa"/>
            <w:vAlign w:val="center"/>
          </w:tcPr>
          <w:p w14:paraId="7C1B6D48" w14:textId="0993B9AA" w:rsidR="000A5B0D" w:rsidRDefault="000A5B0D" w:rsidP="00D37409">
            <w:pPr>
              <w:ind w:firstLine="0"/>
              <w:jc w:val="center"/>
            </w:pPr>
            <w:r>
              <w:t>(1.3)</w:t>
            </w:r>
          </w:p>
        </w:tc>
      </w:tr>
    </w:tbl>
    <w:p w14:paraId="1BCB16D5" w14:textId="77777777" w:rsidR="000A5B0D" w:rsidRDefault="000A5B0D" w:rsidP="00D37409">
      <w:pPr>
        <w:ind w:firstLine="0"/>
      </w:pPr>
    </w:p>
    <w:p w14:paraId="318FA015" w14:textId="0EEB0A9D" w:rsidR="00A27E3C" w:rsidRDefault="00A27E3C" w:rsidP="00A27E3C">
      <w:r>
        <w:lastRenderedPageBreak/>
        <w:t>Q-</w:t>
      </w:r>
      <w:r w:rsidR="006001CC">
        <w:t>tanulásnak</w:t>
      </w:r>
      <w:r>
        <w:t xml:space="preserve"> </w:t>
      </w:r>
      <w:sdt>
        <w:sdtPr>
          <w:id w:val="1169290811"/>
          <w:citation/>
        </w:sdtPr>
        <w:sdtContent>
          <w:r w:rsidR="00CC165A">
            <w:fldChar w:fldCharType="begin"/>
          </w:r>
          <w:r w:rsidR="00CC165A">
            <w:instrText xml:space="preserve"> CITATION Bai95 \l 1038 </w:instrText>
          </w:r>
          <w:r w:rsidR="00CC165A">
            <w:fldChar w:fldCharType="separate"/>
          </w:r>
          <w:r w:rsidR="00FB4940">
            <w:rPr>
              <w:noProof/>
            </w:rPr>
            <w:t>[4]</w:t>
          </w:r>
          <w:r w:rsidR="00CC165A">
            <w:fldChar w:fldCharType="end"/>
          </w:r>
        </w:sdtContent>
      </w:sdt>
      <w:r w:rsidR="00897846">
        <w:t xml:space="preserve"> </w:t>
      </w:r>
      <w:r>
        <w:t>nevezzük azt az iterációs algoritmust, mely egy véletlenszerűen inicializált Q függvényből előállítja az optimális Q függvényt,</w:t>
      </w:r>
      <w:r w:rsidR="00885C87">
        <w:t xml:space="preserve"> azaz az összes stratégia közül a maximális </w:t>
      </w:r>
      <w:r w:rsidR="006001CC">
        <w:t>akció-érték</w:t>
      </w:r>
      <w:r w:rsidR="00885C87">
        <w:t xml:space="preserve"> függvény. Ebből pedig már meghatározható az optimális stratégia, hiszen az optimális stratégiánk az optimális Q függvény szerinti legjobb akció meglépése.</w:t>
      </w:r>
    </w:p>
    <w:p w14:paraId="189818A2" w14:textId="6C37B8D0" w:rsidR="00D37409" w:rsidRDefault="00885C87" w:rsidP="00885C87">
      <w:r>
        <w:t>A Q</w:t>
      </w:r>
      <w:r w:rsidR="006001CC">
        <w:t xml:space="preserve"> </w:t>
      </w:r>
      <w:r>
        <w:t xml:space="preserve">függvény megtanulása viszont rendkívül nehéz feladat lehet </w:t>
      </w:r>
      <w:r w:rsidR="006001CC">
        <w:t>a nagy</w:t>
      </w:r>
      <w:r>
        <w:t xml:space="preserve"> számú </w:t>
      </w:r>
      <w:r w:rsidR="006001CC">
        <w:t xml:space="preserve">lehetséges </w:t>
      </w:r>
      <w:r>
        <w:t>állapot</w:t>
      </w:r>
      <w:r w:rsidR="006001CC">
        <w:t>tal rendelkező környezetek esetébe</w:t>
      </w:r>
      <w:r w:rsidR="00897846">
        <w:t>n</w:t>
      </w:r>
      <w:r>
        <w:t>,</w:t>
      </w:r>
      <w:r w:rsidR="006001CC">
        <w:t xml:space="preserve"> miközben a stratégia egy egyszerű függvény. Emiatt</w:t>
      </w:r>
      <w:r>
        <w:t xml:space="preserve"> </w:t>
      </w:r>
      <w:r w:rsidR="006001CC">
        <w:t>célszerűbbnek tűnik,</w:t>
      </w:r>
      <w:r>
        <w:t xml:space="preserve"> ha közvetlenül a stratégiát próbálnánk meg megtanulni</w:t>
      </w:r>
      <w:r w:rsidR="006001CC">
        <w:t>, az akció-érték függvény helyett</w:t>
      </w:r>
      <w:r>
        <w:t xml:space="preserve">. </w:t>
      </w:r>
      <w:r w:rsidR="006001CC">
        <w:t>Ez a céljuk az ún.</w:t>
      </w:r>
      <w:r>
        <w:t xml:space="preserve"> stratégia gradiens (policy </w:t>
      </w:r>
      <w:proofErr w:type="spellStart"/>
      <w:r>
        <w:t>gradient</w:t>
      </w:r>
      <w:proofErr w:type="spellEnd"/>
      <w:r>
        <w:t>)</w:t>
      </w:r>
      <w:r w:rsidR="006001CC">
        <w:t xml:space="preserve"> módszereknek</w:t>
      </w:r>
      <w:r>
        <w:t xml:space="preserve">. A legegyszerűbb </w:t>
      </w:r>
      <w:r w:rsidR="006001CC">
        <w:t>ilyen</w:t>
      </w:r>
      <w:r>
        <w:t xml:space="preserve"> a REINFORCE algoritmus</w:t>
      </w:r>
      <w:r w:rsidR="00CC165A">
        <w:t xml:space="preserve"> </w:t>
      </w:r>
      <w:sdt>
        <w:sdtPr>
          <w:id w:val="1148016562"/>
          <w:citation/>
        </w:sdtPr>
        <w:sdtContent>
          <w:r w:rsidR="00CC165A">
            <w:fldChar w:fldCharType="begin"/>
          </w:r>
          <w:r w:rsidR="00CC165A">
            <w:instrText xml:space="preserve"> CITATION Rei20 \l 1038 </w:instrText>
          </w:r>
          <w:r w:rsidR="00CC165A">
            <w:fldChar w:fldCharType="separate"/>
          </w:r>
          <w:r w:rsidR="00FB4940">
            <w:rPr>
              <w:noProof/>
            </w:rPr>
            <w:t>[5]</w:t>
          </w:r>
          <w:r w:rsidR="00CC165A">
            <w:fldChar w:fldCharType="end"/>
          </w:r>
        </w:sdtContent>
      </w:sdt>
      <w:r>
        <w:t xml:space="preserve">, más néven a Monte-Carlo policy </w:t>
      </w:r>
      <w:proofErr w:type="spellStart"/>
      <w:r>
        <w:t>gradient</w:t>
      </w:r>
      <w:proofErr w:type="spellEnd"/>
      <w:r>
        <w:t>. A stratégia gradiens, azaz a költségfüggvény háló paraméterei szerint</w:t>
      </w:r>
      <w:r w:rsidR="000B61D7">
        <w:t>i deriváltja</w:t>
      </w:r>
      <w:r>
        <w:t xml:space="preserve"> </w:t>
      </w:r>
      <w:r w:rsidR="00D37409">
        <w:t xml:space="preserve">egy hosszadalmas levezetés után </w:t>
      </w:r>
      <w:r>
        <w:t>a következőképpen néz ki</w:t>
      </w:r>
      <w:r w:rsidR="00D37409">
        <w:t>:</w:t>
      </w:r>
      <w:r>
        <w:t xml:space="preserve"> 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D37409" w14:paraId="05E10AE4" w14:textId="77777777" w:rsidTr="00D37409">
        <w:trPr>
          <w:trHeight w:val="289"/>
        </w:trPr>
        <w:tc>
          <w:tcPr>
            <w:tcW w:w="1111" w:type="dxa"/>
            <w:vAlign w:val="center"/>
          </w:tcPr>
          <w:p w14:paraId="599DE1DA" w14:textId="77777777" w:rsidR="00D37409" w:rsidRDefault="00D37409" w:rsidP="00D37409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18EE5285" w14:textId="77777777" w:rsidR="00D37409" w:rsidRPr="00A4019D" w:rsidRDefault="00167C1F" w:rsidP="00D37409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  <m:r>
                  <w:rPr>
                    <w:rFonts w:ascii="Cambria Math" w:hAnsi="Cambria Math"/>
                  </w:rPr>
                  <m:t>J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t=0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log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3" w:type="dxa"/>
            <w:vAlign w:val="center"/>
          </w:tcPr>
          <w:p w14:paraId="09E0887E" w14:textId="6F3A6DC5" w:rsidR="00D37409" w:rsidRDefault="00D37409" w:rsidP="00D37409">
            <w:pPr>
              <w:ind w:firstLine="0"/>
              <w:jc w:val="center"/>
            </w:pPr>
            <w:r>
              <w:t>(1.</w:t>
            </w:r>
            <w:r w:rsidR="003224A6">
              <w:t>5</w:t>
            </w:r>
            <w:r>
              <w:t>)</w:t>
            </w:r>
          </w:p>
        </w:tc>
      </w:tr>
    </w:tbl>
    <w:p w14:paraId="33C82C3B" w14:textId="77777777" w:rsidR="00D37409" w:rsidRDefault="00D37409" w:rsidP="00885C87"/>
    <w:p w14:paraId="4CA269D7" w14:textId="671F93BB" w:rsidR="00885C87" w:rsidRDefault="00AF6DF6" w:rsidP="00885C87">
      <w:r>
        <w:t>A háló paramétereit Monte-Carlo módszerrel frissítjük, azaz,</w:t>
      </w:r>
      <w:r w:rsidR="00D37409">
        <w:t xml:space="preserve"> </w:t>
      </w:r>
      <w:r>
        <w:t xml:space="preserve">véletlen mintavételezéssel a várható értéket az átlaggal közelítjük. </w:t>
      </w:r>
      <w:r w:rsidR="00D37409">
        <w:t>Egyszerűbben:</w:t>
      </w:r>
      <w:r>
        <w:t xml:space="preserve"> </w:t>
      </w:r>
      <w:r w:rsidR="00D37409">
        <w:t>A</w:t>
      </w:r>
      <w:r>
        <w:t xml:space="preserve">z </w:t>
      </w:r>
      <w:r w:rsidR="00D37409">
        <w:t>a</w:t>
      </w:r>
      <w:r>
        <w:t xml:space="preserve">lgoritmus lényege, hogy ha egy akcióra nagy jutalmat kapott, akkor </w:t>
      </w:r>
      <w:r w:rsidR="00D37409">
        <w:t xml:space="preserve">megerősítjük a döntésében, tehát úgy </w:t>
      </w:r>
      <w:r>
        <w:t>módosítjuk a háló paramétereit, hogy legközelebb nagyobb valószínűséggel hajtsa végre ezt az akciót</w:t>
      </w:r>
      <w:r w:rsidR="00D37409">
        <w:t>.</w:t>
      </w:r>
      <w:r>
        <w:t xml:space="preserve"> </w:t>
      </w:r>
      <w:r w:rsidR="00D37409">
        <w:t>E</w:t>
      </w:r>
      <w:r>
        <w:t xml:space="preserve">llenkező esetben </w:t>
      </w:r>
      <w:r w:rsidR="00D37409">
        <w:t>ellenezzük a döntését, így</w:t>
      </w:r>
      <w:r>
        <w:t xml:space="preserve"> csökkentjük a</w:t>
      </w:r>
      <w:r w:rsidR="00D37409">
        <w:t>z adott akció</w:t>
      </w:r>
      <w:r>
        <w:t xml:space="preserve"> valószínűségét.</w:t>
      </w:r>
    </w:p>
    <w:p w14:paraId="29B020F1" w14:textId="3ED85D1D" w:rsidR="00066B12" w:rsidRDefault="00AF6DF6" w:rsidP="00885C87">
      <w:r>
        <w:t xml:space="preserve">Ekkor jön elő az a probléma, hogy </w:t>
      </w:r>
      <w:r w:rsidR="00066B12">
        <w:t xml:space="preserve">miként </w:t>
      </w:r>
      <w:r>
        <w:t>állítsuk be a jutalmazás mértékét.</w:t>
      </w:r>
      <w:r w:rsidR="00066B12">
        <w:t xml:space="preserve"> A </w:t>
      </w:r>
      <w:r>
        <w:t xml:space="preserve">legtöbb esetben </w:t>
      </w:r>
      <w:r w:rsidR="00066B12">
        <w:t>nemnegatív</w:t>
      </w:r>
      <w:r>
        <w:t xml:space="preserve"> értékek a jutalmak, így a hálót </w:t>
      </w:r>
      <w:r w:rsidR="00066B12">
        <w:t xml:space="preserve">tulajdonképpen nem is büntetjük egy </w:t>
      </w:r>
      <w:r>
        <w:t xml:space="preserve">rossz döntésnél, inkább csak kevésbé erősítjük meg a döntésében. Ezért </w:t>
      </w:r>
      <w:r w:rsidR="00066B12">
        <w:t>célszerű</w:t>
      </w:r>
      <w:r>
        <w:t xml:space="preserve"> lenne </w:t>
      </w:r>
      <w:r w:rsidR="007D615B">
        <w:t>kiszámolni egy alap értéket</w:t>
      </w:r>
      <w:r>
        <w:t xml:space="preserve">, </w:t>
      </w:r>
      <w:r w:rsidR="007D615B">
        <w:t>melyet kivonunk az aktuális jutalomból</w:t>
      </w:r>
      <w:r>
        <w:t xml:space="preserve">. Ez a </w:t>
      </w:r>
      <w:proofErr w:type="spellStart"/>
      <w:r>
        <w:t>baseline</w:t>
      </w:r>
      <w:proofErr w:type="spellEnd"/>
      <w:r>
        <w:t xml:space="preserve"> fogalma, mint egy </w:t>
      </w:r>
      <w:proofErr w:type="spellStart"/>
      <w:r>
        <w:t>offset</w:t>
      </w:r>
      <w:proofErr w:type="spellEnd"/>
      <w:r>
        <w:t>, eltoljuk a nulla átmenetet.</w:t>
      </w:r>
      <w:r w:rsidR="007D615B">
        <w:t xml:space="preserve"> Tehát </w:t>
      </w:r>
      <w:r w:rsidR="00066B12">
        <w:t xml:space="preserve">ennél az alapértéknél </w:t>
      </w:r>
      <w:r w:rsidR="007D615B">
        <w:t xml:space="preserve">jobb teljesítményt jutalmazzuk, a rosszabbat büntetjük. </w:t>
      </w:r>
      <w:r w:rsidR="00066B12">
        <w:t>Módosul</w:t>
      </w:r>
      <w:r w:rsidR="007D615B">
        <w:t xml:space="preserve"> a </w:t>
      </w:r>
      <w:r w:rsidR="00066B12">
        <w:t>stratégia gradiens a következő alakra: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066B12" w14:paraId="5199C520" w14:textId="77777777" w:rsidTr="00DD19FC">
        <w:trPr>
          <w:trHeight w:val="289"/>
        </w:trPr>
        <w:tc>
          <w:tcPr>
            <w:tcW w:w="1111" w:type="dxa"/>
            <w:vAlign w:val="center"/>
          </w:tcPr>
          <w:p w14:paraId="64EC7B84" w14:textId="77777777" w:rsidR="00066B12" w:rsidRDefault="00066B12" w:rsidP="00DD19FC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5F4B591C" w14:textId="62B08710" w:rsidR="00066B12" w:rsidRPr="00A4019D" w:rsidRDefault="00167C1F" w:rsidP="00DD19FC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  <m:r>
                  <w:rPr>
                    <w:rFonts w:ascii="Cambria Math" w:hAnsi="Cambria Math"/>
                  </w:rPr>
                  <m:t>J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t=0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log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nary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-b(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))</m:t>
                </m:r>
              </m:oMath>
            </m:oMathPara>
          </w:p>
        </w:tc>
        <w:tc>
          <w:tcPr>
            <w:tcW w:w="1443" w:type="dxa"/>
            <w:vAlign w:val="center"/>
          </w:tcPr>
          <w:p w14:paraId="68A65F10" w14:textId="13294386" w:rsidR="00066B12" w:rsidRDefault="00066B12" w:rsidP="00DD19FC">
            <w:pPr>
              <w:ind w:firstLine="0"/>
              <w:jc w:val="center"/>
            </w:pPr>
            <w:r>
              <w:t>(1.</w:t>
            </w:r>
            <w:r w:rsidR="003224A6">
              <w:t>6</w:t>
            </w:r>
            <w:r>
              <w:t>)</w:t>
            </w:r>
          </w:p>
        </w:tc>
      </w:tr>
    </w:tbl>
    <w:p w14:paraId="7A3791CA" w14:textId="4267F85F" w:rsidR="00066B12" w:rsidRDefault="00066B12" w:rsidP="00066B12">
      <w:pPr>
        <w:ind w:firstLine="0"/>
      </w:pPr>
    </w:p>
    <w:p w14:paraId="3077B7C7" w14:textId="569D13DD" w:rsidR="00066B12" w:rsidRDefault="007D615B" w:rsidP="00066B12">
      <w:r>
        <w:t xml:space="preserve">Ennek a </w:t>
      </w:r>
      <w:proofErr w:type="spellStart"/>
      <w:r>
        <w:t>baseline-nak</w:t>
      </w:r>
      <w:proofErr w:type="spellEnd"/>
      <w:r>
        <w:t xml:space="preserve"> a meghatározására léteznek </w:t>
      </w:r>
      <w:r w:rsidR="00066B12">
        <w:t xml:space="preserve">különböző, jól bevált </w:t>
      </w:r>
      <w:r>
        <w:t xml:space="preserve">módszerek. Például ahelyett, hogy konstansnak választanánk, </w:t>
      </w:r>
      <w:r w:rsidR="00644D5E">
        <w:t xml:space="preserve">válasszuk meg úgy, hogy akkor jó a jutalom, ha </w:t>
      </w:r>
      <w:r w:rsidR="001C614E">
        <w:t>az nagyobb, mint az adott állapotból elérhető jutalom várható értéke, az</w:t>
      </w:r>
      <w:r w:rsidR="00897846">
        <w:t>az</w:t>
      </w:r>
      <w:r w:rsidR="001C614E">
        <w:t xml:space="preserve"> az érték függvénynél. </w:t>
      </w:r>
      <w:r w:rsidR="00066B12">
        <w:t>Ezt a különbséget hívjuk</w:t>
      </w:r>
      <w:r w:rsidR="001C614E">
        <w:t xml:space="preserve"> előny függvény</w:t>
      </w:r>
      <w:r w:rsidR="00066B12">
        <w:t>nek</w:t>
      </w:r>
      <w:r w:rsidR="001C614E">
        <w:t xml:space="preserve"> (</w:t>
      </w:r>
      <w:proofErr w:type="spellStart"/>
      <w:r w:rsidR="001C614E" w:rsidRPr="001C614E">
        <w:rPr>
          <w:i/>
          <w:iCs/>
        </w:rPr>
        <w:t>advantage</w:t>
      </w:r>
      <w:proofErr w:type="spellEnd"/>
      <w:r w:rsidR="001C614E">
        <w:t>)</w:t>
      </w:r>
      <w:r w:rsidR="00066B12">
        <w:t>,</w:t>
      </w:r>
      <w:r w:rsidR="00E627E7">
        <w:t xml:space="preserve"> </w:t>
      </w:r>
      <w:r w:rsidR="00066B12">
        <w:t>mely tulajdonképpen</w:t>
      </w:r>
      <w:r w:rsidR="00E627E7">
        <w:t xml:space="preserve"> </w:t>
      </w:r>
      <w:r w:rsidR="00741E5E">
        <w:t xml:space="preserve">a </w:t>
      </w:r>
      <w:r w:rsidR="00E627E7">
        <w:t xml:space="preserve">Q és V </w:t>
      </w:r>
      <w:r w:rsidR="00741E5E">
        <w:t xml:space="preserve">függvények </w:t>
      </w:r>
      <w:r w:rsidR="00E627E7">
        <w:t>különbsége</w:t>
      </w:r>
      <w:r w:rsidR="00066B12">
        <w:t>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066B12" w14:paraId="5D78C0EC" w14:textId="77777777" w:rsidTr="00741E5E">
        <w:trPr>
          <w:trHeight w:val="289"/>
        </w:trPr>
        <w:tc>
          <w:tcPr>
            <w:tcW w:w="1111" w:type="dxa"/>
            <w:vAlign w:val="center"/>
          </w:tcPr>
          <w:p w14:paraId="7BD21BF7" w14:textId="77777777" w:rsidR="00066B12" w:rsidRDefault="00066B12" w:rsidP="00741E5E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4687C84B" w14:textId="77777777" w:rsidR="00066B12" w:rsidRPr="00A4019D" w:rsidRDefault="00167C1F" w:rsidP="00741E5E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621BBEEF" w14:textId="54681D9B" w:rsidR="00066B12" w:rsidRDefault="00066B12" w:rsidP="00741E5E">
            <w:pPr>
              <w:ind w:firstLine="0"/>
              <w:jc w:val="center"/>
            </w:pPr>
            <w:r>
              <w:t>(1.</w:t>
            </w:r>
            <w:r w:rsidR="003224A6">
              <w:t>7</w:t>
            </w:r>
            <w:r>
              <w:t>)</w:t>
            </w:r>
          </w:p>
        </w:tc>
      </w:tr>
    </w:tbl>
    <w:p w14:paraId="5BCAD8A5" w14:textId="2240F159" w:rsidR="004D3B90" w:rsidRDefault="004D3B90" w:rsidP="00066B12">
      <w:pPr>
        <w:ind w:firstLine="0"/>
      </w:pPr>
    </w:p>
    <w:p w14:paraId="06318C7C" w14:textId="2F01EDA8" w:rsidR="00AF6DF6" w:rsidRDefault="00E627E7" w:rsidP="00885C87">
      <w:r>
        <w:t xml:space="preserve">A következő említendő </w:t>
      </w:r>
      <w:r w:rsidR="00741E5E">
        <w:t>stratégia</w:t>
      </w:r>
      <w:r>
        <w:t xml:space="preserve"> gradien</w:t>
      </w:r>
      <w:r w:rsidR="00741E5E">
        <w:t>s</w:t>
      </w:r>
      <w:r>
        <w:t xml:space="preserve"> módszer: az </w:t>
      </w:r>
      <w:r w:rsidR="00741E5E">
        <w:t xml:space="preserve">ún. </w:t>
      </w:r>
      <w:proofErr w:type="spellStart"/>
      <w:r>
        <w:t>Actor-Critic</w:t>
      </w:r>
      <w:proofErr w:type="spellEnd"/>
      <w:sdt>
        <w:sdtPr>
          <w:id w:val="-291519744"/>
          <w:citation/>
        </w:sdtPr>
        <w:sdtContent>
          <w:r w:rsidR="00CC165A">
            <w:fldChar w:fldCharType="begin"/>
          </w:r>
          <w:r w:rsidR="00CC165A">
            <w:instrText xml:space="preserve"> CITATION Pet05 \l 1038 </w:instrText>
          </w:r>
          <w:r w:rsidR="00CC165A">
            <w:fldChar w:fldCharType="separate"/>
          </w:r>
          <w:r w:rsidR="00FB4940">
            <w:rPr>
              <w:noProof/>
            </w:rPr>
            <w:t xml:space="preserve"> [6]</w:t>
          </w:r>
          <w:r w:rsidR="00CC165A">
            <w:fldChar w:fldCharType="end"/>
          </w:r>
        </w:sdtContent>
      </w:sdt>
      <w:r w:rsidR="004D3B90">
        <w:t xml:space="preserve">. Az ilyen </w:t>
      </w:r>
      <w:r w:rsidR="00741E5E">
        <w:t xml:space="preserve">funkciót ellátó </w:t>
      </w:r>
      <w:r w:rsidR="004D3B90">
        <w:t xml:space="preserve">hálóknak két </w:t>
      </w:r>
      <w:r w:rsidR="00741E5E">
        <w:t>„fejük”</w:t>
      </w:r>
      <w:r w:rsidR="004D3B90">
        <w:t xml:space="preserve"> van, azaz </w:t>
      </w:r>
      <w:r w:rsidR="00741E5E">
        <w:t>mondhatni</w:t>
      </w:r>
      <w:r w:rsidR="004D3B90">
        <w:t xml:space="preserve"> két hálóból állnak. Van egy </w:t>
      </w:r>
      <w:proofErr w:type="spellStart"/>
      <w:r w:rsidR="004D3B90">
        <w:t>Actor</w:t>
      </w:r>
      <w:proofErr w:type="spellEnd"/>
      <w:r w:rsidR="004D3B90">
        <w:t xml:space="preserve"> fej, mely </w:t>
      </w:r>
      <w:r w:rsidR="00741E5E">
        <w:t xml:space="preserve">θ paraméterekkel rendelkezik és </w:t>
      </w:r>
      <w:r w:rsidR="004D3B90">
        <w:t>REINFORCE módszerrel tanulja az optimális stratégiát</w:t>
      </w:r>
      <w:r w:rsidR="00217E37">
        <w:t xml:space="preserve"> abba az irányba, </w:t>
      </w:r>
      <w:r w:rsidR="00741E5E">
        <w:t>amibe</w:t>
      </w:r>
      <w:r w:rsidR="00217E37">
        <w:t xml:space="preserve"> a </w:t>
      </w:r>
      <w:proofErr w:type="spellStart"/>
      <w:r w:rsidR="00217E37">
        <w:t>Critic</w:t>
      </w:r>
      <w:proofErr w:type="spellEnd"/>
      <w:r w:rsidR="00217E37">
        <w:t xml:space="preserve"> fej javasolja</w:t>
      </w:r>
      <w:r w:rsidR="00741E5E">
        <w:t>.</w:t>
      </w:r>
      <w:r w:rsidR="004D3B90">
        <w:t xml:space="preserve"> </w:t>
      </w:r>
      <w:r w:rsidR="00741E5E">
        <w:t>A</w:t>
      </w:r>
      <w:r w:rsidR="004D3B90">
        <w:t xml:space="preserve"> </w:t>
      </w:r>
      <w:proofErr w:type="spellStart"/>
      <w:r w:rsidR="004D3B90">
        <w:t>Critic</w:t>
      </w:r>
      <w:proofErr w:type="spellEnd"/>
      <w:r w:rsidR="004D3B90">
        <w:t xml:space="preserve"> fej </w:t>
      </w:r>
      <w:r w:rsidR="00741E5E">
        <w:t xml:space="preserve">viszont </w:t>
      </w:r>
      <w:r w:rsidR="004D3B90">
        <w:t>Q-</w:t>
      </w:r>
      <w:r w:rsidR="00741E5E">
        <w:t>tanulás</w:t>
      </w:r>
      <w:r w:rsidR="004D3B90">
        <w:t xml:space="preserve"> segítségével az előny függvényt akarja előállítani </w:t>
      </w:r>
      <w:r w:rsidR="004D3B90" w:rsidRPr="00741E5E">
        <w:rPr>
          <w:i/>
          <w:iCs/>
        </w:rPr>
        <w:t>w</w:t>
      </w:r>
      <w:r w:rsidR="004D3B90">
        <w:t xml:space="preserve"> paraméterekkel.</w:t>
      </w:r>
      <w:r w:rsidR="00217E37">
        <w:t xml:space="preserve"> Pontosabban </w:t>
      </w:r>
      <w:r w:rsidR="00741E5E">
        <w:t>előtte</w:t>
      </w:r>
      <w:r w:rsidR="00217E37">
        <w:t xml:space="preserve"> </w:t>
      </w:r>
      <w:r w:rsidR="00741E5E">
        <w:t>algoritmustól</w:t>
      </w:r>
      <w:r w:rsidR="00217E37">
        <w:t xml:space="preserve"> függően az állapot-érték függvényt (V) vagy</w:t>
      </w:r>
      <w:r w:rsidR="00741E5E">
        <w:t xml:space="preserve"> az</w:t>
      </w:r>
      <w:r w:rsidR="00217E37">
        <w:t xml:space="preserve"> akció-érték függvényt állítja elő.</w:t>
      </w:r>
      <w:r w:rsidR="00741E5E">
        <w:t xml:space="preserve"> Az utóbbit szokták Q </w:t>
      </w:r>
      <w:proofErr w:type="spellStart"/>
      <w:r w:rsidR="00741E5E">
        <w:t>Actor-Critic-nek</w:t>
      </w:r>
      <w:proofErr w:type="spellEnd"/>
      <w:r w:rsidR="00741E5E">
        <w:t xml:space="preserve"> nevezni.</w:t>
      </w:r>
    </w:p>
    <w:p w14:paraId="0A4B02B9" w14:textId="19B29F2D" w:rsidR="00F86186" w:rsidRDefault="00741E5E" w:rsidP="001B1DFD">
      <w:r>
        <w:t>További</w:t>
      </w:r>
      <w:r w:rsidR="004D3B90">
        <w:t xml:space="preserve"> két fontos változata </w:t>
      </w:r>
      <w:r>
        <w:t xml:space="preserve">létezik ennek a módszernek: </w:t>
      </w:r>
      <w:r w:rsidR="004D3B90">
        <w:t>az A2C (</w:t>
      </w:r>
      <w:proofErr w:type="spellStart"/>
      <w:r>
        <w:t>A</w:t>
      </w:r>
      <w:r w:rsidR="004D3B90">
        <w:t>dvantage</w:t>
      </w:r>
      <w:proofErr w:type="spellEnd"/>
      <w:r w:rsidR="004D3B90">
        <w:t xml:space="preserve"> </w:t>
      </w:r>
      <w:proofErr w:type="spellStart"/>
      <w:r>
        <w:t>A</w:t>
      </w:r>
      <w:r w:rsidR="004D3B90">
        <w:t>ctor</w:t>
      </w:r>
      <w:r>
        <w:t>-C</w:t>
      </w:r>
      <w:r w:rsidR="004D3B90">
        <w:t>ritic</w:t>
      </w:r>
      <w:proofErr w:type="spellEnd"/>
      <w:sdt>
        <w:sdtPr>
          <w:id w:val="383922810"/>
          <w:citation/>
        </w:sdtPr>
        <w:sdtContent>
          <w:r w:rsidR="00CC165A">
            <w:fldChar w:fldCharType="begin"/>
          </w:r>
          <w:r w:rsidR="00CC165A">
            <w:instrText xml:space="preserve"> CITATION LiS18 \l 1038 </w:instrText>
          </w:r>
          <w:r w:rsidR="00CC165A">
            <w:fldChar w:fldCharType="separate"/>
          </w:r>
          <w:r w:rsidR="00FB4940">
            <w:rPr>
              <w:noProof/>
            </w:rPr>
            <w:t xml:space="preserve"> [7]</w:t>
          </w:r>
          <w:r w:rsidR="00CC165A">
            <w:fldChar w:fldCharType="end"/>
          </w:r>
        </w:sdtContent>
      </w:sdt>
      <w:r w:rsidR="004D3B90">
        <w:t>) és az A3C (</w:t>
      </w:r>
      <w:proofErr w:type="spellStart"/>
      <w:r>
        <w:t>Asynchronous</w:t>
      </w:r>
      <w:proofErr w:type="spellEnd"/>
      <w:r w:rsidR="004D3B90">
        <w:t xml:space="preserve"> A2C</w:t>
      </w:r>
      <w:r w:rsidR="00CC165A">
        <w:t xml:space="preserve"> </w:t>
      </w:r>
      <w:sdt>
        <w:sdtPr>
          <w:id w:val="-1023559056"/>
          <w:citation/>
        </w:sdtPr>
        <w:sdtContent>
          <w:r w:rsidR="00CC165A">
            <w:fldChar w:fldCharType="begin"/>
          </w:r>
          <w:r w:rsidR="00CC165A">
            <w:instrText xml:space="preserve"> CITATION Jul20 \l 1038 </w:instrText>
          </w:r>
          <w:r w:rsidR="00CC165A">
            <w:fldChar w:fldCharType="separate"/>
          </w:r>
          <w:r w:rsidR="00FB4940">
            <w:rPr>
              <w:noProof/>
            </w:rPr>
            <w:t>[8]</w:t>
          </w:r>
          <w:r w:rsidR="00CC165A">
            <w:fldChar w:fldCharType="end"/>
          </w:r>
        </w:sdtContent>
      </w:sdt>
      <w:r w:rsidR="004D3B90">
        <w:t>).</w:t>
      </w:r>
      <w:r w:rsidR="00217E37">
        <w:t xml:space="preserve"> Ezeknél a </w:t>
      </w:r>
      <w:proofErr w:type="spellStart"/>
      <w:r w:rsidR="00217E37">
        <w:t>Critic</w:t>
      </w:r>
      <w:proofErr w:type="spellEnd"/>
      <w:r w:rsidR="00217E37">
        <w:t xml:space="preserve"> </w:t>
      </w:r>
      <w:r>
        <w:t xml:space="preserve">fej </w:t>
      </w:r>
      <w:r w:rsidR="00217E37">
        <w:t>a</w:t>
      </w:r>
      <w:r>
        <w:t>z állapot-érték</w:t>
      </w:r>
      <w:r w:rsidR="00217E37">
        <w:t xml:space="preserve"> </w:t>
      </w:r>
      <w:r>
        <w:t>függvény</w:t>
      </w:r>
      <w:r w:rsidR="00217E37">
        <w:t>t állítja elő.</w:t>
      </w:r>
      <w:r w:rsidR="000B318F">
        <w:t xml:space="preserve"> </w:t>
      </w:r>
      <w:r w:rsidR="001B1DFD">
        <w:t xml:space="preserve">Eddig nem említettem a </w:t>
      </w:r>
      <w:r w:rsidR="000B318F">
        <w:t>Bellman</w:t>
      </w:r>
      <w:r w:rsidR="001B1DFD">
        <w:t xml:space="preserve">-egyenletet, melyre alapszik a Q-tanulás, de tovább nem lehet megkerülni, mert egy egyszerűsítésre fel kell használnunk. A Bellman-egyenlet </w:t>
      </w:r>
      <w:r w:rsidR="00E31236">
        <w:t>azt fejezi ki</w:t>
      </w:r>
      <w:r w:rsidR="001B1DFD">
        <w:t xml:space="preserve">, hogy </w:t>
      </w:r>
      <w:r w:rsidR="00F86186">
        <w:t xml:space="preserve">egy adott állapot-akció párból a lehető legnagyobb jutalom megegyezik a közvetlenül kapott jutalom és a </w:t>
      </w:r>
      <w:r w:rsidR="00DA7CD2">
        <w:t>következő állapotból elérhető legnagyobb jutalom összegével, az alábbi formulában felírható: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DA7CD2" w14:paraId="7A93EE86" w14:textId="77777777" w:rsidTr="00DA7CD2">
        <w:trPr>
          <w:trHeight w:val="289"/>
        </w:trPr>
        <w:tc>
          <w:tcPr>
            <w:tcW w:w="1111" w:type="dxa"/>
            <w:vAlign w:val="center"/>
          </w:tcPr>
          <w:p w14:paraId="35BB43F2" w14:textId="77777777" w:rsidR="00DA7CD2" w:rsidRDefault="00DA7CD2" w:rsidP="00DA7CD2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6C2A6D2F" w14:textId="77777777" w:rsidR="00DA7CD2" w:rsidRPr="002D1DDF" w:rsidRDefault="00DA7CD2" w:rsidP="00DA7CD2">
            <w:pPr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Q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=E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+γ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32AB8ED9" w14:textId="1895693F" w:rsidR="00DA7CD2" w:rsidRDefault="00DA7CD2" w:rsidP="00DA7CD2">
            <w:pPr>
              <w:ind w:firstLine="0"/>
              <w:jc w:val="center"/>
            </w:pPr>
            <w:r>
              <w:t>(1.</w:t>
            </w:r>
            <w:r w:rsidR="003224A6">
              <w:t>8</w:t>
            </w:r>
            <w:r>
              <w:t>)</w:t>
            </w:r>
          </w:p>
        </w:tc>
      </w:tr>
    </w:tbl>
    <w:p w14:paraId="482A59FC" w14:textId="77777777" w:rsidR="00DA7CD2" w:rsidRDefault="00DA7CD2" w:rsidP="00DA7CD2">
      <w:pPr>
        <w:ind w:firstLine="0"/>
      </w:pPr>
    </w:p>
    <w:p w14:paraId="57F5AA1B" w14:textId="54F22FDB" w:rsidR="001B1DFD" w:rsidRDefault="00DA7CD2" w:rsidP="00DA7CD2">
      <w:pPr>
        <w:ind w:firstLine="0"/>
      </w:pPr>
      <w:r>
        <w:t xml:space="preserve">A jutalom 1-től indexelőik, tehát a nulladik akcióra a jutalom </w:t>
      </w:r>
      <w:r w:rsidRPr="00DA7CD2">
        <w:t>r</w:t>
      </w:r>
      <w:r w:rsidRPr="00DA7CD2">
        <w:rPr>
          <w:vertAlign w:val="subscript"/>
        </w:rPr>
        <w:t>1</w:t>
      </w:r>
      <w:r>
        <w:t>. A Bellman-egyenletet felhasználva tudunk</w:t>
      </w:r>
      <w:r w:rsidR="000B318F">
        <w:t xml:space="preserve"> módos</w:t>
      </w:r>
      <w:r>
        <w:t>ítani</w:t>
      </w:r>
      <w:r w:rsidR="000B318F">
        <w:t xml:space="preserve"> az előny függvény</w:t>
      </w:r>
      <w:r>
        <w:t xml:space="preserve"> felírásán: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DA7CD2" w14:paraId="10FCB3E9" w14:textId="77777777" w:rsidTr="00DA7CD2">
        <w:trPr>
          <w:trHeight w:val="289"/>
        </w:trPr>
        <w:tc>
          <w:tcPr>
            <w:tcW w:w="1111" w:type="dxa"/>
            <w:vAlign w:val="center"/>
          </w:tcPr>
          <w:p w14:paraId="76B17852" w14:textId="77777777" w:rsidR="00DA7CD2" w:rsidRDefault="00DA7CD2" w:rsidP="00DA7CD2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1161E584" w14:textId="77777777" w:rsidR="00DA7CD2" w:rsidRDefault="00167C1F" w:rsidP="00DA7CD2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r>
                  <w:rPr>
                    <w:rFonts w:ascii="Cambria Math" w:hAnsi="Cambria Math"/>
                  </w:rPr>
                  <m:t>+γ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t+1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73AEB904" w14:textId="300FD26A" w:rsidR="00DA7CD2" w:rsidRDefault="00DA7CD2" w:rsidP="00DA7CD2">
            <w:pPr>
              <w:ind w:firstLine="0"/>
              <w:jc w:val="center"/>
            </w:pPr>
            <w:r>
              <w:t>(1.</w:t>
            </w:r>
            <w:r w:rsidR="003224A6">
              <w:t>9</w:t>
            </w:r>
            <w:r>
              <w:t>)</w:t>
            </w:r>
          </w:p>
        </w:tc>
      </w:tr>
    </w:tbl>
    <w:p w14:paraId="6A22BA80" w14:textId="77777777" w:rsidR="00DA7CD2" w:rsidRDefault="00DA7CD2" w:rsidP="00DA7CD2">
      <w:pPr>
        <w:ind w:firstLine="0"/>
      </w:pPr>
    </w:p>
    <w:p w14:paraId="1C37D523" w14:textId="0A72C5FB" w:rsidR="00DA7CD2" w:rsidRDefault="00DA7CD2" w:rsidP="00DA7CD2">
      <w:pPr>
        <w:ind w:firstLine="0"/>
      </w:pPr>
      <w:r>
        <w:t>Valamint felírhatjuk az új stratégia gradienst, melyet az A2C és A3C esetén számolunk: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DA7CD2" w14:paraId="2F5BD1AF" w14:textId="77777777" w:rsidTr="00DA7CD2">
        <w:trPr>
          <w:trHeight w:val="289"/>
        </w:trPr>
        <w:tc>
          <w:tcPr>
            <w:tcW w:w="1111" w:type="dxa"/>
            <w:vAlign w:val="center"/>
          </w:tcPr>
          <w:p w14:paraId="4170BB7D" w14:textId="77777777" w:rsidR="00DA7CD2" w:rsidRDefault="00DA7CD2" w:rsidP="00DA7CD2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1CD57FC2" w14:textId="77777777" w:rsidR="00DA7CD2" w:rsidRDefault="00167C1F" w:rsidP="00DA7CD2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  <m:r>
                  <w:rPr>
                    <w:rFonts w:ascii="Cambria Math" w:hAnsi="Cambria Math"/>
                  </w:rPr>
                  <m:t>J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t=0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T-1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∇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log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π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nary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4592E4AE" w14:textId="74FA04D1" w:rsidR="00DA7CD2" w:rsidRDefault="00DA7CD2" w:rsidP="00DA7CD2">
            <w:pPr>
              <w:ind w:firstLine="0"/>
              <w:jc w:val="center"/>
            </w:pPr>
            <w:r>
              <w:t>(1.</w:t>
            </w:r>
            <w:r w:rsidR="003224A6">
              <w:t>10</w:t>
            </w:r>
            <w:r>
              <w:t>)</w:t>
            </w:r>
          </w:p>
        </w:tc>
      </w:tr>
    </w:tbl>
    <w:p w14:paraId="7BD900F9" w14:textId="77777777" w:rsidR="00DA7CD2" w:rsidRDefault="00DA7CD2" w:rsidP="00DA7CD2">
      <w:pPr>
        <w:ind w:firstLine="0"/>
      </w:pPr>
    </w:p>
    <w:p w14:paraId="3D436210" w14:textId="546BCC3C" w:rsidR="004D3B90" w:rsidRDefault="00DA7CD2" w:rsidP="00DA7CD2">
      <w:r>
        <w:t>E két algoritmus lényege</w:t>
      </w:r>
      <w:r w:rsidR="000B318F">
        <w:t xml:space="preserve">, hogy </w:t>
      </w:r>
      <w:r>
        <w:t>tanítás alatt</w:t>
      </w:r>
      <w:r w:rsidR="000B318F">
        <w:t xml:space="preserve"> több ágens </w:t>
      </w:r>
      <w:r w:rsidR="00E86118">
        <w:t>hajt végre akciókat</w:t>
      </w:r>
      <w:r w:rsidR="000B318F">
        <w:t xml:space="preserve"> több párhuzamosan futó környezetben, függetlenül egymástól</w:t>
      </w:r>
      <w:r w:rsidR="000C3216">
        <w:t xml:space="preserve"> (lásd </w:t>
      </w:r>
      <w:r w:rsidR="000C3216" w:rsidRPr="000C3216">
        <w:rPr>
          <w:b/>
          <w:bCs/>
        </w:rPr>
        <w:t>1.1</w:t>
      </w:r>
      <w:r w:rsidR="000C3216">
        <w:rPr>
          <w:b/>
          <w:bCs/>
        </w:rPr>
        <w:t>.</w:t>
      </w:r>
      <w:r w:rsidR="000C3216" w:rsidRPr="000C3216">
        <w:rPr>
          <w:b/>
          <w:bCs/>
        </w:rPr>
        <w:t xml:space="preserve"> ábra</w:t>
      </w:r>
      <w:r w:rsidR="000C3216">
        <w:t>)</w:t>
      </w:r>
      <w:r w:rsidR="000B318F">
        <w:t xml:space="preserve">. </w:t>
      </w:r>
      <w:r w:rsidR="00E86118">
        <w:t>Egyik e</w:t>
      </w:r>
      <w:r w:rsidR="000B318F">
        <w:t>lőnyük, hogy így könnyebb felfedezni a környezet</w:t>
      </w:r>
      <w:r w:rsidR="00E86118">
        <w:t>et,</w:t>
      </w:r>
      <w:r w:rsidR="000B318F">
        <w:t xml:space="preserve"> így nincs szükség</w:t>
      </w:r>
      <w:r w:rsidR="00061F87">
        <w:t xml:space="preserve"> </w:t>
      </w:r>
      <w:r w:rsidR="00E86118">
        <w:t xml:space="preserve">az </w:t>
      </w:r>
      <w:proofErr w:type="spellStart"/>
      <w:r w:rsidR="00061F87">
        <w:t>epsilon</w:t>
      </w:r>
      <w:proofErr w:type="spellEnd"/>
      <w:r w:rsidR="00061F87">
        <w:t xml:space="preserve"> </w:t>
      </w:r>
      <w:proofErr w:type="spellStart"/>
      <w:r w:rsidR="00061F87">
        <w:t>greedy</w:t>
      </w:r>
      <w:proofErr w:type="spellEnd"/>
      <w:r w:rsidR="00E86118">
        <w:t xml:space="preserve"> stratégiára</w:t>
      </w:r>
      <w:r w:rsidR="00061F87">
        <w:t xml:space="preserve">. Az A3C nagy hátránya, hogy a globális </w:t>
      </w:r>
      <w:r w:rsidR="00E86118">
        <w:t>háló</w:t>
      </w:r>
      <w:r w:rsidR="00061F87">
        <w:t xml:space="preserve"> paramétereket</w:t>
      </w:r>
      <w:r w:rsidR="00E86118">
        <w:t xml:space="preserve"> </w:t>
      </w:r>
      <w:r w:rsidR="00061F87">
        <w:t>aszinkron módon</w:t>
      </w:r>
      <w:r w:rsidR="00E86118">
        <w:t xml:space="preserve"> használják</w:t>
      </w:r>
      <w:r w:rsidR="00061F87">
        <w:t xml:space="preserve">, így előfordulhat az az inkonzisztenciát okozó eset, hogy az ágensek különböző </w:t>
      </w:r>
      <w:r w:rsidR="00E86118">
        <w:t>stratégia</w:t>
      </w:r>
      <w:r w:rsidR="00061F87">
        <w:t xml:space="preserve"> verziót </w:t>
      </w:r>
      <w:r w:rsidR="00E86118">
        <w:t>használnak</w:t>
      </w:r>
      <w:r w:rsidR="00061F87">
        <w:t xml:space="preserve"> éppen, ezért a paraméter frissítés nem lesz optimális. </w:t>
      </w:r>
      <w:r w:rsidR="00E86118">
        <w:t>Ennek kiküszöbölésére az</w:t>
      </w:r>
      <w:r w:rsidR="00061F87">
        <w:t xml:space="preserve"> A2C bevezet egy </w:t>
      </w:r>
      <w:r w:rsidR="00E86118">
        <w:t>koordinátort</w:t>
      </w:r>
      <w:r w:rsidR="00061F87">
        <w:t>, mely szinkronizálja a szálakat.</w:t>
      </w:r>
      <w:r w:rsidR="00E86118">
        <w:t xml:space="preserve"> M</w:t>
      </w:r>
      <w:r w:rsidR="00061F87">
        <w:t xml:space="preserve">egvárja, míg minden párhuzamosan futó ágens befejezte a feladatát (véget ért az </w:t>
      </w:r>
      <w:r w:rsidR="00E86118">
        <w:t>epizódjuk</w:t>
      </w:r>
      <w:r w:rsidR="00061F87">
        <w:t>, m</w:t>
      </w:r>
      <w:r w:rsidR="009E08FE">
        <w:t>ivel</w:t>
      </w:r>
      <w:r w:rsidR="00061F87">
        <w:t xml:space="preserve"> </w:t>
      </w:r>
      <w:r w:rsidR="00E86118">
        <w:t xml:space="preserve">vagy </w:t>
      </w:r>
      <w:r w:rsidR="00061F87">
        <w:t>sikeres lett feladat</w:t>
      </w:r>
      <w:r w:rsidR="007601F0">
        <w:t>,</w:t>
      </w:r>
      <w:r w:rsidR="00061F87">
        <w:t xml:space="preserve"> vagy mert p</w:t>
      </w:r>
      <w:r w:rsidR="00E86118">
        <w:t>éldául</w:t>
      </w:r>
      <w:r w:rsidR="00061F87">
        <w:t xml:space="preserve"> lejárt az idő). </w:t>
      </w:r>
      <w:r w:rsidR="00E86118">
        <w:t>Csak e</w:t>
      </w:r>
      <w:r w:rsidR="00061F87">
        <w:t xml:space="preserve">zután történik meg a frissítés, </w:t>
      </w:r>
      <w:r w:rsidR="00E86118">
        <w:t xml:space="preserve">ezzel elérve a célt, hogy </w:t>
      </w:r>
      <w:r w:rsidR="00061F87">
        <w:t xml:space="preserve">minden </w:t>
      </w:r>
      <w:r w:rsidR="00E86118">
        <w:t>epizódot</w:t>
      </w:r>
      <w:r w:rsidR="00061F87">
        <w:t xml:space="preserve"> mindegyik ágens ugyanazzal a </w:t>
      </w:r>
      <w:r w:rsidR="00E86118">
        <w:t>stratégia</w:t>
      </w:r>
      <w:r w:rsidR="00061F87">
        <w:t xml:space="preserve"> </w:t>
      </w:r>
      <w:r w:rsidR="00E86118">
        <w:t>verzióval</w:t>
      </w:r>
      <w:r w:rsidR="00061F87">
        <w:t xml:space="preserve"> kezdi. </w:t>
      </w:r>
      <w:r w:rsidR="00E86118">
        <w:t>M</w:t>
      </w:r>
      <w:r w:rsidR="00061F87">
        <w:t>érések alapján az A2C gyorsabb konvergenciához vezet.</w:t>
      </w:r>
    </w:p>
    <w:p w14:paraId="468AE4CB" w14:textId="77777777" w:rsidR="000C3216" w:rsidRDefault="000C3216" w:rsidP="000C3216">
      <w:pPr>
        <w:pStyle w:val="Kp"/>
      </w:pPr>
      <w:r w:rsidRPr="000C3216">
        <w:rPr>
          <w:noProof/>
        </w:rPr>
        <w:drawing>
          <wp:inline distT="0" distB="0" distL="0" distR="0" wp14:anchorId="2567B834" wp14:editId="7023C5AA">
            <wp:extent cx="5400040" cy="1818005"/>
            <wp:effectExtent l="0" t="0" r="0" b="0"/>
            <wp:docPr id="2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781" w14:textId="78BEF776" w:rsidR="000C3216" w:rsidRDefault="008A0FED" w:rsidP="000C3216">
      <w:pPr>
        <w:pStyle w:val="Kpalrs"/>
      </w:pPr>
      <w:fldSimple w:instr=" STYLEREF 1 \s ">
        <w:r w:rsidR="00BD2258">
          <w:rPr>
            <w:noProof/>
          </w:rPr>
          <w:t>1</w:t>
        </w:r>
      </w:fldSimple>
      <w:r>
        <w:t>.</w:t>
      </w:r>
      <w:fldSimple w:instr=" SEQ ábra \* ARABIC \s 1 ">
        <w:r w:rsidR="00BD2258">
          <w:rPr>
            <w:noProof/>
          </w:rPr>
          <w:t>1</w:t>
        </w:r>
      </w:fldSimple>
      <w:r w:rsidR="000C3216">
        <w:t>. ábra</w:t>
      </w:r>
      <w:r w:rsidR="0088249E">
        <w:t xml:space="preserve"> Bal oldalt az A3C, jobb oldalt az A2C működése látható</w:t>
      </w:r>
    </w:p>
    <w:p w14:paraId="24E14949" w14:textId="54B61ABF" w:rsidR="00476CA9" w:rsidRDefault="00476CA9" w:rsidP="001C614E">
      <w:pPr>
        <w:pStyle w:val="Cmsor2"/>
      </w:pPr>
      <w:bookmarkStart w:id="3" w:name="_Toc59132977"/>
      <w:proofErr w:type="spellStart"/>
      <w:r>
        <w:t>PyBullet</w:t>
      </w:r>
      <w:bookmarkEnd w:id="3"/>
      <w:proofErr w:type="spellEnd"/>
    </w:p>
    <w:p w14:paraId="76FDDA88" w14:textId="7F600358" w:rsidR="00B92B05" w:rsidRDefault="00B92B05" w:rsidP="00476CA9">
      <w:r>
        <w:t xml:space="preserve">A </w:t>
      </w:r>
      <w:proofErr w:type="spellStart"/>
      <w:r>
        <w:t>PyBullet</w:t>
      </w:r>
      <w:proofErr w:type="spellEnd"/>
      <w:r>
        <w:t xml:space="preserve"> </w:t>
      </w:r>
      <w:sdt>
        <w:sdtPr>
          <w:id w:val="-941137736"/>
          <w:citation/>
        </w:sdtPr>
        <w:sdtContent>
          <w:r w:rsidR="00CC165A">
            <w:fldChar w:fldCharType="begin"/>
          </w:r>
          <w:r w:rsidR="00CC165A">
            <w:instrText xml:space="preserve"> CITATION Git20 \l 1038 </w:instrText>
          </w:r>
          <w:r w:rsidR="00CC165A">
            <w:fldChar w:fldCharType="separate"/>
          </w:r>
          <w:r w:rsidR="00FB4940">
            <w:rPr>
              <w:noProof/>
            </w:rPr>
            <w:t>[9]</w:t>
          </w:r>
          <w:r w:rsidR="00CC165A">
            <w:fldChar w:fldCharType="end"/>
          </w:r>
        </w:sdtContent>
      </w:sdt>
      <w:r w:rsidR="00CC165A">
        <w:t xml:space="preserve"> </w:t>
      </w:r>
      <w:r>
        <w:t xml:space="preserve">egy ingyenes elérhető fizikai motor, melyet különböző szimulációs környezetekben végzett akciók és állapotok számolására használhatunk fel. Többnyire megerősítéses tanulásnál használják </w:t>
      </w:r>
      <w:r w:rsidR="00A77219">
        <w:t>az effajta környezeteket</w:t>
      </w:r>
      <w:r>
        <w:t xml:space="preserve">, ebben szimulálják az ágens akciót, és az ebben szimulált állapotokra reagál az ágens. </w:t>
      </w:r>
    </w:p>
    <w:p w14:paraId="31452D9A" w14:textId="617A0E7F" w:rsidR="00476CA9" w:rsidRDefault="00B92B05" w:rsidP="009C3E92">
      <w:r>
        <w:t xml:space="preserve">A rendelkezésünkre áll </w:t>
      </w:r>
      <w:r w:rsidR="00A77219">
        <w:t>néhány,</w:t>
      </w:r>
      <w:r>
        <w:t xml:space="preserve"> a fejlesztők által elkészített környezet, melyeken viszonylag könnyedén tudunk változtatni, a saját feladatunkra szabni. A környezetek támogatnak folytonos és diszkrét akciókat</w:t>
      </w:r>
      <w:r w:rsidR="00A77219">
        <w:t xml:space="preserve">. </w:t>
      </w:r>
      <w:r w:rsidR="001F0435">
        <w:t>További előnyei még, hogy egy r</w:t>
      </w:r>
      <w:r>
        <w:t xml:space="preserve">észletes </w:t>
      </w:r>
      <w:r>
        <w:lastRenderedPageBreak/>
        <w:t xml:space="preserve">útmutató </w:t>
      </w:r>
      <w:r w:rsidR="00C80201">
        <w:t>érhető el</w:t>
      </w:r>
      <w:r>
        <w:t xml:space="preserve"> hozzá</w:t>
      </w:r>
      <w:r w:rsidR="001F0435">
        <w:t>,</w:t>
      </w:r>
      <w:r w:rsidR="00C80201">
        <w:t xml:space="preserve"> valamint</w:t>
      </w:r>
      <w:r>
        <w:t xml:space="preserve"> </w:t>
      </w:r>
      <w:r w:rsidR="001F0435">
        <w:t>e</w:t>
      </w:r>
      <w:r>
        <w:t xml:space="preserve">gyre többen használják, </w:t>
      </w:r>
      <w:r w:rsidR="001F0435">
        <w:t xml:space="preserve">így </w:t>
      </w:r>
      <w:r>
        <w:t>folyamatosan fejlesztik</w:t>
      </w:r>
      <w:r w:rsidR="001F0435">
        <w:t xml:space="preserve"> is</w:t>
      </w:r>
      <w:r>
        <w:t>. Egy komolyabb hátránya va</w:t>
      </w:r>
      <w:r w:rsidR="001F0435">
        <w:t>n:</w:t>
      </w:r>
      <w:r>
        <w:t xml:space="preserve"> </w:t>
      </w:r>
      <w:r w:rsidR="001F0435">
        <w:t>S</w:t>
      </w:r>
      <w:r>
        <w:t>ok funkció nincs még implementálva, így jónéhány függvénnyel találkoztam, mely még nincs implementálva</w:t>
      </w:r>
      <w:r w:rsidR="009C3E92">
        <w:t>, ezért egy-két említett funkció még hibát dob, mert igazából nem létezik.</w:t>
      </w:r>
    </w:p>
    <w:p w14:paraId="6AAADA89" w14:textId="77777777" w:rsidR="009C3E92" w:rsidRPr="00476CA9" w:rsidRDefault="009C3E92" w:rsidP="009C3E92"/>
    <w:p w14:paraId="2A43A94B" w14:textId="3F719360" w:rsidR="005F13A8" w:rsidRDefault="00476CA9" w:rsidP="00476CA9">
      <w:pPr>
        <w:pStyle w:val="Cmsor1"/>
      </w:pPr>
      <w:bookmarkStart w:id="4" w:name="_Toc59132978"/>
      <w:r>
        <w:lastRenderedPageBreak/>
        <w:t>Felhasznált technológia</w:t>
      </w:r>
      <w:bookmarkEnd w:id="4"/>
    </w:p>
    <w:p w14:paraId="001C6332" w14:textId="3366989F" w:rsidR="00B80E20" w:rsidRDefault="00476CA9" w:rsidP="001C614E">
      <w:pPr>
        <w:pStyle w:val="Cmsor2"/>
      </w:pPr>
      <w:bookmarkStart w:id="5" w:name="_Toc59132979"/>
      <w:proofErr w:type="spellStart"/>
      <w:r>
        <w:t>Colaboratory</w:t>
      </w:r>
      <w:bookmarkEnd w:id="5"/>
      <w:proofErr w:type="spellEnd"/>
    </w:p>
    <w:p w14:paraId="4CDB401B" w14:textId="4FE0E4C7" w:rsidR="005E3A0E" w:rsidRDefault="00A72445" w:rsidP="005E3A0E">
      <w:r>
        <w:t xml:space="preserve">A </w:t>
      </w:r>
      <w:proofErr w:type="spellStart"/>
      <w:r>
        <w:t>Colaboratory</w:t>
      </w:r>
      <w:proofErr w:type="spellEnd"/>
      <w:r>
        <w:t xml:space="preserve"> (</w:t>
      </w:r>
      <w:r w:rsidR="007425A9">
        <w:t>a továbbiakban</w:t>
      </w:r>
      <w:r>
        <w:t xml:space="preserve"> </w:t>
      </w:r>
      <w:proofErr w:type="spellStart"/>
      <w:r>
        <w:t>Colab</w:t>
      </w:r>
      <w:proofErr w:type="spellEnd"/>
      <w:r>
        <w:t xml:space="preserve">) a Google ingyenes </w:t>
      </w:r>
      <w:proofErr w:type="spellStart"/>
      <w:r>
        <w:t>Jupyter</w:t>
      </w:r>
      <w:proofErr w:type="spellEnd"/>
      <w:r>
        <w:t xml:space="preserve"> jegyzetkezelő környezete</w:t>
      </w:r>
      <w:sdt>
        <w:sdtPr>
          <w:id w:val="-895659943"/>
          <w:citation/>
        </w:sdtPr>
        <w:sdtContent>
          <w:r w:rsidR="00565778">
            <w:fldChar w:fldCharType="begin"/>
          </w:r>
          <w:r w:rsidR="00565778">
            <w:instrText xml:space="preserve"> CITATION Wel19 \l 1038 </w:instrText>
          </w:r>
          <w:r w:rsidR="00565778">
            <w:fldChar w:fldCharType="separate"/>
          </w:r>
          <w:r w:rsidR="00FB4940">
            <w:rPr>
              <w:noProof/>
            </w:rPr>
            <w:t xml:space="preserve"> [10]</w:t>
          </w:r>
          <w:r w:rsidR="00565778">
            <w:fldChar w:fldCharType="end"/>
          </w:r>
        </w:sdtContent>
      </w:sdt>
      <w:sdt>
        <w:sdtPr>
          <w:id w:val="406128510"/>
          <w:citation/>
        </w:sdtPr>
        <w:sdtContent>
          <w:r w:rsidR="00565778">
            <w:fldChar w:fldCharType="begin"/>
          </w:r>
          <w:r w:rsidR="00565778">
            <w:instrText xml:space="preserve"> CITATION Pro19 \l 1038 </w:instrText>
          </w:r>
          <w:r w:rsidR="00565778">
            <w:fldChar w:fldCharType="separate"/>
          </w:r>
          <w:r w:rsidR="00FB4940">
            <w:rPr>
              <w:noProof/>
            </w:rPr>
            <w:t xml:space="preserve"> [11]</w:t>
          </w:r>
          <w:r w:rsidR="00565778">
            <w:fldChar w:fldCharType="end"/>
          </w:r>
        </w:sdtContent>
      </w:sdt>
      <w:r w:rsidR="007425A9">
        <w:t xml:space="preserve">. </w:t>
      </w:r>
      <w:r>
        <w:t>Egyszerűen használható Python kódok futtatására. A felhő alapú szolgáltatás mögött egy Linux rendszer áll, amelyre tölthetünk fel-le adatokat, futtathatjuk a kódunkat, akár GPU-n</w:t>
      </w:r>
      <w:r w:rsidR="007425A9">
        <w:t>, sőt TPU-n</w:t>
      </w:r>
      <w:r>
        <w:t xml:space="preserve"> </w:t>
      </w:r>
      <w:r w:rsidR="007425A9">
        <w:t>(</w:t>
      </w:r>
      <w:proofErr w:type="spellStart"/>
      <w:r w:rsidR="007425A9">
        <w:t>Tensor</w:t>
      </w:r>
      <w:proofErr w:type="spellEnd"/>
      <w:r w:rsidR="007425A9">
        <w:t xml:space="preserve"> </w:t>
      </w:r>
      <w:proofErr w:type="spellStart"/>
      <w:r w:rsidR="007425A9">
        <w:t>Processing</w:t>
      </w:r>
      <w:proofErr w:type="spellEnd"/>
      <w:r w:rsidR="007425A9">
        <w:t xml:space="preserve"> Unit) </w:t>
      </w:r>
      <w:r>
        <w:t>is.</w:t>
      </w:r>
    </w:p>
    <w:p w14:paraId="6994EBAC" w14:textId="17EC1140" w:rsidR="00A25A25" w:rsidRDefault="005E3A0E" w:rsidP="00A25A25">
      <w:r>
        <w:t xml:space="preserve">Legnagyobb előnye a </w:t>
      </w:r>
      <w:proofErr w:type="spellStart"/>
      <w:r>
        <w:t>Colab-nak</w:t>
      </w:r>
      <w:proofErr w:type="spellEnd"/>
      <w:r>
        <w:t xml:space="preserve">, hogy a </w:t>
      </w:r>
      <w:proofErr w:type="spellStart"/>
      <w:r>
        <w:t>hardaware</w:t>
      </w:r>
      <w:proofErr w:type="spellEnd"/>
      <w:r>
        <w:t xml:space="preserve"> erőforrásai nagyságrendekkel erősebbek, nagyobb számítási kapacitással rendelkeznek, mint egy átlagos otthoni PC vagy laptop konfigurációja.</w:t>
      </w:r>
      <w:r w:rsidR="00A72445">
        <w:t xml:space="preserve"> </w:t>
      </w:r>
      <w:r w:rsidR="000B6580">
        <w:t xml:space="preserve">Míg lokálisan egy </w:t>
      </w:r>
      <w:r w:rsidR="00A72445">
        <w:t xml:space="preserve">NVIDIA </w:t>
      </w:r>
      <w:proofErr w:type="spellStart"/>
      <w:r w:rsidR="00A72445">
        <w:t>GeForce</w:t>
      </w:r>
      <w:proofErr w:type="spellEnd"/>
      <w:r w:rsidR="00A72445">
        <w:t xml:space="preserve"> GTX 1060 áll</w:t>
      </w:r>
      <w:r w:rsidR="000B6580">
        <w:t>n</w:t>
      </w:r>
      <w:r w:rsidR="00A72445">
        <w:t xml:space="preserve">a rendelkezésünkre, </w:t>
      </w:r>
      <w:r w:rsidR="000B6580">
        <w:t>addig</w:t>
      </w:r>
      <w:r w:rsidR="00A72445">
        <w:t xml:space="preserve"> a </w:t>
      </w:r>
      <w:proofErr w:type="spellStart"/>
      <w:r w:rsidR="00A72445">
        <w:t>Colab</w:t>
      </w:r>
      <w:r w:rsidR="000B6580">
        <w:t>-nál</w:t>
      </w:r>
      <w:proofErr w:type="spellEnd"/>
      <w:r w:rsidR="000B6580">
        <w:t xml:space="preserve"> ingyenes elérhető az</w:t>
      </w:r>
      <w:r w:rsidR="00A72445">
        <w:t xml:space="preserve"> NVIDIA Tesla K80 videókártyá</w:t>
      </w:r>
      <w:r w:rsidR="000B6580">
        <w:t xml:space="preserve">kat tartalmazó </w:t>
      </w:r>
      <w:proofErr w:type="spellStart"/>
      <w:r w:rsidR="000B6580">
        <w:t>gépei</w:t>
      </w:r>
      <w:proofErr w:type="spellEnd"/>
      <w:r w:rsidR="000B6580">
        <w:t xml:space="preserve"> (fizetős verziónál akár T4-et és P100-at is használhatnánk). Ez a GPU</w:t>
      </w:r>
      <w:r w:rsidR="00A72445">
        <w:t xml:space="preserve"> sokkal nagyobb teljesítményű és több memóriával rendelkezik</w:t>
      </w:r>
      <w:r w:rsidR="000B6580">
        <w:t>, így ideálisabb tanításnál</w:t>
      </w:r>
      <w:r w:rsidR="00A72445">
        <w:t xml:space="preserve">. Ez által a kódok CUDA futtatása is nagyságrendekkel gyorsabb </w:t>
      </w:r>
      <w:proofErr w:type="spellStart"/>
      <w:r w:rsidR="00A72445">
        <w:t>Colab</w:t>
      </w:r>
      <w:proofErr w:type="spellEnd"/>
      <w:r>
        <w:t>-</w:t>
      </w:r>
      <w:r w:rsidR="00A72445">
        <w:t>ban</w:t>
      </w:r>
      <w:sdt>
        <w:sdtPr>
          <w:id w:val="872267109"/>
          <w:citation/>
        </w:sdtPr>
        <w:sdtContent>
          <w:r w:rsidR="00D718AE">
            <w:fldChar w:fldCharType="begin"/>
          </w:r>
          <w:r w:rsidR="00D718AE">
            <w:instrText xml:space="preserve"> CITATION Par19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[12]</w:t>
          </w:r>
          <w:r w:rsidR="00D718AE">
            <w:fldChar w:fldCharType="end"/>
          </w:r>
        </w:sdtContent>
      </w:sdt>
      <w:r w:rsidR="007425A9">
        <w:t>.</w:t>
      </w:r>
      <w:r w:rsidR="00A72445">
        <w:t xml:space="preserve"> </w:t>
      </w:r>
    </w:p>
    <w:p w14:paraId="3D879F01" w14:textId="34D93410" w:rsidR="00A25A25" w:rsidRPr="00A72445" w:rsidRDefault="005E3A0E" w:rsidP="00A25A25">
      <w:r w:rsidRPr="00A25A25">
        <w:t xml:space="preserve">Későbbiekben látni fogjuk, hogy egyelőre </w:t>
      </w:r>
      <w:r w:rsidR="00A25A25">
        <w:t xml:space="preserve">miért kell </w:t>
      </w:r>
      <w:r w:rsidRPr="00A25A25">
        <w:t>mellőznün</w:t>
      </w:r>
      <w:r w:rsidR="00A25A25">
        <w:t xml:space="preserve">k </w:t>
      </w:r>
      <w:r w:rsidRPr="00A25A25">
        <w:t>a használatát</w:t>
      </w:r>
      <w:r w:rsidR="00A25A25">
        <w:t xml:space="preserve"> az első fázisban. Viszont</w:t>
      </w:r>
      <w:r w:rsidRPr="00A25A25">
        <w:t xml:space="preserve"> a projekt későbbi fázisaiban</w:t>
      </w:r>
      <w:r w:rsidR="00A25A25">
        <w:t xml:space="preserve"> már nem kell megkerülnünk</w:t>
      </w:r>
      <w:r w:rsidRPr="00A25A25">
        <w:t>, például a végleges tanításban szükség lesz rá</w:t>
      </w:r>
      <w:r w:rsidR="00A25A25">
        <w:t xml:space="preserve">, így valószínűleg sor kerül a használatára. Egyelőre </w:t>
      </w:r>
      <w:r w:rsidR="00C421F1">
        <w:t xml:space="preserve">viszont </w:t>
      </w:r>
      <w:r w:rsidR="00A25A25">
        <w:t xml:space="preserve">a </w:t>
      </w:r>
      <w:proofErr w:type="spellStart"/>
      <w:r w:rsidR="00A25A25" w:rsidRPr="00A25A25">
        <w:t>JetBrains</w:t>
      </w:r>
      <w:proofErr w:type="spellEnd"/>
      <w:r w:rsidR="00A25A25" w:rsidRPr="00A25A25">
        <w:t xml:space="preserve"> Python fejlesztőikörnyezetét, a </w:t>
      </w:r>
      <w:proofErr w:type="spellStart"/>
      <w:r w:rsidR="00A25A25" w:rsidRPr="00A25A25">
        <w:t>PyCharm</w:t>
      </w:r>
      <w:proofErr w:type="spellEnd"/>
      <w:r w:rsidR="00A25A25" w:rsidRPr="00A25A25">
        <w:t xml:space="preserve"> IDE-t használ</w:t>
      </w:r>
      <w:r w:rsidR="00A25A25">
        <w:t>om</w:t>
      </w:r>
      <w:sdt>
        <w:sdtPr>
          <w:id w:val="-176891993"/>
          <w:citation/>
        </w:sdtPr>
        <w:sdtContent>
          <w:r w:rsidR="00D718AE">
            <w:fldChar w:fldCharType="begin"/>
          </w:r>
          <w:r w:rsidR="00D718AE">
            <w:instrText xml:space="preserve"> CITATION Dow19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[13]</w:t>
          </w:r>
          <w:r w:rsidR="00D718AE">
            <w:fldChar w:fldCharType="end"/>
          </w:r>
        </w:sdtContent>
      </w:sdt>
      <w:r w:rsidR="00A25A25" w:rsidRPr="00A25A25">
        <w:t>.</w:t>
      </w:r>
    </w:p>
    <w:p w14:paraId="4C1383E3" w14:textId="16EBB079" w:rsidR="005E3A0E" w:rsidRPr="00A25A25" w:rsidRDefault="005E3A0E" w:rsidP="00A25A25"/>
    <w:p w14:paraId="5C1627BD" w14:textId="7E88C57A" w:rsidR="005F13A8" w:rsidRDefault="00476CA9" w:rsidP="001C614E">
      <w:pPr>
        <w:pStyle w:val="Cmsor2"/>
      </w:pPr>
      <w:bookmarkStart w:id="6" w:name="_Toc59132980"/>
      <w:proofErr w:type="spellStart"/>
      <w:r>
        <w:t>PyTorch</w:t>
      </w:r>
      <w:bookmarkEnd w:id="6"/>
      <w:proofErr w:type="spellEnd"/>
    </w:p>
    <w:p w14:paraId="69354DA9" w14:textId="3E9FB311" w:rsidR="00A72445" w:rsidRDefault="00A72445" w:rsidP="00A72445">
      <w:r>
        <w:t xml:space="preserve">A </w:t>
      </w:r>
      <w:proofErr w:type="spellStart"/>
      <w:r>
        <w:t>PyTorch</w:t>
      </w:r>
      <w:proofErr w:type="spellEnd"/>
      <w:r w:rsidR="007425A9">
        <w:t xml:space="preserve"> </w:t>
      </w:r>
      <w:r>
        <w:t>egy Python</w:t>
      </w:r>
      <w:sdt>
        <w:sdtPr>
          <w:id w:val="-1952393978"/>
          <w:citation/>
        </w:sdtPr>
        <w:sdtContent>
          <w:r w:rsidR="00D718AE">
            <w:fldChar w:fldCharType="begin"/>
          </w:r>
          <w:r w:rsidR="00D718AE">
            <w:instrText xml:space="preserve"> CITATION Abo19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[14]</w:t>
          </w:r>
          <w:r w:rsidR="00D718AE">
            <w:fldChar w:fldCharType="end"/>
          </w:r>
        </w:sdtContent>
      </w:sdt>
      <w:r>
        <w:t xml:space="preserve"> alapú nyílt-forráskódú tudományos könyvtár gépi </w:t>
      </w:r>
      <w:proofErr w:type="spellStart"/>
      <w:r>
        <w:t>tanulásos</w:t>
      </w:r>
      <w:proofErr w:type="spellEnd"/>
      <w:r>
        <w:t xml:space="preserve"> számításokhoz</w:t>
      </w:r>
      <w:sdt>
        <w:sdtPr>
          <w:id w:val="-309395257"/>
          <w:citation/>
        </w:sdtPr>
        <w:sdtContent>
          <w:r w:rsidR="00D718AE">
            <w:fldChar w:fldCharType="begin"/>
          </w:r>
          <w:r w:rsidR="00D718AE">
            <w:instrText xml:space="preserve"> CITATION Ket17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[15]</w:t>
          </w:r>
          <w:r w:rsidR="00D718AE">
            <w:fldChar w:fldCharType="end"/>
          </w:r>
        </w:sdtContent>
      </w:sdt>
      <w:r>
        <w:t xml:space="preserve">. Vannak más hasonló könyvtárak, mint például a </w:t>
      </w:r>
      <w:proofErr w:type="spellStart"/>
      <w:r>
        <w:t>Keras</w:t>
      </w:r>
      <w:proofErr w:type="spellEnd"/>
      <w:r>
        <w:t xml:space="preserve"> vagy a </w:t>
      </w:r>
      <w:proofErr w:type="spellStart"/>
      <w:r>
        <w:t>TensorFlow</w:t>
      </w:r>
      <w:proofErr w:type="spellEnd"/>
      <w:r>
        <w:t xml:space="preserve">, mindegyik másban jobb vagy rosszabb a másiknál. A </w:t>
      </w:r>
      <w:proofErr w:type="spellStart"/>
      <w:r>
        <w:t>Keras</w:t>
      </w:r>
      <w:proofErr w:type="spellEnd"/>
      <w:r>
        <w:t xml:space="preserve"> leginkább kezdőknek hasznos, mivel egyszerűen tanulható, cserébe nagyon korlátozott (specifikusan csak neurális hálózatok fejlesztésére találták ki) és lassú. Ezzel ellentétben a </w:t>
      </w:r>
      <w:proofErr w:type="spellStart"/>
      <w:r>
        <w:t>PyTorch</w:t>
      </w:r>
      <w:proofErr w:type="spellEnd"/>
      <w:r>
        <w:t xml:space="preserve"> alacsonyabb szintű, ezért nehezebb is kezelni, de sokkal gyorsabb, főleg nagy adathalmazokra, és több mindenre lehet felhasználni. A </w:t>
      </w:r>
      <w:proofErr w:type="spellStart"/>
      <w:r>
        <w:t>TensorFlow</w:t>
      </w:r>
      <w:proofErr w:type="spellEnd"/>
      <w:r>
        <w:t xml:space="preserve"> a </w:t>
      </w:r>
      <w:proofErr w:type="spellStart"/>
      <w:r>
        <w:t>PyTorch-nál</w:t>
      </w:r>
      <w:proofErr w:type="spellEnd"/>
      <w:r>
        <w:t xml:space="preserve"> is alacsonyabb szintű, így még nehezebb </w:t>
      </w:r>
      <w:r w:rsidR="009D0CF5">
        <w:t>ügyesen</w:t>
      </w:r>
      <w:r>
        <w:t xml:space="preserve"> kezelni.</w:t>
      </w:r>
    </w:p>
    <w:p w14:paraId="600CE18A" w14:textId="55C58C33" w:rsidR="00A72445" w:rsidRDefault="00A72445" w:rsidP="00A25A25">
      <w:bookmarkStart w:id="7" w:name="_Hlk26907754"/>
      <w:r>
        <w:lastRenderedPageBreak/>
        <w:t xml:space="preserve">Én a </w:t>
      </w:r>
      <w:proofErr w:type="spellStart"/>
      <w:r>
        <w:t>PyTorch</w:t>
      </w:r>
      <w:proofErr w:type="spellEnd"/>
      <w:r>
        <w:t xml:space="preserve"> mellettem döntöttem, mivel a feladathoz hozzá tartozik, hogy bele kell tudni avatkozni a háló működésébe alacsony szinten is már. Ezenkívül rengeteg hasznos dokumentum található meg hozzá, leírások, példamunkák stb. Az sem elhanyagolandó szempont, hogy a</w:t>
      </w:r>
      <w:r w:rsidR="009D0CF5">
        <w:t>z algoritmusok</w:t>
      </w:r>
      <w:r>
        <w:t>,</w:t>
      </w:r>
      <w:r w:rsidR="009D0CF5">
        <w:t xml:space="preserve"> különböző komponensek</w:t>
      </w:r>
      <w:r>
        <w:t xml:space="preserve"> melyeket felhasználunk a projektben </w:t>
      </w:r>
      <w:r w:rsidR="009D0CF5">
        <w:t xml:space="preserve">többnyire </w:t>
      </w:r>
      <w:r>
        <w:t xml:space="preserve">szintén </w:t>
      </w:r>
      <w:proofErr w:type="spellStart"/>
      <w:r>
        <w:t>PyTorch</w:t>
      </w:r>
      <w:proofErr w:type="spellEnd"/>
      <w:r>
        <w:t xml:space="preserve"> felhasználásával készültek. Egy ilyen könyvtár leghasznosabb tulajdonsága, hogy könnyeddé teszi a többdimenziós tömbökön, vagyis a </w:t>
      </w:r>
      <w:proofErr w:type="spellStart"/>
      <w:r>
        <w:t>tenzorokon</w:t>
      </w:r>
      <w:proofErr w:type="spellEnd"/>
      <w:r>
        <w:t xml:space="preserve"> végzett műveletek számítását GPU segítségével, továbbá rengeteg olyan függvény és osztály van implementálva, melyeket fel szoktak használni gépi tanulás alkalmazások fejlesztésénél.</w:t>
      </w:r>
      <w:r w:rsidR="00A25A25">
        <w:t xml:space="preserve"> A számunkra </w:t>
      </w:r>
      <w:r w:rsidR="00A25A25" w:rsidRPr="00A25A25">
        <w:t>l</w:t>
      </w:r>
      <w:r w:rsidR="009D0CF5" w:rsidRPr="00A25A25">
        <w:t>egfontosabb</w:t>
      </w:r>
      <w:r w:rsidRPr="00A25A25">
        <w:t xml:space="preserve"> könyvtára a </w:t>
      </w:r>
      <w:proofErr w:type="spellStart"/>
      <w:proofErr w:type="gramStart"/>
      <w:r w:rsidRPr="00A25A25">
        <w:rPr>
          <w:rStyle w:val="Irodalomjegyzkforrs"/>
        </w:rPr>
        <w:t>torch.nn</w:t>
      </w:r>
      <w:proofErr w:type="spellEnd"/>
      <w:proofErr w:type="gramEnd"/>
      <w:r w:rsidRPr="00A25A25">
        <w:t>, ebben speciálisan neurális hálók fejlesztését megkönnyítő osztályok és függvények állnak a rendelkezésünkre. Hatalmas mértékben gyorsítja a háló fejlesztését, ráadásul átláthatóbb és hordozhatóbb kódunk lesz, ha ezeket az alapfüggvényeket és osztályokat alkalmazzuk.</w:t>
      </w:r>
      <w:bookmarkEnd w:id="7"/>
      <w:r w:rsidR="00A25A25">
        <w:t xml:space="preserve"> Ebben találhatóak meg a konvolúciós, lineáris és más egyéb, például visszacsatolt rétegeket megvalósító osztályok, aktivációs függvények, költségfüggvények. Valamint a későbbiekben részletesen kifejtett </w:t>
      </w:r>
      <w:proofErr w:type="gramStart"/>
      <w:r w:rsidR="00A25A25">
        <w:t>Multi-head</w:t>
      </w:r>
      <w:proofErr w:type="gramEnd"/>
      <w:r w:rsidR="00A25A25">
        <w:t xml:space="preserve"> </w:t>
      </w:r>
      <w:proofErr w:type="spellStart"/>
      <w:r w:rsidR="00A25A25">
        <w:t>Attention</w:t>
      </w:r>
      <w:proofErr w:type="spellEnd"/>
      <w:r w:rsidR="00A25A25">
        <w:t xml:space="preserve"> függvény is.</w:t>
      </w:r>
    </w:p>
    <w:p w14:paraId="5A4AA156" w14:textId="736EF5AA" w:rsidR="00B4104A" w:rsidRDefault="00E86505" w:rsidP="00700E3A">
      <w:pPr>
        <w:pStyle w:val="Cmsor1"/>
      </w:pPr>
      <w:bookmarkStart w:id="8" w:name="_Toc59132981"/>
      <w:r>
        <w:lastRenderedPageBreak/>
        <w:t>Architektúra</w:t>
      </w:r>
      <w:bookmarkEnd w:id="8"/>
    </w:p>
    <w:p w14:paraId="7C1C4B89" w14:textId="19C88502" w:rsidR="008533E8" w:rsidRDefault="009D0CF5" w:rsidP="008533E8">
      <w:r>
        <w:t>A fejezet célja bemutatni a teljes architektúrát, végig vezetni az olvasót a főbb építőelemein</w:t>
      </w:r>
      <w:r w:rsidR="00E027CD">
        <w:t xml:space="preserve">, bemutatni a jelenleg felhasznált technológiákat. </w:t>
      </w:r>
    </w:p>
    <w:p w14:paraId="648ACB2A" w14:textId="77777777" w:rsidR="008533E8" w:rsidRDefault="0087162E" w:rsidP="001C614E">
      <w:pPr>
        <w:pStyle w:val="Cmsor2"/>
      </w:pPr>
      <w:bookmarkStart w:id="9" w:name="_Toc59132982"/>
      <w:r>
        <w:t>Felépítése</w:t>
      </w:r>
      <w:bookmarkEnd w:id="9"/>
    </w:p>
    <w:p w14:paraId="41F180F2" w14:textId="6AEE07A0" w:rsidR="005950A1" w:rsidRDefault="005950A1" w:rsidP="001E1AF3">
      <w:r>
        <w:t xml:space="preserve">Az architektúra több </w:t>
      </w:r>
      <w:r w:rsidR="00D20AD1">
        <w:t xml:space="preserve">kisebb </w:t>
      </w:r>
      <w:r>
        <w:t>logika</w:t>
      </w:r>
      <w:r w:rsidR="00D20AD1">
        <w:t>i</w:t>
      </w:r>
      <w:r>
        <w:t xml:space="preserve"> </w:t>
      </w:r>
      <w:r w:rsidR="009D0CF5">
        <w:t>komponensre</w:t>
      </w:r>
      <w:r>
        <w:t xml:space="preserve"> bontható</w:t>
      </w:r>
      <w:r w:rsidR="005E3A0E">
        <w:t>, ezeket fogom most részletesebben tárgyalni. A rendszer</w:t>
      </w:r>
      <w:r>
        <w:t xml:space="preserve"> magja az A2C metódust megvalósító kétfejű neurális hálózat. A hálózat bemenetére helyez</w:t>
      </w:r>
      <w:r w:rsidR="00D20AD1">
        <w:t>t</w:t>
      </w:r>
      <w:r>
        <w:t xml:space="preserve">ünk egy Multi-Head </w:t>
      </w:r>
      <w:proofErr w:type="spellStart"/>
      <w:r w:rsidR="00D20AD1">
        <w:t>A</w:t>
      </w:r>
      <w:r>
        <w:t>ttention</w:t>
      </w:r>
      <w:proofErr w:type="spellEnd"/>
      <w:r>
        <w:t xml:space="preserve"> blokkot</w:t>
      </w:r>
      <w:sdt>
        <w:sdtPr>
          <w:id w:val="1898859000"/>
          <w:citation/>
        </w:sdtPr>
        <w:sdtContent>
          <w:r w:rsidR="00CC165A">
            <w:fldChar w:fldCharType="begin"/>
          </w:r>
          <w:r w:rsidR="00CC165A">
            <w:instrText xml:space="preserve"> CITATION Wan20 \l 1038 </w:instrText>
          </w:r>
          <w:r w:rsidR="00CC165A">
            <w:fldChar w:fldCharType="separate"/>
          </w:r>
          <w:r w:rsidR="00FB4940">
            <w:rPr>
              <w:noProof/>
            </w:rPr>
            <w:t xml:space="preserve"> [16]</w:t>
          </w:r>
          <w:r w:rsidR="00CC165A">
            <w:fldChar w:fldCharType="end"/>
          </w:r>
        </w:sdtContent>
      </w:sdt>
      <w:r>
        <w:t>, melynek a bemenete a környezetekből érkező megfigyelések</w:t>
      </w:r>
      <w:r w:rsidR="00D20AD1">
        <w:t>ből képzett</w:t>
      </w:r>
      <w:r>
        <w:t xml:space="preserve"> </w:t>
      </w:r>
      <w:proofErr w:type="spellStart"/>
      <w:r>
        <w:t>tenzor</w:t>
      </w:r>
      <w:proofErr w:type="spellEnd"/>
      <w:r>
        <w:t xml:space="preserve">. Mivel A2C-t használunk, így logikus több környezetet futtatnunk egyszerre, hardware erőforrásainktól függően akár </w:t>
      </w:r>
      <w:r w:rsidR="005E3A0E">
        <w:t xml:space="preserve">például </w:t>
      </w:r>
      <w:r>
        <w:t>16-ot is tud</w:t>
      </w:r>
      <w:r w:rsidR="005E3A0E">
        <w:t>ná</w:t>
      </w:r>
      <w:r>
        <w:t xml:space="preserve">nk egyszerre. A saját hardware konfigurációmmal 1-4-t futtattam egyszerre. A háló </w:t>
      </w:r>
      <w:r w:rsidR="00D20AD1">
        <w:t>kimenetén</w:t>
      </w:r>
      <w:r>
        <w:t xml:space="preserve"> </w:t>
      </w:r>
      <w:r w:rsidR="00A77219">
        <w:t>egy</w:t>
      </w:r>
      <w:r>
        <w:t xml:space="preserve"> </w:t>
      </w:r>
      <w:proofErr w:type="spellStart"/>
      <w:r>
        <w:t>RAdam</w:t>
      </w:r>
      <w:proofErr w:type="spellEnd"/>
      <w:r>
        <w:t xml:space="preserve"> (</w:t>
      </w:r>
      <w:proofErr w:type="spellStart"/>
      <w:r>
        <w:t>Rectified</w:t>
      </w:r>
      <w:proofErr w:type="spellEnd"/>
      <w:r>
        <w:t xml:space="preserve"> Adam) </w:t>
      </w:r>
      <w:proofErr w:type="spellStart"/>
      <w:r>
        <w:t>optimizer</w:t>
      </w:r>
      <w:proofErr w:type="spellEnd"/>
      <w:r>
        <w:t xml:space="preserve"> </w:t>
      </w:r>
      <w:r w:rsidR="00A77219">
        <w:t xml:space="preserve">algoritmus </w:t>
      </w:r>
      <w:r w:rsidR="00D20AD1">
        <w:t xml:space="preserve">található, mely a háló </w:t>
      </w:r>
      <w:r w:rsidR="00A77219">
        <w:t xml:space="preserve">jelenlegi </w:t>
      </w:r>
      <w:r w:rsidR="00D20AD1">
        <w:t xml:space="preserve">paramétereit és veszteségfüggvény gradienseit </w:t>
      </w:r>
      <w:r w:rsidR="00A77219">
        <w:t xml:space="preserve">(stratégia gradiens) </w:t>
      </w:r>
      <w:r w:rsidR="00D20AD1">
        <w:t>felhasználva számolja ki a háló új</w:t>
      </w:r>
      <w:r w:rsidR="00A77219">
        <w:t>, frissített</w:t>
      </w:r>
      <w:r w:rsidR="00D20AD1">
        <w:t xml:space="preserve"> paramétereit</w:t>
      </w:r>
      <w:r>
        <w:t>.</w:t>
      </w:r>
      <w:r w:rsidR="00AB203A">
        <w:t xml:space="preserve"> A</w:t>
      </w:r>
      <w:r w:rsidR="00D20AD1">
        <w:t>z</w:t>
      </w:r>
      <w:r w:rsidR="00AB203A">
        <w:t xml:space="preserve"> </w:t>
      </w:r>
      <w:proofErr w:type="spellStart"/>
      <w:r w:rsidR="00D20AD1">
        <w:t>Actor</w:t>
      </w:r>
      <w:proofErr w:type="spellEnd"/>
      <w:r w:rsidR="00D20AD1">
        <w:t xml:space="preserve"> fej kimenete a </w:t>
      </w:r>
      <w:r w:rsidR="00E60E02">
        <w:t>stratégia</w:t>
      </w:r>
      <w:r w:rsidR="00D20AD1">
        <w:t>,</w:t>
      </w:r>
      <w:r w:rsidR="00A77219">
        <w:t xml:space="preserve"> vagyis az akciók eloszlása.</w:t>
      </w:r>
      <w:r w:rsidR="00D20AD1">
        <w:t xml:space="preserve"> </w:t>
      </w:r>
      <w:r w:rsidR="00A77219">
        <w:t>A</w:t>
      </w:r>
      <w:r w:rsidR="00D20AD1">
        <w:t xml:space="preserve"> </w:t>
      </w:r>
      <w:proofErr w:type="spellStart"/>
      <w:r w:rsidR="00AB203A">
        <w:t>Critic</w:t>
      </w:r>
      <w:proofErr w:type="spellEnd"/>
      <w:r w:rsidR="00AB203A">
        <w:t xml:space="preserve"> fej kimenete az </w:t>
      </w:r>
      <w:r w:rsidR="00A77219">
        <w:t>állapot-</w:t>
      </w:r>
      <w:r w:rsidR="00D20AD1">
        <w:t>é</w:t>
      </w:r>
      <w:r w:rsidR="00AB203A">
        <w:t xml:space="preserve">rték, melyből a Q </w:t>
      </w:r>
      <w:r w:rsidR="00082F8B">
        <w:t xml:space="preserve">diszkontált </w:t>
      </w:r>
      <w:r w:rsidR="00E554E8">
        <w:t>jutalmat kivonva</w:t>
      </w:r>
      <w:r w:rsidR="00AB203A">
        <w:t xml:space="preserve"> </w:t>
      </w:r>
      <w:r w:rsidR="00A77219">
        <w:t>(1.</w:t>
      </w:r>
      <w:r w:rsidR="00B5053F">
        <w:t>8</w:t>
      </w:r>
      <w:r w:rsidR="00A77219">
        <w:t xml:space="preserve"> egyenlet) </w:t>
      </w:r>
      <w:r w:rsidR="00AB203A">
        <w:t>kapjuk meg az előnyt, pontosabban annak inverzét.</w:t>
      </w:r>
      <w:r w:rsidR="00E627E7">
        <w:t xml:space="preserve"> </w:t>
      </w:r>
      <w:r w:rsidR="00E627E7" w:rsidRPr="00A77219">
        <w:t>Ez</w:t>
      </w:r>
      <w:r w:rsidR="00A77219" w:rsidRPr="00A77219">
        <w:t>t</w:t>
      </w:r>
      <w:r w:rsidR="00E627E7" w:rsidRPr="00A77219">
        <w:t xml:space="preserve"> amiatt </w:t>
      </w:r>
      <w:r w:rsidR="00A77219" w:rsidRPr="00A77219">
        <w:t>érdemes</w:t>
      </w:r>
      <w:r w:rsidR="00E627E7" w:rsidRPr="00A77219">
        <w:t xml:space="preserve"> így</w:t>
      </w:r>
      <w:r w:rsidR="00A77219" w:rsidRPr="00A77219">
        <w:t xml:space="preserve"> csinálni</w:t>
      </w:r>
      <w:r w:rsidR="00E627E7" w:rsidRPr="00A77219">
        <w:t>, mert nekünk nem gradiens csökkentés kell jelen esetben, hanem növelés az A2C miatt.</w:t>
      </w:r>
      <w:r w:rsidR="00AB203A" w:rsidRPr="00A77219">
        <w:t xml:space="preserve"> </w:t>
      </w:r>
    </w:p>
    <w:p w14:paraId="51A75B7A" w14:textId="77777777" w:rsidR="00AB203A" w:rsidRDefault="005950A1" w:rsidP="00AB203A">
      <w:pPr>
        <w:pStyle w:val="Kp"/>
      </w:pPr>
      <w:r w:rsidRPr="005950A1">
        <w:rPr>
          <w:noProof/>
        </w:rPr>
        <w:drawing>
          <wp:inline distT="0" distB="0" distL="0" distR="0" wp14:anchorId="0F613FDA" wp14:editId="5D65D227">
            <wp:extent cx="5400040" cy="1621155"/>
            <wp:effectExtent l="0" t="0" r="0" b="0"/>
            <wp:docPr id="3" name="Ábr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FE9C" w14:textId="249AB3C0" w:rsidR="009E08FE" w:rsidRDefault="008A0FED" w:rsidP="009E08FE">
      <w:pPr>
        <w:pStyle w:val="Kpalrs"/>
      </w:pPr>
      <w:fldSimple w:instr=" STYLEREF 1 \s ">
        <w:r w:rsidR="00BD2258">
          <w:rPr>
            <w:noProof/>
          </w:rPr>
          <w:t>3</w:t>
        </w:r>
      </w:fldSimple>
      <w:r>
        <w:t>.</w:t>
      </w:r>
      <w:fldSimple w:instr=" SEQ ábra \* ARABIC \s 1 ">
        <w:r w:rsidR="00BD2258">
          <w:rPr>
            <w:noProof/>
          </w:rPr>
          <w:t>1</w:t>
        </w:r>
      </w:fldSimple>
      <w:r w:rsidR="00AB203A">
        <w:t>. ábra</w:t>
      </w:r>
      <w:r w:rsidR="00032DC3">
        <w:t xml:space="preserve"> Az architektúra jelenlegi állapota</w:t>
      </w:r>
    </w:p>
    <w:p w14:paraId="3D6A0B2F" w14:textId="326352F3" w:rsidR="005950A1" w:rsidRPr="005950A1" w:rsidRDefault="005950A1" w:rsidP="009E08FE">
      <w:pPr>
        <w:pStyle w:val="Kpalrs"/>
        <w:jc w:val="both"/>
      </w:pPr>
      <w:r>
        <w:t xml:space="preserve"> </w:t>
      </w:r>
    </w:p>
    <w:p w14:paraId="0C4FB3C3" w14:textId="735C70DB" w:rsidR="00954AC4" w:rsidRDefault="00E410C5" w:rsidP="00E410C5">
      <w:pPr>
        <w:pStyle w:val="Cmsor3"/>
      </w:pPr>
      <w:bookmarkStart w:id="10" w:name="_Toc59132983"/>
      <w:proofErr w:type="gramStart"/>
      <w:r>
        <w:t>Multi-head</w:t>
      </w:r>
      <w:proofErr w:type="gramEnd"/>
      <w:r>
        <w:t xml:space="preserve"> </w:t>
      </w:r>
      <w:proofErr w:type="spellStart"/>
      <w:r w:rsidR="002A791A">
        <w:t>A</w:t>
      </w:r>
      <w:r>
        <w:t>ttention</w:t>
      </w:r>
      <w:bookmarkEnd w:id="10"/>
      <w:proofErr w:type="spellEnd"/>
    </w:p>
    <w:p w14:paraId="10EA4186" w14:textId="24A47EC0" w:rsidR="00A6759A" w:rsidRDefault="002A791A" w:rsidP="00907C87">
      <w:r>
        <w:t>2019-ben nagy népszerű</w:t>
      </w:r>
      <w:r w:rsidR="00826897">
        <w:t>ségnek</w:t>
      </w:r>
      <w:r>
        <w:t xml:space="preserve"> </w:t>
      </w:r>
      <w:r w:rsidR="00826897">
        <w:t>örvendtek</w:t>
      </w:r>
      <w:r>
        <w:t xml:space="preserve"> az ún</w:t>
      </w:r>
      <w:r w:rsidR="00181A8F">
        <w:t>.</w:t>
      </w:r>
      <w:r>
        <w:t xml:space="preserve"> </w:t>
      </w:r>
      <w:proofErr w:type="spellStart"/>
      <w:r>
        <w:t>Trans</w:t>
      </w:r>
      <w:r w:rsidR="00826897">
        <w:t>f</w:t>
      </w:r>
      <w:r>
        <w:t>ormer</w:t>
      </w:r>
      <w:proofErr w:type="spellEnd"/>
      <w:r>
        <w:t xml:space="preserve"> típusú neurális hálózatok</w:t>
      </w:r>
      <w:sdt>
        <w:sdtPr>
          <w:id w:val="1284542373"/>
          <w:citation/>
        </w:sdtPr>
        <w:sdtContent>
          <w:r w:rsidR="00D718AE">
            <w:fldChar w:fldCharType="begin"/>
          </w:r>
          <w:r w:rsidR="00D718AE">
            <w:instrText xml:space="preserve"> CITATION Vig19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[17]</w:t>
          </w:r>
          <w:r w:rsidR="00D718AE">
            <w:fldChar w:fldCharType="end"/>
          </w:r>
        </w:sdtContent>
      </w:sdt>
      <w:r>
        <w:t xml:space="preserve">. Ezeknél a </w:t>
      </w:r>
      <w:proofErr w:type="spellStart"/>
      <w:r>
        <w:t>seq-to-seq</w:t>
      </w:r>
      <w:proofErr w:type="spellEnd"/>
      <w:r>
        <w:t>, főleg nyelvi fordításra</w:t>
      </w:r>
      <w:r w:rsidR="00181A8F">
        <w:t xml:space="preserve"> </w:t>
      </w:r>
      <w:r>
        <w:t xml:space="preserve">használt hálóknál </w:t>
      </w:r>
      <w:r>
        <w:lastRenderedPageBreak/>
        <w:t xml:space="preserve">alkalmazott eljárások az </w:t>
      </w:r>
      <w:proofErr w:type="spellStart"/>
      <w:r>
        <w:t>Encoder-Decoder</w:t>
      </w:r>
      <w:proofErr w:type="spellEnd"/>
      <w:r>
        <w:t xml:space="preserve"> </w:t>
      </w:r>
      <w:proofErr w:type="spellStart"/>
      <w:r>
        <w:t>Attention</w:t>
      </w:r>
      <w:proofErr w:type="spellEnd"/>
      <w:r>
        <w:t xml:space="preserve"> és a </w:t>
      </w:r>
      <w:proofErr w:type="spellStart"/>
      <w:r>
        <w:t>Self</w:t>
      </w:r>
      <w:r w:rsidR="00907C87">
        <w:t>-</w:t>
      </w:r>
      <w:r>
        <w:t>A</w:t>
      </w:r>
      <w:r w:rsidR="00907C87">
        <w:t>ttention</w:t>
      </w:r>
      <w:proofErr w:type="spellEnd"/>
      <w:r w:rsidR="00907C87">
        <w:t xml:space="preserve">. Az </w:t>
      </w:r>
      <w:r>
        <w:t xml:space="preserve">utóbbi esetében </w:t>
      </w:r>
      <w:r w:rsidR="00907C87">
        <w:t xml:space="preserve">N darab </w:t>
      </w:r>
      <w:r>
        <w:t>bemenet</w:t>
      </w:r>
      <w:r w:rsidR="00907C87">
        <w:t xml:space="preserve"> </w:t>
      </w:r>
      <w:proofErr w:type="spellStart"/>
      <w:r w:rsidR="00907C87">
        <w:t>interaktál</w:t>
      </w:r>
      <w:proofErr w:type="spellEnd"/>
      <w:r w:rsidR="00907C87">
        <w:t xml:space="preserve"> egymással (</w:t>
      </w:r>
      <w:proofErr w:type="spellStart"/>
      <w:r w:rsidR="00907C87">
        <w:t>self</w:t>
      </w:r>
      <w:proofErr w:type="spellEnd"/>
      <w:r w:rsidR="00907C87">
        <w:t>) és „kitalálják”, hogy melyikükre figyeljenek a legjobban (</w:t>
      </w:r>
      <w:proofErr w:type="spellStart"/>
      <w:r w:rsidR="00907C87">
        <w:t>attention</w:t>
      </w:r>
      <w:proofErr w:type="spellEnd"/>
      <w:r w:rsidR="00907C87">
        <w:t xml:space="preserve">). </w:t>
      </w:r>
      <w:r>
        <w:t>Ezzel szemben az</w:t>
      </w:r>
      <w:r w:rsidR="00907C87">
        <w:t xml:space="preserve"> </w:t>
      </w:r>
      <w:proofErr w:type="spellStart"/>
      <w:r>
        <w:t>Encoder-Decoder</w:t>
      </w:r>
      <w:proofErr w:type="spellEnd"/>
      <w:r>
        <w:t xml:space="preserve"> </w:t>
      </w:r>
      <w:proofErr w:type="spellStart"/>
      <w:r>
        <w:t>Attention</w:t>
      </w:r>
      <w:proofErr w:type="spellEnd"/>
      <w:r>
        <w:t xml:space="preserve"> metódusban a bemenet a cél kimenettel </w:t>
      </w:r>
      <w:proofErr w:type="spellStart"/>
      <w:r>
        <w:t>interaktál</w:t>
      </w:r>
      <w:proofErr w:type="spellEnd"/>
      <w:r>
        <w:t xml:space="preserve">. </w:t>
      </w:r>
      <w:r w:rsidR="003066A2">
        <w:t xml:space="preserve">A </w:t>
      </w:r>
      <w:proofErr w:type="gramStart"/>
      <w:r w:rsidR="003066A2">
        <w:t>Multi-head</w:t>
      </w:r>
      <w:proofErr w:type="gramEnd"/>
      <w:r w:rsidR="003066A2">
        <w:t xml:space="preserve"> </w:t>
      </w:r>
      <w:proofErr w:type="spellStart"/>
      <w:r w:rsidR="003066A2">
        <w:t>Attention</w:t>
      </w:r>
      <w:proofErr w:type="spellEnd"/>
      <w:r w:rsidR="003066A2">
        <w:t xml:space="preserve"> megértéséhez </w:t>
      </w:r>
      <w:r w:rsidR="00826897">
        <w:t xml:space="preserve">előbb </w:t>
      </w:r>
      <w:r w:rsidR="003066A2">
        <w:t xml:space="preserve">nézzük meg a </w:t>
      </w:r>
      <w:proofErr w:type="spellStart"/>
      <w:r w:rsidR="003066A2">
        <w:t>Self-attention</w:t>
      </w:r>
      <w:proofErr w:type="spellEnd"/>
      <w:r w:rsidR="003066A2">
        <w:t xml:space="preserve"> működését.</w:t>
      </w:r>
    </w:p>
    <w:p w14:paraId="6AD4DDBD" w14:textId="4B77123F" w:rsidR="00907C87" w:rsidRDefault="00907C87" w:rsidP="00907C87">
      <w:r>
        <w:t xml:space="preserve">Minden bemeneti vektornak 3 reprezentációja van: egy </w:t>
      </w:r>
      <w:proofErr w:type="spellStart"/>
      <w:r w:rsidRPr="00E05EE6">
        <w:rPr>
          <w:i/>
          <w:iCs/>
        </w:rPr>
        <w:t>key</w:t>
      </w:r>
      <w:proofErr w:type="spellEnd"/>
      <w:r w:rsidR="00580C6F">
        <w:t xml:space="preserve"> (</w:t>
      </w:r>
      <w:r w:rsidR="00580C6F" w:rsidRPr="00580C6F">
        <w:rPr>
          <w:b/>
          <w:bCs/>
        </w:rPr>
        <w:t>k</w:t>
      </w:r>
      <w:r w:rsidR="00580C6F">
        <w:t>)</w:t>
      </w:r>
      <w:r>
        <w:t xml:space="preserve">, </w:t>
      </w:r>
      <w:proofErr w:type="spellStart"/>
      <w:r w:rsidRPr="00E05EE6">
        <w:rPr>
          <w:i/>
          <w:iCs/>
        </w:rPr>
        <w:t>query</w:t>
      </w:r>
      <w:proofErr w:type="spellEnd"/>
      <w:r w:rsidR="00580C6F">
        <w:t xml:space="preserve"> (</w:t>
      </w:r>
      <w:r w:rsidR="00580C6F" w:rsidRPr="00580C6F">
        <w:rPr>
          <w:b/>
          <w:bCs/>
        </w:rPr>
        <w:t>q</w:t>
      </w:r>
      <w:r w:rsidR="00580C6F">
        <w:t>)</w:t>
      </w:r>
      <w:r>
        <w:t xml:space="preserve"> és </w:t>
      </w:r>
      <w:proofErr w:type="spellStart"/>
      <w:r w:rsidRPr="00E05EE6">
        <w:rPr>
          <w:i/>
          <w:iCs/>
        </w:rPr>
        <w:t>value</w:t>
      </w:r>
      <w:proofErr w:type="spellEnd"/>
      <w:r>
        <w:t xml:space="preserve"> </w:t>
      </w:r>
      <w:r w:rsidR="00580C6F">
        <w:t>(</w:t>
      </w:r>
      <w:r w:rsidR="00580C6F" w:rsidRPr="00580C6F">
        <w:rPr>
          <w:b/>
          <w:bCs/>
        </w:rPr>
        <w:t>v</w:t>
      </w:r>
      <w:r w:rsidR="00580C6F">
        <w:t xml:space="preserve">) </w:t>
      </w:r>
      <w:r>
        <w:t xml:space="preserve">vektor. Ahhoz, hogy megkapjuk ezeket a vektorokat, a bemeneti </w:t>
      </w:r>
      <w:r w:rsidR="00EA193E" w:rsidRPr="00EA193E">
        <w:rPr>
          <w:b/>
          <w:bCs/>
        </w:rPr>
        <w:t>x</w:t>
      </w:r>
      <w:r w:rsidR="00EA193E">
        <w:t xml:space="preserve"> </w:t>
      </w:r>
      <w:r>
        <w:t xml:space="preserve">vektort egy az adott reprezentációhoz tartozó </w:t>
      </w:r>
      <w:proofErr w:type="spellStart"/>
      <w:r>
        <w:t>súlymátrixxal</w:t>
      </w:r>
      <w:proofErr w:type="spellEnd"/>
      <w:r w:rsidR="003066A2">
        <w:t xml:space="preserve"> (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K</w:t>
      </w:r>
      <w:r w:rsidR="003066A2">
        <w:t xml:space="preserve">, 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Q</w:t>
      </w:r>
      <w:r>
        <w:t>,</w:t>
      </w:r>
      <w:r w:rsidR="003066A2">
        <w:rPr>
          <w:b/>
          <w:bCs/>
        </w:rPr>
        <w:t xml:space="preserve"> 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V</w:t>
      </w:r>
      <w:r w:rsidR="003066A2">
        <w:t xml:space="preserve">), </w:t>
      </w:r>
      <w:r>
        <w:t xml:space="preserve">például </w:t>
      </w:r>
      <w:r w:rsidR="003066A2">
        <w:t xml:space="preserve">a 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K</w:t>
      </w:r>
      <w:r w:rsidR="003066A2">
        <w:t xml:space="preserve"> </w:t>
      </w:r>
      <w:r>
        <w:t>kulcs</w:t>
      </w:r>
      <w:r w:rsidR="003066A2">
        <w:t>-</w:t>
      </w:r>
      <w:proofErr w:type="spellStart"/>
      <w:r>
        <w:t>mátrixxal</w:t>
      </w:r>
      <w:proofErr w:type="spellEnd"/>
      <w:r>
        <w:t xml:space="preserve"> szorzunk. Ezeknek a méretei a </w:t>
      </w:r>
      <w:r w:rsidRPr="003066A2">
        <w:rPr>
          <w:b/>
          <w:bCs/>
        </w:rPr>
        <w:t>3.</w:t>
      </w:r>
      <w:r w:rsidR="00A45F91">
        <w:rPr>
          <w:b/>
          <w:bCs/>
        </w:rPr>
        <w:t>2</w:t>
      </w:r>
      <w:r w:rsidR="000C3216">
        <w:rPr>
          <w:b/>
          <w:bCs/>
        </w:rPr>
        <w:t>.</w:t>
      </w:r>
      <w:r w:rsidRPr="003066A2">
        <w:rPr>
          <w:b/>
          <w:bCs/>
        </w:rPr>
        <w:t xml:space="preserve"> ábra</w:t>
      </w:r>
      <w:r>
        <w:t xml:space="preserve"> alapján könnyedén megadhatóak: a 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K</w:t>
      </w:r>
      <w:r w:rsidR="003066A2">
        <w:t xml:space="preserve"> és 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Q</w:t>
      </w:r>
      <w:r w:rsidR="003066A2">
        <w:t xml:space="preserve"> </w:t>
      </w:r>
      <w:r>
        <w:t xml:space="preserve">mátrixnak azonos méretűnek kell lenniük, például </w:t>
      </w:r>
      <m:oMath>
        <m:r>
          <w:rPr>
            <w:rFonts w:ascii="Cambria Math" w:hAnsi="Cambria Math"/>
          </w:rPr>
          <m:t>n×m</m:t>
        </m:r>
      </m:oMath>
      <w:r>
        <w:t xml:space="preserve">-esnek, míg a </w:t>
      </w:r>
      <w:r w:rsidR="003066A2" w:rsidRPr="003066A2">
        <w:rPr>
          <w:b/>
          <w:bCs/>
        </w:rPr>
        <w:t>W</w:t>
      </w:r>
      <w:r w:rsidR="003066A2">
        <w:rPr>
          <w:vertAlign w:val="superscript"/>
        </w:rPr>
        <w:t>V</w:t>
      </w:r>
      <w:r w:rsidR="003066A2">
        <w:t xml:space="preserve"> </w:t>
      </w:r>
      <w:r>
        <w:t xml:space="preserve">egy </w:t>
      </w:r>
      <m:oMath>
        <m:r>
          <w:rPr>
            <w:rFonts w:ascii="Cambria Math" w:hAnsi="Cambria Math"/>
          </w:rPr>
          <m:t>n×k</m:t>
        </m:r>
      </m:oMath>
      <w:r>
        <w:t xml:space="preserve"> méretű mátrix. </w:t>
      </w:r>
    </w:p>
    <w:p w14:paraId="034B7940" w14:textId="77777777" w:rsidR="00907C87" w:rsidRDefault="00907C87" w:rsidP="00907C87">
      <w:pPr>
        <w:pStyle w:val="Kp"/>
      </w:pPr>
      <w:r w:rsidRPr="00A6759A">
        <w:rPr>
          <w:noProof/>
        </w:rPr>
        <w:drawing>
          <wp:inline distT="0" distB="0" distL="0" distR="0" wp14:anchorId="5616DCC7" wp14:editId="4620B220">
            <wp:extent cx="5400040" cy="1344930"/>
            <wp:effectExtent l="0" t="0" r="0" b="7620"/>
            <wp:docPr id="6" name="Ábr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3AC9" w14:textId="66B4E1C9" w:rsidR="00907C87" w:rsidRDefault="008A0FED" w:rsidP="00907C87">
      <w:pPr>
        <w:pStyle w:val="Kpalrs"/>
      </w:pPr>
      <w:fldSimple w:instr=" STYLEREF 1 \s ">
        <w:r w:rsidR="00BD2258">
          <w:rPr>
            <w:noProof/>
          </w:rPr>
          <w:t>3</w:t>
        </w:r>
      </w:fldSimple>
      <w:r>
        <w:t>.</w:t>
      </w:r>
      <w:fldSimple w:instr=" SEQ ábra \* ARABIC \s 1 ">
        <w:r w:rsidR="00BD2258">
          <w:rPr>
            <w:noProof/>
          </w:rPr>
          <w:t>2</w:t>
        </w:r>
      </w:fldSimple>
      <w:r w:rsidR="00907C87">
        <w:t>. ábra</w:t>
      </w:r>
      <w:r w:rsidR="00E05EE6">
        <w:t xml:space="preserve"> A </w:t>
      </w:r>
      <w:proofErr w:type="spellStart"/>
      <w:r w:rsidR="00E05EE6">
        <w:t>Self-Attention</w:t>
      </w:r>
      <w:proofErr w:type="spellEnd"/>
      <w:r w:rsidR="00E05EE6">
        <w:t xml:space="preserve"> algoritmusban használt vektorok méretei.</w:t>
      </w:r>
    </w:p>
    <w:p w14:paraId="7A1815B2" w14:textId="0C6CF5B5" w:rsidR="00333637" w:rsidRDefault="00907C87" w:rsidP="00907C87">
      <w:r>
        <w:t>Természetesen a bemene</w:t>
      </w:r>
      <w:r w:rsidR="00580C6F">
        <w:t>ti vektorokat</w:t>
      </w:r>
      <w:r>
        <w:t xml:space="preserve"> egy mátrixba rendezve </w:t>
      </w:r>
      <w:r w:rsidR="00EA193E">
        <w:t>(</w:t>
      </w:r>
      <w:r w:rsidR="00EA193E" w:rsidRPr="00EA193E">
        <w:rPr>
          <w:b/>
          <w:bCs/>
        </w:rPr>
        <w:t>X</w:t>
      </w:r>
      <w:r w:rsidR="00EA193E">
        <w:t xml:space="preserve">) </w:t>
      </w:r>
      <w:r w:rsidR="00580C6F">
        <w:t xml:space="preserve">ily módon </w:t>
      </w:r>
      <w:r>
        <w:t xml:space="preserve">3 mátrix szorzással megkaphatjuk a reprezentációk </w:t>
      </w:r>
      <w:r w:rsidR="00580C6F" w:rsidRPr="00580C6F">
        <w:rPr>
          <w:b/>
          <w:bCs/>
        </w:rPr>
        <w:t>K</w:t>
      </w:r>
      <w:r w:rsidR="00580C6F">
        <w:t xml:space="preserve">, </w:t>
      </w:r>
      <w:r w:rsidR="00580C6F" w:rsidRPr="00580C6F">
        <w:rPr>
          <w:b/>
          <w:bCs/>
        </w:rPr>
        <w:t>Q</w:t>
      </w:r>
      <w:r w:rsidR="00580C6F">
        <w:t xml:space="preserve"> és </w:t>
      </w:r>
      <w:r w:rsidR="00580C6F" w:rsidRPr="00580C6F">
        <w:rPr>
          <w:b/>
          <w:bCs/>
        </w:rPr>
        <w:t>V</w:t>
      </w:r>
      <w:r w:rsidR="00580C6F">
        <w:t xml:space="preserve"> </w:t>
      </w:r>
      <w:r>
        <w:t>mátrixát.</w:t>
      </w:r>
      <w:r w:rsidR="00EA193E">
        <w:t xml:space="preserve"> </w:t>
      </w:r>
      <w:r>
        <w:t>Ezekután kiszámoljuk az első bemen</w:t>
      </w:r>
      <w:r w:rsidR="00EA193E">
        <w:t xml:space="preserve">eti </w:t>
      </w:r>
      <w:r w:rsidR="00EA193E" w:rsidRPr="00EA193E">
        <w:rPr>
          <w:b/>
          <w:bCs/>
        </w:rPr>
        <w:t>x</w:t>
      </w:r>
      <w:r w:rsidR="00EA193E" w:rsidRPr="00EA193E">
        <w:rPr>
          <w:b/>
          <w:bCs/>
          <w:vertAlign w:val="subscript"/>
        </w:rPr>
        <w:t>1</w:t>
      </w:r>
      <w:r>
        <w:t xml:space="preserve"> </w:t>
      </w:r>
      <w:r w:rsidR="00EA193E">
        <w:t xml:space="preserve">vektorhoz </w:t>
      </w:r>
      <w:r>
        <w:t xml:space="preserve">tartozó figyelem pontot. A </w:t>
      </w:r>
      <w:r w:rsidRPr="00EA193E">
        <w:rPr>
          <w:b/>
          <w:bCs/>
        </w:rPr>
        <w:t>3.</w:t>
      </w:r>
      <w:r w:rsidR="00A45F91">
        <w:rPr>
          <w:b/>
          <w:bCs/>
        </w:rPr>
        <w:t>2</w:t>
      </w:r>
      <w:r w:rsidRPr="00EA193E">
        <w:rPr>
          <w:b/>
          <w:bCs/>
        </w:rPr>
        <w:t xml:space="preserve"> ábrán</w:t>
      </w:r>
      <w:r>
        <w:t xml:space="preserve"> </w:t>
      </w:r>
      <w:r w:rsidR="00EA193E">
        <w:t>látható</w:t>
      </w:r>
      <w:r>
        <w:t xml:space="preserve"> </w:t>
      </w:r>
      <w:r w:rsidR="00EA193E">
        <w:t>sötét</w:t>
      </w:r>
      <w:r>
        <w:t xml:space="preserve">kék téglatest ezt a skalárt jelöli. </w:t>
      </w:r>
      <w:r w:rsidR="00EA193E">
        <w:t>Fontos, hogy</w:t>
      </w:r>
      <w:r>
        <w:t xml:space="preserve"> az első bementhez tartozó kimen</w:t>
      </w:r>
      <w:r w:rsidR="00EA193E">
        <w:t>e</w:t>
      </w:r>
      <w:r>
        <w:t>t</w:t>
      </w:r>
      <w:r w:rsidR="00EA193E">
        <w:t xml:space="preserve">i </w:t>
      </w:r>
      <w:r w:rsidR="00EA193E" w:rsidRPr="00EA193E">
        <w:rPr>
          <w:b/>
          <w:bCs/>
        </w:rPr>
        <w:t>y</w:t>
      </w:r>
      <w:r w:rsidR="00EA193E" w:rsidRPr="00EA193E">
        <w:rPr>
          <w:b/>
          <w:bCs/>
          <w:vertAlign w:val="subscript"/>
        </w:rPr>
        <w:t>1</w:t>
      </w:r>
      <w:r w:rsidR="00EA193E" w:rsidRPr="00EA193E">
        <w:rPr>
          <w:b/>
          <w:bCs/>
        </w:rPr>
        <w:t xml:space="preserve"> </w:t>
      </w:r>
      <w:r w:rsidR="00EA193E">
        <w:t>vektor</w:t>
      </w:r>
      <w:r>
        <w:t xml:space="preserve"> </w:t>
      </w:r>
      <w:r w:rsidR="00EA193E">
        <w:t xml:space="preserve">(a </w:t>
      </w:r>
      <w:r w:rsidR="00EA193E" w:rsidRPr="00EA193E">
        <w:rPr>
          <w:b/>
          <w:bCs/>
        </w:rPr>
        <w:t>3.</w:t>
      </w:r>
      <w:r w:rsidR="00A45F91">
        <w:rPr>
          <w:b/>
          <w:bCs/>
        </w:rPr>
        <w:t>3</w:t>
      </w:r>
      <w:r w:rsidR="000C3216">
        <w:rPr>
          <w:b/>
          <w:bCs/>
        </w:rPr>
        <w:t>.</w:t>
      </w:r>
      <w:r w:rsidR="00EA193E" w:rsidRPr="00EA193E">
        <w:rPr>
          <w:b/>
          <w:bCs/>
        </w:rPr>
        <w:t xml:space="preserve"> ábrán</w:t>
      </w:r>
      <w:r w:rsidR="00EA193E">
        <w:t xml:space="preserve"> az Output</w:t>
      </w:r>
      <w:r w:rsidR="00EA193E">
        <w:rPr>
          <w:vertAlign w:val="subscript"/>
        </w:rPr>
        <w:t>1</w:t>
      </w:r>
      <w:r w:rsidR="00EA193E">
        <w:t xml:space="preserve">) </w:t>
      </w:r>
      <w:r>
        <w:t xml:space="preserve">számításához </w:t>
      </w:r>
      <w:r w:rsidR="00EA193E">
        <w:t xml:space="preserve">csak </w:t>
      </w:r>
      <w:r>
        <w:t xml:space="preserve">az első bemenet </w:t>
      </w:r>
      <w:r w:rsidR="00EA193E" w:rsidRPr="00EA193E">
        <w:rPr>
          <w:b/>
          <w:bCs/>
        </w:rPr>
        <w:t>q</w:t>
      </w:r>
      <w:r w:rsidR="00EA193E">
        <w:rPr>
          <w:b/>
          <w:bCs/>
          <w:vertAlign w:val="subscript"/>
        </w:rPr>
        <w:t>1</w:t>
      </w:r>
      <w:r>
        <w:t xml:space="preserve"> vektorát kell felhasználni. </w:t>
      </w:r>
      <w:r w:rsidR="00EA193E">
        <w:t xml:space="preserve">Ugyanígy a figyelem pontokhoz is csak a </w:t>
      </w:r>
      <w:r w:rsidR="00EA193E" w:rsidRPr="00EA193E">
        <w:rPr>
          <w:b/>
          <w:bCs/>
        </w:rPr>
        <w:t>q</w:t>
      </w:r>
      <w:r w:rsidR="00EA193E" w:rsidRPr="00EA193E">
        <w:rPr>
          <w:b/>
          <w:bCs/>
          <w:vertAlign w:val="subscript"/>
        </w:rPr>
        <w:t>1</w:t>
      </w:r>
      <w:r w:rsidR="00EA193E">
        <w:t xml:space="preserve"> kell. Ezek alapján, például </w:t>
      </w:r>
      <w:r>
        <w:t>a</w:t>
      </w:r>
      <w:r w:rsidR="00EA193E">
        <w:t>z</w:t>
      </w:r>
      <w:r>
        <w:t xml:space="preserve"> </w:t>
      </w:r>
      <w:r w:rsidRPr="00EA193E">
        <w:rPr>
          <w:i/>
          <w:iCs/>
        </w:rPr>
        <w:t>i</w:t>
      </w:r>
      <w:r>
        <w:t>-</w:t>
      </w:r>
      <w:proofErr w:type="spellStart"/>
      <w:r>
        <w:t>edik</w:t>
      </w:r>
      <w:proofErr w:type="spellEnd"/>
      <w:r>
        <w:t xml:space="preserve"> figyelem pontot a </w:t>
      </w:r>
      <w:r w:rsidR="00EA193E" w:rsidRPr="00EA193E">
        <w:rPr>
          <w:b/>
          <w:bCs/>
        </w:rPr>
        <w:t>q</w:t>
      </w:r>
      <w:r w:rsidR="00EA193E" w:rsidRPr="00EA193E">
        <w:rPr>
          <w:b/>
          <w:bCs/>
          <w:vertAlign w:val="subscript"/>
        </w:rPr>
        <w:t>1</w:t>
      </w:r>
      <w:r>
        <w:t xml:space="preserve"> és </w:t>
      </w:r>
      <w:r w:rsidR="00EA193E">
        <w:t xml:space="preserve">a </w:t>
      </w:r>
      <w:r w:rsidR="00EA193E">
        <w:rPr>
          <w:b/>
          <w:bCs/>
        </w:rPr>
        <w:t>k</w:t>
      </w:r>
      <w:r w:rsidR="00EA193E">
        <w:rPr>
          <w:b/>
          <w:bCs/>
          <w:vertAlign w:val="subscript"/>
        </w:rPr>
        <w:t>i</w:t>
      </w:r>
      <w:r>
        <w:t xml:space="preserve"> </w:t>
      </w:r>
      <w:r w:rsidR="00EA193E">
        <w:t>felhasználásival</w:t>
      </w:r>
      <w:r>
        <w:t xml:space="preserve"> kapjuk meg. </w:t>
      </w:r>
      <w:r w:rsidR="00EA193E" w:rsidRPr="00A83C83">
        <w:t>Tehát</w:t>
      </w:r>
      <w:r w:rsidRPr="00A83C83">
        <w:t xml:space="preserve"> a </w:t>
      </w:r>
      <w:r w:rsidR="00EA193E" w:rsidRPr="00A83C83">
        <w:rPr>
          <w:b/>
          <w:bCs/>
        </w:rPr>
        <w:t>q</w:t>
      </w:r>
      <w:r w:rsidR="00EA193E" w:rsidRPr="00A83C83">
        <w:rPr>
          <w:b/>
          <w:bCs/>
          <w:vertAlign w:val="subscript"/>
        </w:rPr>
        <w:t xml:space="preserve">1 </w:t>
      </w:r>
      <m:oMath>
        <m:r>
          <w:rPr>
            <w:rFonts w:ascii="Cambria Math" w:hAnsi="Cambria Math"/>
          </w:rPr>
          <m:t>1×m</m:t>
        </m:r>
      </m:oMath>
      <w:r w:rsidR="00EA193E" w:rsidRPr="00A83C83">
        <w:t xml:space="preserve"> </w:t>
      </w:r>
      <w:r w:rsidRPr="00A83C83">
        <w:t xml:space="preserve">-es vektort szorozzuk az összes </w:t>
      </w:r>
      <w:proofErr w:type="spellStart"/>
      <w:r w:rsidRPr="00E05EE6">
        <w:rPr>
          <w:i/>
          <w:iCs/>
          <w:sz w:val="27"/>
        </w:rPr>
        <w:t>key</w:t>
      </w:r>
      <w:proofErr w:type="spellEnd"/>
      <w:r w:rsidRPr="00A83C83">
        <w:t xml:space="preserve"> reprezentáció</w:t>
      </w:r>
      <w:r w:rsidR="00EA193E" w:rsidRPr="00A83C83">
        <w:t xml:space="preserve">t tartalmazó </w:t>
      </w:r>
      <w:r w:rsidR="00EA193E" w:rsidRPr="00A83C83">
        <w:rPr>
          <w:b/>
          <w:bCs/>
        </w:rPr>
        <w:t>K</w:t>
      </w:r>
      <w:r w:rsidRPr="00A83C83">
        <w:t xml:space="preserve"> </w:t>
      </w:r>
      <m:oMath>
        <m:r>
          <w:rPr>
            <w:rFonts w:ascii="Cambria Math" w:hAnsi="Cambria Math"/>
          </w:rPr>
          <m:t>m×N</m:t>
        </m:r>
      </m:oMath>
      <w:r w:rsidR="00EA193E" w:rsidRPr="00A83C83">
        <w:t xml:space="preserve"> </w:t>
      </w:r>
      <w:r w:rsidRPr="00A83C83">
        <w:t xml:space="preserve">-es mátrixával, </w:t>
      </w:r>
      <w:r w:rsidR="00333637" w:rsidRPr="00A83C83">
        <w:t xml:space="preserve">ahol </w:t>
      </w:r>
      <w:r w:rsidR="00333637" w:rsidRPr="00A83C83">
        <w:rPr>
          <w:i/>
          <w:iCs/>
        </w:rPr>
        <w:t>N</w:t>
      </w:r>
      <w:r w:rsidR="00333637" w:rsidRPr="00A83C83">
        <w:t xml:space="preserve"> a bemeneti vektorok száma. Í</w:t>
      </w:r>
      <w:r w:rsidRPr="00A83C83">
        <w:t xml:space="preserve">gy </w:t>
      </w:r>
      <w:r w:rsidR="00333637" w:rsidRPr="00A83C83">
        <w:t xml:space="preserve">gyorsan megkaphatjuk </w:t>
      </w:r>
      <w:r w:rsidRPr="00A83C83">
        <w:t xml:space="preserve">az </w:t>
      </w:r>
      <m:oMath>
        <m:r>
          <w:rPr>
            <w:rFonts w:ascii="Cambria Math" w:hAnsi="Cambria Math"/>
          </w:rPr>
          <m:t>1×N</m:t>
        </m:r>
      </m:oMath>
      <w:r w:rsidR="00A83C83" w:rsidRPr="00A83C83">
        <w:t xml:space="preserve"> méretű</w:t>
      </w:r>
      <w:r w:rsidRPr="00A83C83">
        <w:t xml:space="preserve"> figyelem pont vektort. </w:t>
      </w:r>
      <w:r w:rsidR="00333637">
        <w:t>Ezután</w:t>
      </w:r>
      <w:r>
        <w:t xml:space="preserve"> a </w:t>
      </w:r>
      <w:r w:rsidR="00333637">
        <w:t>szorzatra</w:t>
      </w:r>
      <w:r>
        <w:t xml:space="preserve"> számolunk egy </w:t>
      </w:r>
      <w:proofErr w:type="spellStart"/>
      <w:r w:rsidRPr="00333637">
        <w:rPr>
          <w:i/>
          <w:iCs/>
        </w:rPr>
        <w:t>softmax</w:t>
      </w:r>
      <w:proofErr w:type="spellEnd"/>
      <w:r>
        <w:t>-ot</w:t>
      </w:r>
      <w:r w:rsidR="00333637">
        <w:t>,</w:t>
      </w:r>
      <w:r>
        <w:t xml:space="preserve"> mely a bemenet</w:t>
      </w:r>
      <w:r w:rsidR="00333637">
        <w:t>ére adott vektor elemeit</w:t>
      </w:r>
      <w:r>
        <w:t xml:space="preserve"> 0 és 1 közötti elemekre kép</w:t>
      </w:r>
      <w:r w:rsidR="00333637">
        <w:t>e</w:t>
      </w:r>
      <w:r>
        <w:t>zi, úgy, hogy az elemek összege 1</w:t>
      </w:r>
      <w:r w:rsidR="00333637">
        <w:t xml:space="preserve"> legyen: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333637" w14:paraId="3B3D9531" w14:textId="77777777" w:rsidTr="006100E0">
        <w:trPr>
          <w:trHeight w:val="556"/>
        </w:trPr>
        <w:tc>
          <w:tcPr>
            <w:tcW w:w="1111" w:type="dxa"/>
          </w:tcPr>
          <w:p w14:paraId="2A192CFA" w14:textId="77777777" w:rsidR="00333637" w:rsidRDefault="00333637" w:rsidP="00E8584E">
            <w:pPr>
              <w:ind w:firstLine="0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22DF4ADD" w14:textId="5035FDD6" w:rsidR="00333637" w:rsidRPr="00490DA6" w:rsidRDefault="00333637" w:rsidP="006100E0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Softmax(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sup>
                    </m:sSup>
                  </m:num>
                  <m:den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nary>
                  </m:den>
                </m:f>
              </m:oMath>
            </m:oMathPara>
          </w:p>
        </w:tc>
        <w:tc>
          <w:tcPr>
            <w:tcW w:w="1443" w:type="dxa"/>
            <w:vAlign w:val="center"/>
          </w:tcPr>
          <w:p w14:paraId="6B47C42B" w14:textId="6E5CEF68" w:rsidR="00333637" w:rsidRPr="00CC4722" w:rsidRDefault="00333637" w:rsidP="006100E0">
            <w:pPr>
              <w:ind w:firstLine="0"/>
              <w:jc w:val="center"/>
            </w:pPr>
            <w:r w:rsidRPr="00CC4722">
              <w:t>(</w:t>
            </w:r>
            <w:r>
              <w:t>3.</w:t>
            </w:r>
            <w:r w:rsidR="006100E0">
              <w:t>1</w:t>
            </w:r>
            <w:r w:rsidRPr="00CC4722">
              <w:t>)</w:t>
            </w:r>
          </w:p>
        </w:tc>
      </w:tr>
    </w:tbl>
    <w:p w14:paraId="7F16D5E8" w14:textId="77777777" w:rsidR="00333637" w:rsidRDefault="00333637" w:rsidP="00333637">
      <w:pPr>
        <w:ind w:firstLine="0"/>
      </w:pPr>
    </w:p>
    <w:p w14:paraId="11EFE4D3" w14:textId="26DF3C63" w:rsidR="00907C87" w:rsidRDefault="00907C87" w:rsidP="00907C87">
      <w:r>
        <w:lastRenderedPageBreak/>
        <w:t xml:space="preserve">A következő lépés, hogy a </w:t>
      </w:r>
      <w:proofErr w:type="spellStart"/>
      <w:r w:rsidRPr="00E05EE6">
        <w:rPr>
          <w:i/>
          <w:iCs/>
        </w:rPr>
        <w:t>value</w:t>
      </w:r>
      <w:proofErr w:type="spellEnd"/>
      <w:r>
        <w:t xml:space="preserve"> reprezentációkat szorozzuk a </w:t>
      </w:r>
      <w:r w:rsidR="00333637">
        <w:t xml:space="preserve">kiszámolt </w:t>
      </w:r>
      <w:r>
        <w:t xml:space="preserve">figyelem pontokkal, majd ezeket az </w:t>
      </w:r>
      <m:oMath>
        <m:r>
          <w:rPr>
            <w:rFonts w:ascii="Cambria Math" w:hAnsi="Cambria Math"/>
          </w:rPr>
          <m:t>1×k</m:t>
        </m:r>
      </m:oMath>
      <w:r w:rsidR="00333637" w:rsidRPr="00333637">
        <w:t xml:space="preserve"> </w:t>
      </w:r>
      <w:r w:rsidR="00333637">
        <w:t>méretű</w:t>
      </w:r>
      <w:r>
        <w:t xml:space="preserve"> súlyozott vektorokat összeadjuk elemenként</w:t>
      </w:r>
      <w:r w:rsidR="00333637">
        <w:t>. Az í</w:t>
      </w:r>
      <w:r>
        <w:t xml:space="preserve">gy </w:t>
      </w:r>
      <w:r w:rsidR="00333637">
        <w:t>megkapott vektor</w:t>
      </w:r>
      <w:r>
        <w:t xml:space="preserve"> az első bemeneti vektorhoz tartozó kimeneti </w:t>
      </w:r>
      <w:r w:rsidR="00333637" w:rsidRPr="00EA193E">
        <w:rPr>
          <w:b/>
          <w:bCs/>
        </w:rPr>
        <w:t>y</w:t>
      </w:r>
      <w:r w:rsidR="00333637" w:rsidRPr="00EA193E">
        <w:rPr>
          <w:b/>
          <w:bCs/>
          <w:vertAlign w:val="subscript"/>
        </w:rPr>
        <w:t>1</w:t>
      </w:r>
      <w:r w:rsidR="00333637">
        <w:rPr>
          <w:b/>
          <w:bCs/>
          <w:vertAlign w:val="subscript"/>
        </w:rPr>
        <w:t xml:space="preserve"> </w:t>
      </w:r>
      <w:r w:rsidR="00333637">
        <w:t>reprezentációja</w:t>
      </w:r>
      <w:r>
        <w:t xml:space="preserve">. </w:t>
      </w:r>
      <w:r w:rsidR="00333637">
        <w:t>Láthatjuk, hogy</w:t>
      </w:r>
      <w:r>
        <w:t xml:space="preserve"> a kimenet méretét a </w:t>
      </w:r>
      <w:r w:rsidR="008701E9" w:rsidRPr="003066A2">
        <w:rPr>
          <w:b/>
          <w:bCs/>
        </w:rPr>
        <w:t>W</w:t>
      </w:r>
      <w:r w:rsidR="008701E9">
        <w:rPr>
          <w:vertAlign w:val="superscript"/>
        </w:rPr>
        <w:t>V</w:t>
      </w:r>
      <w:r w:rsidR="008701E9">
        <w:t xml:space="preserve"> </w:t>
      </w:r>
      <w:r>
        <w:t>mátrix oszlopainak számával határozhatjuk meg</w:t>
      </w:r>
      <w:r w:rsidR="008701E9">
        <w:t xml:space="preserve">, a példa esetében </w:t>
      </w:r>
      <m:oMath>
        <m:r>
          <w:rPr>
            <w:rFonts w:ascii="Cambria Math" w:hAnsi="Cambria Math"/>
          </w:rPr>
          <m:t>k</m:t>
        </m:r>
      </m:oMath>
      <w:r w:rsidR="008701E9">
        <w:t xml:space="preserve"> darab oszlopa van. </w:t>
      </w:r>
      <w:r>
        <w:t xml:space="preserve"> </w:t>
      </w:r>
      <w:r w:rsidR="008701E9">
        <w:t>Legv</w:t>
      </w:r>
      <w:r>
        <w:t>égül ezt a lépés sorozatot megismételjük minden bemeneti vektorra és megkapjuk a kimeneti</w:t>
      </w:r>
      <w:r w:rsidR="008701E9">
        <w:t xml:space="preserve"> vektorokból álló</w:t>
      </w:r>
      <w:r>
        <w:t xml:space="preserve"> </w:t>
      </w:r>
      <w:r w:rsidR="008701E9" w:rsidRPr="008701E9">
        <w:rPr>
          <w:b/>
          <w:bCs/>
        </w:rPr>
        <w:t>Y</w:t>
      </w:r>
      <w:r w:rsidR="008701E9">
        <w:t xml:space="preserve"> </w:t>
      </w:r>
      <m:oMath>
        <m:r>
          <w:rPr>
            <w:rFonts w:ascii="Cambria Math" w:hAnsi="Cambria Math"/>
          </w:rPr>
          <m:t>N×k</m:t>
        </m:r>
      </m:oMath>
      <w:r w:rsidR="008701E9" w:rsidRPr="008701E9">
        <w:t xml:space="preserve"> </w:t>
      </w:r>
      <w:r w:rsidR="008701E9">
        <w:t xml:space="preserve">méretű </w:t>
      </w:r>
      <w:r>
        <w:t xml:space="preserve">mátrixot. </w:t>
      </w:r>
    </w:p>
    <w:p w14:paraId="5BFBED8B" w14:textId="55BB9EF3" w:rsidR="00907C87" w:rsidRPr="00AB203A" w:rsidRDefault="00A83C83" w:rsidP="00907C87">
      <w:r>
        <w:t>Most már részletesebben is megérthetjük, mi a különbség</w:t>
      </w:r>
      <w:r w:rsidR="005624C5">
        <w:t xml:space="preserve"> a kétfajta </w:t>
      </w:r>
      <w:proofErr w:type="spellStart"/>
      <w:r w:rsidR="005624C5">
        <w:t>Attention</w:t>
      </w:r>
      <w:proofErr w:type="spellEnd"/>
      <w:r w:rsidR="005624C5">
        <w:t xml:space="preserve"> mechanizmus között. A </w:t>
      </w:r>
      <w:proofErr w:type="spellStart"/>
      <w:r w:rsidR="005624C5">
        <w:t>Self-Attention</w:t>
      </w:r>
      <w:proofErr w:type="spellEnd"/>
      <w:r w:rsidR="005624C5">
        <w:t xml:space="preserve"> esetében mind a 3 reprezentáció vektor a bemenettől származik, míg az </w:t>
      </w:r>
      <w:proofErr w:type="spellStart"/>
      <w:r w:rsidR="005624C5">
        <w:t>Encoder-Decoder</w:t>
      </w:r>
      <w:proofErr w:type="spellEnd"/>
      <w:r w:rsidR="005624C5">
        <w:t xml:space="preserve"> </w:t>
      </w:r>
      <w:proofErr w:type="spellStart"/>
      <w:r w:rsidR="005624C5">
        <w:t>Attention</w:t>
      </w:r>
      <w:proofErr w:type="spellEnd"/>
      <w:r w:rsidR="005624C5">
        <w:t xml:space="preserve"> esetében</w:t>
      </w:r>
      <w:r w:rsidR="008701E9">
        <w:t xml:space="preserve"> </w:t>
      </w:r>
      <w:r w:rsidR="002A791A">
        <w:t xml:space="preserve">csak a </w:t>
      </w:r>
      <w:proofErr w:type="spellStart"/>
      <w:r w:rsidR="002A791A" w:rsidRPr="00E05EE6">
        <w:rPr>
          <w:i/>
          <w:iCs/>
        </w:rPr>
        <w:t>key</w:t>
      </w:r>
      <w:proofErr w:type="spellEnd"/>
      <w:r w:rsidR="002A791A">
        <w:t xml:space="preserve"> és </w:t>
      </w:r>
      <w:proofErr w:type="spellStart"/>
      <w:r w:rsidR="002A791A" w:rsidRPr="00E05EE6">
        <w:rPr>
          <w:i/>
          <w:iCs/>
        </w:rPr>
        <w:t>value</w:t>
      </w:r>
      <w:proofErr w:type="spellEnd"/>
      <w:r w:rsidR="002A791A">
        <w:t xml:space="preserve"> származik a bemen</w:t>
      </w:r>
      <w:r w:rsidR="005624C5">
        <w:t>e</w:t>
      </w:r>
      <w:r w:rsidR="002A791A">
        <w:t>ttől (</w:t>
      </w:r>
      <w:proofErr w:type="spellStart"/>
      <w:r w:rsidR="002A791A">
        <w:t>enkóder</w:t>
      </w:r>
      <w:proofErr w:type="spellEnd"/>
      <w:r w:rsidR="002A791A">
        <w:t xml:space="preserve">), míg a </w:t>
      </w:r>
      <w:proofErr w:type="spellStart"/>
      <w:r w:rsidR="002A791A" w:rsidRPr="00E05EE6">
        <w:rPr>
          <w:i/>
          <w:iCs/>
        </w:rPr>
        <w:t>query</w:t>
      </w:r>
      <w:proofErr w:type="spellEnd"/>
      <w:r w:rsidR="002A791A">
        <w:t xml:space="preserve"> vektor a </w:t>
      </w:r>
      <w:r w:rsidR="005624C5">
        <w:t>cél kimenettől</w:t>
      </w:r>
      <w:r w:rsidR="002A791A">
        <w:t xml:space="preserve"> (dekóder).</w:t>
      </w:r>
    </w:p>
    <w:p w14:paraId="2087EB0B" w14:textId="77777777" w:rsidR="00AB203A" w:rsidRDefault="005950A1" w:rsidP="00AB203A">
      <w:pPr>
        <w:pStyle w:val="Kp"/>
      </w:pPr>
      <w:r w:rsidRPr="005950A1">
        <w:rPr>
          <w:noProof/>
        </w:rPr>
        <w:drawing>
          <wp:inline distT="0" distB="0" distL="0" distR="0" wp14:anchorId="0A7F20BD" wp14:editId="722B3389">
            <wp:extent cx="5400040" cy="4631055"/>
            <wp:effectExtent l="0" t="0" r="0" b="0"/>
            <wp:docPr id="4" name="Ábr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92ED" w14:textId="4BEC3E7B" w:rsidR="00476CA9" w:rsidRPr="00E05EE6" w:rsidRDefault="008A0FED" w:rsidP="00AB203A">
      <w:pPr>
        <w:pStyle w:val="Kpalrs"/>
      </w:pPr>
      <w:fldSimple w:instr=" STYLEREF 1 \s ">
        <w:r w:rsidR="00BD2258">
          <w:rPr>
            <w:noProof/>
          </w:rPr>
          <w:t>3</w:t>
        </w:r>
      </w:fldSimple>
      <w:r>
        <w:t>.</w:t>
      </w:r>
      <w:fldSimple w:instr=" SEQ ábra \* ARABIC \s 1 ">
        <w:r w:rsidR="00BD2258">
          <w:rPr>
            <w:noProof/>
          </w:rPr>
          <w:t>3</w:t>
        </w:r>
      </w:fldSimple>
      <w:r w:rsidR="00AB203A">
        <w:t>. ábra</w:t>
      </w:r>
      <w:r w:rsidR="00E05EE6">
        <w:t xml:space="preserve"> A </w:t>
      </w:r>
      <w:proofErr w:type="spellStart"/>
      <w:r w:rsidR="00E05EE6">
        <w:t>Self-Attention</w:t>
      </w:r>
      <w:proofErr w:type="spellEnd"/>
      <w:r w:rsidR="00E05EE6">
        <w:t xml:space="preserve"> működése az első bemeneti Input</w:t>
      </w:r>
      <w:r w:rsidR="00E05EE6">
        <w:rPr>
          <w:vertAlign w:val="subscript"/>
        </w:rPr>
        <w:t>1</w:t>
      </w:r>
      <w:r w:rsidR="00E05EE6">
        <w:t xml:space="preserve"> vektor esetére.</w:t>
      </w:r>
    </w:p>
    <w:p w14:paraId="2B111026" w14:textId="5FF57EF0" w:rsidR="00627293" w:rsidRPr="0023397F" w:rsidRDefault="00627293" w:rsidP="00181A8F">
      <w:r>
        <w:t xml:space="preserve">A </w:t>
      </w:r>
      <w:proofErr w:type="gramStart"/>
      <w:r>
        <w:t>Multi-head</w:t>
      </w:r>
      <w:proofErr w:type="gramEnd"/>
      <w:r>
        <w:t xml:space="preserve"> </w:t>
      </w:r>
      <w:proofErr w:type="spellStart"/>
      <w:r w:rsidR="00E05EE6">
        <w:t>A</w:t>
      </w:r>
      <w:r>
        <w:t>ttention</w:t>
      </w:r>
      <w:proofErr w:type="spellEnd"/>
      <w:r>
        <w:t xml:space="preserve"> igazából nem más, mint több </w:t>
      </w:r>
      <w:proofErr w:type="spellStart"/>
      <w:r w:rsidR="00E05EE6">
        <w:t>S</w:t>
      </w:r>
      <w:r>
        <w:t>elf-</w:t>
      </w:r>
      <w:r w:rsidR="00E05EE6">
        <w:t>A</w:t>
      </w:r>
      <w:r>
        <w:t>ttention</w:t>
      </w:r>
      <w:proofErr w:type="spellEnd"/>
      <w:r>
        <w:t xml:space="preserve"> blokk </w:t>
      </w:r>
      <w:r w:rsidR="00327F93">
        <w:t xml:space="preserve">párhuzamos </w:t>
      </w:r>
      <w:r w:rsidR="00E05EE6">
        <w:t>működése</w:t>
      </w:r>
      <w:r>
        <w:t>.</w:t>
      </w:r>
      <w:r w:rsidR="00181A8F">
        <w:t xml:space="preserve"> </w:t>
      </w:r>
      <w:r>
        <w:t xml:space="preserve">A </w:t>
      </w:r>
      <w:r w:rsidR="00E05EE6" w:rsidRPr="003066A2">
        <w:rPr>
          <w:b/>
          <w:bCs/>
        </w:rPr>
        <w:t>W</w:t>
      </w:r>
      <w:r w:rsidR="00E05EE6">
        <w:rPr>
          <w:vertAlign w:val="superscript"/>
        </w:rPr>
        <w:t>K</w:t>
      </w:r>
      <w:r w:rsidR="00E05EE6">
        <w:t xml:space="preserve">, </w:t>
      </w:r>
      <w:r w:rsidR="00E05EE6" w:rsidRPr="003066A2">
        <w:rPr>
          <w:b/>
          <w:bCs/>
        </w:rPr>
        <w:t>W</w:t>
      </w:r>
      <w:r w:rsidR="00E05EE6">
        <w:rPr>
          <w:vertAlign w:val="superscript"/>
        </w:rPr>
        <w:t>Q</w:t>
      </w:r>
      <w:r w:rsidR="00E05EE6">
        <w:t xml:space="preserve"> és</w:t>
      </w:r>
      <w:r w:rsidR="00E05EE6">
        <w:rPr>
          <w:b/>
          <w:bCs/>
        </w:rPr>
        <w:t xml:space="preserve"> </w:t>
      </w:r>
      <w:r w:rsidR="00E05EE6" w:rsidRPr="003066A2">
        <w:rPr>
          <w:b/>
          <w:bCs/>
        </w:rPr>
        <w:t>W</w:t>
      </w:r>
      <w:r w:rsidR="00E05EE6">
        <w:rPr>
          <w:vertAlign w:val="superscript"/>
        </w:rPr>
        <w:t>V</w:t>
      </w:r>
      <w:r w:rsidR="00E05EE6">
        <w:t xml:space="preserve"> súly</w:t>
      </w:r>
      <w:r>
        <w:t>mátrix</w:t>
      </w:r>
      <w:r w:rsidR="00327F93">
        <w:t xml:space="preserve">okat kis értékekkel szokás </w:t>
      </w:r>
      <w:r w:rsidR="00E05EE6">
        <w:lastRenderedPageBreak/>
        <w:t>inicializálni</w:t>
      </w:r>
      <w:r w:rsidR="00327F93">
        <w:t>, például Gauss-eloszlással.</w:t>
      </w:r>
      <w:r w:rsidR="00181A8F">
        <w:t xml:space="preserve"> </w:t>
      </w:r>
      <w:r w:rsidR="00E05EE6">
        <w:t>Tanításkor</w:t>
      </w:r>
      <w:r w:rsidR="00181A8F">
        <w:t xml:space="preserve"> ezeknek a mátrixoknak a súlyait </w:t>
      </w:r>
      <w:r w:rsidR="00E05EE6">
        <w:t>frissíti</w:t>
      </w:r>
      <w:r w:rsidR="00181A8F">
        <w:t xml:space="preserve"> a háló. A </w:t>
      </w:r>
      <w:proofErr w:type="gramStart"/>
      <w:r w:rsidR="00E05EE6">
        <w:t>M</w:t>
      </w:r>
      <w:r w:rsidR="00181A8F">
        <w:t>ulti-head</w:t>
      </w:r>
      <w:proofErr w:type="gramEnd"/>
      <w:r w:rsidR="00181A8F">
        <w:t xml:space="preserve"> előnye, hogy így az egyes </w:t>
      </w:r>
      <w:proofErr w:type="spellStart"/>
      <w:r w:rsidR="00E05EE6">
        <w:t>S</w:t>
      </w:r>
      <w:r w:rsidR="00181A8F">
        <w:t>elf-</w:t>
      </w:r>
      <w:r w:rsidR="00E05EE6">
        <w:t>A</w:t>
      </w:r>
      <w:r w:rsidR="00181A8F">
        <w:t>ttention</w:t>
      </w:r>
      <w:proofErr w:type="spellEnd"/>
      <w:r w:rsidR="00181A8F">
        <w:t xml:space="preserve"> blokkok különböző </w:t>
      </w:r>
      <w:proofErr w:type="spellStart"/>
      <w:r w:rsidR="00181A8F">
        <w:t>featureökre</w:t>
      </w:r>
      <w:proofErr w:type="spellEnd"/>
      <w:r w:rsidR="00181A8F">
        <w:t xml:space="preserve"> tanulhatnak rá</w:t>
      </w:r>
      <w:r w:rsidR="003E1FCF">
        <w:t>, mivel</w:t>
      </w:r>
      <w:r w:rsidR="00E05EE6">
        <w:t xml:space="preserve"> a</w:t>
      </w:r>
      <w:r w:rsidR="003E1FCF">
        <w:t xml:space="preserve"> minden fejhez tartozó 3</w:t>
      </w:r>
      <w:r w:rsidR="00E05EE6">
        <w:t>-3</w:t>
      </w:r>
      <w:r w:rsidR="003E1FCF">
        <w:t xml:space="preserve"> </w:t>
      </w:r>
      <w:r w:rsidR="00E05EE6">
        <w:t>súly</w:t>
      </w:r>
      <w:r w:rsidR="003E1FCF">
        <w:t xml:space="preserve">mátrixot véletlenszerűen </w:t>
      </w:r>
      <w:r w:rsidR="00E05EE6">
        <w:t>inicializálunk</w:t>
      </w:r>
      <w:r w:rsidR="003E1FCF">
        <w:t xml:space="preserve">.  </w:t>
      </w:r>
      <w:r w:rsidR="00E05EE6">
        <w:t>A már említett mátrixokon kívül</w:t>
      </w:r>
      <w:r w:rsidR="003E1FCF">
        <w:t xml:space="preserve"> megtalálható benne </w:t>
      </w:r>
      <w:r w:rsidR="0023397F">
        <w:t xml:space="preserve">még </w:t>
      </w:r>
      <w:r w:rsidR="003E1FCF">
        <w:t xml:space="preserve">egy </w:t>
      </w:r>
      <w:r w:rsidR="003E1FCF" w:rsidRPr="0023397F">
        <w:rPr>
          <w:b/>
          <w:bCs/>
        </w:rPr>
        <w:t>Z</w:t>
      </w:r>
      <w:r w:rsidR="003E1FCF">
        <w:t xml:space="preserve"> súlymátrix, mely</w:t>
      </w:r>
      <w:r w:rsidR="0023397F">
        <w:t>nek elemeit</w:t>
      </w:r>
      <w:r w:rsidR="003E1FCF">
        <w:t xml:space="preserve"> szintén </w:t>
      </w:r>
      <w:r w:rsidR="0023397F">
        <w:t>tanításkor frissíti</w:t>
      </w:r>
      <w:r w:rsidR="003E1FCF">
        <w:t xml:space="preserve"> a háló. Ez</w:t>
      </w:r>
      <w:r w:rsidR="0023397F">
        <w:t xml:space="preserve"> a mátrix</w:t>
      </w:r>
      <w:r w:rsidR="003E1FCF">
        <w:t xml:space="preserve"> arra szolgál, hogy az első bementhez tartozó </w:t>
      </w:r>
      <w:r w:rsidR="003E1FCF" w:rsidRPr="0023397F">
        <w:rPr>
          <w:i/>
          <w:iCs/>
        </w:rPr>
        <w:t>h</w:t>
      </w:r>
      <w:r w:rsidR="003E1FCF">
        <w:t xml:space="preserve"> fejű </w:t>
      </w:r>
      <w:proofErr w:type="gramStart"/>
      <w:r w:rsidR="0023397F">
        <w:t>M</w:t>
      </w:r>
      <w:r w:rsidR="003E1FCF">
        <w:t>ulti-head</w:t>
      </w:r>
      <w:proofErr w:type="gramEnd"/>
      <w:r w:rsidR="003E1FCF">
        <w:t xml:space="preserve"> </w:t>
      </w:r>
      <w:proofErr w:type="spellStart"/>
      <w:r w:rsidR="0023397F">
        <w:t>A</w:t>
      </w:r>
      <w:r w:rsidR="003E1FCF">
        <w:t>ttention</w:t>
      </w:r>
      <w:proofErr w:type="spellEnd"/>
      <w:r w:rsidR="003E1FCF">
        <w:t xml:space="preserve"> </w:t>
      </w:r>
      <w:r w:rsidR="0023397F" w:rsidRPr="0023397F">
        <w:rPr>
          <w:i/>
          <w:iCs/>
        </w:rPr>
        <w:t>h</w:t>
      </w:r>
      <w:r w:rsidR="003E1FCF">
        <w:t xml:space="preserve"> darab kimeneti </w:t>
      </w:r>
      <w:r w:rsidR="0023397F" w:rsidRPr="0023397F">
        <w:rPr>
          <w:b/>
          <w:bCs/>
        </w:rPr>
        <w:t>y</w:t>
      </w:r>
      <w:r w:rsidR="0023397F" w:rsidRPr="0023397F">
        <w:rPr>
          <w:b/>
          <w:bCs/>
          <w:vertAlign w:val="subscript"/>
        </w:rPr>
        <w:t>1</w:t>
      </w:r>
      <w:r w:rsidR="0023397F">
        <w:t xml:space="preserve"> </w:t>
      </w:r>
      <w:r w:rsidR="0023397F" w:rsidRPr="0023397F">
        <w:t>vektorjaiból</w:t>
      </w:r>
      <w:r w:rsidR="003E1FCF">
        <w:t xml:space="preserve"> képzett </w:t>
      </w:r>
      <w:r w:rsidR="0023397F" w:rsidRPr="0023397F">
        <w:rPr>
          <w:b/>
          <w:bCs/>
        </w:rPr>
        <w:t>Y</w:t>
      </w:r>
      <w:r w:rsidR="0023397F" w:rsidRPr="0023397F">
        <w:rPr>
          <w:b/>
          <w:bCs/>
          <w:vertAlign w:val="subscript"/>
        </w:rPr>
        <w:t>1</w:t>
      </w:r>
      <w:r w:rsidR="0023397F">
        <w:t xml:space="preserve"> </w:t>
      </w:r>
      <w:r w:rsidR="003E1FCF">
        <w:t xml:space="preserve">mátrixot </w:t>
      </w:r>
      <w:r w:rsidR="0023397F">
        <w:t xml:space="preserve">a </w:t>
      </w:r>
      <w:r w:rsidR="0023397F" w:rsidRPr="0023397F">
        <w:rPr>
          <w:b/>
          <w:bCs/>
        </w:rPr>
        <w:t>Z</w:t>
      </w:r>
      <w:r w:rsidR="0023397F">
        <w:t xml:space="preserve">-vel </w:t>
      </w:r>
      <w:r w:rsidR="003E1FCF">
        <w:t xml:space="preserve">súlyozva kapunk egy kimeneti </w:t>
      </w:r>
      <w:r w:rsidR="0023397F" w:rsidRPr="0023397F">
        <w:rPr>
          <w:b/>
          <w:bCs/>
        </w:rPr>
        <w:t>z</w:t>
      </w:r>
      <w:r w:rsidR="0023397F" w:rsidRPr="0023397F">
        <w:rPr>
          <w:b/>
          <w:bCs/>
          <w:vertAlign w:val="subscript"/>
        </w:rPr>
        <w:t>1</w:t>
      </w:r>
      <w:r w:rsidR="0023397F">
        <w:t xml:space="preserve"> </w:t>
      </w:r>
      <w:r w:rsidR="003E1FCF">
        <w:t>vektort.</w:t>
      </w:r>
      <w:r w:rsidR="0023397F">
        <w:t xml:space="preserve"> Ezeket a </w:t>
      </w:r>
      <w:proofErr w:type="spellStart"/>
      <w:r w:rsidR="0023397F" w:rsidRPr="0023397F">
        <w:rPr>
          <w:b/>
          <w:bCs/>
        </w:rPr>
        <w:t>z</w:t>
      </w:r>
      <w:r w:rsidR="0023397F" w:rsidRPr="0023397F">
        <w:rPr>
          <w:b/>
          <w:bCs/>
          <w:vertAlign w:val="subscript"/>
        </w:rPr>
        <w:t>i</w:t>
      </w:r>
      <w:proofErr w:type="spellEnd"/>
      <w:r w:rsidR="0023397F">
        <w:t xml:space="preserve"> (</w:t>
      </w:r>
      <m:oMath>
        <m:r>
          <w:rPr>
            <w:rFonts w:ascii="Cambria Math" w:hAnsi="Cambria Math"/>
          </w:rPr>
          <m:t>i=1…N</m:t>
        </m:r>
      </m:oMath>
      <w:r w:rsidR="0023397F">
        <w:t>) vektorokat adjuk át a neurális hálózatnak.</w:t>
      </w:r>
    </w:p>
    <w:p w14:paraId="1F38A33C" w14:textId="4BF3D8AD" w:rsidR="002A791A" w:rsidRPr="005B1A56" w:rsidRDefault="0023397F" w:rsidP="00181A8F">
      <w:r>
        <w:t xml:space="preserve">Mivel </w:t>
      </w:r>
      <w:r w:rsidR="002A791A">
        <w:t xml:space="preserve">a függvényt nem </w:t>
      </w:r>
      <w:r>
        <w:t xml:space="preserve">is </w:t>
      </w:r>
      <w:r w:rsidR="002A791A">
        <w:t xml:space="preserve">olyan régen </w:t>
      </w:r>
      <w:r>
        <w:t>implementálták</w:t>
      </w:r>
      <w:r w:rsidR="002A791A">
        <w:t xml:space="preserve"> </w:t>
      </w:r>
      <w:proofErr w:type="spellStart"/>
      <w:r w:rsidR="002A791A">
        <w:t>PyTorch</w:t>
      </w:r>
      <w:proofErr w:type="spellEnd"/>
      <w:r w:rsidR="002A791A">
        <w:t xml:space="preserve">-ban, így </w:t>
      </w:r>
      <w:r>
        <w:t>ezzel szerencsére nem</w:t>
      </w:r>
      <w:r w:rsidR="002A791A">
        <w:t xml:space="preserve"> kell</w:t>
      </w:r>
      <w:r>
        <w:t>ett külön</w:t>
      </w:r>
      <w:r w:rsidR="002A791A">
        <w:t xml:space="preserve"> foglalkozni.</w:t>
      </w:r>
    </w:p>
    <w:p w14:paraId="2B8D13BB" w14:textId="1EBE8AB8" w:rsidR="0087162E" w:rsidRDefault="00E410C5" w:rsidP="0087162E">
      <w:pPr>
        <w:pStyle w:val="Cmsor3"/>
      </w:pPr>
      <w:bookmarkStart w:id="11" w:name="_Toc59132984"/>
      <w:r>
        <w:t>A2C</w:t>
      </w:r>
      <w:bookmarkEnd w:id="11"/>
    </w:p>
    <w:p w14:paraId="7F7E3CB4" w14:textId="77777777" w:rsidR="00784977" w:rsidRDefault="00784977" w:rsidP="00A45295">
      <w:r>
        <w:t>Az architektúra lelke</w:t>
      </w:r>
      <w:r w:rsidR="00A556D9">
        <w:t>,</w:t>
      </w:r>
      <w:r>
        <w:t xml:space="preserve"> vagyis maga az ágens</w:t>
      </w:r>
      <w:r w:rsidR="00A556D9">
        <w:t xml:space="preserve"> </w:t>
      </w:r>
      <w:r>
        <w:t>az</w:t>
      </w:r>
      <w:r w:rsidR="00A556D9">
        <w:t xml:space="preserve"> A2C policy </w:t>
      </w:r>
      <w:proofErr w:type="spellStart"/>
      <w:r w:rsidR="00A556D9">
        <w:t>gradient</w:t>
      </w:r>
      <w:proofErr w:type="spellEnd"/>
      <w:r w:rsidR="00A556D9">
        <w:t xml:space="preserve"> módszert </w:t>
      </w:r>
      <w:r>
        <w:t xml:space="preserve">megvalósító algoritmus. Ezt </w:t>
      </w:r>
      <w:r w:rsidR="00A556D9">
        <w:t>alkalmazo</w:t>
      </w:r>
      <w:r>
        <w:t>m</w:t>
      </w:r>
      <w:r w:rsidR="00A556D9">
        <w:t xml:space="preserve"> az </w:t>
      </w:r>
      <w:r>
        <w:t>optimális</w:t>
      </w:r>
      <w:r w:rsidR="00A556D9">
        <w:t xml:space="preserve"> stratégia megtanulására. </w:t>
      </w:r>
    </w:p>
    <w:p w14:paraId="1F2D9AFA" w14:textId="30B0DDC4" w:rsidR="00784977" w:rsidRDefault="00A556D9" w:rsidP="00784977">
      <w:r>
        <w:t xml:space="preserve">A projekt első fázisának nem volt </w:t>
      </w:r>
      <w:r w:rsidR="00784977">
        <w:t>szkópja</w:t>
      </w:r>
      <w:r>
        <w:t xml:space="preserve">, hogy ezt az algoritmust tökéletesítsem, </w:t>
      </w:r>
      <w:r w:rsidR="00784977">
        <w:t>vagy fejlesszem le. Keresni</w:t>
      </w:r>
      <w:r>
        <w:t xml:space="preserve"> kellett egy jó</w:t>
      </w:r>
      <w:r w:rsidR="00784977">
        <w:t>l megírt és könnyedén használható</w:t>
      </w:r>
      <w:r>
        <w:t xml:space="preserve"> implementációt. </w:t>
      </w:r>
      <w:r w:rsidR="00784977">
        <w:t>Első körben</w:t>
      </w:r>
      <w:r>
        <w:t xml:space="preserve"> a </w:t>
      </w:r>
      <w:proofErr w:type="spellStart"/>
      <w:r w:rsidR="00784977">
        <w:t>S</w:t>
      </w:r>
      <w:r>
        <w:t>table</w:t>
      </w:r>
      <w:proofErr w:type="spellEnd"/>
      <w:r w:rsidR="00784977">
        <w:t xml:space="preserve"> </w:t>
      </w:r>
      <w:proofErr w:type="spellStart"/>
      <w:r w:rsidR="00784977">
        <w:t>Baselines</w:t>
      </w:r>
      <w:proofErr w:type="spellEnd"/>
      <w:r w:rsidR="00784977">
        <w:t xml:space="preserve"> kódjait</w:t>
      </w:r>
      <w:r>
        <w:t xml:space="preserve"> használt</w:t>
      </w:r>
      <w:r w:rsidR="00784977">
        <w:t xml:space="preserve">am fel, </w:t>
      </w:r>
      <w:r>
        <w:t xml:space="preserve">de itt két </w:t>
      </w:r>
      <w:r w:rsidR="00784977">
        <w:t>akadályba is</w:t>
      </w:r>
      <w:r>
        <w:t xml:space="preserve"> ütköztem. A kisebb gond </w:t>
      </w:r>
      <w:r w:rsidR="00784977">
        <w:t xml:space="preserve">az </w:t>
      </w:r>
      <w:r>
        <w:t>volt</w:t>
      </w:r>
      <w:r w:rsidR="00784977">
        <w:t>,</w:t>
      </w:r>
      <w:r>
        <w:t xml:space="preserve"> hogy </w:t>
      </w:r>
      <w:proofErr w:type="spellStart"/>
      <w:r w:rsidR="00784977">
        <w:t>Tensor</w:t>
      </w:r>
      <w:r w:rsidR="000C3216">
        <w:t>F</w:t>
      </w:r>
      <w:r w:rsidR="00784977">
        <w:t>low</w:t>
      </w:r>
      <w:proofErr w:type="spellEnd"/>
      <w:r w:rsidR="00784977">
        <w:t xml:space="preserve"> felhasználásával íródott</w:t>
      </w:r>
      <w:r>
        <w:t xml:space="preserve">, mellyel </w:t>
      </w:r>
      <w:r w:rsidR="00784977">
        <w:t>továbbra is összeegyeztethetőségi problémák vannak.</w:t>
      </w:r>
      <w:r>
        <w:t xml:space="preserve"> </w:t>
      </w:r>
      <w:r w:rsidR="00784977">
        <w:t>Nagyobb</w:t>
      </w:r>
      <w:r>
        <w:t xml:space="preserve"> gond</w:t>
      </w:r>
      <w:r w:rsidR="00784977">
        <w:t>ot okozott</w:t>
      </w:r>
      <w:r>
        <w:t xml:space="preserve">, hogy </w:t>
      </w:r>
      <w:r w:rsidR="00784977">
        <w:t>rengeteg</w:t>
      </w:r>
      <w:r>
        <w:t xml:space="preserve"> </w:t>
      </w:r>
      <w:r w:rsidR="00784977">
        <w:t>absztrakt</w:t>
      </w:r>
      <w:r>
        <w:t xml:space="preserve"> függvény</w:t>
      </w:r>
      <w:r w:rsidR="00784977">
        <w:t>t kellett volna implementálni</w:t>
      </w:r>
      <w:r>
        <w:t xml:space="preserve">, </w:t>
      </w:r>
      <w:r w:rsidR="00784977">
        <w:t>erre</w:t>
      </w:r>
      <w:r>
        <w:t xml:space="preserve"> pedig </w:t>
      </w:r>
      <w:r w:rsidR="00784977">
        <w:t>jelenleg</w:t>
      </w:r>
      <w:r>
        <w:t xml:space="preserve"> nem </w:t>
      </w:r>
      <w:r w:rsidR="00784977">
        <w:t>terveztünk</w:t>
      </w:r>
      <w:r>
        <w:t xml:space="preserve"> időt szánni. </w:t>
      </w:r>
    </w:p>
    <w:p w14:paraId="0EDC7489" w14:textId="2D4E3993" w:rsidR="009D0CF5" w:rsidRPr="009D0CF5" w:rsidRDefault="00A556D9" w:rsidP="00784977">
      <w:r>
        <w:t xml:space="preserve">Így végül egy diáktársam kódját használtam fel. Kisebb módosításokat eszközöltem rajta, </w:t>
      </w:r>
      <w:r w:rsidR="00784977">
        <w:t>mely elég volt arra</w:t>
      </w:r>
      <w:r>
        <w:t xml:space="preserve">, hogy sikeresen fusson a kód és tanuljon az ágens. </w:t>
      </w:r>
      <w:r w:rsidR="001658D3">
        <w:t xml:space="preserve">A felépítése elég egyszerű. </w:t>
      </w:r>
      <w:r w:rsidR="00826897">
        <w:t>A bemenetén</w:t>
      </w:r>
      <w:r w:rsidR="001658D3">
        <w:t xml:space="preserve"> egy konvolúciós blokk</w:t>
      </w:r>
      <w:r w:rsidR="00826897">
        <w:t xml:space="preserve"> található</w:t>
      </w:r>
      <w:r w:rsidR="001658D3">
        <w:t xml:space="preserve">, mely </w:t>
      </w:r>
      <w:r w:rsidR="00826897">
        <w:t>négy</w:t>
      </w:r>
      <w:r w:rsidR="001658D3">
        <w:t xml:space="preserve"> </w:t>
      </w:r>
      <w:r w:rsidR="00826897">
        <w:t>2D konvolúciós</w:t>
      </w:r>
      <w:r w:rsidR="001658D3">
        <w:t xml:space="preserve"> rétegből áll</w:t>
      </w:r>
      <w:sdt>
        <w:sdtPr>
          <w:id w:val="2076770014"/>
          <w:citation/>
        </w:sdtPr>
        <w:sdtContent>
          <w:r w:rsidR="00D718AE">
            <w:fldChar w:fldCharType="begin"/>
          </w:r>
          <w:r w:rsidR="00D718AE">
            <w:instrText xml:space="preserve"> CITATION Zei14 \l 1038 </w:instrText>
          </w:r>
          <w:r w:rsidR="00D718AE">
            <w:fldChar w:fldCharType="separate"/>
          </w:r>
          <w:r w:rsidR="00FB4940">
            <w:rPr>
              <w:noProof/>
            </w:rPr>
            <w:t xml:space="preserve"> [18]</w:t>
          </w:r>
          <w:r w:rsidR="00D718AE">
            <w:fldChar w:fldCharType="end"/>
          </w:r>
        </w:sdtContent>
      </w:sdt>
      <w:r w:rsidR="00A45295">
        <w:t xml:space="preserve">, </w:t>
      </w:r>
      <w:proofErr w:type="spellStart"/>
      <w:r w:rsidR="00826897">
        <w:t>L</w:t>
      </w:r>
      <w:r w:rsidR="00A45295">
        <w:t>eakyRe</w:t>
      </w:r>
      <w:r w:rsidR="00826897">
        <w:t>LU</w:t>
      </w:r>
      <w:proofErr w:type="spellEnd"/>
      <w:r w:rsidR="00826897">
        <w:t xml:space="preserve"> aktivációsfüggvénnyel</w:t>
      </w:r>
      <w:r w:rsidR="00A45295">
        <w:t xml:space="preserve"> és </w:t>
      </w:r>
      <w:r w:rsidR="00826897">
        <w:t xml:space="preserve">a végén egy </w:t>
      </w:r>
      <w:proofErr w:type="spellStart"/>
      <w:r w:rsidR="00826897">
        <w:t>Average</w:t>
      </w:r>
      <w:proofErr w:type="spellEnd"/>
      <w:r w:rsidR="00A45295">
        <w:t xml:space="preserve"> </w:t>
      </w:r>
      <w:proofErr w:type="spellStart"/>
      <w:r w:rsidR="00826897">
        <w:t>pooling</w:t>
      </w:r>
      <w:proofErr w:type="spellEnd"/>
      <w:r w:rsidR="00826897">
        <w:t xml:space="preserve"> réteg gondoskodik a dimenziócsökkentésről</w:t>
      </w:r>
      <w:r w:rsidR="00A45295">
        <w:t>. Ezt követi opcionálisan egy LSTM réteg</w:t>
      </w:r>
      <w:r w:rsidR="00D718AE">
        <w:t xml:space="preserve"> (Long </w:t>
      </w:r>
      <w:proofErr w:type="spellStart"/>
      <w:r w:rsidR="00D718AE">
        <w:t>Short</w:t>
      </w:r>
      <w:proofErr w:type="spellEnd"/>
      <w:r w:rsidR="00D718AE">
        <w:t xml:space="preserve">-Term </w:t>
      </w:r>
      <w:proofErr w:type="spellStart"/>
      <w:r w:rsidR="00D718AE">
        <w:t>Memory</w:t>
      </w:r>
      <w:proofErr w:type="spellEnd"/>
      <w:r w:rsidR="00D718AE">
        <w:t xml:space="preserve"> </w:t>
      </w:r>
      <w:sdt>
        <w:sdtPr>
          <w:id w:val="901708240"/>
          <w:citation/>
        </w:sdtPr>
        <w:sdtContent>
          <w:r w:rsidR="00D718AE">
            <w:fldChar w:fldCharType="begin"/>
          </w:r>
          <w:r w:rsidR="00D718AE">
            <w:instrText xml:space="preserve"> CITATION Hoc97 \l 1038 </w:instrText>
          </w:r>
          <w:r w:rsidR="00D718AE">
            <w:fldChar w:fldCharType="separate"/>
          </w:r>
          <w:r w:rsidR="00FB4940">
            <w:rPr>
              <w:noProof/>
            </w:rPr>
            <w:t>[19]</w:t>
          </w:r>
          <w:r w:rsidR="00D718AE">
            <w:fldChar w:fldCharType="end"/>
          </w:r>
        </w:sdtContent>
      </w:sdt>
      <w:r w:rsidR="00D718AE">
        <w:t>)</w:t>
      </w:r>
      <w:r w:rsidR="00A45295">
        <w:t xml:space="preserve">, </w:t>
      </w:r>
      <w:r w:rsidR="00826897">
        <w:t>melyből leágazik</w:t>
      </w:r>
      <w:r w:rsidR="00A45295">
        <w:t xml:space="preserve"> a két fej, azaz 1-1 lineáris réteg. Az </w:t>
      </w:r>
      <w:proofErr w:type="spellStart"/>
      <w:r w:rsidR="00A45295">
        <w:t>Actor</w:t>
      </w:r>
      <w:proofErr w:type="spellEnd"/>
      <w:r w:rsidR="00A45295">
        <w:t xml:space="preserve"> </w:t>
      </w:r>
      <w:r w:rsidR="00826897">
        <w:t xml:space="preserve">mérete </w:t>
      </w:r>
      <w:r w:rsidR="00A45295">
        <w:t xml:space="preserve">az akciók száma, míg a </w:t>
      </w:r>
      <w:proofErr w:type="spellStart"/>
      <w:r w:rsidR="00A45295">
        <w:t>Critic</w:t>
      </w:r>
      <w:proofErr w:type="spellEnd"/>
      <w:r w:rsidR="00A45295">
        <w:t xml:space="preserve"> fej egy skalárt ad vissza.</w:t>
      </w:r>
    </w:p>
    <w:p w14:paraId="6FD0596B" w14:textId="0DAA2EF3" w:rsidR="00E410C5" w:rsidRDefault="00476CA9" w:rsidP="00E410C5">
      <w:pPr>
        <w:pStyle w:val="Cmsor3"/>
      </w:pPr>
      <w:bookmarkStart w:id="12" w:name="_Toc59132985"/>
      <w:proofErr w:type="spellStart"/>
      <w:r>
        <w:t>RAdam</w:t>
      </w:r>
      <w:bookmarkEnd w:id="12"/>
      <w:proofErr w:type="spellEnd"/>
    </w:p>
    <w:p w14:paraId="5DBEBA1E" w14:textId="22CA5953" w:rsidR="00B1729B" w:rsidRDefault="00CF41EA" w:rsidP="00CA0D09">
      <w:r>
        <w:t xml:space="preserve">A </w:t>
      </w:r>
      <w:proofErr w:type="spellStart"/>
      <w:r>
        <w:t>Rectified</w:t>
      </w:r>
      <w:proofErr w:type="spellEnd"/>
      <w:r>
        <w:t xml:space="preserve"> Adam</w:t>
      </w:r>
      <w:r w:rsidR="000373BF">
        <w:t xml:space="preserve"> egy módosított Adam (</w:t>
      </w:r>
      <w:proofErr w:type="spellStart"/>
      <w:r w:rsidR="00D82CAC">
        <w:t>A</w:t>
      </w:r>
      <w:r w:rsidR="000373BF">
        <w:t>daptive</w:t>
      </w:r>
      <w:proofErr w:type="spellEnd"/>
      <w:r w:rsidR="000373BF">
        <w:t xml:space="preserve"> </w:t>
      </w:r>
      <w:proofErr w:type="spellStart"/>
      <w:r w:rsidR="00D82CAC">
        <w:t>M</w:t>
      </w:r>
      <w:r w:rsidR="000373BF">
        <w:t>oment</w:t>
      </w:r>
      <w:proofErr w:type="spellEnd"/>
      <w:r w:rsidR="000373BF">
        <w:t xml:space="preserve"> </w:t>
      </w:r>
      <w:proofErr w:type="spellStart"/>
      <w:r w:rsidR="00D82CAC">
        <w:t>E</w:t>
      </w:r>
      <w:r w:rsidR="000373BF">
        <w:t>stimation</w:t>
      </w:r>
      <w:proofErr w:type="spellEnd"/>
      <w:r w:rsidR="00C5151A">
        <w:t xml:space="preserve"> </w:t>
      </w:r>
      <w:sdt>
        <w:sdtPr>
          <w:id w:val="-1061397914"/>
          <w:citation/>
        </w:sdtPr>
        <w:sdtContent>
          <w:r w:rsidR="00C5151A">
            <w:fldChar w:fldCharType="begin"/>
          </w:r>
          <w:r w:rsidR="00C5151A">
            <w:instrText xml:space="preserve"> CITATION Boc18 \l 1038 </w:instrText>
          </w:r>
          <w:r w:rsidR="00C5151A">
            <w:fldChar w:fldCharType="separate"/>
          </w:r>
          <w:r w:rsidR="00FB4940">
            <w:rPr>
              <w:noProof/>
            </w:rPr>
            <w:t>[20]</w:t>
          </w:r>
          <w:r w:rsidR="00C5151A">
            <w:fldChar w:fldCharType="end"/>
          </w:r>
        </w:sdtContent>
      </w:sdt>
      <w:r w:rsidR="000373BF">
        <w:t>)</w:t>
      </w:r>
      <w:r w:rsidR="00B1729B">
        <w:t xml:space="preserve"> algoritmus</w:t>
      </w:r>
      <w:r w:rsidR="000373BF">
        <w:t xml:space="preserve">, ez a </w:t>
      </w:r>
      <w:proofErr w:type="spellStart"/>
      <w:r w:rsidR="000373BF">
        <w:t>state</w:t>
      </w:r>
      <w:proofErr w:type="spellEnd"/>
      <w:r w:rsidR="000373BF">
        <w:t>-of-</w:t>
      </w:r>
      <w:proofErr w:type="spellStart"/>
      <w:r w:rsidR="000373BF">
        <w:t>the</w:t>
      </w:r>
      <w:proofErr w:type="spellEnd"/>
      <w:r w:rsidR="000373BF">
        <w:t>-art optimalizáló eljárás.</w:t>
      </w:r>
      <w:r w:rsidR="00D82CAC">
        <w:t xml:space="preserve"> </w:t>
      </w:r>
      <w:r w:rsidR="00B1729B">
        <w:t>Azonban</w:t>
      </w:r>
      <w:r w:rsidR="00F31FFF">
        <w:t xml:space="preserve"> mielőtt rátérnék, hogy miért j</w:t>
      </w:r>
      <w:r w:rsidR="00B1729B">
        <w:t>obb</w:t>
      </w:r>
      <w:r w:rsidR="00F31FFF">
        <w:t xml:space="preserve"> a </w:t>
      </w:r>
      <w:proofErr w:type="spellStart"/>
      <w:r w:rsidR="00F31FFF">
        <w:t>Rectified</w:t>
      </w:r>
      <w:proofErr w:type="spellEnd"/>
      <w:r w:rsidR="00F31FFF">
        <w:t xml:space="preserve"> Adam, előbb nézzük meg, hogy működik az </w:t>
      </w:r>
      <w:r w:rsidR="00B1729B">
        <w:t xml:space="preserve">egyszerű </w:t>
      </w:r>
      <w:r w:rsidR="00F31FFF">
        <w:t xml:space="preserve">Adam. </w:t>
      </w:r>
    </w:p>
    <w:p w14:paraId="6B1A13F5" w14:textId="5C87B592" w:rsidR="007A12C0" w:rsidRPr="007A12C0" w:rsidRDefault="00D82CAC" w:rsidP="007A12C0">
      <w:r>
        <w:lastRenderedPageBreak/>
        <w:t xml:space="preserve">Az Adam </w:t>
      </w:r>
      <w:r w:rsidR="00313C15">
        <w:t xml:space="preserve">két ismert algoritmus, az </w:t>
      </w:r>
      <w:proofErr w:type="spellStart"/>
      <w:r w:rsidR="00313C15">
        <w:t>RMSProp</w:t>
      </w:r>
      <w:proofErr w:type="spellEnd"/>
      <w:r w:rsidR="00313C15">
        <w:t xml:space="preserve"> és az </w:t>
      </w:r>
      <w:proofErr w:type="spellStart"/>
      <w:r w:rsidR="00313C15">
        <w:t>AdaGrad</w:t>
      </w:r>
      <w:proofErr w:type="spellEnd"/>
      <w:r w:rsidR="00313C15">
        <w:t xml:space="preserve"> jó tulajdonságait ötvözi</w:t>
      </w:r>
      <w:r w:rsidR="00B1729B">
        <w:t>. Célja</w:t>
      </w:r>
      <w:r w:rsidR="00313C15">
        <w:t xml:space="preserve"> a nevéből is adódóan az adaptív tanulási sebesség, akárcsak az </w:t>
      </w:r>
      <w:proofErr w:type="spellStart"/>
      <w:r w:rsidR="00313C15">
        <w:t>RMSPropnál</w:t>
      </w:r>
      <w:proofErr w:type="spellEnd"/>
      <w:r w:rsidR="00CA0D09">
        <w:t xml:space="preserve"> viszont itt a gradiens négyzetek összegzésén kívül a gradienseket is összegezzük</w:t>
      </w:r>
      <w:r w:rsidR="00313C15">
        <w:t xml:space="preserve">, </w:t>
      </w:r>
      <w:r w:rsidR="00B1729B">
        <w:t>és</w:t>
      </w:r>
      <w:r w:rsidR="00313C15">
        <w:t xml:space="preserve"> kijavítja az </w:t>
      </w:r>
      <w:proofErr w:type="spellStart"/>
      <w:r w:rsidR="00313C15">
        <w:t>AdaGrad</w:t>
      </w:r>
      <w:proofErr w:type="spellEnd"/>
      <w:r w:rsidR="00313C15">
        <w:t xml:space="preserve"> nagy hátrányát</w:t>
      </w:r>
      <w:r w:rsidR="00B1729B">
        <w:t>: a</w:t>
      </w:r>
      <w:r w:rsidR="00313C15">
        <w:t xml:space="preserve">z időben csökkenő tanulási sebességet. </w:t>
      </w:r>
      <w:r w:rsidR="00CA0D09">
        <w:t>A</w:t>
      </w:r>
      <w:r w:rsidR="00B1729B">
        <w:t xml:space="preserve"> függvény paraméterei</w:t>
      </w:r>
      <w:r w:rsidR="00CA0D09">
        <w:t xml:space="preserve">, az </w:t>
      </w:r>
      <w:r w:rsidR="00B1729B">
        <w:t>α</w:t>
      </w:r>
      <w:r w:rsidR="00CA0D09">
        <w:t xml:space="preserve">, mely </w:t>
      </w:r>
      <w:r w:rsidR="00B1729B">
        <w:t>nem más, mint</w:t>
      </w:r>
      <w:r w:rsidR="001D5905">
        <w:t xml:space="preserve"> </w:t>
      </w:r>
      <w:r w:rsidR="00CA0D09">
        <w:t>a tanulási ráta</w:t>
      </w:r>
      <w:r w:rsidR="001D5905">
        <w:t xml:space="preserve"> vagy lépéshossz (</w:t>
      </w:r>
      <w:r w:rsidR="00B1729B">
        <w:t>szokták η-</w:t>
      </w:r>
      <w:proofErr w:type="spellStart"/>
      <w:r w:rsidR="00B1729B">
        <w:t>val</w:t>
      </w:r>
      <w:proofErr w:type="spellEnd"/>
      <w:r w:rsidR="00B1729B">
        <w:t xml:space="preserve"> is jelölni</w:t>
      </w:r>
      <w:r w:rsidR="001D5905">
        <w:t xml:space="preserve">), a </w:t>
      </w:r>
      <w:r w:rsidR="00B1729B">
        <w:t>β</w:t>
      </w:r>
      <w:r w:rsidR="00B1729B">
        <w:rPr>
          <w:vertAlign w:val="subscript"/>
        </w:rPr>
        <w:t>1</w:t>
      </w:r>
      <w:r w:rsidR="001D5905">
        <w:t xml:space="preserve"> és </w:t>
      </w:r>
      <w:r w:rsidR="00B1729B">
        <w:t>β</w:t>
      </w:r>
      <w:r w:rsidR="00B1729B">
        <w:rPr>
          <w:vertAlign w:val="subscript"/>
        </w:rPr>
        <w:t>2</w:t>
      </w:r>
      <w:r w:rsidR="001D5905">
        <w:t xml:space="preserve">, melyek a gradiensek első (átlag) és második </w:t>
      </w:r>
      <w:r w:rsidR="00B1729B">
        <w:t>momentumának</w:t>
      </w:r>
      <w:r w:rsidR="001D5905">
        <w:t xml:space="preserve"> (középnélküli varianciáj</w:t>
      </w:r>
      <w:r w:rsidR="00B1729B">
        <w:t>a</w:t>
      </w:r>
      <w:r w:rsidR="001D5905">
        <w:t xml:space="preserve">) </w:t>
      </w:r>
      <w:r w:rsidR="00F90979">
        <w:t xml:space="preserve">exponenciális </w:t>
      </w:r>
      <w:r w:rsidR="001D5905">
        <w:t>felejtési rátája</w:t>
      </w:r>
      <w:r w:rsidR="00B1729B">
        <w:t>.</w:t>
      </w:r>
      <w:r w:rsidR="001D5905">
        <w:t xml:space="preserve"> </w:t>
      </w:r>
      <w:r w:rsidR="00B1729B">
        <w:t>Ezek</w:t>
      </w:r>
      <w:r w:rsidR="001D5905">
        <w:t xml:space="preserve"> 1 körüli értékek</w:t>
      </w:r>
      <w:r w:rsidR="00B1729B">
        <w:t>, míg az α egy kicsi szám</w:t>
      </w:r>
      <w:r w:rsidR="001D5905">
        <w:t>. Valamint szükség van még az epszilonra</w:t>
      </w:r>
      <w:r w:rsidR="00B1729B">
        <w:t xml:space="preserve"> (ε)</w:t>
      </w:r>
      <w:r w:rsidR="001D5905">
        <w:t xml:space="preserve">, mely a numerikus stabilitást biztosítja, azaz, hogy a nevező </w:t>
      </w:r>
      <w:r w:rsidR="00B1729B">
        <w:t>értéke</w:t>
      </w:r>
      <w:r w:rsidR="001D5905">
        <w:t xml:space="preserve"> sose lehessen nulla. A</w:t>
      </w:r>
      <w:r w:rsidR="00B1729B">
        <w:t>z Adam-</w:t>
      </w:r>
      <w:proofErr w:type="spellStart"/>
      <w:r w:rsidR="00B1729B">
        <w:t>et</w:t>
      </w:r>
      <w:proofErr w:type="spellEnd"/>
      <w:r w:rsidR="00B1729B">
        <w:t xml:space="preserve"> kiötlők</w:t>
      </w:r>
      <w:r w:rsidR="001D5905">
        <w:t xml:space="preserve"> ajánlás</w:t>
      </w:r>
      <w:r w:rsidR="00B1729B">
        <w:t>a</w:t>
      </w:r>
      <w:r w:rsidR="001D5905">
        <w:t xml:space="preserve">i alapján ezeket a következő módon szokás beállítani: </w:t>
      </w:r>
      <m:oMath>
        <m:r>
          <w:rPr>
            <w:rFonts w:ascii="Cambria Math" w:hAnsi="Cambria Math"/>
          </w:rPr>
          <m:t>α = 0.001</m:t>
        </m:r>
      </m:oMath>
      <w:r w:rsidR="001D590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= 0.9</m:t>
        </m:r>
      </m:oMath>
      <w:r w:rsidR="001D5905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 0.999</m:t>
        </m:r>
      </m:oMath>
      <w:r w:rsidR="001D5905">
        <w:t xml:space="preserve"> és </w:t>
      </w:r>
      <m:oMath>
        <m:r>
          <w:rPr>
            <w:rFonts w:ascii="Cambria Math" w:hAnsi="Cambria Math"/>
          </w:rPr>
          <m:t xml:space="preserve">ε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-8</m:t>
            </m:r>
          </m:sup>
        </m:sSup>
      </m:oMath>
      <w:r w:rsidR="001D5905">
        <w:t xml:space="preserve">. </w:t>
      </w:r>
      <w:r w:rsidR="007C2A9C">
        <w:t xml:space="preserve">Ha megnézzük az Adam </w:t>
      </w:r>
      <w:proofErr w:type="spellStart"/>
      <w:r w:rsidR="007C2A9C">
        <w:t>PyTorch</w:t>
      </w:r>
      <w:proofErr w:type="spellEnd"/>
      <w:r w:rsidR="007C2A9C">
        <w:t xml:space="preserve">-os implementációját, </w:t>
      </w:r>
      <w:proofErr w:type="spellStart"/>
      <w:r w:rsidR="007C2A9C">
        <w:t>default</w:t>
      </w:r>
      <w:proofErr w:type="spellEnd"/>
      <w:r w:rsidR="007C2A9C">
        <w:t xml:space="preserve"> paraméterként ugyanezeket az értékeket fogjuk látni. </w:t>
      </w:r>
      <w:r w:rsidR="00CF41EA">
        <w:t>Ezek</w:t>
      </w:r>
      <w:r w:rsidR="007A12C0">
        <w:t>et a paramétereket felhasználva tudjuk kiszámolni az első és második momentumot. Természetesen szükség</w:t>
      </w:r>
      <w:r w:rsidR="001F55F0">
        <w:t>ünk</w:t>
      </w:r>
      <w:r w:rsidR="007A12C0">
        <w:t xml:space="preserve"> van még a gradiens vektorra, melyet megkapunk a költségfüggvény θ szerinti deriváltjából, ahol a θ </w:t>
      </w:r>
      <w:r w:rsidR="00CF41EA">
        <w:t>a háló paraméterei.</w:t>
      </w:r>
      <w:r w:rsidR="007A12C0">
        <w:t xml:space="preserve"> A </w:t>
      </w:r>
      <w:r w:rsidR="007A12C0">
        <w:rPr>
          <w:i/>
          <w:iCs/>
        </w:rPr>
        <w:t>t</w:t>
      </w:r>
      <w:r w:rsidR="007A12C0">
        <w:t xml:space="preserve"> alsó index az időlépést, azaz az időbeli iterációt jelöli.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067FB7" w14:paraId="52C65BC5" w14:textId="77777777" w:rsidTr="006100E0">
        <w:trPr>
          <w:trHeight w:val="349"/>
        </w:trPr>
        <w:tc>
          <w:tcPr>
            <w:tcW w:w="1111" w:type="dxa"/>
            <w:vAlign w:val="center"/>
          </w:tcPr>
          <w:p w14:paraId="36F70DB2" w14:textId="77777777" w:rsidR="00067FB7" w:rsidRDefault="00067FB7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3ED525BA" w14:textId="26EE742C" w:rsidR="00067FB7" w:rsidRPr="00490DA6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θ</m:t>
                    </m:r>
                  </m:sub>
                </m:sSub>
                <m:r>
                  <w:rPr>
                    <w:rFonts w:ascii="Cambria Math" w:hAnsi="Cambria Math"/>
                  </w:rPr>
                  <m:t>J(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443" w:type="dxa"/>
            <w:vAlign w:val="center"/>
          </w:tcPr>
          <w:p w14:paraId="12153607" w14:textId="684B2901" w:rsidR="00067FB7" w:rsidRPr="00CC4722" w:rsidRDefault="00CF41EA" w:rsidP="006100E0">
            <w:pPr>
              <w:ind w:firstLine="0"/>
              <w:jc w:val="center"/>
            </w:pPr>
            <w:r w:rsidRPr="00CC4722">
              <w:t>(</w:t>
            </w:r>
            <w:r>
              <w:t>3.</w:t>
            </w:r>
            <w:r w:rsidR="006100E0">
              <w:t>2</w:t>
            </w:r>
            <w:r w:rsidRPr="00CC4722">
              <w:t>)</w:t>
            </w:r>
          </w:p>
        </w:tc>
      </w:tr>
      <w:tr w:rsidR="002B00C0" w14:paraId="466A0958" w14:textId="77777777" w:rsidTr="006100E0">
        <w:trPr>
          <w:trHeight w:val="349"/>
        </w:trPr>
        <w:tc>
          <w:tcPr>
            <w:tcW w:w="1111" w:type="dxa"/>
            <w:vAlign w:val="center"/>
          </w:tcPr>
          <w:p w14:paraId="481BCA7A" w14:textId="77777777" w:rsidR="002B00C0" w:rsidRDefault="002B00C0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6D338355" w14:textId="0F49C086" w:rsidR="002B00C0" w:rsidRDefault="00167C1F" w:rsidP="006100E0">
            <w:pPr>
              <w:jc w:val="center"/>
              <w:rPr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+(1-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3" w:type="dxa"/>
            <w:vAlign w:val="center"/>
          </w:tcPr>
          <w:p w14:paraId="6C424BFD" w14:textId="57B923A9" w:rsidR="002B00C0" w:rsidRDefault="002B00C0" w:rsidP="006100E0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3.</w:t>
            </w:r>
            <w:r w:rsidR="006100E0">
              <w:t>3</w:t>
            </w:r>
            <w:r w:rsidRPr="00CC4722">
              <w:t>)</w:t>
            </w:r>
          </w:p>
        </w:tc>
      </w:tr>
      <w:tr w:rsidR="002B00C0" w14:paraId="242D2AEE" w14:textId="77777777" w:rsidTr="006100E0">
        <w:trPr>
          <w:trHeight w:val="349"/>
        </w:trPr>
        <w:tc>
          <w:tcPr>
            <w:tcW w:w="1111" w:type="dxa"/>
            <w:vAlign w:val="center"/>
          </w:tcPr>
          <w:p w14:paraId="31B79FAB" w14:textId="77777777" w:rsidR="002B00C0" w:rsidRDefault="002B00C0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6C753DB5" w14:textId="23EE4C71" w:rsidR="002B00C0" w:rsidRPr="00490DA6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+(1-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⨀g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3" w:type="dxa"/>
            <w:vAlign w:val="center"/>
          </w:tcPr>
          <w:p w14:paraId="68CD39BE" w14:textId="4FE3D750" w:rsidR="002B00C0" w:rsidRPr="00CC4722" w:rsidRDefault="002B00C0" w:rsidP="006100E0">
            <w:pPr>
              <w:ind w:firstLine="0"/>
              <w:jc w:val="center"/>
            </w:pPr>
            <w:r>
              <w:t>(3.</w:t>
            </w:r>
            <w:r w:rsidR="006100E0">
              <w:t>4</w:t>
            </w:r>
            <w:r>
              <w:t>)</w:t>
            </w:r>
          </w:p>
        </w:tc>
      </w:tr>
    </w:tbl>
    <w:p w14:paraId="56079448" w14:textId="29444254" w:rsidR="002B00C0" w:rsidRDefault="002B00C0" w:rsidP="007A12C0">
      <w:pPr>
        <w:ind w:firstLine="0"/>
      </w:pPr>
    </w:p>
    <w:p w14:paraId="3AB15D2B" w14:textId="0E8705C5" w:rsidR="002B00C0" w:rsidRDefault="002B00C0" w:rsidP="00CA0D09">
      <w:r>
        <w:t xml:space="preserve">Egy további korrekciót kell még alkalmazni, ha netán a gradiensek átlaga és a gradiens négyzetek átlaga kezdetben nagyon kis értékűek lennének, </w:t>
      </w:r>
      <w:r w:rsidR="004D59A6">
        <w:t>akkor van rá esély, hogy</w:t>
      </w:r>
      <w:r>
        <w:t xml:space="preserve"> beragad</w:t>
      </w:r>
      <w:r w:rsidR="004D59A6">
        <w:t>nak</w:t>
      </w:r>
      <w:r>
        <w:t xml:space="preserve"> ilyen kis értéken</w:t>
      </w:r>
      <w:r w:rsidR="004D59A6">
        <w:t>.</w:t>
      </w:r>
      <w:r>
        <w:t xml:space="preserve"> </w:t>
      </w:r>
      <w:r w:rsidR="004D59A6">
        <w:t>E</w:t>
      </w:r>
      <w:r>
        <w:t>zért korrigálunk a bétákkal (</w:t>
      </w:r>
      <w:r w:rsidR="004D59A6">
        <w:t>„</w:t>
      </w:r>
      <w:proofErr w:type="spellStart"/>
      <w:r>
        <w:t>bias-corrected</w:t>
      </w:r>
      <w:proofErr w:type="spellEnd"/>
      <w:r w:rsidR="004D59A6">
        <w:t>”</w:t>
      </w:r>
      <w:r>
        <w:t xml:space="preserve"> mozgó átlag és mozgó második momentum), így a kezdeti értékek </w:t>
      </w:r>
      <w:r w:rsidR="004D59A6">
        <w:t>(</w:t>
      </w:r>
      <w:r w:rsidR="004D59A6" w:rsidRPr="004D59A6">
        <w:rPr>
          <w:i/>
          <w:iCs/>
        </w:rPr>
        <w:t>t</w:t>
      </w:r>
      <w:r w:rsidR="004D59A6">
        <w:rPr>
          <w:i/>
          <w:iCs/>
        </w:rPr>
        <w:t xml:space="preserve"> </w:t>
      </w:r>
      <w:r w:rsidR="004D59A6">
        <w:t xml:space="preserve">= 0) </w:t>
      </w:r>
      <w:r>
        <w:t>a gradiensek és gradiens négyzetek lesznek (</w:t>
      </w:r>
      <w:proofErr w:type="spellStart"/>
      <w:r>
        <w:t>Hadamard</w:t>
      </w:r>
      <w:proofErr w:type="spellEnd"/>
      <w:r w:rsidR="00DB75F8">
        <w:t>/</w:t>
      </w:r>
      <w:proofErr w:type="spellStart"/>
      <w:r>
        <w:t>elemenkénti</w:t>
      </w:r>
      <w:proofErr w:type="spellEnd"/>
      <w:r>
        <w:t xml:space="preserve"> szorzatuk), így az egyenletek a következőképpen alakulnak: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2B00C0" w14:paraId="05CD2346" w14:textId="77777777" w:rsidTr="006100E0">
        <w:trPr>
          <w:trHeight w:val="349"/>
        </w:trPr>
        <w:tc>
          <w:tcPr>
            <w:tcW w:w="1111" w:type="dxa"/>
            <w:vAlign w:val="center"/>
          </w:tcPr>
          <w:p w14:paraId="6B40DDFB" w14:textId="77777777" w:rsidR="002B00C0" w:rsidRDefault="002B00C0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3290E7D0" w14:textId="147D38A2" w:rsidR="002B00C0" w:rsidRDefault="00167C1F" w:rsidP="006100E0">
            <w:pPr>
              <w:jc w:val="center"/>
              <w:rPr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443" w:type="dxa"/>
            <w:vAlign w:val="center"/>
          </w:tcPr>
          <w:p w14:paraId="7C19D353" w14:textId="7AF703D4" w:rsidR="002B00C0" w:rsidRDefault="002B00C0" w:rsidP="006100E0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3.</w:t>
            </w:r>
            <w:r w:rsidR="006100E0">
              <w:t>5</w:t>
            </w:r>
            <w:r w:rsidRPr="00CC4722">
              <w:t>)</w:t>
            </w:r>
          </w:p>
        </w:tc>
      </w:tr>
      <w:tr w:rsidR="002B00C0" w14:paraId="26886125" w14:textId="77777777" w:rsidTr="006100E0">
        <w:trPr>
          <w:trHeight w:val="289"/>
        </w:trPr>
        <w:tc>
          <w:tcPr>
            <w:tcW w:w="1111" w:type="dxa"/>
            <w:vAlign w:val="center"/>
          </w:tcPr>
          <w:p w14:paraId="29CEDB52" w14:textId="77777777" w:rsidR="002B00C0" w:rsidRDefault="002B00C0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7FC096AD" w14:textId="6867C00F" w:rsidR="002B00C0" w:rsidRPr="00490DA6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443" w:type="dxa"/>
            <w:vAlign w:val="center"/>
          </w:tcPr>
          <w:p w14:paraId="1A616C67" w14:textId="45CAA193" w:rsidR="002B00C0" w:rsidRPr="00CC4722" w:rsidRDefault="002B00C0" w:rsidP="006100E0">
            <w:pPr>
              <w:ind w:firstLine="0"/>
              <w:jc w:val="center"/>
            </w:pPr>
            <w:r>
              <w:t>(3.</w:t>
            </w:r>
            <w:r w:rsidR="006100E0">
              <w:t>6</w:t>
            </w:r>
            <w:r>
              <w:t>)</w:t>
            </w:r>
          </w:p>
        </w:tc>
      </w:tr>
      <w:tr w:rsidR="00E30A21" w14:paraId="7CF05801" w14:textId="77777777" w:rsidTr="006100E0">
        <w:trPr>
          <w:trHeight w:val="289"/>
        </w:trPr>
        <w:tc>
          <w:tcPr>
            <w:tcW w:w="1111" w:type="dxa"/>
            <w:vAlign w:val="center"/>
          </w:tcPr>
          <w:p w14:paraId="1731BE8B" w14:textId="77777777" w:rsidR="00E30A21" w:rsidRDefault="00E30A21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6A679A8F" w14:textId="7C68699B" w:rsidR="00E30A21" w:rsidRPr="002D1DDF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α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rad>
                    <m:r>
                      <w:rPr>
                        <w:rFonts w:ascii="Cambria Math" w:hAnsi="Cambria Math"/>
                      </w:rPr>
                      <m:t>+ϵ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3" w:type="dxa"/>
            <w:vAlign w:val="center"/>
          </w:tcPr>
          <w:p w14:paraId="23A14567" w14:textId="26A1D345" w:rsidR="00E30A21" w:rsidRDefault="00E30A21" w:rsidP="006100E0">
            <w:pPr>
              <w:ind w:firstLine="0"/>
              <w:jc w:val="center"/>
            </w:pPr>
            <w:r>
              <w:t>(3.</w:t>
            </w:r>
            <w:r w:rsidR="006100E0">
              <w:t>7</w:t>
            </w:r>
            <w:r>
              <w:t>)</w:t>
            </w:r>
          </w:p>
        </w:tc>
      </w:tr>
    </w:tbl>
    <w:p w14:paraId="77118864" w14:textId="77777777" w:rsidR="002B00C0" w:rsidRDefault="002B00C0" w:rsidP="006100E0">
      <w:pPr>
        <w:ind w:firstLine="0"/>
      </w:pPr>
    </w:p>
    <w:p w14:paraId="39F0A5E9" w14:textId="528A628D" w:rsidR="002B00C0" w:rsidRDefault="00F90979" w:rsidP="002B00C0">
      <w:r>
        <w:lastRenderedPageBreak/>
        <w:t xml:space="preserve">A probléma az Adammal, hogy kezdetben nagy a variancia, melyet jó lenne csökkenteni. Erre az egyik módszer a </w:t>
      </w:r>
      <w:proofErr w:type="spellStart"/>
      <w:r w:rsidRPr="004D59A6">
        <w:rPr>
          <w:i/>
          <w:iCs/>
        </w:rPr>
        <w:t>warmup</w:t>
      </w:r>
      <w:proofErr w:type="spellEnd"/>
      <w:r>
        <w:t xml:space="preserve"> (</w:t>
      </w:r>
      <w:proofErr w:type="spellStart"/>
      <w:r>
        <w:t>AdamW</w:t>
      </w:r>
      <w:proofErr w:type="spellEnd"/>
      <w:r>
        <w:t>), azaz, hogy a tanulási ráta nem egy konstans, vagy csökkenő érték (</w:t>
      </w:r>
      <w:proofErr w:type="spellStart"/>
      <w:r w:rsidRPr="004D59A6">
        <w:rPr>
          <w:i/>
          <w:iCs/>
        </w:rPr>
        <w:t>decay</w:t>
      </w:r>
      <w:proofErr w:type="spellEnd"/>
      <w:r>
        <w:t xml:space="preserve">), hanem egy bizonyos T ideig kezdetben növeljük az alfát, ezzel csökkentve a varianciát. A </w:t>
      </w:r>
      <w:proofErr w:type="spellStart"/>
      <w:r w:rsidRPr="004D59A6">
        <w:rPr>
          <w:i/>
          <w:iCs/>
        </w:rPr>
        <w:t>rectified</w:t>
      </w:r>
      <w:proofErr w:type="spellEnd"/>
      <w:r>
        <w:t xml:space="preserve"> ezzel szemben úgy oldja </w:t>
      </w:r>
      <w:r w:rsidR="004D59A6">
        <w:t>meg</w:t>
      </w:r>
      <w:r>
        <w:t xml:space="preserve"> </w:t>
      </w:r>
      <w:r w:rsidR="004D59A6">
        <w:t>ezt a problémát</w:t>
      </w:r>
      <w:r>
        <w:t>, hogy</w:t>
      </w:r>
      <w:r w:rsidR="00B31CC5">
        <w:t xml:space="preserve"> először kiszám</w:t>
      </w:r>
      <w:r w:rsidR="004D59A6">
        <w:t>o</w:t>
      </w:r>
      <w:r w:rsidR="00B31CC5">
        <w:t>ljuk az egyszer</w:t>
      </w:r>
      <w:r w:rsidR="004D59A6">
        <w:t>ű</w:t>
      </w:r>
      <w:r w:rsidR="00B31CC5">
        <w:t xml:space="preserve"> mozgó átlag közelítésének (SMA) a maximum hosszát, mely</w:t>
      </w:r>
      <w:r w:rsidR="004D59A6">
        <w:t xml:space="preserve">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B31CC5">
        <w:t xml:space="preserve"> </w:t>
      </w:r>
      <w:r w:rsidR="004D59A6">
        <w:t>-</w:t>
      </w:r>
      <w:proofErr w:type="spellStart"/>
      <w:r w:rsidR="004D59A6">
        <w:t>val</w:t>
      </w:r>
      <w:proofErr w:type="spellEnd"/>
      <w:r w:rsidR="004D59A6">
        <w:t xml:space="preserve"> jelölünk. </w:t>
      </w:r>
      <w:r w:rsidR="00B31CC5">
        <w:t xml:space="preserve">Majd ezt felhasználva minden iterációban kiszámoljuk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 xml:space="preserve">t </m:t>
            </m:r>
          </m:sub>
        </m:sSub>
      </m:oMath>
      <w:r w:rsidR="00B31CC5">
        <w:t>-t és ha ez átlép egy küszöböt</w:t>
      </w:r>
      <w:r w:rsidR="004D59A6">
        <w:t>,</w:t>
      </w:r>
      <w:r w:rsidR="00B31CC5">
        <w:t xml:space="preserve"> akkor változtatunk a tanulási rátán, azaz az alfán, mely egyébként jelen esetben egy konstans. </w:t>
      </w:r>
      <w:r w:rsidR="004D59A6">
        <w:t>Pontosabban b</w:t>
      </w:r>
      <w:r w:rsidR="00B31CC5">
        <w:t xml:space="preserve">eszorzunk egy </w:t>
      </w:r>
      <w:r w:rsidR="004D59A6">
        <w:t>ú</w:t>
      </w:r>
      <w:r w:rsidR="00B31CC5">
        <w:t xml:space="preserve">n. </w:t>
      </w:r>
      <w:proofErr w:type="spellStart"/>
      <w:r w:rsidR="00B31CC5" w:rsidRPr="004D59A6">
        <w:rPr>
          <w:i/>
          <w:iCs/>
        </w:rPr>
        <w:t>variance</w:t>
      </w:r>
      <w:proofErr w:type="spellEnd"/>
      <w:r w:rsidR="00B31CC5">
        <w:t xml:space="preserve"> </w:t>
      </w:r>
      <w:proofErr w:type="spellStart"/>
      <w:r w:rsidR="00B31CC5" w:rsidRPr="004D59A6">
        <w:rPr>
          <w:i/>
          <w:iCs/>
        </w:rPr>
        <w:t>rectification</w:t>
      </w:r>
      <w:proofErr w:type="spellEnd"/>
      <w:r w:rsidR="00B31CC5">
        <w:t xml:space="preserve"> </w:t>
      </w:r>
      <w:r w:rsidR="004D59A6">
        <w:t>(3.</w:t>
      </w:r>
      <w:r w:rsidR="006100E0">
        <w:t>11</w:t>
      </w:r>
      <w:r w:rsidR="004D59A6">
        <w:t xml:space="preserve"> egyenlet) taggal</w:t>
      </w:r>
      <w:r w:rsidR="00B31CC5">
        <w:t xml:space="preserve">. Egyéb esetben csak alfával </w:t>
      </w:r>
      <w:r w:rsidR="004D59A6">
        <w:t>súlyozzuk</w:t>
      </w:r>
      <w:r w:rsidR="00B31CC5">
        <w:t xml:space="preserve"> az első momentumot</w:t>
      </w:r>
      <w:r w:rsidR="004D59A6">
        <w:t xml:space="preserve"> (3.</w:t>
      </w:r>
      <w:r w:rsidR="006100E0">
        <w:t>13</w:t>
      </w:r>
      <w:r w:rsidR="004D59A6">
        <w:t xml:space="preserve"> egyenlet)</w:t>
      </w:r>
      <w:r w:rsidR="00B31CC5">
        <w:t>.</w:t>
      </w:r>
    </w:p>
    <w:tbl>
      <w:tblPr>
        <w:tblStyle w:val="Rcsostblzat"/>
        <w:tblpPr w:leftFromText="141" w:rightFromText="141" w:vertAnchor="text" w:horzAnchor="page" w:tblpX="2008" w:tblpY="345"/>
        <w:tblW w:w="89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4"/>
        <w:gridCol w:w="6374"/>
        <w:gridCol w:w="1473"/>
      </w:tblGrid>
      <w:tr w:rsidR="009E482B" w14:paraId="32561C38" w14:textId="77777777" w:rsidTr="006100E0">
        <w:trPr>
          <w:trHeight w:val="695"/>
        </w:trPr>
        <w:tc>
          <w:tcPr>
            <w:tcW w:w="1134" w:type="dxa"/>
            <w:vAlign w:val="center"/>
          </w:tcPr>
          <w:p w14:paraId="5D63B755" w14:textId="77777777" w:rsidR="009E482B" w:rsidRDefault="009E482B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374" w:type="dxa"/>
            <w:vAlign w:val="center"/>
          </w:tcPr>
          <w:p w14:paraId="557D2D37" w14:textId="7F115245" w:rsidR="009E482B" w:rsidRDefault="00167C1F" w:rsidP="006100E0">
            <w:pPr>
              <w:jc w:val="center"/>
              <w:rPr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∞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1473" w:type="dxa"/>
            <w:vAlign w:val="center"/>
          </w:tcPr>
          <w:p w14:paraId="3E3C820E" w14:textId="34133CC1" w:rsidR="009E482B" w:rsidRDefault="00CF41EA" w:rsidP="006100E0">
            <w:pPr>
              <w:ind w:firstLine="0"/>
              <w:jc w:val="center"/>
              <w:rPr>
                <w:noProof/>
              </w:rPr>
            </w:pPr>
            <w:r>
              <w:t>(3.</w:t>
            </w:r>
            <w:r w:rsidR="006100E0">
              <w:t>8</w:t>
            </w:r>
            <w:r>
              <w:t>)</w:t>
            </w:r>
          </w:p>
        </w:tc>
      </w:tr>
      <w:tr w:rsidR="00067FB7" w14:paraId="71169F3F" w14:textId="77777777" w:rsidTr="006100E0">
        <w:trPr>
          <w:trHeight w:val="695"/>
        </w:trPr>
        <w:tc>
          <w:tcPr>
            <w:tcW w:w="1134" w:type="dxa"/>
            <w:vAlign w:val="center"/>
          </w:tcPr>
          <w:p w14:paraId="454AC523" w14:textId="77777777" w:rsidR="00067FB7" w:rsidRDefault="00067FB7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374" w:type="dxa"/>
            <w:vAlign w:val="center"/>
          </w:tcPr>
          <w:p w14:paraId="6079B757" w14:textId="6E37135D" w:rsidR="00067FB7" w:rsidRPr="001A6B25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∞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2t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1-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1473" w:type="dxa"/>
            <w:vAlign w:val="center"/>
          </w:tcPr>
          <w:p w14:paraId="387B6676" w14:textId="0580E0A5" w:rsidR="00067FB7" w:rsidRPr="00CC4722" w:rsidRDefault="00CF41EA" w:rsidP="006100E0">
            <w:pPr>
              <w:ind w:firstLine="0"/>
              <w:jc w:val="center"/>
            </w:pPr>
            <w:r>
              <w:t>(3.</w:t>
            </w:r>
            <w:r w:rsidR="006100E0">
              <w:t>9</w:t>
            </w:r>
            <w:r>
              <w:t>)</w:t>
            </w:r>
          </w:p>
        </w:tc>
      </w:tr>
      <w:tr w:rsidR="00655875" w14:paraId="1904751A" w14:textId="77777777" w:rsidTr="006100E0">
        <w:trPr>
          <w:trHeight w:val="695"/>
        </w:trPr>
        <w:tc>
          <w:tcPr>
            <w:tcW w:w="1134" w:type="dxa"/>
            <w:vAlign w:val="center"/>
          </w:tcPr>
          <w:p w14:paraId="62A589A8" w14:textId="77777777" w:rsidR="00655875" w:rsidRDefault="00655875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374" w:type="dxa"/>
            <w:vAlign w:val="center"/>
          </w:tcPr>
          <w:p w14:paraId="039EDFA8" w14:textId="51896033" w:rsidR="00655875" w:rsidRPr="001A6B25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e>
                    </m:rad>
                  </m:den>
                </m:f>
              </m:oMath>
            </m:oMathPara>
          </w:p>
        </w:tc>
        <w:tc>
          <w:tcPr>
            <w:tcW w:w="1473" w:type="dxa"/>
            <w:vAlign w:val="center"/>
          </w:tcPr>
          <w:p w14:paraId="00F6D98C" w14:textId="5A41E774" w:rsidR="00655875" w:rsidRPr="00CC4722" w:rsidRDefault="00CF41EA" w:rsidP="006100E0">
            <w:pPr>
              <w:ind w:firstLine="0"/>
              <w:jc w:val="center"/>
            </w:pPr>
            <w:r>
              <w:t>(3.</w:t>
            </w:r>
            <w:r w:rsidR="006100E0">
              <w:t>10</w:t>
            </w:r>
            <w:r>
              <w:t>)</w:t>
            </w:r>
          </w:p>
        </w:tc>
      </w:tr>
      <w:tr w:rsidR="00655875" w14:paraId="56CB31A6" w14:textId="77777777" w:rsidTr="006100E0">
        <w:trPr>
          <w:trHeight w:val="695"/>
        </w:trPr>
        <w:tc>
          <w:tcPr>
            <w:tcW w:w="1134" w:type="dxa"/>
            <w:vAlign w:val="center"/>
          </w:tcPr>
          <w:p w14:paraId="4BBB7B5D" w14:textId="77777777" w:rsidR="00655875" w:rsidRDefault="00655875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374" w:type="dxa"/>
            <w:vAlign w:val="center"/>
          </w:tcPr>
          <w:p w14:paraId="727870FB" w14:textId="77254195" w:rsidR="00655875" w:rsidRPr="00D467C8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(ρ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-4)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(ρ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-2)ρ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∞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(ρ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∞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-4)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(ρ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∞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-2)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b>
                        </m:sSub>
                      </m:den>
                    </m:f>
                  </m:e>
                </m:rad>
              </m:oMath>
            </m:oMathPara>
          </w:p>
        </w:tc>
        <w:tc>
          <w:tcPr>
            <w:tcW w:w="1473" w:type="dxa"/>
            <w:vAlign w:val="center"/>
          </w:tcPr>
          <w:p w14:paraId="119330FE" w14:textId="12F7EEBB" w:rsidR="00655875" w:rsidRPr="00CC4722" w:rsidRDefault="00CF41EA" w:rsidP="006100E0">
            <w:pPr>
              <w:ind w:firstLine="0"/>
              <w:jc w:val="center"/>
            </w:pPr>
            <w:r>
              <w:t>(3.</w:t>
            </w:r>
            <w:r w:rsidR="006100E0">
              <w:t>11</w:t>
            </w:r>
            <w:r>
              <w:t>)</w:t>
            </w:r>
          </w:p>
        </w:tc>
      </w:tr>
      <w:tr w:rsidR="00655875" w14:paraId="24A320E3" w14:textId="77777777" w:rsidTr="006100E0">
        <w:trPr>
          <w:trHeight w:val="695"/>
        </w:trPr>
        <w:tc>
          <w:tcPr>
            <w:tcW w:w="1134" w:type="dxa"/>
            <w:vAlign w:val="center"/>
          </w:tcPr>
          <w:p w14:paraId="0CE74C3D" w14:textId="77777777" w:rsidR="00655875" w:rsidRDefault="00655875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374" w:type="dxa"/>
            <w:vAlign w:val="center"/>
          </w:tcPr>
          <w:p w14:paraId="206474FD" w14:textId="2BC8C599" w:rsidR="00655875" w:rsidRPr="00D467C8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73" w:type="dxa"/>
            <w:vAlign w:val="center"/>
          </w:tcPr>
          <w:p w14:paraId="48E8C38F" w14:textId="10272D18" w:rsidR="00655875" w:rsidRPr="00CC4722" w:rsidRDefault="00CF41EA" w:rsidP="006100E0">
            <w:pPr>
              <w:ind w:firstLine="0"/>
              <w:jc w:val="center"/>
            </w:pPr>
            <w:r>
              <w:t>(3.</w:t>
            </w:r>
            <w:r w:rsidR="006100E0">
              <w:t>12</w:t>
            </w:r>
            <w:r>
              <w:t>)</w:t>
            </w:r>
          </w:p>
        </w:tc>
      </w:tr>
      <w:tr w:rsidR="00655875" w14:paraId="64F9F041" w14:textId="77777777" w:rsidTr="006100E0">
        <w:trPr>
          <w:trHeight w:val="695"/>
        </w:trPr>
        <w:tc>
          <w:tcPr>
            <w:tcW w:w="1134" w:type="dxa"/>
            <w:vAlign w:val="center"/>
          </w:tcPr>
          <w:p w14:paraId="12BB45F3" w14:textId="77777777" w:rsidR="00655875" w:rsidRDefault="00655875" w:rsidP="006100E0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374" w:type="dxa"/>
            <w:vAlign w:val="center"/>
          </w:tcPr>
          <w:p w14:paraId="35773666" w14:textId="728E932E" w:rsidR="00655875" w:rsidRPr="00D467C8" w:rsidRDefault="00167C1F" w:rsidP="006100E0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t+1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-α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73" w:type="dxa"/>
            <w:vAlign w:val="center"/>
          </w:tcPr>
          <w:p w14:paraId="396EA698" w14:textId="67D806FF" w:rsidR="00655875" w:rsidRPr="00CC4722" w:rsidRDefault="00CF41EA" w:rsidP="006100E0">
            <w:pPr>
              <w:ind w:firstLine="0"/>
              <w:jc w:val="center"/>
            </w:pPr>
            <w:r>
              <w:t>(3.</w:t>
            </w:r>
            <w:r w:rsidR="006100E0">
              <w:t>13</w:t>
            </w:r>
            <w:r>
              <w:t>)</w:t>
            </w:r>
          </w:p>
        </w:tc>
      </w:tr>
    </w:tbl>
    <w:p w14:paraId="3DF410F7" w14:textId="317F1885" w:rsidR="00A070E7" w:rsidRDefault="00A070E7" w:rsidP="004D59A6">
      <w:pPr>
        <w:ind w:firstLine="0"/>
      </w:pPr>
    </w:p>
    <w:p w14:paraId="73DC78F6" w14:textId="68E69E97" w:rsidR="000B6580" w:rsidRDefault="000B6580" w:rsidP="004D59A6">
      <w:pPr>
        <w:ind w:firstLine="0"/>
      </w:pPr>
    </w:p>
    <w:p w14:paraId="0FA96282" w14:textId="080B1F61" w:rsidR="003060F7" w:rsidRDefault="003060F7" w:rsidP="003060F7">
      <w:pPr>
        <w:pStyle w:val="Cmsor1"/>
      </w:pPr>
      <w:bookmarkStart w:id="13" w:name="_Toc59132986"/>
      <w:r>
        <w:lastRenderedPageBreak/>
        <w:t>Szimulációs környezet</w:t>
      </w:r>
      <w:bookmarkEnd w:id="13"/>
    </w:p>
    <w:p w14:paraId="2DBF7347" w14:textId="1C5730E2" w:rsidR="00A45F91" w:rsidRDefault="00A45F91" w:rsidP="00A45F91">
      <w:r>
        <w:t xml:space="preserve">A célhardveren tanítani, illetve folyton tesztelni a hálót lassú lenne, mert felesleges </w:t>
      </w:r>
      <w:proofErr w:type="spellStart"/>
      <w:r>
        <w:t>overheadet</w:t>
      </w:r>
      <w:proofErr w:type="spellEnd"/>
      <w:r>
        <w:t xml:space="preserve"> okozna az integráció, hiszen mindig jelen kéne lenni a laborban. Ezenkívül költséges is lehet, hiszen, egy komolyabb hiba vagy rossz döntés miatt tönkre mehet a versenyautó. Ezért célszerű a szoftver működését egy jó fizikai motorral szimulált környezetben tanítani és tesztelni, ahol ezek a hátrányok mind kiküszöbölhetők.</w:t>
      </w:r>
    </w:p>
    <w:p w14:paraId="57FB17D4" w14:textId="56CE1607" w:rsidR="00FA2680" w:rsidRPr="00A45F91" w:rsidRDefault="00FA2680" w:rsidP="00A45F91">
      <w:r>
        <w:t xml:space="preserve">A félév során több környezettel is próbálkoztunk. Először a </w:t>
      </w:r>
      <w:proofErr w:type="spellStart"/>
      <w:r>
        <w:t>SafetyGym-mel</w:t>
      </w:r>
      <w:proofErr w:type="spellEnd"/>
      <w:r>
        <w:t xml:space="preserve">, melyről kiderült, hogy a </w:t>
      </w:r>
      <w:proofErr w:type="spellStart"/>
      <w:r>
        <w:t>MuJoCo</w:t>
      </w:r>
      <w:proofErr w:type="spellEnd"/>
      <w:r>
        <w:t xml:space="preserve"> fizikai motort használja, melyre ingyen csak diákként lehet licenszt szerezni, viszont csak egy évre és egy adott gépre. Ez kizárja annak a lehetőségét, hogy a </w:t>
      </w:r>
      <w:proofErr w:type="spellStart"/>
      <w:r>
        <w:t>Colab-on</w:t>
      </w:r>
      <w:proofErr w:type="spellEnd"/>
      <w:r>
        <w:t xml:space="preserve"> igénybe vehessük, valamint a jövőbeli fejleszthetőséget kockáztatjuk meg azzal, ha nem kapunk később licenszt, vagy csak az eredeti árán, mely jelenleg 500€. Így másik motor után kellett nézni, míg végül a </w:t>
      </w:r>
      <w:proofErr w:type="spellStart"/>
      <w:r>
        <w:t>PyBullet</w:t>
      </w:r>
      <w:proofErr w:type="spellEnd"/>
      <w:r>
        <w:t>-re esett a választás.</w:t>
      </w:r>
    </w:p>
    <w:p w14:paraId="6FA5113D" w14:textId="1925A7D7" w:rsidR="003060F7" w:rsidRDefault="004B5AA8" w:rsidP="003060F7">
      <w:pPr>
        <w:pStyle w:val="Cmsor2"/>
      </w:pPr>
      <w:bookmarkStart w:id="14" w:name="_Toc59132987"/>
      <w:proofErr w:type="spellStart"/>
      <w:r>
        <w:t>PyBullet</w:t>
      </w:r>
      <w:proofErr w:type="spellEnd"/>
      <w:r>
        <w:t xml:space="preserve"> részletesebb bemutatása</w:t>
      </w:r>
      <w:bookmarkEnd w:id="14"/>
    </w:p>
    <w:p w14:paraId="701574FF" w14:textId="4EF9E107" w:rsidR="003060F7" w:rsidRDefault="00FA2680" w:rsidP="003060F7">
      <w:r>
        <w:t xml:space="preserve">A </w:t>
      </w:r>
      <w:proofErr w:type="spellStart"/>
      <w:r>
        <w:t>PyBullet</w:t>
      </w:r>
      <w:proofErr w:type="spellEnd"/>
      <w:r w:rsidR="003060F7">
        <w:t xml:space="preserve"> szimulációs környezet</w:t>
      </w:r>
      <w:r>
        <w:t>e</w:t>
      </w:r>
      <w:r w:rsidR="003060F7">
        <w:t xml:space="preserve"> teljesen ingyenes mindenkinek, így Colabon is lehetne elvileg futtatni. Azonban itt sok problémába ütköztem. Mivel a „</w:t>
      </w:r>
      <w:proofErr w:type="spellStart"/>
      <w:proofErr w:type="gramStart"/>
      <w:r w:rsidR="003060F7">
        <w:t>debug</w:t>
      </w:r>
      <w:proofErr w:type="spellEnd"/>
      <w:r w:rsidR="003060F7">
        <w:t>”-</w:t>
      </w:r>
      <w:proofErr w:type="gramEnd"/>
      <w:r w:rsidR="003060F7">
        <w:t xml:space="preserve">hoz, vagyis, hogy nyomon tudjuk követni az ágens akcióit a környezetben igen hasznos funkció lenne, ha meg tudnánk jeleníteni a környezetet. Így az egy fontos szempont volt, hogy a Colabon meg tudjuk ezt valósítani. Sajnálatos módon, mint kiderült ez egy nagyon nehezen megvalósítható </w:t>
      </w:r>
      <w:proofErr w:type="spellStart"/>
      <w:r w:rsidR="003060F7">
        <w:t>feature</w:t>
      </w:r>
      <w:proofErr w:type="spellEnd"/>
      <w:r w:rsidR="003060F7">
        <w:t xml:space="preserve">. Egyszerűbb környezetekkel, mint például az </w:t>
      </w:r>
      <w:proofErr w:type="spellStart"/>
      <w:r w:rsidR="003060F7">
        <w:t>Atari</w:t>
      </w:r>
      <w:proofErr w:type="spellEnd"/>
      <w:r w:rsidR="003060F7">
        <w:t xml:space="preserve"> ezt sikerült elérni oly módon, hogy egy függvény videót készít a környezetben elvégzett akciókról és a futás végén ezt letölthetjük, visszanézhetjük. De a </w:t>
      </w:r>
      <w:proofErr w:type="spellStart"/>
      <w:r w:rsidR="003060F7">
        <w:t>PyBullet</w:t>
      </w:r>
      <w:proofErr w:type="spellEnd"/>
      <w:r w:rsidR="003060F7">
        <w:t xml:space="preserve"> egy SDK-ban (Software </w:t>
      </w:r>
      <w:proofErr w:type="spellStart"/>
      <w:r w:rsidR="003060F7">
        <w:t>Development</w:t>
      </w:r>
      <w:proofErr w:type="spellEnd"/>
      <w:r w:rsidR="003060F7">
        <w:t xml:space="preserve"> Kit) fut, melyet a </w:t>
      </w:r>
      <w:proofErr w:type="spellStart"/>
      <w:r w:rsidR="003060F7">
        <w:t>Colab</w:t>
      </w:r>
      <w:proofErr w:type="spellEnd"/>
      <w:r w:rsidR="003060F7">
        <w:t xml:space="preserve">-bal nehéz megnyitni és sajnos nem lehet videóra rögzíteni sem. Így a </w:t>
      </w:r>
      <w:proofErr w:type="spellStart"/>
      <w:r w:rsidR="003060F7">
        <w:t>Colab-ról</w:t>
      </w:r>
      <w:proofErr w:type="spellEnd"/>
      <w:r w:rsidR="003060F7">
        <w:t xml:space="preserve"> egyelőre le kell mondanunk, amíg nem lesz tökéletes a szoftver működése és nem lesz kész hozzá a környezet, hogy mellőzni lehessen a </w:t>
      </w:r>
      <w:r>
        <w:t xml:space="preserve">szimuláció </w:t>
      </w:r>
      <w:proofErr w:type="spellStart"/>
      <w:r>
        <w:t>renderelést</w:t>
      </w:r>
      <w:proofErr w:type="spellEnd"/>
      <w:r w:rsidR="003060F7">
        <w:t>.</w:t>
      </w:r>
    </w:p>
    <w:p w14:paraId="0236493C" w14:textId="6EFB6230" w:rsidR="003060F7" w:rsidRDefault="003060F7" w:rsidP="003060F7">
      <w:pPr>
        <w:rPr>
          <w:noProof/>
        </w:rPr>
      </w:pPr>
      <w:r>
        <w:t xml:space="preserve">A feladatunkhoz a </w:t>
      </w:r>
      <w:proofErr w:type="spellStart"/>
      <w:r>
        <w:t>PyBullet</w:t>
      </w:r>
      <w:proofErr w:type="spellEnd"/>
      <w:r>
        <w:t xml:space="preserve"> fejlesztői kettő hasonló környezetet építettek már ki. Mindkettőben az ágens egy kis távirányítós autó, ennek kell eljutnia egy nagy üres pályán (</w:t>
      </w:r>
      <w:r w:rsidR="0089686A">
        <w:t>eredetileg egy</w:t>
      </w:r>
      <w:r>
        <w:t xml:space="preserve"> focipályán) a pálya közepétől egy a pályán véletlenszerűen elhelyezett labdához. A két környezet abban különbözik leginkább, hogy míg az egyiknél a </w:t>
      </w:r>
      <w:r>
        <w:lastRenderedPageBreak/>
        <w:t>megfigyelés csak a labda pozíciója a kamera képén (</w:t>
      </w:r>
      <w:proofErr w:type="spellStart"/>
      <w:proofErr w:type="gramStart"/>
      <w:r>
        <w:t>x,y</w:t>
      </w:r>
      <w:proofErr w:type="spellEnd"/>
      <w:proofErr w:type="gramEnd"/>
      <w:r>
        <w:t xml:space="preserve">), addig a másiknál a teljes </w:t>
      </w:r>
      <w:r w:rsidR="00152ABE">
        <w:t>RGB-D</w:t>
      </w:r>
      <w:r>
        <w:t xml:space="preserve"> kamera kimenete. Az utóbbi környezetet </w:t>
      </w:r>
      <w:r w:rsidR="0089686A">
        <w:t>fejlesztettem tovább</w:t>
      </w:r>
      <w:r>
        <w:t xml:space="preserve">, </w:t>
      </w:r>
      <w:r w:rsidR="0089686A">
        <w:t>azonkívül, hogy kialakítottam egy kezdetleges tesztpályát a kocsinak, sok függvényt kellett kijavítani</w:t>
      </w:r>
      <w:r>
        <w:t>.</w:t>
      </w:r>
      <w:r w:rsidRPr="00736996">
        <w:rPr>
          <w:noProof/>
        </w:rPr>
        <w:t xml:space="preserve"> </w:t>
      </w:r>
    </w:p>
    <w:p w14:paraId="77A43A2A" w14:textId="77777777" w:rsidR="003060F7" w:rsidRDefault="003060F7" w:rsidP="003060F7">
      <w:pPr>
        <w:pStyle w:val="Kp"/>
      </w:pPr>
      <w:r>
        <w:rPr>
          <w:noProof/>
        </w:rPr>
        <w:drawing>
          <wp:inline distT="0" distB="0" distL="0" distR="0" wp14:anchorId="6060CD3A" wp14:editId="7CAE1B49">
            <wp:extent cx="5391150" cy="2505075"/>
            <wp:effectExtent l="0" t="0" r="0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6660" w14:textId="3B1012F6" w:rsidR="003060F7" w:rsidRDefault="008A0FED" w:rsidP="003060F7">
      <w:pPr>
        <w:pStyle w:val="Kpalrs"/>
      </w:pPr>
      <w:fldSimple w:instr=" STYLEREF 1 \s ">
        <w:r w:rsidR="00BD2258">
          <w:rPr>
            <w:noProof/>
          </w:rPr>
          <w:t>4</w:t>
        </w:r>
      </w:fldSimple>
      <w:r>
        <w:t>.</w:t>
      </w:r>
      <w:fldSimple w:instr=" SEQ ábra \* ARABIC \s 1 ">
        <w:r w:rsidR="00BD2258">
          <w:rPr>
            <w:noProof/>
          </w:rPr>
          <w:t>1</w:t>
        </w:r>
      </w:fldSimple>
      <w:r w:rsidR="003060F7">
        <w:t>. ábra A</w:t>
      </w:r>
      <w:r w:rsidR="0089686A">
        <w:t>z eredeti</w:t>
      </w:r>
      <w:r w:rsidR="003060F7">
        <w:t xml:space="preserve"> </w:t>
      </w:r>
      <w:proofErr w:type="spellStart"/>
      <w:r w:rsidR="003060F7">
        <w:t>PyBullet</w:t>
      </w:r>
      <w:proofErr w:type="spellEnd"/>
      <w:r w:rsidR="003060F7">
        <w:t xml:space="preserve">-es környezet, bal oldalt a </w:t>
      </w:r>
      <w:r w:rsidR="00167C1F">
        <w:t>kamera</w:t>
      </w:r>
      <w:r w:rsidR="003060F7">
        <w:t xml:space="preserve"> kép</w:t>
      </w:r>
      <w:r w:rsidR="00167C1F">
        <w:t>e</w:t>
      </w:r>
      <w:r w:rsidR="003060F7">
        <w:t xml:space="preserve"> látható (</w:t>
      </w:r>
      <w:proofErr w:type="spellStart"/>
      <w:r w:rsidR="003060F7">
        <w:t>felülről</w:t>
      </w:r>
      <w:proofErr w:type="spellEnd"/>
      <w:r w:rsidR="003060F7">
        <w:t xml:space="preserve"> lefelé: RGB, mélység, szegmentált)</w:t>
      </w:r>
    </w:p>
    <w:p w14:paraId="445C713A" w14:textId="77777777" w:rsidR="003060F7" w:rsidRDefault="003060F7" w:rsidP="003060F7">
      <w:r>
        <w:t xml:space="preserve">A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az </w:t>
      </w:r>
      <w:proofErr w:type="spellStart"/>
      <w:r>
        <w:t>OpenAI</w:t>
      </w:r>
      <w:proofErr w:type="spellEnd"/>
      <w:r>
        <w:t xml:space="preserve"> </w:t>
      </w:r>
      <w:proofErr w:type="spellStart"/>
      <w:r>
        <w:t>Baselines</w:t>
      </w:r>
      <w:proofErr w:type="spellEnd"/>
      <w:r>
        <w:t xml:space="preserve"> függvénykönyvtárán alapuló megerősítéses tanulást könnyítő függvények implementációit tartalmazza, a kezdőbb fejlesztők számára ajánlják, mivel a </w:t>
      </w:r>
      <w:proofErr w:type="spellStart"/>
      <w:r>
        <w:t>Baselines-nál</w:t>
      </w:r>
      <w:proofErr w:type="spellEnd"/>
      <w:r>
        <w:t xml:space="preserve"> stabilabb. Ennek a része is a </w:t>
      </w:r>
      <w:proofErr w:type="spellStart"/>
      <w:r>
        <w:t>SubprocVecEnv</w:t>
      </w:r>
      <w:proofErr w:type="spellEnd"/>
      <w:r>
        <w:t xml:space="preserve">, mellyel könnyedén </w:t>
      </w:r>
      <w:proofErr w:type="spellStart"/>
      <w:r>
        <w:t>vektorizálhatjuk</w:t>
      </w:r>
      <w:proofErr w:type="spellEnd"/>
      <w:r>
        <w:t xml:space="preserve"> a környezeteinket. A </w:t>
      </w:r>
      <w:proofErr w:type="spellStart"/>
      <w:r>
        <w:t>Baselines</w:t>
      </w:r>
      <w:proofErr w:type="spellEnd"/>
      <w:r>
        <w:t xml:space="preserve"> viszont nem </w:t>
      </w:r>
      <w:proofErr w:type="spellStart"/>
      <w:r>
        <w:t>PyTorch</w:t>
      </w:r>
      <w:proofErr w:type="spellEnd"/>
      <w:r>
        <w:t xml:space="preserve">, hanem </w:t>
      </w:r>
      <w:proofErr w:type="spellStart"/>
      <w:r>
        <w:t>TensorFlow</w:t>
      </w:r>
      <w:proofErr w:type="spellEnd"/>
      <w:r>
        <w:t xml:space="preserve"> segítségével íródott, mely elég sok gondolt okozott az összeegyeztetéseknél, de végül sikerült megoldani. </w:t>
      </w:r>
    </w:p>
    <w:p w14:paraId="29709DC1" w14:textId="1067E406" w:rsidR="003060F7" w:rsidRDefault="003060F7" w:rsidP="003060F7">
      <w:r>
        <w:t xml:space="preserve">A tanítás folyamata igen lassú lenne, ha minden állapotnál egy akciót vennénk csak figyelembe, ezért érdemes több akciót megvárni, és csak azután </w:t>
      </w:r>
      <w:r w:rsidR="00C03CE4">
        <w:t>frissíteni a modell paramétereit</w:t>
      </w:r>
      <w:r>
        <w:t>. Ennek a folyamatnak a megnevezése a roll</w:t>
      </w:r>
      <w:r w:rsidR="00C03CE4">
        <w:t>-</w:t>
      </w:r>
      <w:r>
        <w:t xml:space="preserve">out, mellyel megadhatjuk, hogy hány lépést várjunk meg, mielőtt </w:t>
      </w:r>
      <w:r w:rsidR="00C03CE4">
        <w:t xml:space="preserve">kiszámoljuk költségfüggvény </w:t>
      </w:r>
      <w:r>
        <w:t>eredményét. Ez felfogható úgy, mint a megfigyeléses tanulásnál alkalmazott batch fogalma, ahol szintén sokat lassítana a tanításon, ha az adatokat egyesével adnánk a hálónak és emiatt adatonként kellene frissítenie a paramétereit. Szokásosan kis számot szoktak meg adni roll</w:t>
      </w:r>
      <w:r w:rsidR="00C03CE4">
        <w:t>-</w:t>
      </w:r>
      <w:r>
        <w:t>out</w:t>
      </w:r>
      <w:r w:rsidR="00C03CE4">
        <w:t>-</w:t>
      </w:r>
      <w:proofErr w:type="spellStart"/>
      <w:r>
        <w:t>nak</w:t>
      </w:r>
      <w:proofErr w:type="spellEnd"/>
      <w:r>
        <w:t>, például 5 vagy 6.</w:t>
      </w:r>
      <w:r w:rsidR="00C03CE4">
        <w:t xml:space="preserve"> Egy tanítást, mint már korábban említettem epizódokra bontunk (</w:t>
      </w:r>
      <w:proofErr w:type="spellStart"/>
      <w:r w:rsidR="00C03CE4">
        <w:t>epoch</w:t>
      </w:r>
      <w:proofErr w:type="spellEnd"/>
      <w:r w:rsidR="00C03CE4">
        <w:t>), az epizód végén újraindítjuk az epizódot és ismét a nulladik állapotból indul az ágens. Egy epizód roll-out-okból áll (batch), viszont egy roll-out-</w:t>
      </w:r>
      <w:proofErr w:type="spellStart"/>
      <w:r w:rsidR="00C03CE4">
        <w:t>ba</w:t>
      </w:r>
      <w:proofErr w:type="spellEnd"/>
      <w:r w:rsidR="00C03CE4">
        <w:t xml:space="preserve"> is összefoghatunk több akciót, ez a </w:t>
      </w:r>
      <w:r w:rsidR="00C03CE4" w:rsidRPr="00C03CE4">
        <w:rPr>
          <w:b/>
          <w:bCs/>
        </w:rPr>
        <w:t>4.2. ábrán</w:t>
      </w:r>
      <w:r w:rsidR="00C03CE4">
        <w:t xml:space="preserve"> látható. Tehát a jutalmat sem egyesével, </w:t>
      </w:r>
      <w:r w:rsidR="00C03CE4">
        <w:lastRenderedPageBreak/>
        <w:t>hanem például csak 10 akció után számoljuk ki, ugyanígy a megfigyelést is csak 10 akció után végezzük el.</w:t>
      </w:r>
    </w:p>
    <w:p w14:paraId="32528A08" w14:textId="77777777" w:rsidR="00114569" w:rsidRDefault="00882074" w:rsidP="00114569">
      <w:pPr>
        <w:pStyle w:val="Kp"/>
      </w:pPr>
      <w:r w:rsidRPr="00882074">
        <w:rPr>
          <w:noProof/>
        </w:rPr>
        <w:drawing>
          <wp:inline distT="0" distB="0" distL="0" distR="0" wp14:anchorId="66A27C61" wp14:editId="0C5215EC">
            <wp:extent cx="5400040" cy="2416175"/>
            <wp:effectExtent l="0" t="0" r="0" b="0"/>
            <wp:docPr id="14" name="Ábr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42F0" w14:textId="6E1B5CF3" w:rsidR="00882074" w:rsidRPr="00C80201" w:rsidRDefault="008A0FED" w:rsidP="00114569">
      <w:pPr>
        <w:pStyle w:val="Kpalrs"/>
      </w:pPr>
      <w:fldSimple w:instr=" STYLEREF 1 \s ">
        <w:r w:rsidR="00BD2258">
          <w:rPr>
            <w:noProof/>
          </w:rPr>
          <w:t>4</w:t>
        </w:r>
      </w:fldSimple>
      <w:r>
        <w:t>.</w:t>
      </w:r>
      <w:fldSimple w:instr=" SEQ ábra \* ARABIC \s 1 ">
        <w:r w:rsidR="00BD2258">
          <w:rPr>
            <w:noProof/>
          </w:rPr>
          <w:t>2</w:t>
        </w:r>
      </w:fldSimple>
      <w:r w:rsidR="00114569">
        <w:t>. ábra</w:t>
      </w:r>
    </w:p>
    <w:p w14:paraId="1F6690EA" w14:textId="55C1BC3E" w:rsidR="00C03CE4" w:rsidRDefault="00C03CE4" w:rsidP="00C03CE4">
      <w:r>
        <w:t>A mi esetünkben egy tanítás például 100 epizódból áll, 1 epizód 80 roll-out-</w:t>
      </w:r>
      <w:proofErr w:type="spellStart"/>
      <w:r>
        <w:t>ból</w:t>
      </w:r>
      <w:proofErr w:type="spellEnd"/>
      <w:r>
        <w:t>, 1 roll-out 5 akció-ismétlésből, melyben 5 akciót fogunk össze.</w:t>
      </w:r>
      <w:r w:rsidR="007565A6">
        <w:t xml:space="preserve"> Tehát egy tanítás során az ágens 200 ezer akciót végez, ha 4 környezetet párhuzamosítunk, akkor máris 800 ezer akcióról beszélünk.</w:t>
      </w:r>
    </w:p>
    <w:p w14:paraId="44A3FECB" w14:textId="3635003E" w:rsidR="00690E4D" w:rsidRDefault="0042258D" w:rsidP="00690E4D">
      <w:r>
        <w:t xml:space="preserve">A </w:t>
      </w:r>
      <w:proofErr w:type="spellStart"/>
      <w:r>
        <w:t>PyBullet</w:t>
      </w:r>
      <w:proofErr w:type="spellEnd"/>
      <w:r>
        <w:t xml:space="preserve"> egyik hasznos tulajdonsága, hogy a kezelőfelületén gombokat és csúszkákat helyezhetünk el, melyekkel bármilyen paramétert állíthatjuk. Sajnos a gomb implementálása kissé </w:t>
      </w:r>
      <w:proofErr w:type="spellStart"/>
      <w:r>
        <w:t>bug-osra</w:t>
      </w:r>
      <w:proofErr w:type="spellEnd"/>
      <w:r>
        <w:t xml:space="preserve"> sikerült, így a gomb helyén is csúszka jelenik meg. </w:t>
      </w:r>
      <w:r w:rsidR="00690E4D">
        <w:t xml:space="preserve">A </w:t>
      </w:r>
      <w:r w:rsidR="00690E4D" w:rsidRPr="00690E4D">
        <w:rPr>
          <w:b/>
          <w:bCs/>
        </w:rPr>
        <w:t>4.3. ábrán</w:t>
      </w:r>
      <w:r w:rsidR="00690E4D">
        <w:t xml:space="preserve"> látható felső kettő csúszka igazából gombok. A felső arra szolgál, hogy szeretnénk-e azt, hogy az epizódok kezdetén véletlenszerű pályát hozzon létre a környezet vagy sem. Ezt a funkciót jelenlég még nem implementáltam. A második gombot, ha bekapcsoljuk, akkor kocsi fölé állítja a kamerát, így tudjuk követni a kocsit könnyedén. Kikapcsolva szabadon nézelődhetünk a szimulációban. Az alatta lévő 6 csúszka a később említésre kerülő jutalmak súlyait állítja, melyet így szimuláció közben is hangolhatunk folyamatosan. A legalsó csúszkával a mozgó objektum sebességét változtathatjuk bármikor a szimuláció során.</w:t>
      </w:r>
    </w:p>
    <w:p w14:paraId="2DA668BC" w14:textId="77777777" w:rsidR="00690E4D" w:rsidRDefault="00690E4D" w:rsidP="00690E4D">
      <w:pPr>
        <w:pStyle w:val="Kp"/>
      </w:pPr>
      <w:r>
        <w:rPr>
          <w:noProof/>
        </w:rPr>
        <w:lastRenderedPageBreak/>
        <w:drawing>
          <wp:inline distT="0" distB="0" distL="0" distR="0" wp14:anchorId="0806DC74" wp14:editId="33AEAFD6">
            <wp:extent cx="2209800" cy="4029075"/>
            <wp:effectExtent l="0" t="0" r="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8B8F" w14:textId="11DB8DD6" w:rsidR="00690E4D" w:rsidRPr="00C03CE4" w:rsidRDefault="008A0FED" w:rsidP="00690E4D">
      <w:pPr>
        <w:pStyle w:val="Kpalrs"/>
      </w:pPr>
      <w:fldSimple w:instr=" STYLEREF 1 \s ">
        <w:r w:rsidR="00BD2258">
          <w:rPr>
            <w:noProof/>
          </w:rPr>
          <w:t>4</w:t>
        </w:r>
      </w:fldSimple>
      <w:r>
        <w:t>.</w:t>
      </w:r>
      <w:fldSimple w:instr=" SEQ ábra \* ARABIC \s 1 ">
        <w:r w:rsidR="00BD2258">
          <w:rPr>
            <w:noProof/>
          </w:rPr>
          <w:t>3</w:t>
        </w:r>
      </w:fldSimple>
      <w:r w:rsidR="00690E4D">
        <w:t>. ábra Gombok és csúszkák a GUI felületén</w:t>
      </w:r>
    </w:p>
    <w:p w14:paraId="725F057B" w14:textId="49A26BFE" w:rsidR="003060F7" w:rsidRDefault="00F96CBF" w:rsidP="004D59A6">
      <w:pPr>
        <w:pStyle w:val="Cmsor2"/>
      </w:pPr>
      <w:bookmarkStart w:id="15" w:name="_Toc59132988"/>
      <w:r>
        <w:t>Objektumok beolvasása</w:t>
      </w:r>
      <w:bookmarkEnd w:id="15"/>
    </w:p>
    <w:p w14:paraId="7715C5D0" w14:textId="29E86A3B" w:rsidR="00F96CBF" w:rsidRPr="00690E4D" w:rsidRDefault="00F96CBF" w:rsidP="00F96CBF">
      <w:r w:rsidRPr="00690E4D">
        <w:t xml:space="preserve">A </w:t>
      </w:r>
      <w:proofErr w:type="spellStart"/>
      <w:r w:rsidRPr="00690E4D">
        <w:t>PyBullet</w:t>
      </w:r>
      <w:proofErr w:type="spellEnd"/>
      <w:r w:rsidRPr="00690E4D">
        <w:t xml:space="preserve"> </w:t>
      </w:r>
      <w:r w:rsidR="00690E4D">
        <w:t xml:space="preserve">egyik legnagyobb hátránya, hogy </w:t>
      </w:r>
      <w:r w:rsidRPr="00690E4D">
        <w:t>meglehetősen limitáltan tudja beolvasni az objektumokat</w:t>
      </w:r>
      <w:r w:rsidR="00690E4D">
        <w:t xml:space="preserve"> és elhelyezni a környezetben</w:t>
      </w:r>
      <w:r w:rsidRPr="00690E4D">
        <w:t xml:space="preserve">. </w:t>
      </w:r>
      <w:r w:rsidR="00D86D12" w:rsidRPr="00690E4D">
        <w:t xml:space="preserve">Alapvetően két fájl típust tud kezelni, </w:t>
      </w:r>
      <w:r w:rsidR="00690E4D">
        <w:t xml:space="preserve">az </w:t>
      </w:r>
      <w:r w:rsidR="00D86D12" w:rsidRPr="00690E4D">
        <w:t xml:space="preserve">URDF és SDF fájlokat, ezek mind XML típusúak. Az előbbi a bonyolultabb objektumokat írja le, </w:t>
      </w:r>
      <w:r w:rsidR="00EE0B25">
        <w:t>tipikusan a robotokat</w:t>
      </w:r>
      <w:r w:rsidR="00D86D12" w:rsidRPr="00690E4D">
        <w:t xml:space="preserve">, </w:t>
      </w:r>
      <w:r w:rsidR="00EE0B25">
        <w:t xml:space="preserve">alapvetően </w:t>
      </w:r>
      <w:r w:rsidR="00D86D12" w:rsidRPr="00690E4D">
        <w:t xml:space="preserve">ezek az </w:t>
      </w:r>
      <w:r w:rsidR="00EE0B25">
        <w:t>ágensek</w:t>
      </w:r>
      <w:r w:rsidR="00D86D12" w:rsidRPr="00690E4D">
        <w:t xml:space="preserve"> a szimulációban, míg az utóbbi az egyszerűbb tereptárgyak</w:t>
      </w:r>
      <w:r w:rsidR="00EE0B25">
        <w:t xml:space="preserve"> jellemzőit</w:t>
      </w:r>
      <w:r w:rsidR="00D86D12" w:rsidRPr="00690E4D">
        <w:t xml:space="preserve"> írja le. </w:t>
      </w:r>
      <w:r w:rsidR="00EE0B25">
        <w:t xml:space="preserve">Ezek olyan </w:t>
      </w:r>
      <w:r w:rsidR="00E60B2F">
        <w:t>tulajdonságokat</w:t>
      </w:r>
      <w:r w:rsidR="00EE0B25">
        <w:t xml:space="preserve"> írnak le, mint például tömeg, súrlódás, pozíció és orientáció, szín, anyagjellemzők, súrlódás stb. </w:t>
      </w:r>
      <w:r w:rsidR="00D86D12" w:rsidRPr="00690E4D">
        <w:t xml:space="preserve">A </w:t>
      </w:r>
      <w:proofErr w:type="spellStart"/>
      <w:r w:rsidR="00D86D12" w:rsidRPr="00690E4D">
        <w:t>PyBullet</w:t>
      </w:r>
      <w:proofErr w:type="spellEnd"/>
      <w:r w:rsidR="00D86D12" w:rsidRPr="00690E4D">
        <w:t>-nél csak kevés ilyen előre elkészített model</w:t>
      </w:r>
      <w:r w:rsidR="00EE0B25">
        <w:t>l</w:t>
      </w:r>
      <w:r w:rsidR="00D86D12" w:rsidRPr="00690E4D">
        <w:t xml:space="preserve"> volt számunkra hasznos, így csak a versenyautó URDF </w:t>
      </w:r>
      <w:r w:rsidR="00EE0B25">
        <w:t>modelljét</w:t>
      </w:r>
      <w:r w:rsidR="00D86D12" w:rsidRPr="00690E4D">
        <w:t xml:space="preserve"> használjuk fel. A többi objektumot kezdetben kézzel próbáltam elkészíteni, vagyis XML fájlokat írtam, melyek</w:t>
      </w:r>
      <w:r w:rsidR="00EE0B25">
        <w:t>be</w:t>
      </w:r>
      <w:r w:rsidR="00D86D12" w:rsidRPr="00690E4D">
        <w:t xml:space="preserve"> ingyenesen beszerzett OBJ fájlokat </w:t>
      </w:r>
      <w:r w:rsidR="00EE0B25">
        <w:t>linkeltem</w:t>
      </w:r>
      <w:r w:rsidR="00D86D12" w:rsidRPr="00690E4D">
        <w:t xml:space="preserve">. De ez rengeteg időnek tűnt, így alternatív megoldások után néztem. Végül megláttam azt, hogy </w:t>
      </w:r>
      <w:r w:rsidR="00152ABE" w:rsidRPr="00690E4D">
        <w:t xml:space="preserve">néhány hónapja egy új </w:t>
      </w:r>
      <w:proofErr w:type="spellStart"/>
      <w:r w:rsidR="00152ABE" w:rsidRPr="00690E4D">
        <w:t>commit</w:t>
      </w:r>
      <w:proofErr w:type="spellEnd"/>
      <w:r w:rsidR="00EE0B25">
        <w:t xml:space="preserve"> részeként</w:t>
      </w:r>
      <w:r w:rsidR="00152ABE" w:rsidRPr="00690E4D">
        <w:t xml:space="preserve"> felkerült egy olyan segédfüggvény, mely WORLD típusú XML fájlokat tud beolvasni. Ez tömören egy </w:t>
      </w:r>
      <w:r w:rsidR="00EE0B25">
        <w:t>tereptárgyakat (SDF)</w:t>
      </w:r>
      <w:r w:rsidR="00152ABE" w:rsidRPr="00690E4D">
        <w:t xml:space="preserve"> összefoglaló XML, melyben minden objektum megjelenik. Ezeket, valamint a korábban említett két fájl típust is a </w:t>
      </w:r>
      <w:proofErr w:type="spellStart"/>
      <w:r w:rsidR="00152ABE" w:rsidRPr="00690E4D">
        <w:t>Gazebo</w:t>
      </w:r>
      <w:proofErr w:type="spellEnd"/>
      <w:r w:rsidR="00152ABE" w:rsidRPr="00690E4D">
        <w:t xml:space="preserve"> </w:t>
      </w:r>
      <w:r w:rsidR="008F4FBE">
        <w:t xml:space="preserve">3D robot szimulátor </w:t>
      </w:r>
      <w:r w:rsidR="00152ABE" w:rsidRPr="00690E4D">
        <w:t xml:space="preserve">szoftver készíti el. Így lehetőség nyílt arra, hogy vagy tervezzek </w:t>
      </w:r>
      <w:r w:rsidR="00152ABE" w:rsidRPr="00690E4D">
        <w:lastRenderedPageBreak/>
        <w:t xml:space="preserve">magamnak egy egész pályát, melyet egy az egyben be tud már olvasni a </w:t>
      </w:r>
      <w:proofErr w:type="spellStart"/>
      <w:r w:rsidR="00152ABE" w:rsidRPr="00690E4D">
        <w:t>PyBullet</w:t>
      </w:r>
      <w:proofErr w:type="spellEnd"/>
      <w:r w:rsidR="00152ABE" w:rsidRPr="00690E4D">
        <w:t xml:space="preserve">, vagy </w:t>
      </w:r>
      <w:r w:rsidR="008F4FBE">
        <w:t>egyszerűen</w:t>
      </w:r>
      <w:r w:rsidR="00152ABE" w:rsidRPr="00690E4D">
        <w:t xml:space="preserve"> keresek egy </w:t>
      </w:r>
      <w:proofErr w:type="spellStart"/>
      <w:r w:rsidR="008F4FBE">
        <w:t>Gazebo</w:t>
      </w:r>
      <w:proofErr w:type="spellEnd"/>
      <w:r w:rsidR="008F4FBE">
        <w:t xml:space="preserve">-ban tervezett </w:t>
      </w:r>
      <w:r w:rsidR="00152ABE" w:rsidRPr="00690E4D">
        <w:t xml:space="preserve">kész pályát. Végül találtam is egy szimpatikus pályát, mely sok </w:t>
      </w:r>
      <w:r w:rsidR="008F4FBE">
        <w:t>tekintetben</w:t>
      </w:r>
      <w:r w:rsidR="00152ABE" w:rsidRPr="00690E4D">
        <w:t xml:space="preserve"> hasonlít az elképzeléseinkre, és egyelőre tökéletesen megfelel a szimulációhoz</w:t>
      </w:r>
      <w:r w:rsidR="008F4FBE">
        <w:t>. Ha mégis kell, akkor könnyedén lehet változtatni rajta</w:t>
      </w:r>
      <w:r w:rsidR="00152ABE" w:rsidRPr="00690E4D">
        <w:t xml:space="preserve">. </w:t>
      </w:r>
      <w:r w:rsidR="004B5AA8" w:rsidRPr="00690E4D">
        <w:t xml:space="preserve">Sok féle objektum található ezen a pályán, különböző falak és korlátok, lámpák, sávok, bóják stb. Egyetlen komolyabb hátránya, hogy maga a versenypálya egy fix objektum, és nem több részből áll, így jelenleg fixen futópálya alakú a versenypálya. </w:t>
      </w:r>
    </w:p>
    <w:p w14:paraId="1A950404" w14:textId="711FBC5F" w:rsidR="004B5AA8" w:rsidRPr="00690E4D" w:rsidRDefault="004B5AA8" w:rsidP="00F96CBF">
      <w:r w:rsidRPr="00690E4D">
        <w:t>A felesleges tereptárgyak törlése és egyéb módosítások után még elhelyeztem két álló objektumot, valamint egy mozgó objektumot is magán a versenypályán. A versenyautót a pályán véletlenszerűen helyezzük el a</w:t>
      </w:r>
      <w:r w:rsidR="00D16C25">
        <w:t>z epizódok elején</w:t>
      </w:r>
      <w:r w:rsidRPr="00690E4D">
        <w:t>. A</w:t>
      </w:r>
      <w:r w:rsidR="00D16C25">
        <w:t xml:space="preserve"> többi </w:t>
      </w:r>
      <w:r w:rsidRPr="00690E4D">
        <w:t xml:space="preserve">pálya elemet még </w:t>
      </w:r>
      <w:r w:rsidR="00D16C25">
        <w:t>fix pozícióval generáljuk</w:t>
      </w:r>
      <w:r w:rsidRPr="00690E4D">
        <w:t xml:space="preserve"> </w:t>
      </w:r>
      <w:r w:rsidR="00D16C25">
        <w:t>a környezetbe</w:t>
      </w:r>
      <w:r w:rsidRPr="00690E4D">
        <w:t xml:space="preserve">, a jövőben ezeket is elhelyezhetjük véletlenszerűen akár. </w:t>
      </w:r>
      <w:r w:rsidR="00732FB2" w:rsidRPr="00690E4D">
        <w:t xml:space="preserve">Valamint </w:t>
      </w:r>
      <w:r w:rsidR="00D16C25">
        <w:t>kiemelendő</w:t>
      </w:r>
      <w:r w:rsidR="00732FB2" w:rsidRPr="00690E4D">
        <w:t xml:space="preserve"> objektum még a célvonal, valamint egy közlekedési lámpa is</w:t>
      </w:r>
      <w:r w:rsidR="00E60B2F">
        <w:t>, melyeket felhasználunk a jutalom számításához</w:t>
      </w:r>
      <w:r w:rsidR="00732FB2" w:rsidRPr="00690E4D">
        <w:t xml:space="preserve">. A pályán található még egy Stop tábla is, </w:t>
      </w:r>
      <w:r w:rsidR="00E60B2F">
        <w:t xml:space="preserve">de </w:t>
      </w:r>
      <w:r w:rsidR="00732FB2" w:rsidRPr="00690E4D">
        <w:t xml:space="preserve">ezt </w:t>
      </w:r>
      <w:r w:rsidR="00E60B2F">
        <w:t>és</w:t>
      </w:r>
      <w:r w:rsidR="00732FB2" w:rsidRPr="00690E4D">
        <w:t xml:space="preserve"> egyéb táblákat jelenleg még nem használunk fel az autó tanításához.</w:t>
      </w:r>
    </w:p>
    <w:p w14:paraId="74B16B9E" w14:textId="3C8E726E" w:rsidR="004B5AA8" w:rsidRDefault="00E60B2F" w:rsidP="00F96CBF">
      <w:r>
        <w:t xml:space="preserve">Itt megemlíteném, a </w:t>
      </w:r>
      <w:proofErr w:type="spellStart"/>
      <w:r>
        <w:t>PyBullet</w:t>
      </w:r>
      <w:proofErr w:type="spellEnd"/>
      <w:r>
        <w:t xml:space="preserve"> második </w:t>
      </w:r>
      <w:proofErr w:type="spellStart"/>
      <w:r>
        <w:t>bug</w:t>
      </w:r>
      <w:proofErr w:type="spellEnd"/>
      <w:r>
        <w:t>-ját, a WORLD és SDF fájlok</w:t>
      </w:r>
      <w:r w:rsidR="004B5AA8" w:rsidRPr="00690E4D">
        <w:t xml:space="preserve"> beolvasás</w:t>
      </w:r>
      <w:r>
        <w:t>a</w:t>
      </w:r>
      <w:r w:rsidR="004B5AA8" w:rsidRPr="00690E4D">
        <w:t xml:space="preserve"> nem</w:t>
      </w:r>
      <w:r>
        <w:t xml:space="preserve"> </w:t>
      </w:r>
      <w:r w:rsidR="004B5AA8" w:rsidRPr="00690E4D">
        <w:t xml:space="preserve">tökéletes, valamiért </w:t>
      </w:r>
      <w:r>
        <w:t xml:space="preserve">elrontja </w:t>
      </w:r>
      <w:r w:rsidR="004B5AA8" w:rsidRPr="00690E4D">
        <w:t>az anyagjellemzőket</w:t>
      </w:r>
      <w:r>
        <w:t>.</w:t>
      </w:r>
      <w:r w:rsidR="004B5AA8" w:rsidRPr="00690E4D">
        <w:t xml:space="preserve"> </w:t>
      </w:r>
      <w:r>
        <w:t>Ez abban mutatkozik meg, hogy</w:t>
      </w:r>
      <w:r w:rsidR="00732FB2" w:rsidRPr="00690E4D">
        <w:t xml:space="preserve"> az objektumokat felváltva sárga vagy zöld színnel </w:t>
      </w:r>
      <w:r>
        <w:t>„</w:t>
      </w:r>
      <w:proofErr w:type="spellStart"/>
      <w:r w:rsidR="00732FB2" w:rsidRPr="00690E4D">
        <w:t>maszkolja</w:t>
      </w:r>
      <w:proofErr w:type="spellEnd"/>
      <w:r>
        <w:t>”</w:t>
      </w:r>
      <w:r w:rsidR="00732FB2" w:rsidRPr="00690E4D">
        <w:t xml:space="preserve">. Ezt sajnos nem tudtam </w:t>
      </w:r>
      <w:r w:rsidRPr="00690E4D">
        <w:t>sehogy sem</w:t>
      </w:r>
      <w:r w:rsidR="00732FB2" w:rsidRPr="00690E4D">
        <w:t xml:space="preserve"> javítani.</w:t>
      </w:r>
      <w:r>
        <w:t xml:space="preserve"> Az alábbi képen az elkészült versenypálya látható.</w:t>
      </w:r>
    </w:p>
    <w:p w14:paraId="786C0A67" w14:textId="77777777" w:rsidR="00E60B2F" w:rsidRDefault="00E60B2F" w:rsidP="00E60B2F">
      <w:pPr>
        <w:pStyle w:val="Kp"/>
      </w:pPr>
      <w:r>
        <w:rPr>
          <w:noProof/>
        </w:rPr>
        <w:drawing>
          <wp:inline distT="0" distB="0" distL="0" distR="0" wp14:anchorId="611F8C50" wp14:editId="6C783828">
            <wp:extent cx="5391150" cy="28194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8BC6E" w14:textId="5ADC7227" w:rsidR="00E60B2F" w:rsidRPr="00690E4D" w:rsidRDefault="008A0FED" w:rsidP="00E60B2F">
      <w:pPr>
        <w:pStyle w:val="Kpalrs"/>
      </w:pPr>
      <w:fldSimple w:instr=" STYLEREF 1 \s ">
        <w:r w:rsidR="00BD2258">
          <w:rPr>
            <w:noProof/>
          </w:rPr>
          <w:t>4</w:t>
        </w:r>
      </w:fldSimple>
      <w:r>
        <w:t>.</w:t>
      </w:r>
      <w:fldSimple w:instr=" SEQ ábra \* ARABIC \s 1 ">
        <w:r w:rsidR="00BD2258">
          <w:rPr>
            <w:noProof/>
          </w:rPr>
          <w:t>4</w:t>
        </w:r>
      </w:fldSimple>
      <w:r w:rsidR="00E60B2F">
        <w:t>. ábra Az elkészült pálya, a hibás színkezeléssel együtt</w:t>
      </w:r>
    </w:p>
    <w:p w14:paraId="4B56AB19" w14:textId="3F8B1628" w:rsidR="004B5AA8" w:rsidRDefault="00EE15CB" w:rsidP="004B5AA8">
      <w:pPr>
        <w:pStyle w:val="Cmsor2"/>
      </w:pPr>
      <w:bookmarkStart w:id="16" w:name="_Toc59132989"/>
      <w:r>
        <w:lastRenderedPageBreak/>
        <w:t>Jutalom</w:t>
      </w:r>
      <w:r w:rsidR="004B5AA8">
        <w:t xml:space="preserve"> függvény</w:t>
      </w:r>
      <w:bookmarkEnd w:id="16"/>
    </w:p>
    <w:p w14:paraId="5D6B68A5" w14:textId="28431AC1" w:rsidR="00732FB2" w:rsidRDefault="00732FB2" w:rsidP="00732FB2">
      <w:r>
        <w:t xml:space="preserve">A másik legfontosabb feladat a környezet elkészítése mellett a jutalmazó függvény megírása, mely eldönti, hogy az adott akcióra mekkora jutalmat ad. </w:t>
      </w:r>
      <w:r w:rsidR="00A56E12">
        <w:t>Ez kulcsfontosságú lépés, hiszen i</w:t>
      </w:r>
      <w:r>
        <w:t>tt sok elvi hibát lehet ejteni</w:t>
      </w:r>
      <w:r w:rsidR="002155BD">
        <w:t xml:space="preserve">, könnyű beleesni a kobra effektus </w:t>
      </w:r>
      <w:r w:rsidR="00E101A6">
        <w:t>esetébe</w:t>
      </w:r>
      <w:r w:rsidR="002155BD">
        <w:t>, azaz, hogy azt hisszük e</w:t>
      </w:r>
      <w:r w:rsidR="009C1975">
        <w:t>gy</w:t>
      </w:r>
      <w:r w:rsidR="002155BD">
        <w:t xml:space="preserve"> megoldás</w:t>
      </w:r>
      <w:r w:rsidR="009C1975">
        <w:t>i javaslat</w:t>
      </w:r>
      <w:r w:rsidR="002155BD">
        <w:t xml:space="preserve"> </w:t>
      </w:r>
      <w:r w:rsidR="008634F2">
        <w:t xml:space="preserve">tényleg </w:t>
      </w:r>
      <w:r w:rsidR="002155BD">
        <w:t xml:space="preserve">megoldja a problémát/feladatot, de igazából csak még </w:t>
      </w:r>
      <w:r w:rsidR="009C1975">
        <w:t>inkább</w:t>
      </w:r>
      <w:r w:rsidR="002155BD">
        <w:t xml:space="preserve"> rontunk rajta. Ezért s</w:t>
      </w:r>
      <w:r>
        <w:t>okat kell tesztelni, nehogy az ágensünk furcsa vagy haszontalan dolgot tanuljon meg. Például ne vágja le az utat egy kanyar helyett, vagy ne tolasson be a célba stb. Eddig öt féle jutalmazást implementáltam</w:t>
      </w:r>
      <w:r w:rsidR="006F4D94">
        <w:t>, melyeknél az ágens különböző objektum típusokra reagál. További jutalmazásokra azonban szükség lehet, például jelenleg az időt, a táblákat nem vesszük figyelembe.</w:t>
      </w:r>
    </w:p>
    <w:p w14:paraId="0B543EE3" w14:textId="351CF9CA" w:rsidR="0042258D" w:rsidRDefault="002155BD" w:rsidP="0042258D">
      <w:r>
        <w:t>Az alábbi öt jutalomból csak az első kettő folytonos, az utolsó három diszkrét. A diszkrét jutalmak, habár jó eredményre visznek minket, lassabb konvergenciát okoz, mivel az ágens ritkábban kap visszacsatolást a döntései után.</w:t>
      </w:r>
      <w:r w:rsidR="0042258D">
        <w:t xml:space="preserve"> A végső jutalmat az öt részeredmény súlyozott összegéből kapjuk meg: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42258D" w14:paraId="4615CD55" w14:textId="77777777" w:rsidTr="00B9211A">
        <w:trPr>
          <w:trHeight w:val="349"/>
        </w:trPr>
        <w:tc>
          <w:tcPr>
            <w:tcW w:w="1111" w:type="dxa"/>
            <w:vAlign w:val="center"/>
          </w:tcPr>
          <w:p w14:paraId="3BB5257F" w14:textId="77777777" w:rsidR="0042258D" w:rsidRDefault="0042258D" w:rsidP="00B9211A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2F6C4C02" w14:textId="4CE3EAEB" w:rsidR="0042258D" w:rsidRDefault="0042258D" w:rsidP="00B9211A">
            <w:pPr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α+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β+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γ+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δ+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ε</m:t>
                    </m:r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68ACBE84" w14:textId="77777777" w:rsidR="0042258D" w:rsidRDefault="0042258D" w:rsidP="00B9211A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4.1</w:t>
            </w:r>
            <w:r w:rsidRPr="00CC4722">
              <w:t>)</w:t>
            </w:r>
          </w:p>
        </w:tc>
      </w:tr>
    </w:tbl>
    <w:p w14:paraId="33A77EB8" w14:textId="77777777" w:rsidR="0042258D" w:rsidRPr="002155BD" w:rsidRDefault="0042258D" w:rsidP="0042258D"/>
    <w:p w14:paraId="6B16D1AE" w14:textId="706BB777" w:rsidR="004B5AA8" w:rsidRDefault="004B5AA8" w:rsidP="004B5AA8">
      <w:pPr>
        <w:pStyle w:val="Cmsor3"/>
      </w:pPr>
      <w:bookmarkStart w:id="17" w:name="_Toc59132990"/>
      <w:r>
        <w:t>Alfa</w:t>
      </w:r>
      <w:bookmarkEnd w:id="17"/>
    </w:p>
    <w:p w14:paraId="6F6A3442" w14:textId="33D267DE" w:rsidR="006F4D94" w:rsidRDefault="006F4D94" w:rsidP="006F4D94">
      <w:r>
        <w:t>Ez a legegyszerűbb jutalmazó algoritmus az öt közül. Célja, hogy eljuttassa egy célba (időtől függetlenül). A jutalom annak a függvényében pozitív, hogy az előző állapothoz képest közelebb jutott-e a célhoz vagy sem. Ha nagyobb lett a távolság, azaz a céltól elfelé mozdult, akkor negatív a jutalom: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BC37CC" w14:paraId="3599F8E6" w14:textId="77777777" w:rsidTr="00D51136">
        <w:trPr>
          <w:trHeight w:val="349"/>
        </w:trPr>
        <w:tc>
          <w:tcPr>
            <w:tcW w:w="1111" w:type="dxa"/>
            <w:vAlign w:val="center"/>
          </w:tcPr>
          <w:p w14:paraId="7CD68C14" w14:textId="77777777" w:rsidR="00BC37CC" w:rsidRDefault="00BC37CC" w:rsidP="00D51136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4DC8D3F9" w14:textId="299B4F5C" w:rsidR="00BC37CC" w:rsidRDefault="00167C1F" w:rsidP="00D51136">
            <w:pPr>
              <w:jc w:val="center"/>
              <w:rPr>
                <w:noProof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dist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dist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443" w:type="dxa"/>
            <w:vAlign w:val="center"/>
          </w:tcPr>
          <w:p w14:paraId="2C78E946" w14:textId="577DC803" w:rsidR="00BC37CC" w:rsidRDefault="00BC37CC" w:rsidP="00D51136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4.</w:t>
            </w:r>
            <w:r w:rsidR="0042258D">
              <w:t>2</w:t>
            </w:r>
            <w:r w:rsidRPr="00CC4722">
              <w:t>)</w:t>
            </w:r>
          </w:p>
        </w:tc>
      </w:tr>
    </w:tbl>
    <w:p w14:paraId="29E77B54" w14:textId="77777777" w:rsidR="006F4D94" w:rsidRPr="006F4D94" w:rsidRDefault="006F4D94" w:rsidP="006F4D94">
      <w:pPr>
        <w:ind w:firstLine="0"/>
      </w:pPr>
    </w:p>
    <w:p w14:paraId="38AFDF3F" w14:textId="0F7F1136" w:rsidR="004B5AA8" w:rsidRDefault="004B5AA8" w:rsidP="004B5AA8">
      <w:pPr>
        <w:pStyle w:val="Cmsor3"/>
      </w:pPr>
      <w:bookmarkStart w:id="18" w:name="_Toc59132991"/>
      <w:r>
        <w:t>Béta</w:t>
      </w:r>
      <w:bookmarkEnd w:id="18"/>
    </w:p>
    <w:p w14:paraId="18C3EDC1" w14:textId="076ABEB5" w:rsidR="006F4D94" w:rsidRDefault="002F751F" w:rsidP="006F4D94">
      <w:r>
        <w:t xml:space="preserve">A béta viszont a legbonyolultabb algoritmus ezek közül. Ez a sávtartásért felel, azaz az ágensünk, ne menjen át a szembe sávba és ne mehessen le a pályáról sem. Nehézsége abból adódott, hogy a sáv is egy fix objektum, melynek egyetlen pozíciója van (a középpont pozíciója), így ezzel máshogy kell távolságokat számolni. Nem találtam hasznos leírást, hogy mekkorák a méretei, így lemértem és függvényt illesztettem rá. Úgy kezelem, mintha lenne egy téglalap, melynek két oldalán egy-egy félkör található. A </w:t>
      </w:r>
      <w:r>
        <w:lastRenderedPageBreak/>
        <w:t>téglalap oldalai egész számokra jött</w:t>
      </w:r>
      <w:r w:rsidR="00135296">
        <w:t>ek</w:t>
      </w:r>
      <w:r>
        <w:t xml:space="preserve"> ki, így pontosnak gondolom a mérést, de a</w:t>
      </w:r>
      <w:r w:rsidR="00135296">
        <w:t xml:space="preserve"> félkörök nem pontosan félkörök, a </w:t>
      </w:r>
      <w:proofErr w:type="spellStart"/>
      <w:r w:rsidR="00135296">
        <w:t>tetejük</w:t>
      </w:r>
      <w:proofErr w:type="spellEnd"/>
      <w:r w:rsidR="00135296">
        <w:t xml:space="preserve"> kissé nyomott, így csak becs</w:t>
      </w:r>
      <w:r w:rsidR="00761392">
        <w:t>ü</w:t>
      </w:r>
      <w:r w:rsidR="00135296">
        <w:t>l</w:t>
      </w:r>
      <w:r w:rsidR="00761392">
        <w:t>ö</w:t>
      </w:r>
      <w:r w:rsidR="00135296">
        <w:t>m a sugarat</w:t>
      </w:r>
      <w:r w:rsidR="00761392">
        <w:t xml:space="preserve"> (</w:t>
      </w:r>
      <w:r w:rsidR="00761392" w:rsidRPr="00761392">
        <w:rPr>
          <w:b/>
          <w:bCs/>
        </w:rPr>
        <w:t>4.</w:t>
      </w:r>
      <w:r w:rsidR="003418C1">
        <w:rPr>
          <w:b/>
          <w:bCs/>
        </w:rPr>
        <w:t>5</w:t>
      </w:r>
      <w:r w:rsidR="00761392" w:rsidRPr="00761392">
        <w:rPr>
          <w:b/>
          <w:bCs/>
        </w:rPr>
        <w:t>. ábra</w:t>
      </w:r>
      <w:r w:rsidR="00761392">
        <w:t>)</w:t>
      </w:r>
      <w:r w:rsidR="00135296">
        <w:t xml:space="preserve">. Ezeket az adatokat felhasználva a szimuláció koordináta-rendszerében már egész pontosan lehet becsülni az autó helyzetét a sávokon belül. </w:t>
      </w:r>
    </w:p>
    <w:p w14:paraId="2A71AEAE" w14:textId="77777777" w:rsidR="00114569" w:rsidRDefault="00114569" w:rsidP="00114569">
      <w:pPr>
        <w:pStyle w:val="Kp"/>
      </w:pPr>
      <w:r w:rsidRPr="00114569">
        <w:rPr>
          <w:noProof/>
        </w:rPr>
        <w:drawing>
          <wp:inline distT="0" distB="0" distL="0" distR="0" wp14:anchorId="5A8A9A3B" wp14:editId="0E2FB462">
            <wp:extent cx="5400040" cy="2633980"/>
            <wp:effectExtent l="0" t="0" r="0" b="0"/>
            <wp:docPr id="15" name="Ábr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11A6" w14:textId="627B084F" w:rsidR="00233A7A" w:rsidRDefault="008A0FED" w:rsidP="00114569">
      <w:pPr>
        <w:pStyle w:val="Kpalrs"/>
      </w:pPr>
      <w:fldSimple w:instr=" STYLEREF 1 \s ">
        <w:r w:rsidR="00BD2258">
          <w:rPr>
            <w:noProof/>
          </w:rPr>
          <w:t>4</w:t>
        </w:r>
      </w:fldSimple>
      <w:r>
        <w:t>.</w:t>
      </w:r>
      <w:fldSimple w:instr=" SEQ ábra \* ARABIC \s 1 ">
        <w:r w:rsidR="00BD2258">
          <w:rPr>
            <w:noProof/>
          </w:rPr>
          <w:t>5</w:t>
        </w:r>
      </w:fldSimple>
      <w:r w:rsidR="00114569">
        <w:t xml:space="preserve">. ábra </w:t>
      </w:r>
      <w:r w:rsidR="00114569" w:rsidRPr="00040A5C">
        <w:t xml:space="preserve">A szaggatott </w:t>
      </w:r>
      <w:r w:rsidR="00114569">
        <w:t xml:space="preserve">vonal </w:t>
      </w:r>
      <w:r w:rsidR="00114569" w:rsidRPr="00040A5C">
        <w:t>méretei</w:t>
      </w:r>
    </w:p>
    <w:p w14:paraId="4AB65B69" w14:textId="5958BA91" w:rsidR="001B7D12" w:rsidRPr="00922554" w:rsidRDefault="00906312" w:rsidP="00922554">
      <w:r>
        <w:t>Miután megbecsültük a pozíciót, már csak a pontozás mértékét kell beállítani, Ehhez Gauss-görbét használunk, melynek a maximuma a jobb oldali sáv közepére van állítva, a koordináta-rendszer origója a szaggatott sávon helyezkedik el</w:t>
      </w:r>
      <w:r w:rsidR="00761392">
        <w:t xml:space="preserve"> (</w:t>
      </w:r>
      <w:r w:rsidR="00761392" w:rsidRPr="00761392">
        <w:rPr>
          <w:b/>
          <w:bCs/>
        </w:rPr>
        <w:t>4.</w:t>
      </w:r>
      <w:r w:rsidR="003418C1">
        <w:rPr>
          <w:b/>
          <w:bCs/>
        </w:rPr>
        <w:t>6</w:t>
      </w:r>
      <w:r w:rsidR="00761392" w:rsidRPr="00761392">
        <w:rPr>
          <w:b/>
          <w:bCs/>
        </w:rPr>
        <w:t>. ábra</w:t>
      </w:r>
      <w:r w:rsidR="00761392">
        <w:t>)</w:t>
      </w:r>
      <w:r>
        <w:t>. A görbe szélességét úgy állítottam be, hogy a 3σ távolság a sáv széleire essen. Ezen a távolságon kívül balra, vagyis a másik sávban nincs változtatás</w:t>
      </w:r>
      <w:r w:rsidR="00BB2308">
        <w:t xml:space="preserve"> az úttest széléig</w:t>
      </w:r>
      <w:r>
        <w:t>, de a pozitív irányba</w:t>
      </w:r>
      <w:r w:rsidR="00761392">
        <w:t>, azaz az úttest szélétől kifelé súlyosan büntetünk</w:t>
      </w:r>
      <w:r w:rsidR="00BB2308">
        <w:t xml:space="preserve"> (másik szélén is)</w:t>
      </w:r>
      <w:r w:rsidR="00761392">
        <w:t>, innentől egy nagy abszolút értékű negatív számra (pl.: -100) állítjuk a bétát.</w:t>
      </w:r>
      <w:r w:rsidR="00922554">
        <w:t xml:space="preserve"> Így az úttesten nem büntetünk, mivel a Gauss-görbe minimuma nulla, tehát venni kéne a természetes logaritmusát, így már negatív értékeket is kapunk a β-</w:t>
      </w:r>
      <w:proofErr w:type="spellStart"/>
      <w:r w:rsidR="00922554">
        <w:t>ra</w:t>
      </w:r>
      <w:proofErr w:type="spellEnd"/>
      <w:r w:rsidR="00922554">
        <w:t xml:space="preserve"> az úttesten, miközben a maximumát ugyanúgy a jobboldali sáv közepén veszi fel: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D4401A" w14:paraId="3C3D32ED" w14:textId="77777777" w:rsidTr="00C450F7">
        <w:trPr>
          <w:trHeight w:val="554"/>
        </w:trPr>
        <w:tc>
          <w:tcPr>
            <w:tcW w:w="1111" w:type="dxa"/>
            <w:vAlign w:val="center"/>
          </w:tcPr>
          <w:p w14:paraId="32EFA308" w14:textId="77777777" w:rsidR="00D4401A" w:rsidRDefault="00D4401A" w:rsidP="00D51136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2E4E349C" w14:textId="41EE09C4" w:rsidR="00D4401A" w:rsidRDefault="00C450F7" w:rsidP="00D51136">
            <w:pPr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</w:rPr>
                  <m:t>β=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ln</m:t>
                            </m:r>
                          </m:fName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σ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2π</m:t>
                                    </m:r>
                                  </m:e>
                                </m:rad>
                              </m:den>
                            </m:f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x-μ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σ</m:t>
                                            </m:r>
                                          </m:den>
                                        </m:f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sup>
                            </m:sSup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,  &amp;-6σ&lt;x&lt;6σ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-100,  &amp;x≥6σ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-100,  &amp;x≤-6σ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09452230" w14:textId="2F5DD8A2" w:rsidR="00D4401A" w:rsidRDefault="00D4401A" w:rsidP="00D51136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4</w:t>
            </w:r>
            <w:r w:rsidR="00C450F7">
              <w:t>.</w:t>
            </w:r>
            <w:r w:rsidR="0042258D">
              <w:t>3</w:t>
            </w:r>
            <w:r w:rsidRPr="00CC4722">
              <w:t>)</w:t>
            </w:r>
          </w:p>
        </w:tc>
      </w:tr>
    </w:tbl>
    <w:p w14:paraId="0A7AC8C5" w14:textId="3CA867B3" w:rsidR="00D4401A" w:rsidRDefault="00D4401A" w:rsidP="00D4401A">
      <w:pPr>
        <w:ind w:firstLine="0"/>
      </w:pPr>
    </w:p>
    <w:p w14:paraId="16A481C6" w14:textId="77777777" w:rsidR="007B5541" w:rsidRDefault="007B5541" w:rsidP="007B5541">
      <w:pPr>
        <w:pStyle w:val="Kp"/>
      </w:pPr>
      <w:r>
        <w:rPr>
          <w:noProof/>
        </w:rPr>
        <w:lastRenderedPageBreak/>
        <w:drawing>
          <wp:inline distT="0" distB="0" distL="0" distR="0" wp14:anchorId="0DA090F4" wp14:editId="1729FB2A">
            <wp:extent cx="5391150" cy="1609725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0596" w14:textId="66B0C45A" w:rsidR="007B5541" w:rsidRDefault="008A0FED" w:rsidP="007B5541">
      <w:pPr>
        <w:pStyle w:val="Kpalrs"/>
      </w:pPr>
      <w:fldSimple w:instr=" STYLEREF 1 \s ">
        <w:r w:rsidR="00BD2258">
          <w:rPr>
            <w:noProof/>
          </w:rPr>
          <w:t>4</w:t>
        </w:r>
      </w:fldSimple>
      <w:r>
        <w:t>.</w:t>
      </w:r>
      <w:fldSimple w:instr=" SEQ ábra \* ARABIC \s 1 ">
        <w:r w:rsidR="00BD2258">
          <w:rPr>
            <w:noProof/>
          </w:rPr>
          <w:t>6</w:t>
        </w:r>
      </w:fldSimple>
      <w:r w:rsidR="007B5541">
        <w:t>. ábra Gauss-görbe elhelyezkedése a pályán</w:t>
      </w:r>
    </w:p>
    <w:p w14:paraId="56ECBE2D" w14:textId="77777777" w:rsidR="007B5541" w:rsidRPr="007B5541" w:rsidRDefault="007B5541" w:rsidP="007B5541"/>
    <w:p w14:paraId="25FD3130" w14:textId="77777777" w:rsidR="007B5541" w:rsidRDefault="007B5541" w:rsidP="007B5541">
      <w:pPr>
        <w:pStyle w:val="Cmsor3"/>
      </w:pPr>
      <w:bookmarkStart w:id="19" w:name="_Toc59132992"/>
      <w:r>
        <w:t>Gamma</w:t>
      </w:r>
      <w:bookmarkEnd w:id="19"/>
    </w:p>
    <w:p w14:paraId="2994E993" w14:textId="77777777" w:rsidR="00D4401A" w:rsidRDefault="00FB6437" w:rsidP="00906312">
      <w:r>
        <w:t xml:space="preserve">A következő jutalmazás feladata, hogy a kocsi megálljon a piros lámpánál. Ez </w:t>
      </w:r>
      <w:r w:rsidR="00D4401A">
        <w:t xml:space="preserve">állapotgép-szerűen működik, bizonyos időközönként vált a lámpa piros és zöld között (sárgával egyelőre még nem szükséges foglalkozni). Ez grafikusan még nem jelenik meg a környezetben, az objektum változtatásokat megvalósítani a </w:t>
      </w:r>
      <w:proofErr w:type="spellStart"/>
      <w:r w:rsidR="00D4401A">
        <w:t>PyBullet</w:t>
      </w:r>
      <w:proofErr w:type="spellEnd"/>
      <w:r w:rsidR="00D4401A">
        <w:t xml:space="preserve">-ben nem triviális. </w:t>
      </w:r>
    </w:p>
    <w:p w14:paraId="2B12F988" w14:textId="20AF1D4F" w:rsidR="00904289" w:rsidRDefault="00D4401A" w:rsidP="000929B2">
      <w:r>
        <w:t>Ha zöld a lámpa a gamma értéke nulla. Ha piros, akkor megvizsgáljuk az ágens távolságát a lámpától (2D-ben), és ha 2 egységen (méter) belül van, akkor a célunk, hogy álljon meg a kocsi, vagyis csökkentsük le a sebességét nullára. Tehát a béta legyen a sebesség mínusz egyszerese</w:t>
      </w:r>
      <w:r w:rsidR="000929B2">
        <w:t xml:space="preserve">. </w:t>
      </w:r>
      <w:r w:rsidR="00904289">
        <w:t>Ha a kocsi már fél egységre megközelítette a lámpát, miközben piros, akkor a gammát is egy nagy abszolútértékű negatív konstansra állítjuk</w:t>
      </w:r>
      <w:r w:rsidR="000929B2">
        <w:t>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5B1635" w14:paraId="44B3594D" w14:textId="77777777" w:rsidTr="00D51136">
        <w:trPr>
          <w:trHeight w:val="554"/>
        </w:trPr>
        <w:tc>
          <w:tcPr>
            <w:tcW w:w="1111" w:type="dxa"/>
            <w:vAlign w:val="center"/>
          </w:tcPr>
          <w:p w14:paraId="14CB71B0" w14:textId="77777777" w:rsidR="005B1635" w:rsidRDefault="005B1635" w:rsidP="00D51136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5BD536E4" w14:textId="1AA15D9E" w:rsidR="005B1635" w:rsidRDefault="005B1635" w:rsidP="00D51136">
            <w:pPr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</w:rPr>
                  <m:t>γ=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0,  &amp;x&gt;2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,  &amp;2≥x≥0.5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-100,  &amp;x&lt;0.5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1DA7AD62" w14:textId="1A262003" w:rsidR="005B1635" w:rsidRDefault="005B1635" w:rsidP="00D51136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4.</w:t>
            </w:r>
            <w:r w:rsidR="0042258D">
              <w:t>4</w:t>
            </w:r>
            <w:r w:rsidRPr="00CC4722">
              <w:t>)</w:t>
            </w:r>
          </w:p>
        </w:tc>
      </w:tr>
    </w:tbl>
    <w:p w14:paraId="7102D5A8" w14:textId="77777777" w:rsidR="005B1635" w:rsidRPr="00906312" w:rsidRDefault="005B1635" w:rsidP="005B1635">
      <w:pPr>
        <w:ind w:firstLine="0"/>
      </w:pPr>
    </w:p>
    <w:p w14:paraId="531D6E08" w14:textId="218CB3A9" w:rsidR="00904289" w:rsidRDefault="00904289" w:rsidP="004B5AA8">
      <w:pPr>
        <w:pStyle w:val="Cmsor3"/>
      </w:pPr>
      <w:bookmarkStart w:id="20" w:name="_Toc59132993"/>
      <w:r>
        <w:t>Delta</w:t>
      </w:r>
      <w:bookmarkEnd w:id="20"/>
    </w:p>
    <w:p w14:paraId="2DD51D3B" w14:textId="404B2226" w:rsidR="004544EA" w:rsidRDefault="006040EF" w:rsidP="004544EA">
      <w:r>
        <w:t>Biztonsági szempontból az egyik legfontosabb szempont, hogy az ágens kerülje ki az útjába kerülő objektumokat. A delta jutalom, annál nagyobb, minél kevésbé közelít meg egy álló objektumot.</w:t>
      </w:r>
      <w:r w:rsidR="00E80C91">
        <w:t xml:space="preserve"> Egyelőre a legközelebbi objektum távolságát vetjük össze az ágens távolságával. Ezt a későbbiekben érdemes lesz még tovább fejleszteni, például, hogy csak arra az objektumra figyeljen, amerre halad, vagy akár több objektum távolságát is figyelembe vegye egyszerre. </w:t>
      </w:r>
      <w:r w:rsidR="00781A34">
        <w:t>Jelenleg itt egy egyszerű Gauss-görbét használunk fel, mely a távolság csökkenésével egyre jobban büntet</w:t>
      </w:r>
      <w:r w:rsidR="00CD0515">
        <w:t>, de fontos, hogy korlátosan</w:t>
      </w:r>
      <w:r w:rsidR="00781A34">
        <w:t>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781A34" w14:paraId="27EF30C6" w14:textId="77777777" w:rsidTr="00D51136">
        <w:trPr>
          <w:trHeight w:val="349"/>
        </w:trPr>
        <w:tc>
          <w:tcPr>
            <w:tcW w:w="1111" w:type="dxa"/>
            <w:vAlign w:val="center"/>
          </w:tcPr>
          <w:p w14:paraId="0318CFDA" w14:textId="77777777" w:rsidR="00781A34" w:rsidRDefault="00781A34" w:rsidP="00D51136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69EA9950" w14:textId="1E958FE4" w:rsidR="00781A34" w:rsidRDefault="00983535" w:rsidP="00D51136">
            <w:pPr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,  &amp;x&lt;1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0,  &amp;x≥1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680877F7" w14:textId="71E2A5E9" w:rsidR="00781A34" w:rsidRDefault="00781A34" w:rsidP="00D51136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4.</w:t>
            </w:r>
            <w:r w:rsidR="0042258D">
              <w:t>5</w:t>
            </w:r>
            <w:r w:rsidRPr="00CC4722">
              <w:t>)</w:t>
            </w:r>
          </w:p>
        </w:tc>
      </w:tr>
    </w:tbl>
    <w:p w14:paraId="0EB0DD4F" w14:textId="77777777" w:rsidR="00781A34" w:rsidRPr="004544EA" w:rsidRDefault="00781A34" w:rsidP="004544EA"/>
    <w:p w14:paraId="0369C8BA" w14:textId="5D2A3EBA" w:rsidR="004B5AA8" w:rsidRDefault="004B5AA8" w:rsidP="004B5AA8">
      <w:pPr>
        <w:pStyle w:val="Cmsor3"/>
      </w:pPr>
      <w:bookmarkStart w:id="21" w:name="_Toc59132994"/>
      <w:r>
        <w:t>Epszilon</w:t>
      </w:r>
      <w:bookmarkEnd w:id="21"/>
    </w:p>
    <w:p w14:paraId="38B54781" w14:textId="37A562B6" w:rsidR="006040EF" w:rsidRDefault="00CD0515" w:rsidP="006040EF">
      <w:pPr>
        <w:rPr>
          <w:color w:val="FF0000"/>
        </w:rPr>
      </w:pPr>
      <w:r>
        <w:t>A mozgó járműveket is célszerű lenne elkerülnie az ágensnek, erre szolgál az epszilon algoritmus.</w:t>
      </w:r>
      <w:r w:rsidR="00167C1F">
        <w:t xml:space="preserve"> </w:t>
      </w:r>
      <w:r w:rsidR="00B12447">
        <w:t xml:space="preserve">A mozgó objektum a GUI-ban állítható konstans sebeséggel mozog két fix pont között oda-vissza. Jelenleg egy ilyen objektum található a pályán, mely az úttest két széle között ingázik. Ha az ágens túlságosan megközelíti, például 1 méterre, akkor negatív jutalmat adunk. Ezt egy az </w:t>
      </w:r>
      <w:r w:rsidR="00B12447" w:rsidRPr="00B12447">
        <w:t>abszcissza</w:t>
      </w:r>
      <w:r w:rsidR="00B12447">
        <w:t xml:space="preserve"> tükrözött Gauss-görbével érjük el.</w:t>
      </w:r>
      <w:r w:rsidR="006975EB">
        <w:t xml:space="preserve"> Annak érdekében, hogy ne legyen nagy ugrás </w:t>
      </w:r>
      <m:oMath>
        <m:r>
          <w:rPr>
            <w:rFonts w:ascii="Cambria Math" w:hAnsi="Cambria Math"/>
          </w:rPr>
          <m:t>x=1</m:t>
        </m:r>
      </m:oMath>
      <w:r w:rsidR="006975EB">
        <w:t xml:space="preserve">-nél, főleg, amikor növeljük az ε súlyát az </w:t>
      </w:r>
      <w:proofErr w:type="spellStart"/>
      <w:r w:rsidR="006975EB">
        <w:t>összjutalom</w:t>
      </w:r>
      <w:proofErr w:type="spellEnd"/>
      <w:r w:rsidR="006975EB">
        <w:t xml:space="preserve"> számításakor, ezért a szórásnak a súly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ε</m:t>
            </m:r>
          </m:sub>
        </m:sSub>
      </m:oMath>
      <w:r w:rsidR="006975EB">
        <w:t xml:space="preserve">) </w:t>
      </w:r>
      <w:proofErr w:type="spellStart"/>
      <w:r w:rsidR="006975EB">
        <w:t>reciprokát</w:t>
      </w:r>
      <w:proofErr w:type="spellEnd"/>
      <w:r w:rsidR="006975EB">
        <w:t xml:space="preserve"> választom:</w:t>
      </w:r>
    </w:p>
    <w:tbl>
      <w:tblPr>
        <w:tblStyle w:val="Tblzatrcsosvilgos"/>
        <w:tblpPr w:leftFromText="141" w:rightFromText="141" w:vertAnchor="text" w:horzAnchor="page" w:tblpX="2008" w:tblpY="345"/>
        <w:tblW w:w="88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11"/>
        <w:gridCol w:w="6246"/>
        <w:gridCol w:w="1443"/>
      </w:tblGrid>
      <w:tr w:rsidR="006A39A7" w14:paraId="3F649AB9" w14:textId="77777777" w:rsidTr="00167C1F">
        <w:trPr>
          <w:trHeight w:val="349"/>
        </w:trPr>
        <w:tc>
          <w:tcPr>
            <w:tcW w:w="1111" w:type="dxa"/>
            <w:vAlign w:val="center"/>
          </w:tcPr>
          <w:p w14:paraId="3BE15128" w14:textId="77777777" w:rsidR="006A39A7" w:rsidRDefault="006A39A7" w:rsidP="00167C1F">
            <w:pPr>
              <w:ind w:firstLine="0"/>
              <w:jc w:val="center"/>
              <w:rPr>
                <w:noProof/>
              </w:rPr>
            </w:pPr>
          </w:p>
        </w:tc>
        <w:tc>
          <w:tcPr>
            <w:tcW w:w="6246" w:type="dxa"/>
            <w:vAlign w:val="center"/>
          </w:tcPr>
          <w:p w14:paraId="4DF33410" w14:textId="0528194D" w:rsidR="006A39A7" w:rsidRDefault="006A39A7" w:rsidP="00167C1F">
            <w:pPr>
              <w:jc w:val="center"/>
              <w:rPr>
                <w:noProof/>
              </w:rPr>
            </w:pPr>
            <m:oMathPara>
              <m:oMath>
                <m:r>
                  <w:rPr>
                    <w:rFonts w:ascii="Cambria Math" w:hAnsi="Cambria Math"/>
                  </w:rPr>
                  <m:t>ε=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func>
                              <m:fun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ln</m:t>
                                </m:r>
                              </m:fName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ad>
                                      <m:radPr>
                                        <m:degHide m:val="1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radPr>
                                      <m:deg/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2π</m:t>
                                        </m:r>
                                      </m:e>
                                    </m:rad>
                                  </m:den>
                                </m:f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den>
                                    </m:f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w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ε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∙x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sup>
                                </m:sSup>
                              </m:e>
                            </m:func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  &amp;x&lt;1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0,  &amp;x≥1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1443" w:type="dxa"/>
            <w:vAlign w:val="center"/>
          </w:tcPr>
          <w:p w14:paraId="06211D10" w14:textId="722CE48B" w:rsidR="006A39A7" w:rsidRDefault="006A39A7" w:rsidP="00167C1F">
            <w:pPr>
              <w:ind w:firstLine="0"/>
              <w:jc w:val="center"/>
              <w:rPr>
                <w:noProof/>
              </w:rPr>
            </w:pPr>
            <w:r w:rsidRPr="00CC4722">
              <w:t>(</w:t>
            </w:r>
            <w:r>
              <w:t>4.</w:t>
            </w:r>
            <w:r w:rsidR="0042258D">
              <w:t>6</w:t>
            </w:r>
            <w:r w:rsidRPr="00CC4722">
              <w:t>)</w:t>
            </w:r>
          </w:p>
        </w:tc>
      </w:tr>
    </w:tbl>
    <w:p w14:paraId="2BC474AF" w14:textId="77777777" w:rsidR="006A39A7" w:rsidRPr="006040EF" w:rsidRDefault="006A39A7" w:rsidP="006040EF"/>
    <w:p w14:paraId="1CE4E9C3" w14:textId="6EC745EA" w:rsidR="00AB5DCD" w:rsidRDefault="008A0FED" w:rsidP="006100E0">
      <w:pPr>
        <w:pStyle w:val="Cmsor1"/>
      </w:pPr>
      <w:bookmarkStart w:id="22" w:name="_Toc59132995"/>
      <w:r>
        <w:lastRenderedPageBreak/>
        <w:t>Tanítás</w:t>
      </w:r>
      <w:r w:rsidR="00AB5DCD">
        <w:t>, eredmé</w:t>
      </w:r>
      <w:r w:rsidR="00916EE8">
        <w:t>ny</w:t>
      </w:r>
      <w:r w:rsidR="00AB5DCD">
        <w:t>ek</w:t>
      </w:r>
      <w:bookmarkEnd w:id="22"/>
    </w:p>
    <w:p w14:paraId="15FBA70C" w14:textId="5647C197" w:rsidR="00E800DC" w:rsidRDefault="00E800DC" w:rsidP="00AB5DCD">
      <w:r>
        <w:t xml:space="preserve">Miután elkészült a környezet is több tanítást futtattam, mindegyik tanításnál 4 ágens tanult párhuzamosan. Az részeredményeket </w:t>
      </w:r>
      <w:proofErr w:type="spellStart"/>
      <w:r>
        <w:t>Tensorboard</w:t>
      </w:r>
      <w:proofErr w:type="spellEnd"/>
      <w:sdt>
        <w:sdtPr>
          <w:id w:val="1289474151"/>
          <w:citation/>
        </w:sdtPr>
        <w:sdtContent>
          <w:r w:rsidR="00FB4940">
            <w:fldChar w:fldCharType="begin"/>
          </w:r>
          <w:r w:rsidR="00FB4940">
            <w:instrText xml:space="preserve"> CITATION Ten18 \l 1038 </w:instrText>
          </w:r>
          <w:r w:rsidR="00FB4940">
            <w:fldChar w:fldCharType="separate"/>
          </w:r>
          <w:r w:rsidR="00FB4940">
            <w:rPr>
              <w:noProof/>
            </w:rPr>
            <w:t xml:space="preserve"> [21]</w:t>
          </w:r>
          <w:r w:rsidR="00FB4940">
            <w:fldChar w:fldCharType="end"/>
          </w:r>
        </w:sdtContent>
      </w:sdt>
      <w:r>
        <w:t xml:space="preserve"> segítségével ábrázoltam. Az alábbi képeken a jutalom alakulását lehet megfigyelni az időfüggvényében, a felbontás órákban van megadva. </w:t>
      </w:r>
    </w:p>
    <w:p w14:paraId="5FAA7E90" w14:textId="60F0831F" w:rsidR="003B4A68" w:rsidRPr="00E800DC" w:rsidRDefault="00E800DC" w:rsidP="00AB5DCD">
      <w:r>
        <w:t>Az első méréseknél a jutalmak súlyai mind 1 értékűre voltak állítva, de látszódott, hogy 1 órán nagyon elszaporodtak a nagy negatív értékek</w:t>
      </w:r>
      <w:r w:rsidR="000C62DF">
        <w:t xml:space="preserve"> (</w:t>
      </w:r>
      <w:r w:rsidR="000C62DF" w:rsidRPr="000C62DF">
        <w:rPr>
          <w:b/>
          <w:bCs/>
        </w:rPr>
        <w:t>5.</w:t>
      </w:r>
      <w:r w:rsidR="000C62DF">
        <w:rPr>
          <w:b/>
          <w:bCs/>
        </w:rPr>
        <w:t>1</w:t>
      </w:r>
      <w:r w:rsidR="000C62DF" w:rsidRPr="000C62DF">
        <w:rPr>
          <w:b/>
          <w:bCs/>
        </w:rPr>
        <w:t>. ábra</w:t>
      </w:r>
      <w:r w:rsidR="000C62DF">
        <w:t>)</w:t>
      </w:r>
      <w:r>
        <w:t>, melyekből arra következtettem, hogy a kocsi folyton elhagyja a versenypályát. Mivel annak érdekében, hogy a tanítás ne legyen nagyon lassú</w:t>
      </w:r>
      <w:r w:rsidR="000C62DF">
        <w:t xml:space="preserve">, alap esetben a </w:t>
      </w:r>
      <w:proofErr w:type="spellStart"/>
      <w:r w:rsidR="000C62DF">
        <w:t>renderelés</w:t>
      </w:r>
      <w:proofErr w:type="spellEnd"/>
      <w:r w:rsidR="000C62DF">
        <w:t xml:space="preserve"> ki van kapcsolva. Bekapcsolva meg is bizonyosodtam, hogy az ágens rátanult egy olyan műveletsorozatra, melynél elindul hátrafelé, majd jobbra elhagyja a pályát és fennakad (</w:t>
      </w:r>
      <w:r w:rsidR="000C62DF" w:rsidRPr="000C62DF">
        <w:rPr>
          <w:b/>
          <w:bCs/>
        </w:rPr>
        <w:t>5.2. ábra</w:t>
      </w:r>
      <w:r w:rsidR="000C62DF">
        <w:t xml:space="preserve">). </w:t>
      </w:r>
    </w:p>
    <w:p w14:paraId="0AA762E1" w14:textId="77777777" w:rsidR="003418C1" w:rsidRDefault="003418C1" w:rsidP="003418C1">
      <w:pPr>
        <w:pStyle w:val="Kp"/>
      </w:pPr>
      <w:r>
        <w:rPr>
          <w:noProof/>
        </w:rPr>
        <w:drawing>
          <wp:inline distT="0" distB="0" distL="0" distR="0" wp14:anchorId="01BC3C20" wp14:editId="5CFA9396">
            <wp:extent cx="5391150" cy="34671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BDE5B" w14:textId="55E3FDF6" w:rsidR="00EA2F52" w:rsidRPr="00EA2F52" w:rsidRDefault="008A0FED" w:rsidP="00EA2F52">
      <w:pPr>
        <w:pStyle w:val="Kpalrs"/>
      </w:pPr>
      <w:fldSimple w:instr=" STYLEREF 1 \s ">
        <w:r w:rsidR="00BD2258">
          <w:rPr>
            <w:noProof/>
          </w:rPr>
          <w:t>5</w:t>
        </w:r>
      </w:fldSimple>
      <w:r>
        <w:t>.</w:t>
      </w:r>
      <w:fldSimple w:instr=" SEQ ábra \* ARABIC \s 1 ">
        <w:r w:rsidR="00BD2258">
          <w:rPr>
            <w:noProof/>
          </w:rPr>
          <w:t>1</w:t>
        </w:r>
      </w:fldSimple>
      <w:r w:rsidR="003418C1">
        <w:t>. ábra</w:t>
      </w:r>
      <w:r w:rsidR="009D4B6C">
        <w:t xml:space="preserve"> A jutalom alakulása 1 súlyok esetén.</w:t>
      </w:r>
    </w:p>
    <w:p w14:paraId="75DEDD94" w14:textId="4E8DA287" w:rsidR="000C62DF" w:rsidRDefault="000C62DF" w:rsidP="000C62DF">
      <w:r>
        <w:t xml:space="preserve">Először azt gondoltam, hogy a hiba abból ered, hogy a kocsi túl közel kerül az egyik álló objektumhoz, és rátanult, arra, hogy minél messzebb kerüljön attól, akár tolatással. De az objektumot eltávolítva is jelentkezett a hibás működés. Végül a jutalom algoritmusokat elemezve rájöttem, hogy közel sem esik egy nagyságrendbe az alfa a többivel, így esélye sincs megtanulni, hogy a cél felé kéne haladnia. </w:t>
      </w:r>
      <w:r w:rsidR="007E7EFA">
        <w:t xml:space="preserve">Ezt javítva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 w:rsidR="007E7EFA">
        <w:t xml:space="preserve">-át </w:t>
      </w:r>
      <w:r w:rsidR="007E7EFA">
        <w:lastRenderedPageBreak/>
        <w:t>30-ra állítva már e</w:t>
      </w:r>
      <w:proofErr w:type="spellStart"/>
      <w:r w:rsidR="007E7EFA">
        <w:t>lérjük</w:t>
      </w:r>
      <w:proofErr w:type="spellEnd"/>
      <w:r w:rsidR="007E7EFA">
        <w:t xml:space="preserve"> azt is, hogyha a sávközepén tolat a kocsi, akkor is negatív a jutalom</w:t>
      </w:r>
      <w:r w:rsidR="00362B3C">
        <w:t>, eddig ez mindig pozitív jutalmat adott.</w:t>
      </w:r>
      <w:r w:rsidR="007E7EFA">
        <w:t xml:space="preserve"> Az </w:t>
      </w:r>
      <w:r w:rsidR="007E7EFA" w:rsidRPr="007E7EFA">
        <w:rPr>
          <w:b/>
          <w:bCs/>
        </w:rPr>
        <w:t>5.</w:t>
      </w:r>
      <w:r w:rsidR="007E7EFA">
        <w:rPr>
          <w:b/>
          <w:bCs/>
        </w:rPr>
        <w:t>3</w:t>
      </w:r>
      <w:r w:rsidR="007E7EFA" w:rsidRPr="007E7EFA">
        <w:rPr>
          <w:b/>
          <w:bCs/>
        </w:rPr>
        <w:t>. ábrán</w:t>
      </w:r>
      <w:r w:rsidR="007E7EFA">
        <w:t xml:space="preserve"> láthatjuk a tanítás eredményét ezen paraméterek esetén. Látható, hogy kevesebbszer hagyta el a kocsi a pályát, de így is rátanult egy hasonló műveletre és beállt a jutalom értéke -25 körülire. </w:t>
      </w:r>
    </w:p>
    <w:p w14:paraId="483CF909" w14:textId="77777777" w:rsidR="008A0FED" w:rsidRDefault="008A0FED" w:rsidP="008A0FED">
      <w:pPr>
        <w:pStyle w:val="Kp"/>
      </w:pPr>
      <w:r>
        <w:rPr>
          <w:noProof/>
        </w:rPr>
        <w:drawing>
          <wp:inline distT="0" distB="0" distL="0" distR="0" wp14:anchorId="6D0669A4" wp14:editId="6DD343B9">
            <wp:extent cx="5381625" cy="3124200"/>
            <wp:effectExtent l="0" t="0" r="952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12F31" w14:textId="2CF3BD95" w:rsidR="00EA2F52" w:rsidRPr="000C62DF" w:rsidRDefault="008A0FED" w:rsidP="008A0FED">
      <w:pPr>
        <w:pStyle w:val="Kpalrs"/>
      </w:pPr>
      <w:fldSimple w:instr=" STYLEREF 1 \s ">
        <w:r w:rsidR="00BD2258">
          <w:rPr>
            <w:noProof/>
          </w:rPr>
          <w:t>5</w:t>
        </w:r>
      </w:fldSimple>
      <w:r>
        <w:t>.</w:t>
      </w:r>
      <w:fldSimple w:instr=" SEQ ábra \* ARABIC \s 1 ">
        <w:r w:rsidR="00BD2258">
          <w:rPr>
            <w:noProof/>
          </w:rPr>
          <w:t>2</w:t>
        </w:r>
      </w:fldSimple>
      <w:r>
        <w:t>. ábra</w:t>
      </w:r>
      <w:r w:rsidR="009D4B6C">
        <w:t xml:space="preserve"> A hibás betanulás</w:t>
      </w:r>
    </w:p>
    <w:p w14:paraId="4129E192" w14:textId="77777777" w:rsidR="003418C1" w:rsidRDefault="003418C1" w:rsidP="003418C1">
      <w:pPr>
        <w:pStyle w:val="Kp"/>
      </w:pPr>
      <w:r>
        <w:rPr>
          <w:noProof/>
        </w:rPr>
        <w:drawing>
          <wp:inline distT="0" distB="0" distL="0" distR="0" wp14:anchorId="0CC3F02A" wp14:editId="1107EF5D">
            <wp:extent cx="5400675" cy="3552825"/>
            <wp:effectExtent l="0" t="0" r="9525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2E1D" w14:textId="3607A8D1" w:rsidR="003418C1" w:rsidRDefault="008A0FED" w:rsidP="003418C1">
      <w:pPr>
        <w:pStyle w:val="Kpalrs"/>
      </w:pPr>
      <w:fldSimple w:instr=" STYLEREF 1 \s ">
        <w:r w:rsidR="00BD2258">
          <w:rPr>
            <w:noProof/>
          </w:rPr>
          <w:t>5</w:t>
        </w:r>
      </w:fldSimple>
      <w:r>
        <w:t>.</w:t>
      </w:r>
      <w:fldSimple w:instr=" SEQ ábra \* ARABIC \s 1 ">
        <w:r w:rsidR="00BD2258">
          <w:rPr>
            <w:noProof/>
          </w:rPr>
          <w:t>3</w:t>
        </w:r>
      </w:fldSimple>
      <w:r w:rsidR="003418C1">
        <w:t>. ábra</w:t>
      </w:r>
      <w:r w:rsidR="009D4B6C">
        <w:t xml:space="preserve"> A jutalom még a javítás után is negatív értékre konvergál.</w:t>
      </w:r>
    </w:p>
    <w:p w14:paraId="16A546D3" w14:textId="49F50972" w:rsidR="008A0FED" w:rsidRPr="008A0FED" w:rsidRDefault="008A0FED" w:rsidP="008A0FED">
      <w:r>
        <w:lastRenderedPageBreak/>
        <w:t xml:space="preserve">A hiba javításához egyesével kéne végig nézni a különböző jutalmak alakulását az epizódok során. Egyelőre csak az alfa ellenőrzésére került sor, tehát ezesetben: </w:t>
      </w:r>
      <m:oMath>
        <m:r>
          <w:rPr>
            <w:rFonts w:ascii="Cambria Math" w:hAnsi="Cambria Math"/>
          </w:rPr>
          <m:t>R=30α.</m:t>
        </m:r>
      </m:oMath>
      <w:r>
        <w:t xml:space="preserve"> Az </w:t>
      </w:r>
      <w:r w:rsidRPr="008A0FED">
        <w:rPr>
          <w:b/>
          <w:bCs/>
        </w:rPr>
        <w:t>5.4. ábrán</w:t>
      </w:r>
      <w:r>
        <w:t xml:space="preserve"> látható, hogy így már két óra után konvergált a jutalom értéke +15 környékére. Vagyis a kocsi határozottan a cél felé</w:t>
      </w:r>
      <w:r w:rsidR="00517D4C">
        <w:t xml:space="preserve"> haladt és nem is lassan. Elvileg a célt el is érte, bár itt sem </w:t>
      </w:r>
      <w:proofErr w:type="spellStart"/>
      <w:r w:rsidR="00517D4C">
        <w:t>rendereltem</w:t>
      </w:r>
      <w:proofErr w:type="spellEnd"/>
      <w:r w:rsidR="00517D4C">
        <w:t>, így ezt nem tudtam leellenőrizni. A lefelé tartó nagyobb csúcsok az epizódok kezdetét jelöli, itt a jutalom kis értékről nagyon gyorsan felugrik egy nagyobb értékre, majd szépen beáll a reális várható értékre az epizód vége felé.</w:t>
      </w:r>
    </w:p>
    <w:p w14:paraId="103269A5" w14:textId="77777777" w:rsidR="003418C1" w:rsidRDefault="003418C1" w:rsidP="003418C1">
      <w:pPr>
        <w:pStyle w:val="Kp"/>
      </w:pPr>
      <w:r>
        <w:rPr>
          <w:noProof/>
        </w:rPr>
        <w:drawing>
          <wp:inline distT="0" distB="0" distL="0" distR="0" wp14:anchorId="47F63E5A" wp14:editId="741599FB">
            <wp:extent cx="5391150" cy="362902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A7D4" w14:textId="0CB58DAA" w:rsidR="003418C1" w:rsidRPr="003418C1" w:rsidRDefault="008A0FED" w:rsidP="003418C1">
      <w:pPr>
        <w:pStyle w:val="Kpalrs"/>
      </w:pPr>
      <w:fldSimple w:instr=" STYLEREF 1 \s ">
        <w:r w:rsidR="00BD2258">
          <w:rPr>
            <w:noProof/>
          </w:rPr>
          <w:t>5</w:t>
        </w:r>
      </w:fldSimple>
      <w:r>
        <w:t>.</w:t>
      </w:r>
      <w:fldSimple w:instr=" SEQ ábra \* ARABIC \s 1 ">
        <w:r w:rsidR="00BD2258">
          <w:rPr>
            <w:noProof/>
          </w:rPr>
          <w:t>4</w:t>
        </w:r>
      </w:fldSimple>
      <w:r w:rsidR="003418C1">
        <w:t>. ábra</w:t>
      </w:r>
      <w:r w:rsidR="009D4B6C">
        <w:t xml:space="preserve"> Az alfa pozitív értékre konvergál.</w:t>
      </w:r>
    </w:p>
    <w:p w14:paraId="2F0B08D0" w14:textId="6FEC8B09" w:rsidR="00B70E6A" w:rsidRDefault="00DD19FC" w:rsidP="006100E0">
      <w:pPr>
        <w:pStyle w:val="Cmsor1"/>
      </w:pPr>
      <w:bookmarkStart w:id="23" w:name="_Toc59132996"/>
      <w:r>
        <w:lastRenderedPageBreak/>
        <w:t>Összefoglaló</w:t>
      </w:r>
      <w:bookmarkEnd w:id="23"/>
    </w:p>
    <w:p w14:paraId="016B6F3D" w14:textId="77777777" w:rsidR="009D4B6C" w:rsidRDefault="00D34846" w:rsidP="00DD19FC">
      <w:r w:rsidRPr="00057706">
        <w:t xml:space="preserve">A projekt ezen szakaszának a célja az volt, hogy </w:t>
      </w:r>
      <w:r w:rsidR="009D4B6C">
        <w:t>miután elkészült a kezdeti architektúra</w:t>
      </w:r>
      <w:r w:rsidRPr="00057706">
        <w:t xml:space="preserve">, </w:t>
      </w:r>
      <w:r w:rsidR="009D4B6C">
        <w:t xml:space="preserve">azt </w:t>
      </w:r>
      <w:r w:rsidRPr="00057706">
        <w:t xml:space="preserve">egy </w:t>
      </w:r>
      <w:r w:rsidR="00057706">
        <w:t xml:space="preserve">jól </w:t>
      </w:r>
      <w:r w:rsidRPr="00057706">
        <w:t xml:space="preserve">működő </w:t>
      </w:r>
      <w:r w:rsidR="009D4B6C">
        <w:t xml:space="preserve">szimulációs </w:t>
      </w:r>
      <w:r w:rsidRPr="00057706">
        <w:t>környezet</w:t>
      </w:r>
      <w:r w:rsidR="009D4B6C">
        <w:t>ben tanítani és tesztelni legyünk képesek</w:t>
      </w:r>
      <w:r w:rsidRPr="00057706">
        <w:t>.</w:t>
      </w:r>
      <w:r w:rsidR="009D4B6C">
        <w:t xml:space="preserve"> A környezetet és a jutalom függvényt sikerült az általunk elképzelt feladatra szabni. </w:t>
      </w:r>
      <w:r w:rsidRPr="00057706">
        <w:t xml:space="preserve"> </w:t>
      </w:r>
    </w:p>
    <w:p w14:paraId="4B73562C" w14:textId="566BD4F9" w:rsidR="009D4B6C" w:rsidRDefault="009D4B6C" w:rsidP="00DD19FC">
      <w:r>
        <w:t xml:space="preserve">A következő fázisra sok cél van. Sajnos még sokat kell hangolni a jutalmak súlyain, akár magukon az algoritmusokon kell változtatásokat eszközölni. Érdemes lesz további jutalmazásokat és felhasználni a tanítás során, például az időt. Annál nagyobb a jutalom értéke, minél korábban ért el a célba a kocsi az epizód végezte előtt. </w:t>
      </w:r>
    </w:p>
    <w:p w14:paraId="01D64694" w14:textId="631F3BFE" w:rsidR="009D4B6C" w:rsidRDefault="009D4B6C" w:rsidP="004307E5">
      <w:r>
        <w:t>A pályával kapcsolatban is kellene még sok minden javítani. Az egyik ilyen, hogy nem teljesen véletlenszerűen generált a pálya. E</w:t>
      </w:r>
      <w:r w:rsidR="004307E5">
        <w:t xml:space="preserve">nnél a legnagyobb akadályt az úttest fogja jelenteni, mely ugyebár egy objektumból áll. Későbbiekben a táblafelismerést is bele kéne a funkciók közé, így táblákat is el kell majd helyezni a környezetben. Ez a magas szintű </w:t>
      </w:r>
      <w:proofErr w:type="spellStart"/>
      <w:r w:rsidR="004307E5">
        <w:t>randomizáció</w:t>
      </w:r>
      <w:proofErr w:type="spellEnd"/>
      <w:r w:rsidR="004307E5">
        <w:t xml:space="preserve"> azt a célt szolgálja,</w:t>
      </w:r>
      <w:r w:rsidR="004307E5" w:rsidRPr="004307E5">
        <w:t xml:space="preserve"> </w:t>
      </w:r>
      <w:r w:rsidR="004307E5">
        <w:t>hogy a kiskocsi vezetni tanuljon meg, és ne egy pályát magoljon be.</w:t>
      </w:r>
      <w:r w:rsidR="004307E5">
        <w:t xml:space="preserve"> Ezenkívül a magasságbeli változtatásokat sem tudjuk még megtanítani, érdemes lehet lejtőket és emelkedőket is betervezni a versenypálya bizonyos szakaszaiba. </w:t>
      </w:r>
      <w:r w:rsidR="004307E5">
        <w:t>Ha készen van a környezet, akkor a tesztelése közben van értelme már fejleszteni, finomítani az architektúrán</w:t>
      </w:r>
      <w:r w:rsidR="004307E5">
        <w:t xml:space="preserve"> is</w:t>
      </w:r>
      <w:r w:rsidR="004307E5">
        <w:t>.</w:t>
      </w:r>
    </w:p>
    <w:p w14:paraId="7C6665C8" w14:textId="457CA917" w:rsidR="00EC408E" w:rsidRDefault="0042218C" w:rsidP="009D4B6C">
      <w:pPr>
        <w:pStyle w:val="Kp"/>
        <w:jc w:val="both"/>
      </w:pPr>
      <w:r>
        <w:rPr>
          <w:noProof/>
        </w:rPr>
        <w:drawing>
          <wp:inline distT="0" distB="0" distL="0" distR="0" wp14:anchorId="2A6C17EC" wp14:editId="437A4A2E">
            <wp:extent cx="5400675" cy="2933700"/>
            <wp:effectExtent l="0" t="0" r="952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2497" w14:textId="094A95AF" w:rsidR="00EC408E" w:rsidRPr="00057706" w:rsidRDefault="008A0FED" w:rsidP="00EC408E">
      <w:pPr>
        <w:pStyle w:val="Kpalrs"/>
      </w:pPr>
      <w:fldSimple w:instr=" STYLEREF 1 \s ">
        <w:r w:rsidR="00BD2258">
          <w:rPr>
            <w:noProof/>
          </w:rPr>
          <w:t>6</w:t>
        </w:r>
      </w:fldSimple>
      <w:r>
        <w:t>.</w:t>
      </w:r>
      <w:fldSimple w:instr=" SEQ ábra \* ARABIC \s 1 ">
        <w:r w:rsidR="00BD2258">
          <w:rPr>
            <w:noProof/>
          </w:rPr>
          <w:t>1</w:t>
        </w:r>
      </w:fldSimple>
      <w:r w:rsidR="00EC408E">
        <w:t xml:space="preserve">. ábra </w:t>
      </w:r>
      <w:r w:rsidR="009D4B6C">
        <w:t>Négy ágens tanul egyszerre.</w:t>
      </w:r>
    </w:p>
    <w:bookmarkStart w:id="24" w:name="_Toc59132997" w:displacedByCustomXml="next"/>
    <w:bookmarkStart w:id="25" w:name="_Toc27123824" w:displacedByCustomXml="next"/>
    <w:sdt>
      <w:sdtPr>
        <w:rPr>
          <w:rFonts w:cs="Times New Roman"/>
          <w:b w:val="0"/>
          <w:bCs w:val="0"/>
          <w:kern w:val="0"/>
          <w:sz w:val="24"/>
          <w:szCs w:val="24"/>
        </w:rPr>
        <w:id w:val="542259642"/>
        <w:docPartObj>
          <w:docPartGallery w:val="Bibliographies"/>
          <w:docPartUnique/>
        </w:docPartObj>
      </w:sdtPr>
      <w:sdtContent>
        <w:p w14:paraId="68AD7A81" w14:textId="77777777" w:rsidR="00AC3FC9" w:rsidRDefault="00AC3FC9" w:rsidP="00AC3FC9">
          <w:pPr>
            <w:pStyle w:val="Cmsor1"/>
          </w:pPr>
          <w:r>
            <w:t>Irodalomjegyzék</w:t>
          </w:r>
          <w:bookmarkEnd w:id="25"/>
          <w:bookmarkEnd w:id="24"/>
        </w:p>
        <w:sdt>
          <w:sdtPr>
            <w:id w:val="111145805"/>
            <w:bibliography/>
          </w:sdtPr>
          <w:sdtContent>
            <w:p w14:paraId="34837EF2" w14:textId="77777777" w:rsidR="00FB4940" w:rsidRDefault="00AC3FC9" w:rsidP="00AC3FC9">
              <w:pPr>
                <w:ind w:firstLine="0"/>
                <w:rPr>
                  <w:noProof/>
                  <w:sz w:val="20"/>
                  <w:szCs w:val="20"/>
                  <w:lang w:eastAsia="hu-HU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195"/>
                <w:gridCol w:w="7309"/>
              </w:tblGrid>
              <w:tr w:rsidR="00FB4940" w14:paraId="5852B4F4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1AC40F" w14:textId="1C6D9F43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E0420D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A. Nielsen, Neural Networks and Deep Learning, szerk., %1. kötet, , : Determination Press, 2015, p. .</w:t>
                    </w:r>
                  </w:p>
                </w:tc>
              </w:tr>
              <w:tr w:rsidR="00FB4940" w14:paraId="1C8DFCEA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F4D25F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378FA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. . Siuly, Y. . Li és P. . Wen, „Clustering technique-based least square support vector machine for EEG signal classification,” </w:t>
                    </w:r>
                    <w:r>
                      <w:rPr>
                        <w:i/>
                        <w:iCs/>
                        <w:noProof/>
                      </w:rPr>
                      <w:t xml:space="preserve">Computer Methods and Programs in Biomedicine, </w:t>
                    </w:r>
                    <w:r>
                      <w:rPr>
                        <w:noProof/>
                      </w:rPr>
                      <w:t xml:space="preserve">%1. kötet104, %1. szám3, pp. 358-372, 2011. </w:t>
                    </w:r>
                  </w:p>
                </w:tc>
              </w:tr>
              <w:tr w:rsidR="00FB4940" w14:paraId="0099A86C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2C664B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5CF115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C. Raykar és P. . Agrawal, „Sequential crowdsourced labeling as an epsilon-greedy exploration in a Markov Decision Process,” , 2014. [Online]. Available: http://proceedings.mlr.press/v33/raykar14.pdf. [Hozzáférés dátuma: 31 5 2020].</w:t>
                    </w:r>
                  </w:p>
                </w:tc>
              </w:tr>
              <w:tr w:rsidR="00FB4940" w14:paraId="0403A115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DED907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38B84F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L. . Baird, „Residual algorithms: Reinforcement learning with function approximation,” </w:t>
                    </w:r>
                    <w:r>
                      <w:rPr>
                        <w:i/>
                        <w:iCs/>
                        <w:noProof/>
                      </w:rPr>
                      <w:t xml:space="preserve">ICML, </w:t>
                    </w:r>
                    <w:r>
                      <w:rPr>
                        <w:noProof/>
                      </w:rPr>
                      <w:t xml:space="preserve">%1. kötet, %1. szám, p. 30–37, 1995. </w:t>
                    </w:r>
                  </w:p>
                </w:tc>
              </w:tr>
              <w:tr w:rsidR="00FB4940" w14:paraId="4C32EF89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474D91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776A39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„Reinforcement Learning / Successes of Reinforcement Learning,” , . [Online]. Available: http://umichrl.pbworks.com/Successes-of-Reinforcement-Learning/. [Hozzáférés dátuma: 31 5 2020].</w:t>
                    </w:r>
                  </w:p>
                </w:tc>
              </w:tr>
              <w:tr w:rsidR="00FB4940" w14:paraId="3872B4AB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1C4B03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768FAD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. Peters, S. . Vijayakumar és S. . Schaal, „Natural actor-critic,” </w:t>
                    </w:r>
                    <w:r>
                      <w:rPr>
                        <w:i/>
                        <w:iCs/>
                        <w:noProof/>
                      </w:rPr>
                      <w:t xml:space="preserve">Lecture Notes in Computer Science, </w:t>
                    </w:r>
                    <w:r>
                      <w:rPr>
                        <w:noProof/>
                      </w:rPr>
                      <w:t xml:space="preserve">%1. kötet, %1. szám, pp. 280-291, 2005. </w:t>
                    </w:r>
                  </w:p>
                </w:tc>
              </w:tr>
              <w:tr w:rsidR="00FB4940" w14:paraId="00935E75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89CF47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E1916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. Li, S. . Bing és S. . Yang, „Distributional Advantage Actor-Critic.,” </w:t>
                    </w:r>
                    <w:r>
                      <w:rPr>
                        <w:i/>
                        <w:iCs/>
                        <w:noProof/>
                      </w:rPr>
                      <w:t xml:space="preserve">arXiv: Learning, </w:t>
                    </w:r>
                    <w:r>
                      <w:rPr>
                        <w:noProof/>
                      </w:rPr>
                      <w:t xml:space="preserve">%1. kötet, %1. szám, p. , 2018. </w:t>
                    </w:r>
                  </w:p>
                </w:tc>
              </w:tr>
              <w:tr w:rsidR="00FB4940" w14:paraId="562E557A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09B59BD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CE7A15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. Juliani, „Simple Reinforcement Learning with Tensorflow Part 8: Asynchronous Actor-Critic Agents (A3C),” , . [Online]. Available: https://medium.com/emergent-future/simple-reinforcement-learning-with-tensorflow-part-8-asynchronous-actor-critic-agents-a3c-c88f72a5e9f2. [Hozzáférés dátuma: 31 5 2020].</w:t>
                    </w:r>
                  </w:p>
                </w:tc>
              </w:tr>
              <w:tr w:rsidR="00FB4940" w14:paraId="22388ABD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A92036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98AD2D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„GitHub: bulletphysics/bullet3 releases,” , . [Online]. Available: https://github.com/bulletphysics/bullet3/releases. [Hozzáférés dátuma: 31 5 2020].</w:t>
                    </w:r>
                  </w:p>
                </w:tc>
              </w:tr>
              <w:tr w:rsidR="00FB4940" w14:paraId="08EBC6D6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E2F440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50E848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„Welcome to Colaboratory,” , . [Online]. Available: https://colab.research.google.com. [Hozzáférés dátuma: 22 5 2019].</w:t>
                    </w:r>
                  </w:p>
                </w:tc>
              </w:tr>
              <w:tr w:rsidR="00FB4940" w14:paraId="6679AB02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37A774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1FF151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„Project Jupyter,” , . [Online]. Available: https://jupyter.org/. [Hozzáférés dátuma: 22 5 2019].</w:t>
                    </w:r>
                  </w:p>
                </w:tc>
              </w:tr>
              <w:tr w:rsidR="00FB4940" w14:paraId="11E2F78A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A24BDC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45127C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„Parallel Programming and Computing Platform,” , . [Online]. Available: http://www.nvidia.com/object/cuda_home_new.html. [Hozzáférés dátuma: 22 5 2019].</w:t>
                    </w:r>
                  </w:p>
                </w:tc>
              </w:tr>
              <w:tr w:rsidR="00FB4940" w14:paraId="0DC8CC63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3F3077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331C1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„Download PyCharm,” , . [Online]. Available: https://www.jetbrains.com/pycharm/download/. [Hozzáférés dátuma: 22 5 2019].</w:t>
                    </w:r>
                  </w:p>
                </w:tc>
              </w:tr>
              <w:tr w:rsidR="00FB4940" w14:paraId="5FAF43A2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55B061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5C5ED7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„About Python,” , . [Online]. Available: https://www.python.org/about. [Hozzáférés dátuma: 22 5 2019].</w:t>
                    </w:r>
                  </w:p>
                </w:tc>
              </w:tr>
              <w:tr w:rsidR="00FB4940" w14:paraId="0F4542F6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C27C69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2BAAD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. Ketkar, „Introduction to PyTorch,” , 2017. [Online]. Available: https://link.springer.com/chapter/10.1007/978-1-4842-2766-4_12. [Hozzáférés dátuma: 22 5 2019].</w:t>
                    </w:r>
                  </w:p>
                </w:tc>
              </w:tr>
              <w:tr w:rsidR="00FB4940" w14:paraId="4AC33720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2696D4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753D73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. Wang, X. . Peng és Y. . Qiao, „Cascade multi-head attention networks for action recognition,” </w:t>
                    </w:r>
                    <w:r>
                      <w:rPr>
                        <w:i/>
                        <w:iCs/>
                        <w:noProof/>
                      </w:rPr>
                      <w:t xml:space="preserve">Computer Vision and Image Understanding, </w:t>
                    </w:r>
                    <w:r>
                      <w:rPr>
                        <w:noProof/>
                      </w:rPr>
                      <w:t xml:space="preserve">%1. kötet, %1. szám, p. 102898, 2020. </w:t>
                    </w:r>
                  </w:p>
                </w:tc>
              </w:tr>
              <w:tr w:rsidR="00FB4940" w14:paraId="0F53906A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269201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8BBFFDC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. Vig és Y. . Belinkov, „Analyzing the Structure of Attention in a Transformer Language Model,” </w:t>
                    </w:r>
                    <w:r>
                      <w:rPr>
                        <w:i/>
                        <w:iCs/>
                        <w:noProof/>
                      </w:rPr>
                      <w:t xml:space="preserve">arXiv: Computation and Language, </w:t>
                    </w:r>
                    <w:r>
                      <w:rPr>
                        <w:noProof/>
                      </w:rPr>
                      <w:t xml:space="preserve">%1. kötet, %1. szám, p. , 2019. </w:t>
                    </w:r>
                  </w:p>
                </w:tc>
              </w:tr>
              <w:tr w:rsidR="00FB4940" w14:paraId="77BF763A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D7DECB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8AD2A2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D. Zeiler és R. Fergus, „Visualizing and Understanding Convolutional Networks,” 2014.. [Online]. Available: https://cs.nyu.edu/~fergus/papers/zeilerECCV2014.pdf.</w:t>
                    </w:r>
                  </w:p>
                </w:tc>
              </w:tr>
              <w:tr w:rsidR="00FB4940" w14:paraId="700FD848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27860F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4EB203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Hochreiter és J. Schmidhuber, „Long Short-Term Memory,” </w:t>
                    </w:r>
                    <w:r>
                      <w:rPr>
                        <w:i/>
                        <w:iCs/>
                        <w:noProof/>
                      </w:rPr>
                      <w:t xml:space="preserve">Neural Computation, </w:t>
                    </w:r>
                    <w:r>
                      <w:rPr>
                        <w:noProof/>
                      </w:rPr>
                      <w:t xml:space="preserve">%1. kötet9, %1. szám8, p. 1735–1780, 1997. </w:t>
                    </w:r>
                  </w:p>
                </w:tc>
              </w:tr>
              <w:tr w:rsidR="00FB4940" w14:paraId="68A7BB30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E92F07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BDF689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. Bock, J. . Goppold és M. . Weiß, „An improvement of the convergence proof of the ADAM-Optimizer.,” </w:t>
                    </w:r>
                    <w:r>
                      <w:rPr>
                        <w:i/>
                        <w:iCs/>
                        <w:noProof/>
                      </w:rPr>
                      <w:t xml:space="preserve">arXiv: Learning, </w:t>
                    </w:r>
                    <w:r>
                      <w:rPr>
                        <w:noProof/>
                      </w:rPr>
                      <w:t xml:space="preserve">%1. kötet, %1. szám, p. , 2018. </w:t>
                    </w:r>
                  </w:p>
                </w:tc>
              </w:tr>
              <w:tr w:rsidR="00FB4940" w14:paraId="6A235DAE" w14:textId="77777777">
                <w:trPr>
                  <w:divId w:val="7362888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C4FCFA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29C2CE" w14:textId="77777777" w:rsidR="00FB4940" w:rsidRDefault="00FB4940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TensorFlow, „TensorFlow,” 2018.. [Online]. Available: https://www.tensorflow.org/tensorboard. [Hozzáférés dátuma: 2020.].</w:t>
                    </w:r>
                  </w:p>
                </w:tc>
              </w:tr>
            </w:tbl>
            <w:p w14:paraId="69CDDE5C" w14:textId="77777777" w:rsidR="00FB4940" w:rsidRDefault="00FB4940">
              <w:pPr>
                <w:divId w:val="73628889"/>
                <w:rPr>
                  <w:noProof/>
                </w:rPr>
              </w:pPr>
            </w:p>
            <w:p w14:paraId="71520618" w14:textId="09D44956" w:rsidR="00AC3FC9" w:rsidRDefault="00AC3FC9" w:rsidP="00AC3FC9">
              <w:pPr>
                <w:ind w:firstLine="0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90218A8" w14:textId="77777777" w:rsidR="00AC3FC9" w:rsidRPr="00AC3FC9" w:rsidRDefault="00AC3FC9" w:rsidP="00AC3FC9"/>
    <w:sectPr w:rsidR="00AC3FC9" w:rsidRPr="00AC3FC9" w:rsidSect="00D23BFC">
      <w:headerReference w:type="even" r:id="rId31"/>
      <w:footerReference w:type="default" r:id="rId32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4F4CA1" w14:textId="77777777" w:rsidR="006802E4" w:rsidRDefault="006802E4">
      <w:r>
        <w:separator/>
      </w:r>
    </w:p>
  </w:endnote>
  <w:endnote w:type="continuationSeparator" w:id="0">
    <w:p w14:paraId="33395839" w14:textId="77777777" w:rsidR="006802E4" w:rsidRDefault="0068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37EFC6" w14:textId="77777777" w:rsidR="00167C1F" w:rsidRDefault="00167C1F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E14571" w14:textId="77777777" w:rsidR="00167C1F" w:rsidRDefault="00167C1F" w:rsidP="00C00B3C">
    <w:pPr>
      <w:pStyle w:val="llb"/>
    </w:pPr>
    <w:r>
      <w:rPr>
        <w:rStyle w:val="Oldalszm"/>
      </w:rPr>
      <w:tab/>
    </w:r>
    <w:r>
      <w:rPr>
        <w:rStyle w:val="Oldalszm"/>
      </w:rPr>
      <w:fldChar w:fldCharType="begin"/>
    </w:r>
    <w:r>
      <w:rPr>
        <w:rStyle w:val="Oldalszm"/>
      </w:rPr>
      <w:instrText xml:space="preserve"> PAGE </w:instrText>
    </w:r>
    <w:r>
      <w:rPr>
        <w:rStyle w:val="Oldalszm"/>
      </w:rPr>
      <w:fldChar w:fldCharType="separate"/>
    </w:r>
    <w:r>
      <w:rPr>
        <w:rStyle w:val="Oldalszm"/>
        <w:noProof/>
      </w:rPr>
      <w:t>7</w:t>
    </w:r>
    <w:r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F45C9D" w14:textId="77777777" w:rsidR="006802E4" w:rsidRDefault="006802E4">
      <w:r>
        <w:separator/>
      </w:r>
    </w:p>
  </w:footnote>
  <w:footnote w:type="continuationSeparator" w:id="0">
    <w:p w14:paraId="5AE3C7C4" w14:textId="77777777" w:rsidR="006802E4" w:rsidRDefault="0068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AEAAB8" w14:textId="77777777" w:rsidR="00167C1F" w:rsidRDefault="00167C1F"/>
  <w:p w14:paraId="5CD8143B" w14:textId="77777777" w:rsidR="00167C1F" w:rsidRDefault="00167C1F"/>
  <w:p w14:paraId="688D0EE5" w14:textId="77777777" w:rsidR="00167C1F" w:rsidRDefault="00167C1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70D1C43"/>
    <w:multiLevelType w:val="hybridMultilevel"/>
    <w:tmpl w:val="C7BAB48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38F17AE"/>
    <w:multiLevelType w:val="hybridMultilevel"/>
    <w:tmpl w:val="3830E0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259062B"/>
    <w:multiLevelType w:val="hybridMultilevel"/>
    <w:tmpl w:val="7BEA60A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F402B2"/>
    <w:multiLevelType w:val="hybridMultilevel"/>
    <w:tmpl w:val="26D658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7C11BF"/>
    <w:multiLevelType w:val="hybridMultilevel"/>
    <w:tmpl w:val="A51E18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99C3B84"/>
    <w:multiLevelType w:val="multilevel"/>
    <w:tmpl w:val="CAEC3EBA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5"/>
  </w:num>
  <w:num w:numId="3">
    <w:abstractNumId w:val="13"/>
  </w:num>
  <w:num w:numId="4">
    <w:abstractNumId w:val="17"/>
  </w:num>
  <w:num w:numId="5">
    <w:abstractNumId w:val="19"/>
  </w:num>
  <w:num w:numId="6">
    <w:abstractNumId w:val="20"/>
  </w:num>
  <w:num w:numId="7">
    <w:abstractNumId w:val="14"/>
  </w:num>
  <w:num w:numId="8">
    <w:abstractNumId w:val="12"/>
  </w:num>
  <w:num w:numId="9">
    <w:abstractNumId w:val="15"/>
  </w:num>
  <w:num w:numId="10">
    <w:abstractNumId w:val="26"/>
  </w:num>
  <w:num w:numId="11">
    <w:abstractNumId w:val="16"/>
  </w:num>
  <w:num w:numId="12">
    <w:abstractNumId w:val="21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24"/>
  </w:num>
  <w:num w:numId="24">
    <w:abstractNumId w:val="18"/>
  </w:num>
  <w:num w:numId="25">
    <w:abstractNumId w:val="23"/>
  </w:num>
  <w:num w:numId="26">
    <w:abstractNumId w:val="22"/>
  </w:num>
  <w:num w:numId="27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AA"/>
    <w:rsid w:val="000062F4"/>
    <w:rsid w:val="0001192F"/>
    <w:rsid w:val="00016BCF"/>
    <w:rsid w:val="000250C9"/>
    <w:rsid w:val="00032DC3"/>
    <w:rsid w:val="00032E37"/>
    <w:rsid w:val="000373BF"/>
    <w:rsid w:val="00046822"/>
    <w:rsid w:val="00057706"/>
    <w:rsid w:val="00061F87"/>
    <w:rsid w:val="00066B12"/>
    <w:rsid w:val="00067DF4"/>
    <w:rsid w:val="00067FB7"/>
    <w:rsid w:val="00080EBD"/>
    <w:rsid w:val="00082F8B"/>
    <w:rsid w:val="000929B2"/>
    <w:rsid w:val="000A5B0D"/>
    <w:rsid w:val="000A6A90"/>
    <w:rsid w:val="000A7483"/>
    <w:rsid w:val="000B318F"/>
    <w:rsid w:val="000B53E0"/>
    <w:rsid w:val="000B61D7"/>
    <w:rsid w:val="000B6580"/>
    <w:rsid w:val="000C3216"/>
    <w:rsid w:val="000C62DF"/>
    <w:rsid w:val="000D671F"/>
    <w:rsid w:val="00114569"/>
    <w:rsid w:val="00115C48"/>
    <w:rsid w:val="00120881"/>
    <w:rsid w:val="001327FC"/>
    <w:rsid w:val="00135296"/>
    <w:rsid w:val="00152ABE"/>
    <w:rsid w:val="0016232A"/>
    <w:rsid w:val="001658D3"/>
    <w:rsid w:val="00167C1F"/>
    <w:rsid w:val="001705A9"/>
    <w:rsid w:val="00171054"/>
    <w:rsid w:val="00174A1B"/>
    <w:rsid w:val="0017638D"/>
    <w:rsid w:val="00177520"/>
    <w:rsid w:val="00181A8F"/>
    <w:rsid w:val="001835EE"/>
    <w:rsid w:val="001970F3"/>
    <w:rsid w:val="001A57BC"/>
    <w:rsid w:val="001B1DFD"/>
    <w:rsid w:val="001B3490"/>
    <w:rsid w:val="001B7D12"/>
    <w:rsid w:val="001C2CC6"/>
    <w:rsid w:val="001C614E"/>
    <w:rsid w:val="001D19D8"/>
    <w:rsid w:val="001D5905"/>
    <w:rsid w:val="001E1AF3"/>
    <w:rsid w:val="001E654B"/>
    <w:rsid w:val="001E7569"/>
    <w:rsid w:val="001E7EF1"/>
    <w:rsid w:val="001F0435"/>
    <w:rsid w:val="001F2984"/>
    <w:rsid w:val="001F55F0"/>
    <w:rsid w:val="001F6A22"/>
    <w:rsid w:val="002102C3"/>
    <w:rsid w:val="002118C8"/>
    <w:rsid w:val="002155BD"/>
    <w:rsid w:val="00216036"/>
    <w:rsid w:val="00217AE9"/>
    <w:rsid w:val="00217E37"/>
    <w:rsid w:val="0022092E"/>
    <w:rsid w:val="00225F65"/>
    <w:rsid w:val="00227347"/>
    <w:rsid w:val="00230800"/>
    <w:rsid w:val="00230E47"/>
    <w:rsid w:val="0023160E"/>
    <w:rsid w:val="0023397F"/>
    <w:rsid w:val="00233A7A"/>
    <w:rsid w:val="002368B3"/>
    <w:rsid w:val="00260A89"/>
    <w:rsid w:val="00267677"/>
    <w:rsid w:val="002841F9"/>
    <w:rsid w:val="00292E51"/>
    <w:rsid w:val="002A791A"/>
    <w:rsid w:val="002B00C0"/>
    <w:rsid w:val="002C1ED0"/>
    <w:rsid w:val="002C47B3"/>
    <w:rsid w:val="002C4C24"/>
    <w:rsid w:val="002D0621"/>
    <w:rsid w:val="002D5074"/>
    <w:rsid w:val="002D7DA9"/>
    <w:rsid w:val="002E1D2A"/>
    <w:rsid w:val="002E259B"/>
    <w:rsid w:val="002E6677"/>
    <w:rsid w:val="002F751F"/>
    <w:rsid w:val="00302BB3"/>
    <w:rsid w:val="003060F7"/>
    <w:rsid w:val="003066A2"/>
    <w:rsid w:val="00311CD7"/>
    <w:rsid w:val="00313013"/>
    <w:rsid w:val="00313C15"/>
    <w:rsid w:val="00315F0F"/>
    <w:rsid w:val="003224A6"/>
    <w:rsid w:val="00326AE4"/>
    <w:rsid w:val="00327F93"/>
    <w:rsid w:val="00333637"/>
    <w:rsid w:val="003418C1"/>
    <w:rsid w:val="00347848"/>
    <w:rsid w:val="00350AEC"/>
    <w:rsid w:val="003537F4"/>
    <w:rsid w:val="00362B3C"/>
    <w:rsid w:val="0037381F"/>
    <w:rsid w:val="003A003D"/>
    <w:rsid w:val="003A4CDB"/>
    <w:rsid w:val="003B4A68"/>
    <w:rsid w:val="003B6BCA"/>
    <w:rsid w:val="003D2D3F"/>
    <w:rsid w:val="003D48F4"/>
    <w:rsid w:val="003D5339"/>
    <w:rsid w:val="003E1FCF"/>
    <w:rsid w:val="003E6644"/>
    <w:rsid w:val="003E70B1"/>
    <w:rsid w:val="003F366E"/>
    <w:rsid w:val="003F5425"/>
    <w:rsid w:val="00410924"/>
    <w:rsid w:val="0042218C"/>
    <w:rsid w:val="0042258D"/>
    <w:rsid w:val="004307E5"/>
    <w:rsid w:val="004311C5"/>
    <w:rsid w:val="004450DF"/>
    <w:rsid w:val="004544EA"/>
    <w:rsid w:val="004562E4"/>
    <w:rsid w:val="00462489"/>
    <w:rsid w:val="00462790"/>
    <w:rsid w:val="00476090"/>
    <w:rsid w:val="00476CA9"/>
    <w:rsid w:val="0048395A"/>
    <w:rsid w:val="004851C7"/>
    <w:rsid w:val="004912FF"/>
    <w:rsid w:val="004B5AA8"/>
    <w:rsid w:val="004C0A6C"/>
    <w:rsid w:val="004C57C1"/>
    <w:rsid w:val="004D3B90"/>
    <w:rsid w:val="004D59A6"/>
    <w:rsid w:val="004E5F48"/>
    <w:rsid w:val="004F0DB8"/>
    <w:rsid w:val="00502A30"/>
    <w:rsid w:val="00506980"/>
    <w:rsid w:val="00517D4C"/>
    <w:rsid w:val="005474EA"/>
    <w:rsid w:val="005524FC"/>
    <w:rsid w:val="00554B23"/>
    <w:rsid w:val="005624C5"/>
    <w:rsid w:val="00565778"/>
    <w:rsid w:val="00565A78"/>
    <w:rsid w:val="0056610B"/>
    <w:rsid w:val="00567510"/>
    <w:rsid w:val="00576495"/>
    <w:rsid w:val="00580C6F"/>
    <w:rsid w:val="0059295E"/>
    <w:rsid w:val="005950A1"/>
    <w:rsid w:val="005B1635"/>
    <w:rsid w:val="005B1A56"/>
    <w:rsid w:val="005B6C06"/>
    <w:rsid w:val="005D3443"/>
    <w:rsid w:val="005D4A53"/>
    <w:rsid w:val="005E01E0"/>
    <w:rsid w:val="005E3A0E"/>
    <w:rsid w:val="005E428A"/>
    <w:rsid w:val="005E4CA1"/>
    <w:rsid w:val="005E6BF9"/>
    <w:rsid w:val="005E76ED"/>
    <w:rsid w:val="005F0DEE"/>
    <w:rsid w:val="005F13A8"/>
    <w:rsid w:val="005F262A"/>
    <w:rsid w:val="006001CC"/>
    <w:rsid w:val="006040EF"/>
    <w:rsid w:val="006100E0"/>
    <w:rsid w:val="00613D68"/>
    <w:rsid w:val="0062185B"/>
    <w:rsid w:val="00627293"/>
    <w:rsid w:val="0063585C"/>
    <w:rsid w:val="00635890"/>
    <w:rsid w:val="00641018"/>
    <w:rsid w:val="00641220"/>
    <w:rsid w:val="00644D5E"/>
    <w:rsid w:val="00650C7C"/>
    <w:rsid w:val="00653879"/>
    <w:rsid w:val="00655875"/>
    <w:rsid w:val="00661FF4"/>
    <w:rsid w:val="00666C05"/>
    <w:rsid w:val="00675281"/>
    <w:rsid w:val="006802E4"/>
    <w:rsid w:val="00681E99"/>
    <w:rsid w:val="00687D86"/>
    <w:rsid w:val="00690E4D"/>
    <w:rsid w:val="006917C8"/>
    <w:rsid w:val="00692605"/>
    <w:rsid w:val="006975EB"/>
    <w:rsid w:val="006A1B7F"/>
    <w:rsid w:val="006A3542"/>
    <w:rsid w:val="006A39A7"/>
    <w:rsid w:val="006D2551"/>
    <w:rsid w:val="006D338C"/>
    <w:rsid w:val="006F4D94"/>
    <w:rsid w:val="006F512E"/>
    <w:rsid w:val="00700E3A"/>
    <w:rsid w:val="007010A5"/>
    <w:rsid w:val="00701318"/>
    <w:rsid w:val="00713A99"/>
    <w:rsid w:val="0072669E"/>
    <w:rsid w:val="00730B3C"/>
    <w:rsid w:val="00732FB2"/>
    <w:rsid w:val="00736996"/>
    <w:rsid w:val="00741E5E"/>
    <w:rsid w:val="007425A9"/>
    <w:rsid w:val="00753C1E"/>
    <w:rsid w:val="007565A6"/>
    <w:rsid w:val="007601F0"/>
    <w:rsid w:val="00761392"/>
    <w:rsid w:val="00772490"/>
    <w:rsid w:val="00781A34"/>
    <w:rsid w:val="00784977"/>
    <w:rsid w:val="0079396F"/>
    <w:rsid w:val="007A12C0"/>
    <w:rsid w:val="007B5541"/>
    <w:rsid w:val="007C052D"/>
    <w:rsid w:val="007C270D"/>
    <w:rsid w:val="007C2A9C"/>
    <w:rsid w:val="007D16B0"/>
    <w:rsid w:val="007D615B"/>
    <w:rsid w:val="007E7EFA"/>
    <w:rsid w:val="007F5A24"/>
    <w:rsid w:val="007F74B0"/>
    <w:rsid w:val="0080128F"/>
    <w:rsid w:val="00805FD4"/>
    <w:rsid w:val="00816BCB"/>
    <w:rsid w:val="00826897"/>
    <w:rsid w:val="008321C0"/>
    <w:rsid w:val="0083294D"/>
    <w:rsid w:val="008533E8"/>
    <w:rsid w:val="00854BDC"/>
    <w:rsid w:val="008634F2"/>
    <w:rsid w:val="008701E9"/>
    <w:rsid w:val="0087162E"/>
    <w:rsid w:val="00873438"/>
    <w:rsid w:val="008752FA"/>
    <w:rsid w:val="0087708A"/>
    <w:rsid w:val="00882074"/>
    <w:rsid w:val="00882429"/>
    <w:rsid w:val="0088249E"/>
    <w:rsid w:val="0088421D"/>
    <w:rsid w:val="00885C87"/>
    <w:rsid w:val="00890CAE"/>
    <w:rsid w:val="00892C99"/>
    <w:rsid w:val="0089686A"/>
    <w:rsid w:val="00897846"/>
    <w:rsid w:val="008A0FED"/>
    <w:rsid w:val="008A4A67"/>
    <w:rsid w:val="008A7814"/>
    <w:rsid w:val="008E58B7"/>
    <w:rsid w:val="008E5D1E"/>
    <w:rsid w:val="008E7228"/>
    <w:rsid w:val="008F3CDE"/>
    <w:rsid w:val="008F4FBE"/>
    <w:rsid w:val="00904289"/>
    <w:rsid w:val="00904B93"/>
    <w:rsid w:val="0090541F"/>
    <w:rsid w:val="00906312"/>
    <w:rsid w:val="00907C87"/>
    <w:rsid w:val="009149B9"/>
    <w:rsid w:val="00916EE8"/>
    <w:rsid w:val="00922554"/>
    <w:rsid w:val="009334CC"/>
    <w:rsid w:val="00940CB1"/>
    <w:rsid w:val="0094715A"/>
    <w:rsid w:val="00952233"/>
    <w:rsid w:val="00954AC4"/>
    <w:rsid w:val="009567CF"/>
    <w:rsid w:val="009579ED"/>
    <w:rsid w:val="00960483"/>
    <w:rsid w:val="00971C88"/>
    <w:rsid w:val="00982202"/>
    <w:rsid w:val="00983535"/>
    <w:rsid w:val="0098532E"/>
    <w:rsid w:val="00996BEA"/>
    <w:rsid w:val="009B0BDE"/>
    <w:rsid w:val="009B1AB8"/>
    <w:rsid w:val="009B4207"/>
    <w:rsid w:val="009C1975"/>
    <w:rsid w:val="009C1C93"/>
    <w:rsid w:val="009C3E92"/>
    <w:rsid w:val="009D0CF5"/>
    <w:rsid w:val="009D2082"/>
    <w:rsid w:val="009D4B6C"/>
    <w:rsid w:val="009E08FE"/>
    <w:rsid w:val="009E482B"/>
    <w:rsid w:val="009F27AB"/>
    <w:rsid w:val="00A070E7"/>
    <w:rsid w:val="00A25A25"/>
    <w:rsid w:val="00A27E3C"/>
    <w:rsid w:val="00A309D9"/>
    <w:rsid w:val="00A3211A"/>
    <w:rsid w:val="00A34DC4"/>
    <w:rsid w:val="00A353A8"/>
    <w:rsid w:val="00A36FD8"/>
    <w:rsid w:val="00A45295"/>
    <w:rsid w:val="00A45F91"/>
    <w:rsid w:val="00A53600"/>
    <w:rsid w:val="00A556D9"/>
    <w:rsid w:val="00A56E12"/>
    <w:rsid w:val="00A60220"/>
    <w:rsid w:val="00A6759A"/>
    <w:rsid w:val="00A72445"/>
    <w:rsid w:val="00A72BD7"/>
    <w:rsid w:val="00A77219"/>
    <w:rsid w:val="00A81233"/>
    <w:rsid w:val="00A83C83"/>
    <w:rsid w:val="00AB203A"/>
    <w:rsid w:val="00AB3EB5"/>
    <w:rsid w:val="00AB511F"/>
    <w:rsid w:val="00AB5DCD"/>
    <w:rsid w:val="00AC3FC9"/>
    <w:rsid w:val="00AC7784"/>
    <w:rsid w:val="00AE05C4"/>
    <w:rsid w:val="00AE7F92"/>
    <w:rsid w:val="00AF3747"/>
    <w:rsid w:val="00AF6DF6"/>
    <w:rsid w:val="00B07A4C"/>
    <w:rsid w:val="00B12447"/>
    <w:rsid w:val="00B13FD0"/>
    <w:rsid w:val="00B1729B"/>
    <w:rsid w:val="00B2227B"/>
    <w:rsid w:val="00B31CC5"/>
    <w:rsid w:val="00B33A1B"/>
    <w:rsid w:val="00B4104A"/>
    <w:rsid w:val="00B5053F"/>
    <w:rsid w:val="00B50CAA"/>
    <w:rsid w:val="00B617BB"/>
    <w:rsid w:val="00B634BA"/>
    <w:rsid w:val="00B664C0"/>
    <w:rsid w:val="00B70E6A"/>
    <w:rsid w:val="00B71990"/>
    <w:rsid w:val="00B80E20"/>
    <w:rsid w:val="00B84E25"/>
    <w:rsid w:val="00B92B05"/>
    <w:rsid w:val="00B96880"/>
    <w:rsid w:val="00BA6DC0"/>
    <w:rsid w:val="00BB09A4"/>
    <w:rsid w:val="00BB1C6F"/>
    <w:rsid w:val="00BB2308"/>
    <w:rsid w:val="00BB23F2"/>
    <w:rsid w:val="00BC3426"/>
    <w:rsid w:val="00BC37CC"/>
    <w:rsid w:val="00BC63D3"/>
    <w:rsid w:val="00BD2258"/>
    <w:rsid w:val="00BF1016"/>
    <w:rsid w:val="00BF3CD3"/>
    <w:rsid w:val="00C00B3C"/>
    <w:rsid w:val="00C03CE4"/>
    <w:rsid w:val="00C11FC7"/>
    <w:rsid w:val="00C165DD"/>
    <w:rsid w:val="00C23E76"/>
    <w:rsid w:val="00C2686E"/>
    <w:rsid w:val="00C31260"/>
    <w:rsid w:val="00C34ABA"/>
    <w:rsid w:val="00C3521F"/>
    <w:rsid w:val="00C37246"/>
    <w:rsid w:val="00C421F1"/>
    <w:rsid w:val="00C42BD8"/>
    <w:rsid w:val="00C450F7"/>
    <w:rsid w:val="00C47678"/>
    <w:rsid w:val="00C5151A"/>
    <w:rsid w:val="00C53F92"/>
    <w:rsid w:val="00C66F88"/>
    <w:rsid w:val="00C73DEE"/>
    <w:rsid w:val="00C80201"/>
    <w:rsid w:val="00C8600D"/>
    <w:rsid w:val="00C94815"/>
    <w:rsid w:val="00CA02F3"/>
    <w:rsid w:val="00CA0D09"/>
    <w:rsid w:val="00CA1E5D"/>
    <w:rsid w:val="00CC165A"/>
    <w:rsid w:val="00CC365E"/>
    <w:rsid w:val="00CC4722"/>
    <w:rsid w:val="00CD0515"/>
    <w:rsid w:val="00CD1F48"/>
    <w:rsid w:val="00CE0E32"/>
    <w:rsid w:val="00CF2694"/>
    <w:rsid w:val="00CF41EA"/>
    <w:rsid w:val="00D07335"/>
    <w:rsid w:val="00D1023B"/>
    <w:rsid w:val="00D14E6A"/>
    <w:rsid w:val="00D1571A"/>
    <w:rsid w:val="00D1632F"/>
    <w:rsid w:val="00D16C25"/>
    <w:rsid w:val="00D20AD1"/>
    <w:rsid w:val="00D224DE"/>
    <w:rsid w:val="00D22D57"/>
    <w:rsid w:val="00D23BFC"/>
    <w:rsid w:val="00D2507B"/>
    <w:rsid w:val="00D34846"/>
    <w:rsid w:val="00D37409"/>
    <w:rsid w:val="00D429F2"/>
    <w:rsid w:val="00D438EC"/>
    <w:rsid w:val="00D4401A"/>
    <w:rsid w:val="00D50698"/>
    <w:rsid w:val="00D51136"/>
    <w:rsid w:val="00D52094"/>
    <w:rsid w:val="00D53F5A"/>
    <w:rsid w:val="00D55314"/>
    <w:rsid w:val="00D64564"/>
    <w:rsid w:val="00D718AE"/>
    <w:rsid w:val="00D727BE"/>
    <w:rsid w:val="00D758A5"/>
    <w:rsid w:val="00D75B17"/>
    <w:rsid w:val="00D818F6"/>
    <w:rsid w:val="00D81927"/>
    <w:rsid w:val="00D82CAC"/>
    <w:rsid w:val="00D86D12"/>
    <w:rsid w:val="00D947D8"/>
    <w:rsid w:val="00D95E2C"/>
    <w:rsid w:val="00DA7CD2"/>
    <w:rsid w:val="00DB75F8"/>
    <w:rsid w:val="00DD19FC"/>
    <w:rsid w:val="00DD24A7"/>
    <w:rsid w:val="00DD67A3"/>
    <w:rsid w:val="00DD6A58"/>
    <w:rsid w:val="00DD73B6"/>
    <w:rsid w:val="00DE7CB4"/>
    <w:rsid w:val="00DF1C05"/>
    <w:rsid w:val="00DF3704"/>
    <w:rsid w:val="00DF4B2F"/>
    <w:rsid w:val="00DF6D93"/>
    <w:rsid w:val="00E027CD"/>
    <w:rsid w:val="00E05EE6"/>
    <w:rsid w:val="00E07EE4"/>
    <w:rsid w:val="00E101A6"/>
    <w:rsid w:val="00E11A0F"/>
    <w:rsid w:val="00E14A42"/>
    <w:rsid w:val="00E27602"/>
    <w:rsid w:val="00E30A21"/>
    <w:rsid w:val="00E30FF4"/>
    <w:rsid w:val="00E31236"/>
    <w:rsid w:val="00E410C5"/>
    <w:rsid w:val="00E41234"/>
    <w:rsid w:val="00E4185D"/>
    <w:rsid w:val="00E42F0D"/>
    <w:rsid w:val="00E4593D"/>
    <w:rsid w:val="00E554E8"/>
    <w:rsid w:val="00E60B2F"/>
    <w:rsid w:val="00E60E02"/>
    <w:rsid w:val="00E627E7"/>
    <w:rsid w:val="00E6362B"/>
    <w:rsid w:val="00E800DC"/>
    <w:rsid w:val="00E80C91"/>
    <w:rsid w:val="00E82CB3"/>
    <w:rsid w:val="00E8385C"/>
    <w:rsid w:val="00E849D6"/>
    <w:rsid w:val="00E8584E"/>
    <w:rsid w:val="00E86118"/>
    <w:rsid w:val="00E86505"/>
    <w:rsid w:val="00E86A0C"/>
    <w:rsid w:val="00E96EF1"/>
    <w:rsid w:val="00EA193E"/>
    <w:rsid w:val="00EA2F52"/>
    <w:rsid w:val="00EB2318"/>
    <w:rsid w:val="00EC408E"/>
    <w:rsid w:val="00ED6389"/>
    <w:rsid w:val="00EE0B25"/>
    <w:rsid w:val="00EE15CB"/>
    <w:rsid w:val="00EE1A1F"/>
    <w:rsid w:val="00EE2264"/>
    <w:rsid w:val="00EE502E"/>
    <w:rsid w:val="00F00F30"/>
    <w:rsid w:val="00F0290A"/>
    <w:rsid w:val="00F050F9"/>
    <w:rsid w:val="00F12106"/>
    <w:rsid w:val="00F228E0"/>
    <w:rsid w:val="00F303B1"/>
    <w:rsid w:val="00F31FFF"/>
    <w:rsid w:val="00F71CF0"/>
    <w:rsid w:val="00F848CC"/>
    <w:rsid w:val="00F86186"/>
    <w:rsid w:val="00F90979"/>
    <w:rsid w:val="00F96CBF"/>
    <w:rsid w:val="00FA2680"/>
    <w:rsid w:val="00FB0E92"/>
    <w:rsid w:val="00FB19B3"/>
    <w:rsid w:val="00FB4940"/>
    <w:rsid w:val="00FB6437"/>
    <w:rsid w:val="00FC13A6"/>
    <w:rsid w:val="00FD3903"/>
    <w:rsid w:val="00FE0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9681FB2"/>
  <w15:chartTrackingRefBased/>
  <w15:docId w15:val="{47D3F90C-DAD0-407A-9124-E7F77A12D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rsid w:val="001C614E"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color w:val="000000" w:themeColor="text1"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4B5AA8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qFormat/>
    <w:rsid w:val="002841F9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CC4722"/>
    <w:rPr>
      <w:color w:val="808080"/>
    </w:rPr>
  </w:style>
  <w:style w:type="table" w:styleId="Rcsostblzat">
    <w:name w:val="Table Grid"/>
    <w:basedOn w:val="Normltblzat"/>
    <w:rsid w:val="001F29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blzatrcsos1vilgos6jellszn">
    <w:name w:val="Grid Table 1 Light Accent 6"/>
    <w:basedOn w:val="Normltblzat"/>
    <w:uiPriority w:val="46"/>
    <w:rsid w:val="001F2984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5stt1jellszn">
    <w:name w:val="Grid Table 5 Dark Accent 1"/>
    <w:basedOn w:val="Normltblzat"/>
    <w:uiPriority w:val="50"/>
    <w:rsid w:val="001F298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blzatrcsosvilgos">
    <w:name w:val="Grid Table Light"/>
    <w:basedOn w:val="Normltblzat"/>
    <w:uiPriority w:val="40"/>
    <w:rsid w:val="002B00C0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Irodalomjegyzk">
    <w:name w:val="Bibliography"/>
    <w:basedOn w:val="Norml"/>
    <w:next w:val="Norml"/>
    <w:uiPriority w:val="37"/>
    <w:unhideWhenUsed/>
    <w:rsid w:val="00AC3FC9"/>
  </w:style>
  <w:style w:type="character" w:customStyle="1" w:styleId="Cmsor1Char">
    <w:name w:val="Címsor 1 Char"/>
    <w:basedOn w:val="Bekezdsalapbettpusa"/>
    <w:link w:val="Cmsor1"/>
    <w:uiPriority w:val="9"/>
    <w:rsid w:val="00AC3FC9"/>
    <w:rPr>
      <w:rFonts w:cs="Arial"/>
      <w:b/>
      <w:bCs/>
      <w:kern w:val="32"/>
      <w:sz w:val="36"/>
      <w:szCs w:val="32"/>
      <w:lang w:eastAsia="en-US"/>
    </w:rPr>
  </w:style>
  <w:style w:type="character" w:styleId="Feloldatlanmegemlts">
    <w:name w:val="Unresolved Mention"/>
    <w:basedOn w:val="Bekezdsalapbettpusa"/>
    <w:uiPriority w:val="99"/>
    <w:semiHidden/>
    <w:unhideWhenUsed/>
    <w:rsid w:val="00F71C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9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9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5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4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1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8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5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6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1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sv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sv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6.sv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Ket17</b:Tag>
    <b:SourceType>InternetSite</b:SourceType>
    <b:Guid>{DB6202EA-0D35-4CA1-84CA-241CC0BCF32E}</b:Guid>
    <b:Author>
      <b:Author>
        <b:NameList xmlns:msxsl="urn:schemas-microsoft-com:xslt" xmlns:b="http://schemas.openxmlformats.org/officeDocument/2006/bibliography">
          <b:Person>
            <b:Last>Ketkar</b:Last>
            <b:First>Nikhil</b:First>
            <b:Middle/>
          </b:Person>
        </b:NameList>
      </b:Author>
    </b:Author>
    <b:Title>Introduction to PyTorch</b:Title>
    <b:InternetSiteTitle/>
    <b:ProductionCompany/>
    <b:Year>2017</b:Year>
    <b:Month/>
    <b:Day/>
    <b:YearAccessed>2019</b:YearAccessed>
    <b:MonthAccessed>5</b:MonthAccessed>
    <b:DayAccessed>22</b:DayAccessed>
    <b:URL>https://link.springer.com/chapter/10.1007/978-1-4842-2766-4_12</b:URL>
    <b:Version/>
    <b:ShortTitle/>
    <b:StandardNumber/>
    <b:Comments/>
    <b:Medium/>
    <b:DOI/>
    <b:RefOrder>15</b:RefOrder>
  </b:Source>
  <b:Source>
    <b:Tag>Dow19</b:Tag>
    <b:SourceType>InternetSite</b:SourceType>
    <b:Guid>{C485C6E3-C082-4A79-AC6F-E3B18B3C132F}</b:Guid>
    <b:Title>Download PyCharm</b:Title>
    <b:InternetSiteTitle/>
    <b:ProductionCompany/>
    <b:Year/>
    <b:Month/>
    <b:Day/>
    <b:YearAccessed>2019</b:YearAccessed>
    <b:MonthAccessed>5</b:MonthAccessed>
    <b:DayAccessed>22</b:DayAccessed>
    <b:URL>https://www.jetbrains.com/pycharm/download/</b:URL>
    <b:Version/>
    <b:ShortTitle/>
    <b:StandardNumber/>
    <b:Comments/>
    <b:Medium/>
    <b:DOI/>
    <b:RefOrder>13</b:RefOrder>
  </b:Source>
  <b:Source>
    <b:Tag>Wel19</b:Tag>
    <b:SourceType>InternetSite</b:SourceType>
    <b:Guid>{C5EDAF68-44B0-49B3-8A62-03C7F1C30FC4}</b:Guid>
    <b:Title>Welcome to Colaboratory</b:Title>
    <b:InternetSiteTitle/>
    <b:ProductionCompany/>
    <b:Year/>
    <b:Month/>
    <b:Day/>
    <b:YearAccessed>2019</b:YearAccessed>
    <b:MonthAccessed>5</b:MonthAccessed>
    <b:DayAccessed>22</b:DayAccessed>
    <b:URL>https://colab.research.google.com</b:URL>
    <b:Version/>
    <b:ShortTitle/>
    <b:StandardNumber/>
    <b:Comments/>
    <b:Medium/>
    <b:DOI/>
    <b:RefOrder>10</b:RefOrder>
  </b:Source>
  <b:Source>
    <b:Tag>Pro19</b:Tag>
    <b:SourceType>InternetSite</b:SourceType>
    <b:Guid>{FAB70A06-36B2-4770-9A69-CD576155713D}</b:Guid>
    <b:Title>Project Jupyter</b:Title>
    <b:InternetSiteTitle/>
    <b:ProductionCompany/>
    <b:Year/>
    <b:Month/>
    <b:Day/>
    <b:YearAccessed>2019</b:YearAccessed>
    <b:MonthAccessed>5</b:MonthAccessed>
    <b:DayAccessed>22</b:DayAccessed>
    <b:URL>https://jupyter.org/</b:URL>
    <b:Version/>
    <b:ShortTitle/>
    <b:StandardNumber/>
    <b:Comments/>
    <b:Medium/>
    <b:DOI/>
    <b:RefOrder>11</b:RefOrder>
  </b:Source>
  <b:Source>
    <b:Tag>Par19</b:Tag>
    <b:SourceType>InternetSite</b:SourceType>
    <b:Guid>{C17D89F0-755B-4D3A-9522-E204E3DDCBB1}</b:Guid>
    <b:Title>Parallel Programming and Computing Platform</b:Title>
    <b:InternetSiteTitle/>
    <b:ProductionCompany/>
    <b:Year/>
    <b:Month/>
    <b:Day/>
    <b:YearAccessed>2019</b:YearAccessed>
    <b:MonthAccessed>5</b:MonthAccessed>
    <b:DayAccessed>22</b:DayAccessed>
    <b:URL>http://www.nvidia.com/object/cuda_home_new.html</b:URL>
    <b:Version/>
    <b:ShortTitle/>
    <b:StandardNumber/>
    <b:Comments/>
    <b:Medium/>
    <b:DOI/>
    <b:RefOrder>12</b:RefOrder>
  </b:Source>
  <b:Source>
    <b:Tag>Siu11</b:Tag>
    <b:SourceType>JournalArticle</b:SourceType>
    <b:Guid>{57D9278D-9E66-4780-880B-359961E5235C}</b:Guid>
    <b:Author>
      <b:Author>
        <b:NameList xmlns:msxsl="urn:schemas-microsoft-com:xslt" xmlns:b="http://schemas.openxmlformats.org/officeDocument/2006/bibliography">
          <b:Person>
            <b:Last>Siuly</b:Last>
            <b:First/>
            <b:Middle/>
          </b:Person>
          <b:Person>
            <b:Last>Li</b:Last>
            <b:First>Yan</b:First>
            <b:Middle/>
          </b:Person>
          <b:Person>
            <b:Last>Wen</b:Last>
            <b:First>Peng</b:First>
            <b:Middle/>
          </b:Person>
        </b:NameList>
      </b:Author>
    </b:Author>
    <b:Title>Clustering technique-based least square support vector machine for EEG signal classification</b:Title>
    <b:JournalName>Computer Methods and Programs in Biomedicine</b:JournalName>
    <b:City/>
    <b:Year>2011</b:Year>
    <b:Month/>
    <b:Day/>
    <b:Pages>358-372</b:Pages>
    <b:Publisher/>
    <b:Volume>104</b:Volume>
    <b:Issue>3</b:Issue>
    <b:ShortTitle/>
    <b:StandardNumber/>
    <b:Comments/>
    <b:Medium/>
    <b:YearAccessed>2019</b:YearAccessed>
    <b:MonthAccessed>12</b:MonthAccessed>
    <b:DayAccessed>13</b:DayAccessed>
    <b:URL>https://sciencedirect.com/science/article/pii/s0169260710002907</b:URL>
    <b:DOI/>
    <b:RefOrder>2</b:RefOrder>
  </b:Source>
  <b:Source>
    <b:Tag>Nie15</b:Tag>
    <b:SourceType>Book</b:SourceType>
    <b:Guid>{04F29003-7444-4C3D-9517-1E3ED537BB6A}</b:Guid>
    <b:Author>
      <b:Author>
        <b:NameList xmlns:msxsl="urn:schemas-microsoft-com:xslt" xmlns:b="http://schemas.openxmlformats.org/officeDocument/2006/bibliography">
          <b:Person>
            <b:Last>Nielsen</b:Last>
            <b:First>Michael</b:First>
            <b:Middle>A.</b:Middle>
          </b:Person>
        </b:NameList>
      </b:Author>
    </b:Author>
    <b:Title>Neural Networks and Deep Learning</b:Title>
    <b:Year>2015</b:Year>
    <b:City/>
    <b:StateProvince/>
    <b:CountryRegion/>
    <b:Publisher>Determination Press</b:Publisher>
    <b:Volume/>
    <b:NumberVolumes/>
    <b:ShortTitle/>
    <b:StandardNumber/>
    <b:Pages/>
    <b:Edition/>
    <b:Comments/>
    <b:Medium/>
    <b:YearAccessed>2019</b:YearAccessed>
    <b:MonthAccessed>5</b:MonthAccessed>
    <b:DayAccessed>22</b:DayAccessed>
    <b:URL>http://neuralnetworksanddeeplearning.com</b:URL>
    <b:DOI/>
    <b:RefOrder>1</b:RefOrder>
  </b:Source>
  <b:Source>
    <b:Tag>Abo19</b:Tag>
    <b:SourceType>InternetSite</b:SourceType>
    <b:Guid>{66FA4C46-B8F7-48B0-BA65-0D2A87C3B019}</b:Guid>
    <b:Title>About Python</b:Title>
    <b:InternetSiteTitle>Python Software Foundation</b:InternetSiteTitle>
    <b:ProductionCompany/>
    <b:Year/>
    <b:Month/>
    <b:Day/>
    <b:YearAccessed>2019</b:YearAccessed>
    <b:MonthAccessed>5</b:MonthAccessed>
    <b:DayAccessed>22</b:DayAccessed>
    <b:URL>https://www.python.org/about</b:URL>
    <b:Version/>
    <b:ShortTitle/>
    <b:StandardNumber/>
    <b:Comments/>
    <b:Medium/>
    <b:DOI/>
    <b:RefOrder>14</b:RefOrder>
  </b:Source>
  <b:Source>
    <b:Tag>Zei14</b:Tag>
    <b:SourceType>DocumentFromInternetSite</b:SourceType>
    <b:Guid>{DC4A1E3B-6DEA-4551-824D-C067275FE584}</b:Guid>
    <b:Title>Visualizing and Understanding Convolutional Networks</b:Title>
    <b:Year>2014.</b:Year>
    <b:URL>https://cs.nyu.edu/~fergus/papers/zeilerECCV2014.pdf</b:URL>
    <b:Author>
      <b:Author>
        <b:NameList>
          <b:Person>
            <b:Last>Zeiler</b:Last>
            <b:Middle>D.</b:Middle>
            <b:First>Matthew</b:First>
          </b:Person>
          <b:Person>
            <b:Last>Fergus</b:Last>
            <b:First>Rob</b:First>
          </b:Person>
        </b:NameList>
      </b:Author>
    </b:Author>
    <b:RefOrder>18</b:RefOrder>
  </b:Source>
  <b:Source>
    <b:Tag>Vig19</b:Tag>
    <b:SourceType>JournalArticle</b:SourceType>
    <b:Guid>{82F9B658-E93A-4A02-9D34-BBC3D8ED4FCC}</b:Guid>
    <b:Author>
      <b:Author>
        <b:NameList xmlns:msxsl="urn:schemas-microsoft-com:xslt" xmlns:b="http://schemas.openxmlformats.org/officeDocument/2006/bibliography">
          <b:Person>
            <b:Last>Vig</b:Last>
            <b:First>Jesse</b:First>
            <b:Middle/>
          </b:Person>
          <b:Person>
            <b:Last>Belinkov</b:Last>
            <b:First>Yonatan</b:First>
            <b:Middle/>
          </b:Person>
        </b:NameList>
      </b:Author>
    </b:Author>
    <b:Title>Analyzing the Structure of Attention in a Transformer Language Model</b:Title>
    <b:JournalName>arXiv: Computation and Language</b:JournalName>
    <b:City/>
    <b:Year>2019</b:Year>
    <b:Month/>
    <b:Day/>
    <b:Pages/>
    <b:Publisher/>
    <b:Volume/>
    <b:Issue/>
    <b:ShortTitle/>
    <b:StandardNumber/>
    <b:Comments/>
    <b:Medium/>
    <b:YearAccessed>2019</b:YearAccessed>
    <b:MonthAccessed>12</b:MonthAccessed>
    <b:DayAccessed>13</b:DayAccessed>
    <b:URL>https://arxiv.org/abs/1906.04284</b:URL>
    <b:DOI/>
    <b:RefOrder>17</b:RefOrder>
  </b:Source>
  <b:Source>
    <b:Tag>Hoc97</b:Tag>
    <b:SourceType>JournalArticle</b:SourceType>
    <b:Guid>{825464E0-F671-4FDE-8F5C-5A75130B9FC9}</b:Guid>
    <b:Author>
      <b:Author>
        <b:NameList>
          <b:Person>
            <b:Last>Hochreiter</b:Last>
            <b:First>Sepp</b:First>
          </b:Person>
          <b:Person>
            <b:Last>Schmidhuber</b:Last>
            <b:First>Jürgen</b:First>
          </b:Person>
        </b:NameList>
      </b:Author>
    </b:Author>
    <b:Title>Long Short-Term Memory</b:Title>
    <b:JournalName>Neural Computation</b:JournalName>
    <b:Year>1997</b:Year>
    <b:Pages>1735–1780</b:Pages>
    <b:Volume>9</b:Volume>
    <b:Issue>8</b:Issue>
    <b:YearAccessed>2019</b:YearAccessed>
    <b:MonthAccessed>5</b:MonthAccessed>
    <b:DayAccessed>22</b:DayAccessed>
    <b:RefOrder>19</b:RefOrder>
  </b:Source>
  <b:Source>
    <b:Tag>Ray14</b:Tag>
    <b:SourceType>InternetSite</b:SourceType>
    <b:Guid>{6ACCC339-EC87-47B4-A224-C1663758C692}</b:Guid>
    <b:Author>
      <b:Author>
        <b:NameList xmlns:msxsl="urn:schemas-microsoft-com:xslt" xmlns:b="http://schemas.openxmlformats.org/officeDocument/2006/bibliography">
          <b:Person>
            <b:Last>Raykar</b:Last>
            <b:First>Vikas</b:First>
            <b:Middle>C.</b:Middle>
          </b:Person>
          <b:Person>
            <b:Last>Agrawal</b:Last>
            <b:First>Priyanka</b:First>
            <b:Middle/>
          </b:Person>
        </b:NameList>
      </b:Author>
    </b:Author>
    <b:Title>Sequential crowdsourced labeling as an epsilon-greedy exploration in a Markov Decision Process</b:Title>
    <b:InternetSiteTitle/>
    <b:ProductionCompany/>
    <b:Year>2014</b:Year>
    <b:Month/>
    <b:Day/>
    <b:YearAccessed>2020</b:YearAccessed>
    <b:MonthAccessed>5</b:MonthAccessed>
    <b:DayAccessed>31</b:DayAccessed>
    <b:URL>http://proceedings.mlr.press/v33/raykar14.pdf</b:URL>
    <b:Version/>
    <b:ShortTitle/>
    <b:StandardNumber/>
    <b:Comments/>
    <b:Medium/>
    <b:DOI/>
    <b:RefOrder>3</b:RefOrder>
  </b:Source>
  <b:Source>
    <b:Tag>Bai95</b:Tag>
    <b:SourceType>JournalArticle</b:SourceType>
    <b:Guid>{A07F8C7F-A58D-4F2D-AFDB-59B15254750D}</b:Guid>
    <b:Author>
      <b:Author>
        <b:NameList xmlns:msxsl="urn:schemas-microsoft-com:xslt" xmlns:b="http://schemas.openxmlformats.org/officeDocument/2006/bibliography">
          <b:Person>
            <b:Last>Baird</b:Last>
            <b:First>Leemon</b:First>
            <b:Middle/>
          </b:Person>
        </b:NameList>
      </b:Author>
    </b:Author>
    <b:Title>Residual algorithms: Reinforcement learning with function approximation</b:Title>
    <b:JournalName>ICML</b:JournalName>
    <b:City/>
    <b:Year>1995</b:Year>
    <b:Month/>
    <b:Day/>
    <b:Pages>30–37</b:Pages>
    <b:Publisher/>
    <b:Volume/>
    <b:Issue/>
    <b:ShortTitle/>
    <b:StandardNumber/>
    <b:Comments/>
    <b:Medium/>
    <b:YearAccessed>2020</b:YearAccessed>
    <b:MonthAccessed>5</b:MonthAccessed>
    <b:DayAccessed>31</b:DayAccessed>
    <b:URL>http://www.leemon.com/papers/1995b.pdf</b:URL>
    <b:DOI/>
    <b:RefOrder>4</b:RefOrder>
  </b:Source>
  <b:Source>
    <b:Tag>Jul20</b:Tag>
    <b:SourceType>InternetSite</b:SourceType>
    <b:Guid>{0997B6BC-B876-49F7-B8D2-3B32C40F0B66}</b:Guid>
    <b:Author>
      <b:Author>
        <b:NameList xmlns:msxsl="urn:schemas-microsoft-com:xslt" xmlns:b="http://schemas.openxmlformats.org/officeDocument/2006/bibliography">
          <b:Person>
            <b:Last>Juliani</b:Last>
            <b:First>Arthur</b:First>
            <b:Middle/>
          </b:Person>
        </b:NameList>
      </b:Author>
    </b:Author>
    <b:Title>Simple Reinforcement Learning with Tensorflow Part 8: Asynchronous Actor-Critic Agents (A3C)</b:Title>
    <b:InternetSiteTitle/>
    <b:ProductionCompany/>
    <b:Year/>
    <b:Month/>
    <b:Day/>
    <b:YearAccessed>2020</b:YearAccessed>
    <b:MonthAccessed>5</b:MonthAccessed>
    <b:DayAccessed>31</b:DayAccessed>
    <b:URL>https://medium.com/emergent-future/simple-reinforcement-learning-with-tensorflow-part-8-asynchronous-actor-critic-agents-a3c-c88f72a5e9f2</b:URL>
    <b:Version/>
    <b:ShortTitle/>
    <b:StandardNumber/>
    <b:Comments/>
    <b:Medium/>
    <b:DOI/>
    <b:RefOrder>8</b:RefOrder>
  </b:Source>
  <b:Source>
    <b:Tag>Rei20</b:Tag>
    <b:SourceType>InternetSite</b:SourceType>
    <b:Guid>{21EEC7F5-E0C8-4D21-BB4D-119FB58A27D6}</b:Guid>
    <b:Title>Reinforcement Learning / Successes of Reinforcement Learning</b:Title>
    <b:InternetSiteTitle/>
    <b:ProductionCompany/>
    <b:Year/>
    <b:Month/>
    <b:Day/>
    <b:YearAccessed>2020</b:YearAccessed>
    <b:MonthAccessed>5</b:MonthAccessed>
    <b:DayAccessed>31</b:DayAccessed>
    <b:URL>http://umichrl.pbworks.com/Successes-of-Reinforcement-Learning/</b:URL>
    <b:Version/>
    <b:ShortTitle/>
    <b:StandardNumber/>
    <b:Comments/>
    <b:Medium/>
    <b:DOI/>
    <b:RefOrder>5</b:RefOrder>
  </b:Source>
  <b:Source>
    <b:Tag>Pet05</b:Tag>
    <b:SourceType>JournalArticle</b:SourceType>
    <b:Guid>{56443BA5-D1AD-4314-83AB-271D56A98C2A}</b:Guid>
    <b:Author>
      <b:Author>
        <b:NameList xmlns:msxsl="urn:schemas-microsoft-com:xslt" xmlns:b="http://schemas.openxmlformats.org/officeDocument/2006/bibliography">
          <b:Person>
            <b:Last>Peters</b:Last>
            <b:First>Jan</b:First>
            <b:Middle/>
          </b:Person>
          <b:Person>
            <b:Last>Vijayakumar</b:Last>
            <b:First>Sethu</b:First>
            <b:Middle/>
          </b:Person>
          <b:Person>
            <b:Last>Schaal</b:Last>
            <b:First>Stefan</b:First>
            <b:Middle/>
          </b:Person>
        </b:NameList>
      </b:Author>
    </b:Author>
    <b:Title>Natural actor-critic</b:Title>
    <b:JournalName>Lecture Notes in Computer Science</b:JournalName>
    <b:City/>
    <b:Year>2005</b:Year>
    <b:Month/>
    <b:Day/>
    <b:Pages>280-291</b:Pages>
    <b:Publisher/>
    <b:Volume/>
    <b:Issue/>
    <b:ShortTitle/>
    <b:StandardNumber/>
    <b:Comments/>
    <b:Medium/>
    <b:YearAccessed>2020</b:YearAccessed>
    <b:MonthAccessed>5</b:MonthAccessed>
    <b:DayAccessed>31</b:DayAccessed>
    <b:URL>https://link.springer.com/chapter/10.1007/11564096_29</b:URL>
    <b:DOI/>
    <b:RefOrder>6</b:RefOrder>
  </b:Source>
  <b:Source>
    <b:Tag>LiS18</b:Tag>
    <b:SourceType>JournalArticle</b:SourceType>
    <b:Guid>{3DE322E3-573F-4A72-B3C7-CF7F2198E9B0}</b:Guid>
    <b:Author>
      <b:Author>
        <b:NameList xmlns:msxsl="urn:schemas-microsoft-com:xslt" xmlns:b="http://schemas.openxmlformats.org/officeDocument/2006/bibliography">
          <b:Person>
            <b:Last>Li</b:Last>
            <b:First>Shangda</b:First>
            <b:Middle/>
          </b:Person>
          <b:Person>
            <b:Last>Bing</b:Last>
            <b:First>Selina</b:First>
            <b:Middle/>
          </b:Person>
          <b:Person>
            <b:Last>Yang</b:Last>
            <b:First>Steven</b:First>
            <b:Middle/>
          </b:Person>
        </b:NameList>
      </b:Author>
    </b:Author>
    <b:Title>Distributional Advantage Actor-Critic.</b:Title>
    <b:JournalName>arXiv: Learning</b:JournalName>
    <b:City/>
    <b:Year>2018</b:Year>
    <b:Month/>
    <b:Day/>
    <b:Pages/>
    <b:Publisher/>
    <b:Volume/>
    <b:Issue/>
    <b:ShortTitle/>
    <b:StandardNumber/>
    <b:Comments/>
    <b:Medium/>
    <b:YearAccessed>2020</b:YearAccessed>
    <b:MonthAccessed>5</b:MonthAccessed>
    <b:DayAccessed>31</b:DayAccessed>
    <b:URL>https://arxiv.org/pdf/1806.06914</b:URL>
    <b:DOI/>
    <b:RefOrder>7</b:RefOrder>
  </b:Source>
  <b:Source>
    <b:Tag>Git20</b:Tag>
    <b:SourceType>InternetSite</b:SourceType>
    <b:Guid>{11EB67C0-01B1-4833-B489-CE6A6CA8A2EB}</b:Guid>
    <b:Title>GitHub: bulletphysics/bullet3 releases</b:Title>
    <b:InternetSiteTitle/>
    <b:ProductionCompany/>
    <b:Year/>
    <b:Month/>
    <b:Day/>
    <b:YearAccessed>2020</b:YearAccessed>
    <b:MonthAccessed>5</b:MonthAccessed>
    <b:DayAccessed>31</b:DayAccessed>
    <b:URL>https://github.com/bulletphysics/bullet3/releases</b:URL>
    <b:Version/>
    <b:ShortTitle/>
    <b:StandardNumber/>
    <b:Comments/>
    <b:Medium/>
    <b:DOI/>
    <b:RefOrder>9</b:RefOrder>
  </b:Source>
  <b:Source>
    <b:Tag>Wan20</b:Tag>
    <b:SourceType>JournalArticle</b:SourceType>
    <b:Guid>{DE51424E-9AE6-4DE6-B2F0-D1AA24A02B36}</b:Guid>
    <b:Author>
      <b:Author>
        <b:NameList xmlns:msxsl="urn:schemas-microsoft-com:xslt" xmlns:b="http://schemas.openxmlformats.org/officeDocument/2006/bibliography">
          <b:Person>
            <b:Last>Wang</b:Last>
            <b:First>Jiaze</b:First>
            <b:Middle/>
          </b:Person>
          <b:Person>
            <b:Last>Peng</b:Last>
            <b:First>Xiaojiang</b:First>
            <b:Middle/>
          </b:Person>
          <b:Person>
            <b:Last>Qiao</b:Last>
            <b:First>Yu</b:First>
            <b:Middle/>
          </b:Person>
        </b:NameList>
      </b:Author>
    </b:Author>
    <b:Title>Cascade multi-head attention networks for action recognition</b:Title>
    <b:JournalName>Computer Vision and Image Understanding</b:JournalName>
    <b:City/>
    <b:Year>2020</b:Year>
    <b:Month/>
    <b:Day/>
    <b:Pages>102898</b:Pages>
    <b:Publisher/>
    <b:Volume/>
    <b:Issue/>
    <b:ShortTitle/>
    <b:StandardNumber/>
    <b:Comments/>
    <b:Medium/>
    <b:YearAccessed>2020</b:YearAccessed>
    <b:MonthAccessed>5</b:MonthAccessed>
    <b:DayAccessed>31</b:DayAccessed>
    <b:URL>https://sciencedirect.com/science/article/pii/s107731421930178x</b:URL>
    <b:DOI/>
    <b:RefOrder>16</b:RefOrder>
  </b:Source>
  <b:Source>
    <b:Tag>Boc18</b:Tag>
    <b:SourceType>JournalArticle</b:SourceType>
    <b:Guid>{E8437899-6702-4B08-9A43-683B86DCE5D7}</b:Guid>
    <b:Author>
      <b:Author>
        <b:NameList xmlns:msxsl="urn:schemas-microsoft-com:xslt" xmlns:b="http://schemas.openxmlformats.org/officeDocument/2006/bibliography">
          <b:Person>
            <b:Last>Bock</b:Last>
            <b:First>Sebastian</b:First>
            <b:Middle/>
          </b:Person>
          <b:Person>
            <b:Last>Goppold</b:Last>
            <b:First>Josef</b:First>
            <b:Middle/>
          </b:Person>
          <b:Person>
            <b:Last>Weiß</b:Last>
            <b:First>Martin</b:First>
            <b:Middle/>
          </b:Person>
        </b:NameList>
      </b:Author>
    </b:Author>
    <b:Title>An improvement of the convergence proof of the ADAM-Optimizer.</b:Title>
    <b:JournalName>arXiv: Learning</b:JournalName>
    <b:City/>
    <b:Year>2018</b:Year>
    <b:Month/>
    <b:Day/>
    <b:Pages/>
    <b:Publisher/>
    <b:Volume/>
    <b:Issue/>
    <b:ShortTitle/>
    <b:StandardNumber/>
    <b:Comments/>
    <b:Medium/>
    <b:YearAccessed>2020</b:YearAccessed>
    <b:MonthAccessed>5</b:MonthAccessed>
    <b:DayAccessed>31</b:DayAccessed>
    <b:URL>https://arxiv.org/abs/1804.10587</b:URL>
    <b:DOI/>
    <b:RefOrder>20</b:RefOrder>
  </b:Source>
  <b:Source>
    <b:Tag>Ten18</b:Tag>
    <b:SourceType>InternetSite</b:SourceType>
    <b:Guid>{8E4F2254-737D-44F5-95FC-F39538D38302}</b:Guid>
    <b:Title>TensorFlow</b:Title>
    <b:Year>2018.</b:Year>
    <b:YearAccessed>2020.</b:YearAccessed>
    <b:URL>https://www.tensorflow.org/tensorboard</b:URL>
    <b:Author>
      <b:Author>
        <b:NameList>
          <b:Person>
            <b:Last>TensorFlow</b:Last>
          </b:Person>
        </b:NameList>
      </b:Author>
    </b:Author>
    <b:RefOrder>21</b:RefOrder>
  </b:Source>
</b:Sources>
</file>

<file path=customXml/itemProps1.xml><?xml version="1.0" encoding="utf-8"?>
<ds:datastoreItem xmlns:ds="http://schemas.openxmlformats.org/officeDocument/2006/customXml" ds:itemID="{A97BB2D0-FF9F-47A8-8F89-9C8FA344E914}">
  <ds:schemaRefs>
    <ds:schemaRef ds:uri="http://schemas.openxmlformats.org/officeDocument/2006/bibliography"/>
    <ds:schemaRef ds:uri="urn:schemas-microsoft-com:xslt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6017</TotalTime>
  <Pages>1</Pages>
  <Words>6280</Words>
  <Characters>43335</Characters>
  <Application>Microsoft Office Word</Application>
  <DocSecurity>0</DocSecurity>
  <Lines>361</Lines>
  <Paragraphs>99</Paragraphs>
  <ScaleCrop>false</ScaleCrop>
  <HeadingPairs>
    <vt:vector size="6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Elektronikus terelők</vt:lpstr>
      <vt:lpstr>Elektronikus terelők</vt:lpstr>
      <vt:lpstr>Összefoglaló</vt:lpstr>
      <vt:lpstr>Abstract</vt:lpstr>
      <vt:lpstr>Bevezetés</vt:lpstr>
      <vt:lpstr>    Formázási tudnivalók</vt:lpstr>
      <vt:lpstr>        Címsorok</vt:lpstr>
      <vt:lpstr>        Képek</vt:lpstr>
      <vt:lpstr>        Kódrészletek</vt:lpstr>
      <vt:lpstr>        Irodalomjegyzék</vt:lpstr>
      <vt:lpstr>Utolsó simítások</vt:lpstr>
      <vt:lpstr>Irodalomjegyzék</vt:lpstr>
      <vt:lpstr>Függelék</vt:lpstr>
    </vt:vector>
  </TitlesOfParts>
  <Manager>Dr. Érték Elek</Manager>
  <Company>Automatizálási és Alkalmazott Informatikai Tanszék</Company>
  <LinksUpToDate>false</LinksUpToDate>
  <CharactersWithSpaces>49516</CharactersWithSpaces>
  <SharedDoc>false</SharedDoc>
  <HLinks>
    <vt:vector size="78" baseType="variant">
      <vt:variant>
        <vt:i4>2293851</vt:i4>
      </vt:variant>
      <vt:variant>
        <vt:i4>84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81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Elektronikus terelők</dc:title>
  <dc:subject>Kisfeszültségű folyamatirányítók</dc:subject>
  <dc:creator>Krisztián Szilágyi</dc:creator>
  <cp:keywords/>
  <dc:description>Az adatok átírása után a dokumentum egészére adjanak ki frissítést.</dc:description>
  <cp:lastModifiedBy>Krisztián Szilágyi</cp:lastModifiedBy>
  <cp:revision>211</cp:revision>
  <cp:lastPrinted>2020-12-17T20:30:00Z</cp:lastPrinted>
  <dcterms:created xsi:type="dcterms:W3CDTF">2019-05-18T09:54:00Z</dcterms:created>
  <dcterms:modified xsi:type="dcterms:W3CDTF">2020-12-17T20:30:00Z</dcterms:modified>
</cp:coreProperties>
</file>