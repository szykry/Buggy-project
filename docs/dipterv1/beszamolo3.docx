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1D0A9" w14:textId="77777777" w:rsidR="0063585C" w:rsidRPr="004851C7" w:rsidRDefault="00CC4722" w:rsidP="00D429F2">
      <w:pPr>
        <w:pStyle w:val="Cmlaplog"/>
      </w:pPr>
      <w:r>
        <w:rPr>
          <w:noProof/>
        </w:rPr>
        <w:drawing>
          <wp:inline distT="0" distB="0" distL="0" distR="0" wp14:anchorId="33BDBF64" wp14:editId="116433A0">
            <wp:extent cx="1935480"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5480" cy="541020"/>
                    </a:xfrm>
                    <a:prstGeom prst="rect">
                      <a:avLst/>
                    </a:prstGeom>
                    <a:noFill/>
                    <a:ln>
                      <a:noFill/>
                    </a:ln>
                  </pic:spPr>
                </pic:pic>
              </a:graphicData>
            </a:graphic>
          </wp:inline>
        </w:drawing>
      </w:r>
    </w:p>
    <w:p w14:paraId="709EDCB3" w14:textId="77777777" w:rsidR="004851C7" w:rsidRPr="004851C7" w:rsidRDefault="004851C7" w:rsidP="00D429F2">
      <w:pPr>
        <w:pStyle w:val="Cmlapegyetem"/>
      </w:pPr>
      <w:r w:rsidRPr="004851C7">
        <w:t>Budapesti Műszaki és Gazdaságtudományi Egyetem</w:t>
      </w:r>
    </w:p>
    <w:p w14:paraId="1985C23B" w14:textId="77777777" w:rsidR="004851C7" w:rsidRPr="004851C7" w:rsidRDefault="004851C7" w:rsidP="00D429F2">
      <w:pPr>
        <w:pStyle w:val="Cmlapkarstanszk"/>
      </w:pPr>
      <w:r w:rsidRPr="004851C7">
        <w:t>Villamosmérnöki és Informatikai Kar</w:t>
      </w:r>
    </w:p>
    <w:p w14:paraId="3B790702" w14:textId="7681E295" w:rsidR="004851C7" w:rsidRDefault="009C0CD4" w:rsidP="00D429F2">
      <w:pPr>
        <w:pStyle w:val="Cmlapkarstanszk"/>
      </w:pPr>
      <w:fldSimple w:instr=" DOCPROPERTY  Company  \* MERGEFORMAT ">
        <w:r w:rsidR="00653CCF">
          <w:t>Automatizálási és Alkalmazott Informatikai Tanszék</w:t>
        </w:r>
      </w:fldSimple>
    </w:p>
    <w:p w14:paraId="2D0EACB2" w14:textId="77777777" w:rsidR="004851C7" w:rsidRDefault="004851C7"/>
    <w:p w14:paraId="270401C1" w14:textId="77777777" w:rsidR="004851C7" w:rsidRDefault="004851C7"/>
    <w:p w14:paraId="5FC421D4" w14:textId="77777777" w:rsidR="004851C7" w:rsidRDefault="004851C7"/>
    <w:p w14:paraId="02529E42" w14:textId="77777777" w:rsidR="004851C7" w:rsidRDefault="004851C7"/>
    <w:p w14:paraId="368DEE18" w14:textId="77777777" w:rsidR="004851C7" w:rsidRDefault="004851C7"/>
    <w:p w14:paraId="7DF3D753" w14:textId="77777777" w:rsidR="004851C7" w:rsidRDefault="004851C7"/>
    <w:p w14:paraId="0E987C5F" w14:textId="77777777" w:rsidR="004851C7" w:rsidRPr="00B50CAA" w:rsidRDefault="004851C7"/>
    <w:p w14:paraId="0AE80DAD" w14:textId="77777777" w:rsidR="0063585C" w:rsidRPr="00B50CAA" w:rsidRDefault="00230800" w:rsidP="00171054">
      <w:pPr>
        <w:pStyle w:val="Cmlapszerz"/>
      </w:pPr>
      <w:r>
        <w:t>Szilágyi Krisztián Gergely</w:t>
      </w:r>
    </w:p>
    <w:p w14:paraId="03614C11" w14:textId="7E150744" w:rsidR="0063585C" w:rsidRPr="00B50CAA" w:rsidRDefault="00230800">
      <w:pPr>
        <w:pStyle w:val="Cm"/>
      </w:pPr>
      <w:r>
        <w:t xml:space="preserve">Autonóm </w:t>
      </w:r>
      <w:r w:rsidR="00E14A42">
        <w:t xml:space="preserve">jármű </w:t>
      </w:r>
      <w:r w:rsidR="005F37E4">
        <w:t>tanítása szimulációs környezetben</w:t>
      </w:r>
    </w:p>
    <w:p w14:paraId="46AFCDB7" w14:textId="10E68E08" w:rsidR="0063585C" w:rsidRPr="00B50CAA" w:rsidRDefault="00D34846" w:rsidP="009C1C93">
      <w:pPr>
        <w:pStyle w:val="Alcm"/>
      </w:pPr>
      <w:r>
        <w:t>Önvezető sz</w:t>
      </w:r>
      <w:r w:rsidR="00DD73B6">
        <w:t>i</w:t>
      </w:r>
      <w:r>
        <w:t>mulátor fejlesztése megerősítéses tanulással</w:t>
      </w:r>
    </w:p>
    <w:p w14:paraId="6173BF65" w14:textId="77777777" w:rsidR="0063585C" w:rsidRPr="00D429F2" w:rsidRDefault="00CC4722" w:rsidP="009C1C93">
      <w:pPr>
        <w:pStyle w:val="Alcm"/>
      </w:pPr>
      <w:r>
        <mc:AlternateContent>
          <mc:Choice Requires="wps">
            <w:drawing>
              <wp:anchor distT="0" distB="0" distL="114300" distR="114300" simplePos="0" relativeHeight="251657728" behindDoc="0" locked="0" layoutInCell="1" allowOverlap="1" wp14:anchorId="4C1D41DD" wp14:editId="197492BB">
                <wp:simplePos x="0" y="0"/>
                <wp:positionH relativeFrom="page">
                  <wp:posOffset>2602865</wp:posOffset>
                </wp:positionH>
                <wp:positionV relativeFrom="paragraph">
                  <wp:posOffset>362585</wp:posOffset>
                </wp:positionV>
                <wp:extent cx="2879725" cy="1028700"/>
                <wp:effectExtent l="2540" t="1270" r="381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73CB6F35"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B75007">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D41DD"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1UntzBgIAAPADAAAO&#10;AAAAAAAAAAAAAAAAAC4CAABkcnMvZTJvRG9jLnhtbFBLAQItABQABgAIAAAAIQAZLjEZ3wAAAAoB&#10;AAAPAAAAAAAAAAAAAAAAAGAEAABkcnMvZG93bnJldi54bWxQSwUGAAAAAAQABADzAAAAbAUAAAAA&#10;" stroked="f">
                <v:textbo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73CB6F35"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B75007">
                        <w:rPr>
                          <w:noProof/>
                        </w:rPr>
                        <w:t>2021</w:t>
                      </w:r>
                      <w:r>
                        <w:fldChar w:fldCharType="end"/>
                      </w:r>
                    </w:p>
                  </w:txbxContent>
                </v:textbox>
                <w10:wrap anchorx="page"/>
              </v:shape>
            </w:pict>
          </mc:Fallback>
        </mc:AlternateContent>
      </w:r>
    </w:p>
    <w:p w14:paraId="30825E55" w14:textId="77777777" w:rsidR="0063585C" w:rsidRPr="00B50CAA" w:rsidRDefault="0063585C" w:rsidP="00B96880">
      <w:pPr>
        <w:pStyle w:val="Fejezetcmtartalomjegyzknlkl"/>
      </w:pPr>
      <w:r w:rsidRPr="00B50CAA">
        <w:lastRenderedPageBreak/>
        <w:t>Tartalomjegyzék</w:t>
      </w:r>
    </w:p>
    <w:p w14:paraId="5970D1A0" w14:textId="27A5C952" w:rsidR="00653CCF"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72172761" w:history="1">
        <w:r w:rsidR="00653CCF" w:rsidRPr="004324A4">
          <w:rPr>
            <w:rStyle w:val="Hiperhivatkozs"/>
            <w:noProof/>
          </w:rPr>
          <w:t>Összefoglaló</w:t>
        </w:r>
        <w:r w:rsidR="00653CCF">
          <w:rPr>
            <w:noProof/>
            <w:webHidden/>
          </w:rPr>
          <w:tab/>
        </w:r>
        <w:r w:rsidR="00653CCF">
          <w:rPr>
            <w:noProof/>
            <w:webHidden/>
          </w:rPr>
          <w:fldChar w:fldCharType="begin"/>
        </w:r>
        <w:r w:rsidR="00653CCF">
          <w:rPr>
            <w:noProof/>
            <w:webHidden/>
          </w:rPr>
          <w:instrText xml:space="preserve"> PAGEREF _Toc72172761 \h </w:instrText>
        </w:r>
        <w:r w:rsidR="00653CCF">
          <w:rPr>
            <w:noProof/>
            <w:webHidden/>
          </w:rPr>
        </w:r>
        <w:r w:rsidR="00653CCF">
          <w:rPr>
            <w:noProof/>
            <w:webHidden/>
          </w:rPr>
          <w:fldChar w:fldCharType="separate"/>
        </w:r>
        <w:r w:rsidR="00B75007">
          <w:rPr>
            <w:noProof/>
            <w:webHidden/>
          </w:rPr>
          <w:t>4</w:t>
        </w:r>
        <w:r w:rsidR="00653CCF">
          <w:rPr>
            <w:noProof/>
            <w:webHidden/>
          </w:rPr>
          <w:fldChar w:fldCharType="end"/>
        </w:r>
      </w:hyperlink>
    </w:p>
    <w:p w14:paraId="5826BE1E" w14:textId="29E46620" w:rsidR="00653CCF" w:rsidRDefault="00653CCF">
      <w:pPr>
        <w:pStyle w:val="TJ1"/>
        <w:rPr>
          <w:rFonts w:asciiTheme="minorHAnsi" w:eastAsiaTheme="minorEastAsia" w:hAnsiTheme="minorHAnsi" w:cstheme="minorBidi"/>
          <w:b w:val="0"/>
          <w:noProof/>
          <w:sz w:val="22"/>
          <w:szCs w:val="22"/>
          <w:lang w:eastAsia="hu-HU"/>
        </w:rPr>
      </w:pPr>
      <w:hyperlink w:anchor="_Toc72172762" w:history="1">
        <w:r w:rsidRPr="004324A4">
          <w:rPr>
            <w:rStyle w:val="Hiperhivatkozs"/>
            <w:noProof/>
          </w:rPr>
          <w:t>Abstract</w:t>
        </w:r>
        <w:r>
          <w:rPr>
            <w:noProof/>
            <w:webHidden/>
          </w:rPr>
          <w:tab/>
        </w:r>
        <w:r>
          <w:rPr>
            <w:noProof/>
            <w:webHidden/>
          </w:rPr>
          <w:fldChar w:fldCharType="begin"/>
        </w:r>
        <w:r>
          <w:rPr>
            <w:noProof/>
            <w:webHidden/>
          </w:rPr>
          <w:instrText xml:space="preserve"> PAGEREF _Toc72172762 \h </w:instrText>
        </w:r>
        <w:r>
          <w:rPr>
            <w:noProof/>
            <w:webHidden/>
          </w:rPr>
        </w:r>
        <w:r>
          <w:rPr>
            <w:noProof/>
            <w:webHidden/>
          </w:rPr>
          <w:fldChar w:fldCharType="separate"/>
        </w:r>
        <w:r w:rsidR="00B75007">
          <w:rPr>
            <w:noProof/>
            <w:webHidden/>
          </w:rPr>
          <w:t>5</w:t>
        </w:r>
        <w:r>
          <w:rPr>
            <w:noProof/>
            <w:webHidden/>
          </w:rPr>
          <w:fldChar w:fldCharType="end"/>
        </w:r>
      </w:hyperlink>
    </w:p>
    <w:p w14:paraId="61585A51" w14:textId="29FB8CAF" w:rsidR="00653CCF" w:rsidRDefault="00653CCF">
      <w:pPr>
        <w:pStyle w:val="TJ1"/>
        <w:rPr>
          <w:rFonts w:asciiTheme="minorHAnsi" w:eastAsiaTheme="minorEastAsia" w:hAnsiTheme="minorHAnsi" w:cstheme="minorBidi"/>
          <w:b w:val="0"/>
          <w:noProof/>
          <w:sz w:val="22"/>
          <w:szCs w:val="22"/>
          <w:lang w:eastAsia="hu-HU"/>
        </w:rPr>
      </w:pPr>
      <w:hyperlink w:anchor="_Toc72172763" w:history="1">
        <w:r w:rsidRPr="004324A4">
          <w:rPr>
            <w:rStyle w:val="Hiperhivatkozs"/>
            <w:noProof/>
          </w:rPr>
          <w:t>1 Irodalmi áttekintés</w:t>
        </w:r>
        <w:r>
          <w:rPr>
            <w:noProof/>
            <w:webHidden/>
          </w:rPr>
          <w:tab/>
        </w:r>
        <w:r>
          <w:rPr>
            <w:noProof/>
            <w:webHidden/>
          </w:rPr>
          <w:fldChar w:fldCharType="begin"/>
        </w:r>
        <w:r>
          <w:rPr>
            <w:noProof/>
            <w:webHidden/>
          </w:rPr>
          <w:instrText xml:space="preserve"> PAGEREF _Toc72172763 \h </w:instrText>
        </w:r>
        <w:r>
          <w:rPr>
            <w:noProof/>
            <w:webHidden/>
          </w:rPr>
        </w:r>
        <w:r>
          <w:rPr>
            <w:noProof/>
            <w:webHidden/>
          </w:rPr>
          <w:fldChar w:fldCharType="separate"/>
        </w:r>
        <w:r w:rsidR="00B75007">
          <w:rPr>
            <w:noProof/>
            <w:webHidden/>
          </w:rPr>
          <w:t>6</w:t>
        </w:r>
        <w:r>
          <w:rPr>
            <w:noProof/>
            <w:webHidden/>
          </w:rPr>
          <w:fldChar w:fldCharType="end"/>
        </w:r>
      </w:hyperlink>
    </w:p>
    <w:p w14:paraId="158DB1F7" w14:textId="636E24AA"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64" w:history="1">
        <w:r w:rsidRPr="004324A4">
          <w:rPr>
            <w:rStyle w:val="Hiperhivatkozs"/>
            <w:noProof/>
          </w:rPr>
          <w:t>1.1 Deep Learning</w:t>
        </w:r>
        <w:r>
          <w:rPr>
            <w:noProof/>
            <w:webHidden/>
          </w:rPr>
          <w:tab/>
        </w:r>
        <w:r>
          <w:rPr>
            <w:noProof/>
            <w:webHidden/>
          </w:rPr>
          <w:fldChar w:fldCharType="begin"/>
        </w:r>
        <w:r>
          <w:rPr>
            <w:noProof/>
            <w:webHidden/>
          </w:rPr>
          <w:instrText xml:space="preserve"> PAGEREF _Toc72172764 \h </w:instrText>
        </w:r>
        <w:r>
          <w:rPr>
            <w:noProof/>
            <w:webHidden/>
          </w:rPr>
        </w:r>
        <w:r>
          <w:rPr>
            <w:noProof/>
            <w:webHidden/>
          </w:rPr>
          <w:fldChar w:fldCharType="separate"/>
        </w:r>
        <w:r w:rsidR="00B75007">
          <w:rPr>
            <w:noProof/>
            <w:webHidden/>
          </w:rPr>
          <w:t>6</w:t>
        </w:r>
        <w:r>
          <w:rPr>
            <w:noProof/>
            <w:webHidden/>
          </w:rPr>
          <w:fldChar w:fldCharType="end"/>
        </w:r>
      </w:hyperlink>
    </w:p>
    <w:p w14:paraId="77F110B7" w14:textId="69334A70"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65" w:history="1">
        <w:r w:rsidRPr="004324A4">
          <w:rPr>
            <w:rStyle w:val="Hiperhivatkozs"/>
            <w:noProof/>
          </w:rPr>
          <w:t>1.1.1 Csoportosítás</w:t>
        </w:r>
        <w:r>
          <w:rPr>
            <w:noProof/>
            <w:webHidden/>
          </w:rPr>
          <w:tab/>
        </w:r>
        <w:r>
          <w:rPr>
            <w:noProof/>
            <w:webHidden/>
          </w:rPr>
          <w:fldChar w:fldCharType="begin"/>
        </w:r>
        <w:r>
          <w:rPr>
            <w:noProof/>
            <w:webHidden/>
          </w:rPr>
          <w:instrText xml:space="preserve"> PAGEREF _Toc72172765 \h </w:instrText>
        </w:r>
        <w:r>
          <w:rPr>
            <w:noProof/>
            <w:webHidden/>
          </w:rPr>
        </w:r>
        <w:r>
          <w:rPr>
            <w:noProof/>
            <w:webHidden/>
          </w:rPr>
          <w:fldChar w:fldCharType="separate"/>
        </w:r>
        <w:r w:rsidR="00B75007">
          <w:rPr>
            <w:noProof/>
            <w:webHidden/>
          </w:rPr>
          <w:t>6</w:t>
        </w:r>
        <w:r>
          <w:rPr>
            <w:noProof/>
            <w:webHidden/>
          </w:rPr>
          <w:fldChar w:fldCharType="end"/>
        </w:r>
      </w:hyperlink>
    </w:p>
    <w:p w14:paraId="761B4153" w14:textId="0B13DB79"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66" w:history="1">
        <w:r w:rsidRPr="004324A4">
          <w:rPr>
            <w:rStyle w:val="Hiperhivatkozs"/>
            <w:noProof/>
          </w:rPr>
          <w:t>1.1.2 Neurális hálózatok</w:t>
        </w:r>
        <w:r>
          <w:rPr>
            <w:noProof/>
            <w:webHidden/>
          </w:rPr>
          <w:tab/>
        </w:r>
        <w:r>
          <w:rPr>
            <w:noProof/>
            <w:webHidden/>
          </w:rPr>
          <w:fldChar w:fldCharType="begin"/>
        </w:r>
        <w:r>
          <w:rPr>
            <w:noProof/>
            <w:webHidden/>
          </w:rPr>
          <w:instrText xml:space="preserve"> PAGEREF _Toc72172766 \h </w:instrText>
        </w:r>
        <w:r>
          <w:rPr>
            <w:noProof/>
            <w:webHidden/>
          </w:rPr>
        </w:r>
        <w:r>
          <w:rPr>
            <w:noProof/>
            <w:webHidden/>
          </w:rPr>
          <w:fldChar w:fldCharType="separate"/>
        </w:r>
        <w:r w:rsidR="00B75007">
          <w:rPr>
            <w:noProof/>
            <w:webHidden/>
          </w:rPr>
          <w:t>8</w:t>
        </w:r>
        <w:r>
          <w:rPr>
            <w:noProof/>
            <w:webHidden/>
          </w:rPr>
          <w:fldChar w:fldCharType="end"/>
        </w:r>
      </w:hyperlink>
    </w:p>
    <w:p w14:paraId="0EA60F4E" w14:textId="49854460"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67" w:history="1">
        <w:r w:rsidRPr="004324A4">
          <w:rPr>
            <w:rStyle w:val="Hiperhivatkozs"/>
            <w:noProof/>
          </w:rPr>
          <w:t>1.1.3 LSTM</w:t>
        </w:r>
        <w:r>
          <w:rPr>
            <w:noProof/>
            <w:webHidden/>
          </w:rPr>
          <w:tab/>
        </w:r>
        <w:r>
          <w:rPr>
            <w:noProof/>
            <w:webHidden/>
          </w:rPr>
          <w:fldChar w:fldCharType="begin"/>
        </w:r>
        <w:r>
          <w:rPr>
            <w:noProof/>
            <w:webHidden/>
          </w:rPr>
          <w:instrText xml:space="preserve"> PAGEREF _Toc72172767 \h </w:instrText>
        </w:r>
        <w:r>
          <w:rPr>
            <w:noProof/>
            <w:webHidden/>
          </w:rPr>
        </w:r>
        <w:r>
          <w:rPr>
            <w:noProof/>
            <w:webHidden/>
          </w:rPr>
          <w:fldChar w:fldCharType="separate"/>
        </w:r>
        <w:r w:rsidR="00B75007">
          <w:rPr>
            <w:noProof/>
            <w:webHidden/>
          </w:rPr>
          <w:t>12</w:t>
        </w:r>
        <w:r>
          <w:rPr>
            <w:noProof/>
            <w:webHidden/>
          </w:rPr>
          <w:fldChar w:fldCharType="end"/>
        </w:r>
      </w:hyperlink>
    </w:p>
    <w:p w14:paraId="13A5EA72" w14:textId="57AEAF72"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68" w:history="1">
        <w:r w:rsidRPr="004324A4">
          <w:rPr>
            <w:rStyle w:val="Hiperhivatkozs"/>
            <w:noProof/>
          </w:rPr>
          <w:t>1.2 Reinforcement Learning</w:t>
        </w:r>
        <w:r>
          <w:rPr>
            <w:noProof/>
            <w:webHidden/>
          </w:rPr>
          <w:tab/>
        </w:r>
        <w:r>
          <w:rPr>
            <w:noProof/>
            <w:webHidden/>
          </w:rPr>
          <w:fldChar w:fldCharType="begin"/>
        </w:r>
        <w:r>
          <w:rPr>
            <w:noProof/>
            <w:webHidden/>
          </w:rPr>
          <w:instrText xml:space="preserve"> PAGEREF _Toc72172768 \h </w:instrText>
        </w:r>
        <w:r>
          <w:rPr>
            <w:noProof/>
            <w:webHidden/>
          </w:rPr>
        </w:r>
        <w:r>
          <w:rPr>
            <w:noProof/>
            <w:webHidden/>
          </w:rPr>
          <w:fldChar w:fldCharType="separate"/>
        </w:r>
        <w:r w:rsidR="00B75007">
          <w:rPr>
            <w:noProof/>
            <w:webHidden/>
          </w:rPr>
          <w:t>14</w:t>
        </w:r>
        <w:r>
          <w:rPr>
            <w:noProof/>
            <w:webHidden/>
          </w:rPr>
          <w:fldChar w:fldCharType="end"/>
        </w:r>
      </w:hyperlink>
    </w:p>
    <w:p w14:paraId="5F1FD959" w14:textId="4726C526"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69" w:history="1">
        <w:r w:rsidRPr="004324A4">
          <w:rPr>
            <w:rStyle w:val="Hiperhivatkozs"/>
            <w:noProof/>
          </w:rPr>
          <w:t>1.2.1 Q-tanulás és stratégia gradiens módszerek</w:t>
        </w:r>
        <w:r>
          <w:rPr>
            <w:noProof/>
            <w:webHidden/>
          </w:rPr>
          <w:tab/>
        </w:r>
        <w:r>
          <w:rPr>
            <w:noProof/>
            <w:webHidden/>
          </w:rPr>
          <w:fldChar w:fldCharType="begin"/>
        </w:r>
        <w:r>
          <w:rPr>
            <w:noProof/>
            <w:webHidden/>
          </w:rPr>
          <w:instrText xml:space="preserve"> PAGEREF _Toc72172769 \h </w:instrText>
        </w:r>
        <w:r>
          <w:rPr>
            <w:noProof/>
            <w:webHidden/>
          </w:rPr>
        </w:r>
        <w:r>
          <w:rPr>
            <w:noProof/>
            <w:webHidden/>
          </w:rPr>
          <w:fldChar w:fldCharType="separate"/>
        </w:r>
        <w:r w:rsidR="00B75007">
          <w:rPr>
            <w:noProof/>
            <w:webHidden/>
          </w:rPr>
          <w:t>16</w:t>
        </w:r>
        <w:r>
          <w:rPr>
            <w:noProof/>
            <w:webHidden/>
          </w:rPr>
          <w:fldChar w:fldCharType="end"/>
        </w:r>
      </w:hyperlink>
    </w:p>
    <w:p w14:paraId="63E2258A" w14:textId="26D0955C"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70" w:history="1">
        <w:r w:rsidRPr="004324A4">
          <w:rPr>
            <w:rStyle w:val="Hiperhivatkozs"/>
            <w:noProof/>
          </w:rPr>
          <w:t>1.2.2 Actor-Critic</w:t>
        </w:r>
        <w:r>
          <w:rPr>
            <w:noProof/>
            <w:webHidden/>
          </w:rPr>
          <w:tab/>
        </w:r>
        <w:r>
          <w:rPr>
            <w:noProof/>
            <w:webHidden/>
          </w:rPr>
          <w:fldChar w:fldCharType="begin"/>
        </w:r>
        <w:r>
          <w:rPr>
            <w:noProof/>
            <w:webHidden/>
          </w:rPr>
          <w:instrText xml:space="preserve"> PAGEREF _Toc72172770 \h </w:instrText>
        </w:r>
        <w:r>
          <w:rPr>
            <w:noProof/>
            <w:webHidden/>
          </w:rPr>
        </w:r>
        <w:r>
          <w:rPr>
            <w:noProof/>
            <w:webHidden/>
          </w:rPr>
          <w:fldChar w:fldCharType="separate"/>
        </w:r>
        <w:r w:rsidR="00B75007">
          <w:rPr>
            <w:noProof/>
            <w:webHidden/>
          </w:rPr>
          <w:t>19</w:t>
        </w:r>
        <w:r>
          <w:rPr>
            <w:noProof/>
            <w:webHidden/>
          </w:rPr>
          <w:fldChar w:fldCharType="end"/>
        </w:r>
      </w:hyperlink>
    </w:p>
    <w:p w14:paraId="75C702C9" w14:textId="08FBA431"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71" w:history="1">
        <w:r w:rsidRPr="004324A4">
          <w:rPr>
            <w:rStyle w:val="Hiperhivatkozs"/>
            <w:noProof/>
          </w:rPr>
          <w:t>1.3 Attention</w:t>
        </w:r>
        <w:r>
          <w:rPr>
            <w:noProof/>
            <w:webHidden/>
          </w:rPr>
          <w:tab/>
        </w:r>
        <w:r>
          <w:rPr>
            <w:noProof/>
            <w:webHidden/>
          </w:rPr>
          <w:fldChar w:fldCharType="begin"/>
        </w:r>
        <w:r>
          <w:rPr>
            <w:noProof/>
            <w:webHidden/>
          </w:rPr>
          <w:instrText xml:space="preserve"> PAGEREF _Toc72172771 \h </w:instrText>
        </w:r>
        <w:r>
          <w:rPr>
            <w:noProof/>
            <w:webHidden/>
          </w:rPr>
        </w:r>
        <w:r>
          <w:rPr>
            <w:noProof/>
            <w:webHidden/>
          </w:rPr>
          <w:fldChar w:fldCharType="separate"/>
        </w:r>
        <w:r w:rsidR="00B75007">
          <w:rPr>
            <w:noProof/>
            <w:webHidden/>
          </w:rPr>
          <w:t>20</w:t>
        </w:r>
        <w:r>
          <w:rPr>
            <w:noProof/>
            <w:webHidden/>
          </w:rPr>
          <w:fldChar w:fldCharType="end"/>
        </w:r>
      </w:hyperlink>
    </w:p>
    <w:p w14:paraId="6EC2C92F" w14:textId="1B338948"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72" w:history="1">
        <w:r w:rsidRPr="004324A4">
          <w:rPr>
            <w:rStyle w:val="Hiperhivatkozs"/>
            <w:noProof/>
          </w:rPr>
          <w:t>1.3.1 Self-Attention</w:t>
        </w:r>
        <w:r>
          <w:rPr>
            <w:noProof/>
            <w:webHidden/>
          </w:rPr>
          <w:tab/>
        </w:r>
        <w:r>
          <w:rPr>
            <w:noProof/>
            <w:webHidden/>
          </w:rPr>
          <w:fldChar w:fldCharType="begin"/>
        </w:r>
        <w:r>
          <w:rPr>
            <w:noProof/>
            <w:webHidden/>
          </w:rPr>
          <w:instrText xml:space="preserve"> PAGEREF _Toc72172772 \h </w:instrText>
        </w:r>
        <w:r>
          <w:rPr>
            <w:noProof/>
            <w:webHidden/>
          </w:rPr>
        </w:r>
        <w:r>
          <w:rPr>
            <w:noProof/>
            <w:webHidden/>
          </w:rPr>
          <w:fldChar w:fldCharType="separate"/>
        </w:r>
        <w:r w:rsidR="00B75007">
          <w:rPr>
            <w:noProof/>
            <w:webHidden/>
          </w:rPr>
          <w:t>20</w:t>
        </w:r>
        <w:r>
          <w:rPr>
            <w:noProof/>
            <w:webHidden/>
          </w:rPr>
          <w:fldChar w:fldCharType="end"/>
        </w:r>
      </w:hyperlink>
    </w:p>
    <w:p w14:paraId="41AD0D21" w14:textId="0D9215A1"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73" w:history="1">
        <w:r w:rsidRPr="004324A4">
          <w:rPr>
            <w:rStyle w:val="Hiperhivatkozs"/>
            <w:noProof/>
          </w:rPr>
          <w:t>1.3.2 Pozíció kódolás</w:t>
        </w:r>
        <w:r>
          <w:rPr>
            <w:noProof/>
            <w:webHidden/>
          </w:rPr>
          <w:tab/>
        </w:r>
        <w:r>
          <w:rPr>
            <w:noProof/>
            <w:webHidden/>
          </w:rPr>
          <w:fldChar w:fldCharType="begin"/>
        </w:r>
        <w:r>
          <w:rPr>
            <w:noProof/>
            <w:webHidden/>
          </w:rPr>
          <w:instrText xml:space="preserve"> PAGEREF _Toc72172773 \h </w:instrText>
        </w:r>
        <w:r>
          <w:rPr>
            <w:noProof/>
            <w:webHidden/>
          </w:rPr>
        </w:r>
        <w:r>
          <w:rPr>
            <w:noProof/>
            <w:webHidden/>
          </w:rPr>
          <w:fldChar w:fldCharType="separate"/>
        </w:r>
        <w:r w:rsidR="00B75007">
          <w:rPr>
            <w:noProof/>
            <w:webHidden/>
          </w:rPr>
          <w:t>24</w:t>
        </w:r>
        <w:r>
          <w:rPr>
            <w:noProof/>
            <w:webHidden/>
          </w:rPr>
          <w:fldChar w:fldCharType="end"/>
        </w:r>
      </w:hyperlink>
    </w:p>
    <w:p w14:paraId="26DD8AF9" w14:textId="1E5993E6"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74" w:history="1">
        <w:r w:rsidRPr="004324A4">
          <w:rPr>
            <w:rStyle w:val="Hiperhivatkozs"/>
            <w:noProof/>
          </w:rPr>
          <w:t>1.4 RAdam</w:t>
        </w:r>
        <w:r>
          <w:rPr>
            <w:noProof/>
            <w:webHidden/>
          </w:rPr>
          <w:tab/>
        </w:r>
        <w:r>
          <w:rPr>
            <w:noProof/>
            <w:webHidden/>
          </w:rPr>
          <w:fldChar w:fldCharType="begin"/>
        </w:r>
        <w:r>
          <w:rPr>
            <w:noProof/>
            <w:webHidden/>
          </w:rPr>
          <w:instrText xml:space="preserve"> PAGEREF _Toc72172774 \h </w:instrText>
        </w:r>
        <w:r>
          <w:rPr>
            <w:noProof/>
            <w:webHidden/>
          </w:rPr>
        </w:r>
        <w:r>
          <w:rPr>
            <w:noProof/>
            <w:webHidden/>
          </w:rPr>
          <w:fldChar w:fldCharType="separate"/>
        </w:r>
        <w:r w:rsidR="00B75007">
          <w:rPr>
            <w:noProof/>
            <w:webHidden/>
          </w:rPr>
          <w:t>25</w:t>
        </w:r>
        <w:r>
          <w:rPr>
            <w:noProof/>
            <w:webHidden/>
          </w:rPr>
          <w:fldChar w:fldCharType="end"/>
        </w:r>
      </w:hyperlink>
    </w:p>
    <w:p w14:paraId="1C294016" w14:textId="233C573B" w:rsidR="00653CCF" w:rsidRDefault="00653CCF">
      <w:pPr>
        <w:pStyle w:val="TJ1"/>
        <w:rPr>
          <w:rFonts w:asciiTheme="minorHAnsi" w:eastAsiaTheme="minorEastAsia" w:hAnsiTheme="minorHAnsi" w:cstheme="minorBidi"/>
          <w:b w:val="0"/>
          <w:noProof/>
          <w:sz w:val="22"/>
          <w:szCs w:val="22"/>
          <w:lang w:eastAsia="hu-HU"/>
        </w:rPr>
      </w:pPr>
      <w:hyperlink w:anchor="_Toc72172775" w:history="1">
        <w:r w:rsidRPr="004324A4">
          <w:rPr>
            <w:rStyle w:val="Hiperhivatkozs"/>
            <w:noProof/>
          </w:rPr>
          <w:t>2 Specifikáció, tervezés</w:t>
        </w:r>
        <w:r>
          <w:rPr>
            <w:noProof/>
            <w:webHidden/>
          </w:rPr>
          <w:tab/>
        </w:r>
        <w:r>
          <w:rPr>
            <w:noProof/>
            <w:webHidden/>
          </w:rPr>
          <w:fldChar w:fldCharType="begin"/>
        </w:r>
        <w:r>
          <w:rPr>
            <w:noProof/>
            <w:webHidden/>
          </w:rPr>
          <w:instrText xml:space="preserve"> PAGEREF _Toc72172775 \h </w:instrText>
        </w:r>
        <w:r>
          <w:rPr>
            <w:noProof/>
            <w:webHidden/>
          </w:rPr>
        </w:r>
        <w:r>
          <w:rPr>
            <w:noProof/>
            <w:webHidden/>
          </w:rPr>
          <w:fldChar w:fldCharType="separate"/>
        </w:r>
        <w:r w:rsidR="00B75007">
          <w:rPr>
            <w:noProof/>
            <w:webHidden/>
          </w:rPr>
          <w:t>28</w:t>
        </w:r>
        <w:r>
          <w:rPr>
            <w:noProof/>
            <w:webHidden/>
          </w:rPr>
          <w:fldChar w:fldCharType="end"/>
        </w:r>
      </w:hyperlink>
    </w:p>
    <w:p w14:paraId="758C465C" w14:textId="44312C48"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76" w:history="1">
        <w:r w:rsidRPr="004324A4">
          <w:rPr>
            <w:rStyle w:val="Hiperhivatkozs"/>
            <w:noProof/>
          </w:rPr>
          <w:t>2.1 Specifikáció</w:t>
        </w:r>
        <w:r>
          <w:rPr>
            <w:noProof/>
            <w:webHidden/>
          </w:rPr>
          <w:tab/>
        </w:r>
        <w:r>
          <w:rPr>
            <w:noProof/>
            <w:webHidden/>
          </w:rPr>
          <w:fldChar w:fldCharType="begin"/>
        </w:r>
        <w:r>
          <w:rPr>
            <w:noProof/>
            <w:webHidden/>
          </w:rPr>
          <w:instrText xml:space="preserve"> PAGEREF _Toc72172776 \h </w:instrText>
        </w:r>
        <w:r>
          <w:rPr>
            <w:noProof/>
            <w:webHidden/>
          </w:rPr>
        </w:r>
        <w:r>
          <w:rPr>
            <w:noProof/>
            <w:webHidden/>
          </w:rPr>
          <w:fldChar w:fldCharType="separate"/>
        </w:r>
        <w:r w:rsidR="00B75007">
          <w:rPr>
            <w:noProof/>
            <w:webHidden/>
          </w:rPr>
          <w:t>28</w:t>
        </w:r>
        <w:r>
          <w:rPr>
            <w:noProof/>
            <w:webHidden/>
          </w:rPr>
          <w:fldChar w:fldCharType="end"/>
        </w:r>
      </w:hyperlink>
    </w:p>
    <w:p w14:paraId="2174245F" w14:textId="21D082C6"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77" w:history="1">
        <w:r w:rsidRPr="004324A4">
          <w:rPr>
            <w:rStyle w:val="Hiperhivatkozs"/>
            <w:noProof/>
          </w:rPr>
          <w:t>2.2 Fejlesztői eszközök</w:t>
        </w:r>
        <w:r>
          <w:rPr>
            <w:noProof/>
            <w:webHidden/>
          </w:rPr>
          <w:tab/>
        </w:r>
        <w:r>
          <w:rPr>
            <w:noProof/>
            <w:webHidden/>
          </w:rPr>
          <w:fldChar w:fldCharType="begin"/>
        </w:r>
        <w:r>
          <w:rPr>
            <w:noProof/>
            <w:webHidden/>
          </w:rPr>
          <w:instrText xml:space="preserve"> PAGEREF _Toc72172777 \h </w:instrText>
        </w:r>
        <w:r>
          <w:rPr>
            <w:noProof/>
            <w:webHidden/>
          </w:rPr>
        </w:r>
        <w:r>
          <w:rPr>
            <w:noProof/>
            <w:webHidden/>
          </w:rPr>
          <w:fldChar w:fldCharType="separate"/>
        </w:r>
        <w:r w:rsidR="00B75007">
          <w:rPr>
            <w:noProof/>
            <w:webHidden/>
          </w:rPr>
          <w:t>29</w:t>
        </w:r>
        <w:r>
          <w:rPr>
            <w:noProof/>
            <w:webHidden/>
          </w:rPr>
          <w:fldChar w:fldCharType="end"/>
        </w:r>
      </w:hyperlink>
    </w:p>
    <w:p w14:paraId="7FA4082E" w14:textId="437540F7"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78" w:history="1">
        <w:r w:rsidRPr="004324A4">
          <w:rPr>
            <w:rStyle w:val="Hiperhivatkozs"/>
            <w:noProof/>
          </w:rPr>
          <w:t>2.2.1 Colaboratory</w:t>
        </w:r>
        <w:r>
          <w:rPr>
            <w:noProof/>
            <w:webHidden/>
          </w:rPr>
          <w:tab/>
        </w:r>
        <w:r>
          <w:rPr>
            <w:noProof/>
            <w:webHidden/>
          </w:rPr>
          <w:fldChar w:fldCharType="begin"/>
        </w:r>
        <w:r>
          <w:rPr>
            <w:noProof/>
            <w:webHidden/>
          </w:rPr>
          <w:instrText xml:space="preserve"> PAGEREF _Toc72172778 \h </w:instrText>
        </w:r>
        <w:r>
          <w:rPr>
            <w:noProof/>
            <w:webHidden/>
          </w:rPr>
        </w:r>
        <w:r>
          <w:rPr>
            <w:noProof/>
            <w:webHidden/>
          </w:rPr>
          <w:fldChar w:fldCharType="separate"/>
        </w:r>
        <w:r w:rsidR="00B75007">
          <w:rPr>
            <w:noProof/>
            <w:webHidden/>
          </w:rPr>
          <w:t>29</w:t>
        </w:r>
        <w:r>
          <w:rPr>
            <w:noProof/>
            <w:webHidden/>
          </w:rPr>
          <w:fldChar w:fldCharType="end"/>
        </w:r>
      </w:hyperlink>
    </w:p>
    <w:p w14:paraId="52DACB57" w14:textId="27EA97E8"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79" w:history="1">
        <w:r w:rsidRPr="004324A4">
          <w:rPr>
            <w:rStyle w:val="Hiperhivatkozs"/>
            <w:noProof/>
          </w:rPr>
          <w:t>2.2.2 PyTorch</w:t>
        </w:r>
        <w:r>
          <w:rPr>
            <w:noProof/>
            <w:webHidden/>
          </w:rPr>
          <w:tab/>
        </w:r>
        <w:r>
          <w:rPr>
            <w:noProof/>
            <w:webHidden/>
          </w:rPr>
          <w:fldChar w:fldCharType="begin"/>
        </w:r>
        <w:r>
          <w:rPr>
            <w:noProof/>
            <w:webHidden/>
          </w:rPr>
          <w:instrText xml:space="preserve"> PAGEREF _Toc72172779 \h </w:instrText>
        </w:r>
        <w:r>
          <w:rPr>
            <w:noProof/>
            <w:webHidden/>
          </w:rPr>
        </w:r>
        <w:r>
          <w:rPr>
            <w:noProof/>
            <w:webHidden/>
          </w:rPr>
          <w:fldChar w:fldCharType="separate"/>
        </w:r>
        <w:r w:rsidR="00B75007">
          <w:rPr>
            <w:noProof/>
            <w:webHidden/>
          </w:rPr>
          <w:t>29</w:t>
        </w:r>
        <w:r>
          <w:rPr>
            <w:noProof/>
            <w:webHidden/>
          </w:rPr>
          <w:fldChar w:fldCharType="end"/>
        </w:r>
      </w:hyperlink>
    </w:p>
    <w:p w14:paraId="2EB7A18C" w14:textId="3B139340"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80" w:history="1">
        <w:r w:rsidRPr="004324A4">
          <w:rPr>
            <w:rStyle w:val="Hiperhivatkozs"/>
            <w:noProof/>
          </w:rPr>
          <w:t>2.2.3 PyBullet</w:t>
        </w:r>
        <w:r>
          <w:rPr>
            <w:noProof/>
            <w:webHidden/>
          </w:rPr>
          <w:tab/>
        </w:r>
        <w:r>
          <w:rPr>
            <w:noProof/>
            <w:webHidden/>
          </w:rPr>
          <w:fldChar w:fldCharType="begin"/>
        </w:r>
        <w:r>
          <w:rPr>
            <w:noProof/>
            <w:webHidden/>
          </w:rPr>
          <w:instrText xml:space="preserve"> PAGEREF _Toc72172780 \h </w:instrText>
        </w:r>
        <w:r>
          <w:rPr>
            <w:noProof/>
            <w:webHidden/>
          </w:rPr>
        </w:r>
        <w:r>
          <w:rPr>
            <w:noProof/>
            <w:webHidden/>
          </w:rPr>
          <w:fldChar w:fldCharType="separate"/>
        </w:r>
        <w:r w:rsidR="00B75007">
          <w:rPr>
            <w:noProof/>
            <w:webHidden/>
          </w:rPr>
          <w:t>30</w:t>
        </w:r>
        <w:r>
          <w:rPr>
            <w:noProof/>
            <w:webHidden/>
          </w:rPr>
          <w:fldChar w:fldCharType="end"/>
        </w:r>
      </w:hyperlink>
    </w:p>
    <w:p w14:paraId="55BD42A3" w14:textId="47DD534E"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81" w:history="1">
        <w:r w:rsidRPr="004324A4">
          <w:rPr>
            <w:rStyle w:val="Hiperhivatkozs"/>
            <w:noProof/>
          </w:rPr>
          <w:t>2.3 Tervezés</w:t>
        </w:r>
        <w:r>
          <w:rPr>
            <w:noProof/>
            <w:webHidden/>
          </w:rPr>
          <w:tab/>
        </w:r>
        <w:r>
          <w:rPr>
            <w:noProof/>
            <w:webHidden/>
          </w:rPr>
          <w:fldChar w:fldCharType="begin"/>
        </w:r>
        <w:r>
          <w:rPr>
            <w:noProof/>
            <w:webHidden/>
          </w:rPr>
          <w:instrText xml:space="preserve"> PAGEREF _Toc72172781 \h </w:instrText>
        </w:r>
        <w:r>
          <w:rPr>
            <w:noProof/>
            <w:webHidden/>
          </w:rPr>
        </w:r>
        <w:r>
          <w:rPr>
            <w:noProof/>
            <w:webHidden/>
          </w:rPr>
          <w:fldChar w:fldCharType="separate"/>
        </w:r>
        <w:r w:rsidR="00B75007">
          <w:rPr>
            <w:noProof/>
            <w:webHidden/>
          </w:rPr>
          <w:t>30</w:t>
        </w:r>
        <w:r>
          <w:rPr>
            <w:noProof/>
            <w:webHidden/>
          </w:rPr>
          <w:fldChar w:fldCharType="end"/>
        </w:r>
      </w:hyperlink>
    </w:p>
    <w:p w14:paraId="58B24BB1" w14:textId="5969C74B" w:rsidR="00653CCF" w:rsidRDefault="00653CCF">
      <w:pPr>
        <w:pStyle w:val="TJ1"/>
        <w:rPr>
          <w:rFonts w:asciiTheme="minorHAnsi" w:eastAsiaTheme="minorEastAsia" w:hAnsiTheme="minorHAnsi" w:cstheme="minorBidi"/>
          <w:b w:val="0"/>
          <w:noProof/>
          <w:sz w:val="22"/>
          <w:szCs w:val="22"/>
          <w:lang w:eastAsia="hu-HU"/>
        </w:rPr>
      </w:pPr>
      <w:hyperlink w:anchor="_Toc72172782" w:history="1">
        <w:r w:rsidRPr="004324A4">
          <w:rPr>
            <w:rStyle w:val="Hiperhivatkozs"/>
            <w:noProof/>
          </w:rPr>
          <w:t>3 Megvalósítás</w:t>
        </w:r>
        <w:r>
          <w:rPr>
            <w:noProof/>
            <w:webHidden/>
          </w:rPr>
          <w:tab/>
        </w:r>
        <w:r>
          <w:rPr>
            <w:noProof/>
            <w:webHidden/>
          </w:rPr>
          <w:fldChar w:fldCharType="begin"/>
        </w:r>
        <w:r>
          <w:rPr>
            <w:noProof/>
            <w:webHidden/>
          </w:rPr>
          <w:instrText xml:space="preserve"> PAGEREF _Toc72172782 \h </w:instrText>
        </w:r>
        <w:r>
          <w:rPr>
            <w:noProof/>
            <w:webHidden/>
          </w:rPr>
        </w:r>
        <w:r>
          <w:rPr>
            <w:noProof/>
            <w:webHidden/>
          </w:rPr>
          <w:fldChar w:fldCharType="separate"/>
        </w:r>
        <w:r w:rsidR="00B75007">
          <w:rPr>
            <w:noProof/>
            <w:webHidden/>
          </w:rPr>
          <w:t>32</w:t>
        </w:r>
        <w:r>
          <w:rPr>
            <w:noProof/>
            <w:webHidden/>
          </w:rPr>
          <w:fldChar w:fldCharType="end"/>
        </w:r>
      </w:hyperlink>
    </w:p>
    <w:p w14:paraId="4B0EB565" w14:textId="4ADC7B8B"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83" w:history="1">
        <w:r w:rsidRPr="004324A4">
          <w:rPr>
            <w:rStyle w:val="Hiperhivatkozs"/>
            <w:noProof/>
          </w:rPr>
          <w:t>3.1 Architektúra</w:t>
        </w:r>
        <w:r>
          <w:rPr>
            <w:noProof/>
            <w:webHidden/>
          </w:rPr>
          <w:tab/>
        </w:r>
        <w:r>
          <w:rPr>
            <w:noProof/>
            <w:webHidden/>
          </w:rPr>
          <w:fldChar w:fldCharType="begin"/>
        </w:r>
        <w:r>
          <w:rPr>
            <w:noProof/>
            <w:webHidden/>
          </w:rPr>
          <w:instrText xml:space="preserve"> PAGEREF _Toc72172783 \h </w:instrText>
        </w:r>
        <w:r>
          <w:rPr>
            <w:noProof/>
            <w:webHidden/>
          </w:rPr>
        </w:r>
        <w:r>
          <w:rPr>
            <w:noProof/>
            <w:webHidden/>
          </w:rPr>
          <w:fldChar w:fldCharType="separate"/>
        </w:r>
        <w:r w:rsidR="00B75007">
          <w:rPr>
            <w:noProof/>
            <w:webHidden/>
          </w:rPr>
          <w:t>32</w:t>
        </w:r>
        <w:r>
          <w:rPr>
            <w:noProof/>
            <w:webHidden/>
          </w:rPr>
          <w:fldChar w:fldCharType="end"/>
        </w:r>
      </w:hyperlink>
    </w:p>
    <w:p w14:paraId="0E51B358" w14:textId="4A4BEFF2"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84" w:history="1">
        <w:r w:rsidRPr="004324A4">
          <w:rPr>
            <w:rStyle w:val="Hiperhivatkozs"/>
            <w:noProof/>
          </w:rPr>
          <w:t>3.1.1 Felépítése</w:t>
        </w:r>
        <w:r>
          <w:rPr>
            <w:noProof/>
            <w:webHidden/>
          </w:rPr>
          <w:tab/>
        </w:r>
        <w:r>
          <w:rPr>
            <w:noProof/>
            <w:webHidden/>
          </w:rPr>
          <w:fldChar w:fldCharType="begin"/>
        </w:r>
        <w:r>
          <w:rPr>
            <w:noProof/>
            <w:webHidden/>
          </w:rPr>
          <w:instrText xml:space="preserve"> PAGEREF _Toc72172784 \h </w:instrText>
        </w:r>
        <w:r>
          <w:rPr>
            <w:noProof/>
            <w:webHidden/>
          </w:rPr>
        </w:r>
        <w:r>
          <w:rPr>
            <w:noProof/>
            <w:webHidden/>
          </w:rPr>
          <w:fldChar w:fldCharType="separate"/>
        </w:r>
        <w:r w:rsidR="00B75007">
          <w:rPr>
            <w:noProof/>
            <w:webHidden/>
          </w:rPr>
          <w:t>32</w:t>
        </w:r>
        <w:r>
          <w:rPr>
            <w:noProof/>
            <w:webHidden/>
          </w:rPr>
          <w:fldChar w:fldCharType="end"/>
        </w:r>
      </w:hyperlink>
    </w:p>
    <w:p w14:paraId="6F59EDAA" w14:textId="7E9A142D"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85" w:history="1">
        <w:r w:rsidRPr="004324A4">
          <w:rPr>
            <w:rStyle w:val="Hiperhivatkozs"/>
            <w:noProof/>
          </w:rPr>
          <w:t>3.1.2 Ágens</w:t>
        </w:r>
        <w:r>
          <w:rPr>
            <w:noProof/>
            <w:webHidden/>
          </w:rPr>
          <w:tab/>
        </w:r>
        <w:r>
          <w:rPr>
            <w:noProof/>
            <w:webHidden/>
          </w:rPr>
          <w:fldChar w:fldCharType="begin"/>
        </w:r>
        <w:r>
          <w:rPr>
            <w:noProof/>
            <w:webHidden/>
          </w:rPr>
          <w:instrText xml:space="preserve"> PAGEREF _Toc72172785 \h </w:instrText>
        </w:r>
        <w:r>
          <w:rPr>
            <w:noProof/>
            <w:webHidden/>
          </w:rPr>
        </w:r>
        <w:r>
          <w:rPr>
            <w:noProof/>
            <w:webHidden/>
          </w:rPr>
          <w:fldChar w:fldCharType="separate"/>
        </w:r>
        <w:r w:rsidR="00B75007">
          <w:rPr>
            <w:noProof/>
            <w:webHidden/>
          </w:rPr>
          <w:t>34</w:t>
        </w:r>
        <w:r>
          <w:rPr>
            <w:noProof/>
            <w:webHidden/>
          </w:rPr>
          <w:fldChar w:fldCharType="end"/>
        </w:r>
      </w:hyperlink>
    </w:p>
    <w:p w14:paraId="67FF8386" w14:textId="71A1BF97"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86" w:history="1">
        <w:r w:rsidRPr="004324A4">
          <w:rPr>
            <w:rStyle w:val="Hiperhivatkozs"/>
            <w:noProof/>
          </w:rPr>
          <w:t>3.2 Szimulációs környezet</w:t>
        </w:r>
        <w:r>
          <w:rPr>
            <w:noProof/>
            <w:webHidden/>
          </w:rPr>
          <w:tab/>
        </w:r>
        <w:r>
          <w:rPr>
            <w:noProof/>
            <w:webHidden/>
          </w:rPr>
          <w:fldChar w:fldCharType="begin"/>
        </w:r>
        <w:r>
          <w:rPr>
            <w:noProof/>
            <w:webHidden/>
          </w:rPr>
          <w:instrText xml:space="preserve"> PAGEREF _Toc72172786 \h </w:instrText>
        </w:r>
        <w:r>
          <w:rPr>
            <w:noProof/>
            <w:webHidden/>
          </w:rPr>
        </w:r>
        <w:r>
          <w:rPr>
            <w:noProof/>
            <w:webHidden/>
          </w:rPr>
          <w:fldChar w:fldCharType="separate"/>
        </w:r>
        <w:r w:rsidR="00B75007">
          <w:rPr>
            <w:noProof/>
            <w:webHidden/>
          </w:rPr>
          <w:t>36</w:t>
        </w:r>
        <w:r>
          <w:rPr>
            <w:noProof/>
            <w:webHidden/>
          </w:rPr>
          <w:fldChar w:fldCharType="end"/>
        </w:r>
      </w:hyperlink>
    </w:p>
    <w:p w14:paraId="506593C1" w14:textId="61D79CFD"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87" w:history="1">
        <w:r w:rsidRPr="004324A4">
          <w:rPr>
            <w:rStyle w:val="Hiperhivatkozs"/>
            <w:noProof/>
          </w:rPr>
          <w:t>3.2.1 Objektumok beolvasása</w:t>
        </w:r>
        <w:r>
          <w:rPr>
            <w:noProof/>
            <w:webHidden/>
          </w:rPr>
          <w:tab/>
        </w:r>
        <w:r>
          <w:rPr>
            <w:noProof/>
            <w:webHidden/>
          </w:rPr>
          <w:fldChar w:fldCharType="begin"/>
        </w:r>
        <w:r>
          <w:rPr>
            <w:noProof/>
            <w:webHidden/>
          </w:rPr>
          <w:instrText xml:space="preserve"> PAGEREF _Toc72172787 \h </w:instrText>
        </w:r>
        <w:r>
          <w:rPr>
            <w:noProof/>
            <w:webHidden/>
          </w:rPr>
        </w:r>
        <w:r>
          <w:rPr>
            <w:noProof/>
            <w:webHidden/>
          </w:rPr>
          <w:fldChar w:fldCharType="separate"/>
        </w:r>
        <w:r w:rsidR="00B75007">
          <w:rPr>
            <w:noProof/>
            <w:webHidden/>
          </w:rPr>
          <w:t>37</w:t>
        </w:r>
        <w:r>
          <w:rPr>
            <w:noProof/>
            <w:webHidden/>
          </w:rPr>
          <w:fldChar w:fldCharType="end"/>
        </w:r>
      </w:hyperlink>
    </w:p>
    <w:p w14:paraId="63E2386A" w14:textId="6F62CC79"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88" w:history="1">
        <w:r w:rsidRPr="004324A4">
          <w:rPr>
            <w:rStyle w:val="Hiperhivatkozs"/>
            <w:noProof/>
          </w:rPr>
          <w:t>3.2.2 UI</w:t>
        </w:r>
        <w:r>
          <w:rPr>
            <w:noProof/>
            <w:webHidden/>
          </w:rPr>
          <w:tab/>
        </w:r>
        <w:r>
          <w:rPr>
            <w:noProof/>
            <w:webHidden/>
          </w:rPr>
          <w:fldChar w:fldCharType="begin"/>
        </w:r>
        <w:r>
          <w:rPr>
            <w:noProof/>
            <w:webHidden/>
          </w:rPr>
          <w:instrText xml:space="preserve"> PAGEREF _Toc72172788 \h </w:instrText>
        </w:r>
        <w:r>
          <w:rPr>
            <w:noProof/>
            <w:webHidden/>
          </w:rPr>
        </w:r>
        <w:r>
          <w:rPr>
            <w:noProof/>
            <w:webHidden/>
          </w:rPr>
          <w:fldChar w:fldCharType="separate"/>
        </w:r>
        <w:r w:rsidR="00B75007">
          <w:rPr>
            <w:noProof/>
            <w:webHidden/>
          </w:rPr>
          <w:t>38</w:t>
        </w:r>
        <w:r>
          <w:rPr>
            <w:noProof/>
            <w:webHidden/>
          </w:rPr>
          <w:fldChar w:fldCharType="end"/>
        </w:r>
      </w:hyperlink>
    </w:p>
    <w:p w14:paraId="789B2A86" w14:textId="2AED7B7A"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89" w:history="1">
        <w:r w:rsidRPr="004324A4">
          <w:rPr>
            <w:rStyle w:val="Hiperhivatkozs"/>
            <w:noProof/>
          </w:rPr>
          <w:t>3.3 Tanítás</w:t>
        </w:r>
        <w:r>
          <w:rPr>
            <w:noProof/>
            <w:webHidden/>
          </w:rPr>
          <w:tab/>
        </w:r>
        <w:r>
          <w:rPr>
            <w:noProof/>
            <w:webHidden/>
          </w:rPr>
          <w:fldChar w:fldCharType="begin"/>
        </w:r>
        <w:r>
          <w:rPr>
            <w:noProof/>
            <w:webHidden/>
          </w:rPr>
          <w:instrText xml:space="preserve"> PAGEREF _Toc72172789 \h </w:instrText>
        </w:r>
        <w:r>
          <w:rPr>
            <w:noProof/>
            <w:webHidden/>
          </w:rPr>
        </w:r>
        <w:r>
          <w:rPr>
            <w:noProof/>
            <w:webHidden/>
          </w:rPr>
          <w:fldChar w:fldCharType="separate"/>
        </w:r>
        <w:r w:rsidR="00B75007">
          <w:rPr>
            <w:noProof/>
            <w:webHidden/>
          </w:rPr>
          <w:t>39</w:t>
        </w:r>
        <w:r>
          <w:rPr>
            <w:noProof/>
            <w:webHidden/>
          </w:rPr>
          <w:fldChar w:fldCharType="end"/>
        </w:r>
      </w:hyperlink>
    </w:p>
    <w:p w14:paraId="73BB45B8" w14:textId="5FC199F0" w:rsidR="00653CCF" w:rsidRDefault="00653CCF">
      <w:pPr>
        <w:pStyle w:val="TJ2"/>
        <w:tabs>
          <w:tab w:val="right" w:leader="dot" w:pos="8494"/>
        </w:tabs>
        <w:rPr>
          <w:rFonts w:asciiTheme="minorHAnsi" w:eastAsiaTheme="minorEastAsia" w:hAnsiTheme="minorHAnsi" w:cstheme="minorBidi"/>
          <w:noProof/>
          <w:sz w:val="22"/>
          <w:szCs w:val="22"/>
          <w:lang w:eastAsia="hu-HU"/>
        </w:rPr>
      </w:pPr>
      <w:hyperlink w:anchor="_Toc72172790" w:history="1">
        <w:r w:rsidRPr="004324A4">
          <w:rPr>
            <w:rStyle w:val="Hiperhivatkozs"/>
            <w:noProof/>
          </w:rPr>
          <w:t>3.4 Jutalom függvény</w:t>
        </w:r>
        <w:r>
          <w:rPr>
            <w:noProof/>
            <w:webHidden/>
          </w:rPr>
          <w:tab/>
        </w:r>
        <w:r>
          <w:rPr>
            <w:noProof/>
            <w:webHidden/>
          </w:rPr>
          <w:fldChar w:fldCharType="begin"/>
        </w:r>
        <w:r>
          <w:rPr>
            <w:noProof/>
            <w:webHidden/>
          </w:rPr>
          <w:instrText xml:space="preserve"> PAGEREF _Toc72172790 \h </w:instrText>
        </w:r>
        <w:r>
          <w:rPr>
            <w:noProof/>
            <w:webHidden/>
          </w:rPr>
        </w:r>
        <w:r>
          <w:rPr>
            <w:noProof/>
            <w:webHidden/>
          </w:rPr>
          <w:fldChar w:fldCharType="separate"/>
        </w:r>
        <w:r w:rsidR="00B75007">
          <w:rPr>
            <w:noProof/>
            <w:webHidden/>
          </w:rPr>
          <w:t>40</w:t>
        </w:r>
        <w:r>
          <w:rPr>
            <w:noProof/>
            <w:webHidden/>
          </w:rPr>
          <w:fldChar w:fldCharType="end"/>
        </w:r>
      </w:hyperlink>
    </w:p>
    <w:p w14:paraId="726EAB89" w14:textId="02130632"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1" w:history="1">
        <w:r w:rsidRPr="004324A4">
          <w:rPr>
            <w:rStyle w:val="Hiperhivatkozs"/>
            <w:noProof/>
          </w:rPr>
          <w:t>3.4.1 Alfa</w:t>
        </w:r>
        <w:r>
          <w:rPr>
            <w:noProof/>
            <w:webHidden/>
          </w:rPr>
          <w:tab/>
        </w:r>
        <w:r>
          <w:rPr>
            <w:noProof/>
            <w:webHidden/>
          </w:rPr>
          <w:fldChar w:fldCharType="begin"/>
        </w:r>
        <w:r>
          <w:rPr>
            <w:noProof/>
            <w:webHidden/>
          </w:rPr>
          <w:instrText xml:space="preserve"> PAGEREF _Toc72172791 \h </w:instrText>
        </w:r>
        <w:r>
          <w:rPr>
            <w:noProof/>
            <w:webHidden/>
          </w:rPr>
        </w:r>
        <w:r>
          <w:rPr>
            <w:noProof/>
            <w:webHidden/>
          </w:rPr>
          <w:fldChar w:fldCharType="separate"/>
        </w:r>
        <w:r w:rsidR="00B75007">
          <w:rPr>
            <w:noProof/>
            <w:webHidden/>
          </w:rPr>
          <w:t>41</w:t>
        </w:r>
        <w:r>
          <w:rPr>
            <w:noProof/>
            <w:webHidden/>
          </w:rPr>
          <w:fldChar w:fldCharType="end"/>
        </w:r>
      </w:hyperlink>
    </w:p>
    <w:p w14:paraId="1AB7A52D" w14:textId="1974CD5B"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2" w:history="1">
        <w:r w:rsidRPr="004324A4">
          <w:rPr>
            <w:rStyle w:val="Hiperhivatkozs"/>
            <w:noProof/>
          </w:rPr>
          <w:t>3.4.2 Béta</w:t>
        </w:r>
        <w:r>
          <w:rPr>
            <w:noProof/>
            <w:webHidden/>
          </w:rPr>
          <w:tab/>
        </w:r>
        <w:r>
          <w:rPr>
            <w:noProof/>
            <w:webHidden/>
          </w:rPr>
          <w:fldChar w:fldCharType="begin"/>
        </w:r>
        <w:r>
          <w:rPr>
            <w:noProof/>
            <w:webHidden/>
          </w:rPr>
          <w:instrText xml:space="preserve"> PAGEREF _Toc72172792 \h </w:instrText>
        </w:r>
        <w:r>
          <w:rPr>
            <w:noProof/>
            <w:webHidden/>
          </w:rPr>
        </w:r>
        <w:r>
          <w:rPr>
            <w:noProof/>
            <w:webHidden/>
          </w:rPr>
          <w:fldChar w:fldCharType="separate"/>
        </w:r>
        <w:r w:rsidR="00B75007">
          <w:rPr>
            <w:noProof/>
            <w:webHidden/>
          </w:rPr>
          <w:t>42</w:t>
        </w:r>
        <w:r>
          <w:rPr>
            <w:noProof/>
            <w:webHidden/>
          </w:rPr>
          <w:fldChar w:fldCharType="end"/>
        </w:r>
      </w:hyperlink>
    </w:p>
    <w:p w14:paraId="12487350" w14:textId="08EBDC48"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3" w:history="1">
        <w:r w:rsidRPr="004324A4">
          <w:rPr>
            <w:rStyle w:val="Hiperhivatkozs"/>
            <w:noProof/>
          </w:rPr>
          <w:t>3.4.3 Gamma</w:t>
        </w:r>
        <w:r>
          <w:rPr>
            <w:noProof/>
            <w:webHidden/>
          </w:rPr>
          <w:tab/>
        </w:r>
        <w:r>
          <w:rPr>
            <w:noProof/>
            <w:webHidden/>
          </w:rPr>
          <w:fldChar w:fldCharType="begin"/>
        </w:r>
        <w:r>
          <w:rPr>
            <w:noProof/>
            <w:webHidden/>
          </w:rPr>
          <w:instrText xml:space="preserve"> PAGEREF _Toc72172793 \h </w:instrText>
        </w:r>
        <w:r>
          <w:rPr>
            <w:noProof/>
            <w:webHidden/>
          </w:rPr>
        </w:r>
        <w:r>
          <w:rPr>
            <w:noProof/>
            <w:webHidden/>
          </w:rPr>
          <w:fldChar w:fldCharType="separate"/>
        </w:r>
        <w:r w:rsidR="00B75007">
          <w:rPr>
            <w:noProof/>
            <w:webHidden/>
          </w:rPr>
          <w:t>43</w:t>
        </w:r>
        <w:r>
          <w:rPr>
            <w:noProof/>
            <w:webHidden/>
          </w:rPr>
          <w:fldChar w:fldCharType="end"/>
        </w:r>
      </w:hyperlink>
    </w:p>
    <w:p w14:paraId="007C6DE0" w14:textId="33507A9F"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4" w:history="1">
        <w:r w:rsidRPr="004324A4">
          <w:rPr>
            <w:rStyle w:val="Hiperhivatkozs"/>
            <w:noProof/>
          </w:rPr>
          <w:t>3.4.4 Delta</w:t>
        </w:r>
        <w:r>
          <w:rPr>
            <w:noProof/>
            <w:webHidden/>
          </w:rPr>
          <w:tab/>
        </w:r>
        <w:r>
          <w:rPr>
            <w:noProof/>
            <w:webHidden/>
          </w:rPr>
          <w:fldChar w:fldCharType="begin"/>
        </w:r>
        <w:r>
          <w:rPr>
            <w:noProof/>
            <w:webHidden/>
          </w:rPr>
          <w:instrText xml:space="preserve"> PAGEREF _Toc72172794 \h </w:instrText>
        </w:r>
        <w:r>
          <w:rPr>
            <w:noProof/>
            <w:webHidden/>
          </w:rPr>
        </w:r>
        <w:r>
          <w:rPr>
            <w:noProof/>
            <w:webHidden/>
          </w:rPr>
          <w:fldChar w:fldCharType="separate"/>
        </w:r>
        <w:r w:rsidR="00B75007">
          <w:rPr>
            <w:noProof/>
            <w:webHidden/>
          </w:rPr>
          <w:t>44</w:t>
        </w:r>
        <w:r>
          <w:rPr>
            <w:noProof/>
            <w:webHidden/>
          </w:rPr>
          <w:fldChar w:fldCharType="end"/>
        </w:r>
      </w:hyperlink>
    </w:p>
    <w:p w14:paraId="408FEB7D" w14:textId="244F5E25"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5" w:history="1">
        <w:r w:rsidRPr="004324A4">
          <w:rPr>
            <w:rStyle w:val="Hiperhivatkozs"/>
            <w:noProof/>
          </w:rPr>
          <w:t>3.4.5 Epszilon</w:t>
        </w:r>
        <w:r>
          <w:rPr>
            <w:noProof/>
            <w:webHidden/>
          </w:rPr>
          <w:tab/>
        </w:r>
        <w:r>
          <w:rPr>
            <w:noProof/>
            <w:webHidden/>
          </w:rPr>
          <w:fldChar w:fldCharType="begin"/>
        </w:r>
        <w:r>
          <w:rPr>
            <w:noProof/>
            <w:webHidden/>
          </w:rPr>
          <w:instrText xml:space="preserve"> PAGEREF _Toc72172795 \h </w:instrText>
        </w:r>
        <w:r>
          <w:rPr>
            <w:noProof/>
            <w:webHidden/>
          </w:rPr>
        </w:r>
        <w:r>
          <w:rPr>
            <w:noProof/>
            <w:webHidden/>
          </w:rPr>
          <w:fldChar w:fldCharType="separate"/>
        </w:r>
        <w:r w:rsidR="00B75007">
          <w:rPr>
            <w:noProof/>
            <w:webHidden/>
          </w:rPr>
          <w:t>44</w:t>
        </w:r>
        <w:r>
          <w:rPr>
            <w:noProof/>
            <w:webHidden/>
          </w:rPr>
          <w:fldChar w:fldCharType="end"/>
        </w:r>
      </w:hyperlink>
    </w:p>
    <w:p w14:paraId="6C49EE54" w14:textId="6461EA08" w:rsidR="00653CCF" w:rsidRDefault="00653CCF">
      <w:pPr>
        <w:pStyle w:val="TJ3"/>
        <w:tabs>
          <w:tab w:val="right" w:leader="dot" w:pos="8494"/>
        </w:tabs>
        <w:rPr>
          <w:rFonts w:asciiTheme="minorHAnsi" w:eastAsiaTheme="minorEastAsia" w:hAnsiTheme="minorHAnsi" w:cstheme="minorBidi"/>
          <w:noProof/>
          <w:sz w:val="22"/>
          <w:szCs w:val="22"/>
          <w:lang w:eastAsia="hu-HU"/>
        </w:rPr>
      </w:pPr>
      <w:hyperlink w:anchor="_Toc72172796" w:history="1">
        <w:r w:rsidRPr="004324A4">
          <w:rPr>
            <w:rStyle w:val="Hiperhivatkozs"/>
            <w:noProof/>
          </w:rPr>
          <w:t>3.4.6 Tau</w:t>
        </w:r>
        <w:r>
          <w:rPr>
            <w:noProof/>
            <w:webHidden/>
          </w:rPr>
          <w:tab/>
        </w:r>
        <w:r>
          <w:rPr>
            <w:noProof/>
            <w:webHidden/>
          </w:rPr>
          <w:fldChar w:fldCharType="begin"/>
        </w:r>
        <w:r>
          <w:rPr>
            <w:noProof/>
            <w:webHidden/>
          </w:rPr>
          <w:instrText xml:space="preserve"> PAGEREF _Toc72172796 \h </w:instrText>
        </w:r>
        <w:r>
          <w:rPr>
            <w:noProof/>
            <w:webHidden/>
          </w:rPr>
        </w:r>
        <w:r>
          <w:rPr>
            <w:noProof/>
            <w:webHidden/>
          </w:rPr>
          <w:fldChar w:fldCharType="separate"/>
        </w:r>
        <w:r w:rsidR="00B75007">
          <w:rPr>
            <w:noProof/>
            <w:webHidden/>
          </w:rPr>
          <w:t>45</w:t>
        </w:r>
        <w:r>
          <w:rPr>
            <w:noProof/>
            <w:webHidden/>
          </w:rPr>
          <w:fldChar w:fldCharType="end"/>
        </w:r>
      </w:hyperlink>
    </w:p>
    <w:p w14:paraId="6B49029A" w14:textId="36D0D9FF" w:rsidR="00653CCF" w:rsidRDefault="00653CCF">
      <w:pPr>
        <w:pStyle w:val="TJ1"/>
        <w:rPr>
          <w:rFonts w:asciiTheme="minorHAnsi" w:eastAsiaTheme="minorEastAsia" w:hAnsiTheme="minorHAnsi" w:cstheme="minorBidi"/>
          <w:b w:val="0"/>
          <w:noProof/>
          <w:sz w:val="22"/>
          <w:szCs w:val="22"/>
          <w:lang w:eastAsia="hu-HU"/>
        </w:rPr>
      </w:pPr>
      <w:hyperlink w:anchor="_Toc72172797" w:history="1">
        <w:r w:rsidRPr="004324A4">
          <w:rPr>
            <w:rStyle w:val="Hiperhivatkozs"/>
            <w:noProof/>
          </w:rPr>
          <w:t>4 Tesztelés</w:t>
        </w:r>
        <w:r>
          <w:rPr>
            <w:noProof/>
            <w:webHidden/>
          </w:rPr>
          <w:tab/>
        </w:r>
        <w:r>
          <w:rPr>
            <w:noProof/>
            <w:webHidden/>
          </w:rPr>
          <w:fldChar w:fldCharType="begin"/>
        </w:r>
        <w:r>
          <w:rPr>
            <w:noProof/>
            <w:webHidden/>
          </w:rPr>
          <w:instrText xml:space="preserve"> PAGEREF _Toc72172797 \h </w:instrText>
        </w:r>
        <w:r>
          <w:rPr>
            <w:noProof/>
            <w:webHidden/>
          </w:rPr>
        </w:r>
        <w:r>
          <w:rPr>
            <w:noProof/>
            <w:webHidden/>
          </w:rPr>
          <w:fldChar w:fldCharType="separate"/>
        </w:r>
        <w:r w:rsidR="00B75007">
          <w:rPr>
            <w:noProof/>
            <w:webHidden/>
          </w:rPr>
          <w:t>46</w:t>
        </w:r>
        <w:r>
          <w:rPr>
            <w:noProof/>
            <w:webHidden/>
          </w:rPr>
          <w:fldChar w:fldCharType="end"/>
        </w:r>
      </w:hyperlink>
    </w:p>
    <w:p w14:paraId="6AF5B1F9" w14:textId="330761D0" w:rsidR="00653CCF" w:rsidRDefault="00653CCF">
      <w:pPr>
        <w:pStyle w:val="TJ1"/>
        <w:rPr>
          <w:rFonts w:asciiTheme="minorHAnsi" w:eastAsiaTheme="minorEastAsia" w:hAnsiTheme="minorHAnsi" w:cstheme="minorBidi"/>
          <w:b w:val="0"/>
          <w:noProof/>
          <w:sz w:val="22"/>
          <w:szCs w:val="22"/>
          <w:lang w:eastAsia="hu-HU"/>
        </w:rPr>
      </w:pPr>
      <w:hyperlink w:anchor="_Toc72172798" w:history="1">
        <w:r w:rsidRPr="004324A4">
          <w:rPr>
            <w:rStyle w:val="Hiperhivatkozs"/>
            <w:noProof/>
          </w:rPr>
          <w:t>5 Összefoglaló</w:t>
        </w:r>
        <w:r>
          <w:rPr>
            <w:noProof/>
            <w:webHidden/>
          </w:rPr>
          <w:tab/>
        </w:r>
        <w:r>
          <w:rPr>
            <w:noProof/>
            <w:webHidden/>
          </w:rPr>
          <w:fldChar w:fldCharType="begin"/>
        </w:r>
        <w:r>
          <w:rPr>
            <w:noProof/>
            <w:webHidden/>
          </w:rPr>
          <w:instrText xml:space="preserve"> PAGEREF _Toc72172798 \h </w:instrText>
        </w:r>
        <w:r>
          <w:rPr>
            <w:noProof/>
            <w:webHidden/>
          </w:rPr>
        </w:r>
        <w:r>
          <w:rPr>
            <w:noProof/>
            <w:webHidden/>
          </w:rPr>
          <w:fldChar w:fldCharType="separate"/>
        </w:r>
        <w:r w:rsidR="00B75007">
          <w:rPr>
            <w:noProof/>
            <w:webHidden/>
          </w:rPr>
          <w:t>50</w:t>
        </w:r>
        <w:r>
          <w:rPr>
            <w:noProof/>
            <w:webHidden/>
          </w:rPr>
          <w:fldChar w:fldCharType="end"/>
        </w:r>
      </w:hyperlink>
    </w:p>
    <w:p w14:paraId="6EB98A2D" w14:textId="61944561" w:rsidR="00653CCF" w:rsidRDefault="00653CCF">
      <w:pPr>
        <w:pStyle w:val="TJ1"/>
        <w:rPr>
          <w:rFonts w:asciiTheme="minorHAnsi" w:eastAsiaTheme="minorEastAsia" w:hAnsiTheme="minorHAnsi" w:cstheme="minorBidi"/>
          <w:b w:val="0"/>
          <w:noProof/>
          <w:sz w:val="22"/>
          <w:szCs w:val="22"/>
          <w:lang w:eastAsia="hu-HU"/>
        </w:rPr>
      </w:pPr>
      <w:hyperlink w:anchor="_Toc72172799" w:history="1">
        <w:r w:rsidRPr="004324A4">
          <w:rPr>
            <w:rStyle w:val="Hiperhivatkozs"/>
            <w:noProof/>
          </w:rPr>
          <w:t>6 Irodalomjegyzék</w:t>
        </w:r>
        <w:r>
          <w:rPr>
            <w:noProof/>
            <w:webHidden/>
          </w:rPr>
          <w:tab/>
        </w:r>
        <w:r>
          <w:rPr>
            <w:noProof/>
            <w:webHidden/>
          </w:rPr>
          <w:fldChar w:fldCharType="begin"/>
        </w:r>
        <w:r>
          <w:rPr>
            <w:noProof/>
            <w:webHidden/>
          </w:rPr>
          <w:instrText xml:space="preserve"> PAGEREF _Toc72172799 \h </w:instrText>
        </w:r>
        <w:r>
          <w:rPr>
            <w:noProof/>
            <w:webHidden/>
          </w:rPr>
        </w:r>
        <w:r>
          <w:rPr>
            <w:noProof/>
            <w:webHidden/>
          </w:rPr>
          <w:fldChar w:fldCharType="separate"/>
        </w:r>
        <w:r w:rsidR="00B75007">
          <w:rPr>
            <w:noProof/>
            <w:webHidden/>
          </w:rPr>
          <w:t>51</w:t>
        </w:r>
        <w:r>
          <w:rPr>
            <w:noProof/>
            <w:webHidden/>
          </w:rPr>
          <w:fldChar w:fldCharType="end"/>
        </w:r>
      </w:hyperlink>
    </w:p>
    <w:p w14:paraId="06807616" w14:textId="5EF6CFC4" w:rsidR="00681E99" w:rsidRPr="00B50CAA" w:rsidRDefault="00730B3C" w:rsidP="00A74B06">
      <w:pPr>
        <w:ind w:firstLine="0"/>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r>
        <w:rPr>
          <w:b/>
          <w:bCs/>
        </w:rPr>
        <w:fldChar w:fldCharType="end"/>
      </w:r>
    </w:p>
    <w:p w14:paraId="093ED5AE" w14:textId="77777777" w:rsidR="0063585C" w:rsidRPr="00AE2028" w:rsidRDefault="0063585C" w:rsidP="00816BCB">
      <w:pPr>
        <w:pStyle w:val="Fejezetcimszmozsnlkl"/>
      </w:pPr>
      <w:bookmarkStart w:id="0" w:name="_Toc72172761"/>
      <w:r w:rsidRPr="00AE2028">
        <w:lastRenderedPageBreak/>
        <w:t>Összefoglaló</w:t>
      </w:r>
      <w:bookmarkEnd w:id="0"/>
    </w:p>
    <w:p w14:paraId="7B584CC1" w14:textId="5FABC5EA" w:rsidR="0066482F" w:rsidRPr="00AE2028" w:rsidRDefault="00AF3747" w:rsidP="0075712B">
      <w:r w:rsidRPr="00AE2028">
        <w:t xml:space="preserve">A </w:t>
      </w:r>
      <w:r w:rsidR="005F37E4" w:rsidRPr="00AE2028">
        <w:t>diploma munkám</w:t>
      </w:r>
      <w:r w:rsidRPr="00AE2028">
        <w:t xml:space="preserve"> egy az </w:t>
      </w:r>
      <w:r w:rsidR="00217AE9" w:rsidRPr="00AE2028">
        <w:t>Irányítástechnika és Informatika T</w:t>
      </w:r>
      <w:r w:rsidRPr="00AE2028">
        <w:t xml:space="preserve">anszéken </w:t>
      </w:r>
      <w:r w:rsidR="00016BCF" w:rsidRPr="00AE2028">
        <w:t>megtalálható HPI Trophy Flux Buggy</w:t>
      </w:r>
      <w:r w:rsidRPr="00AE2028">
        <w:t xml:space="preserve"> </w:t>
      </w:r>
      <w:r w:rsidR="00016BCF" w:rsidRPr="00AE2028">
        <w:t xml:space="preserve">távirányítós versenyautó </w:t>
      </w:r>
      <w:r w:rsidRPr="00AE2028">
        <w:t xml:space="preserve">autonóm </w:t>
      </w:r>
      <w:r w:rsidR="00016BCF" w:rsidRPr="00AE2028">
        <w:t>járművé alakítás</w:t>
      </w:r>
      <w:r w:rsidR="0075712B" w:rsidRPr="00AE2028">
        <w:t>a</w:t>
      </w:r>
      <w:r w:rsidR="00B84E25" w:rsidRPr="00AE2028">
        <w:t xml:space="preserve">. </w:t>
      </w:r>
      <w:r w:rsidR="0075712B" w:rsidRPr="00AE2028">
        <w:t xml:space="preserve">A rendszer bemenete az autóra szerelt RGB-D kamerából szerzett információk, a döntéshozatal utáni kimenete pedig az autó irányításához szükséges jel magasszintű reprezentációja. </w:t>
      </w:r>
      <w:r w:rsidR="0066482F" w:rsidRPr="00AE2028">
        <w:t>Az autonóm járművek biztonságos és gazdaságos fejlesztése megköveteli a szimulált környezetek alkalmazását. Így az algoritmusok biztonságos keretek közt tesztelhetők.</w:t>
      </w:r>
    </w:p>
    <w:p w14:paraId="41F23F14" w14:textId="6411D05A" w:rsidR="00016BCF" w:rsidRPr="00AE2028" w:rsidRDefault="00D439EC" w:rsidP="0075712B">
      <w:r w:rsidRPr="00AE2028">
        <w:t>Lényegében a feladat egy megerősítéses tanulással betanított neurális hálózat</w:t>
      </w:r>
      <w:sdt>
        <w:sdtPr>
          <w:id w:val="2132972270"/>
          <w:citation/>
        </w:sdtPr>
        <w:sdtEndPr/>
        <w:sdtContent>
          <w:r w:rsidRPr="00AE2028">
            <w:fldChar w:fldCharType="begin"/>
          </w:r>
          <w:r w:rsidRPr="00AE2028">
            <w:instrText xml:space="preserve"> CITATION Nie15 \l 1038 </w:instrText>
          </w:r>
          <w:r w:rsidRPr="00AE2028">
            <w:fldChar w:fldCharType="separate"/>
          </w:r>
          <w:r w:rsidR="00653CCF">
            <w:rPr>
              <w:noProof/>
            </w:rPr>
            <w:t xml:space="preserve"> [1]</w:t>
          </w:r>
          <w:r w:rsidRPr="00AE2028">
            <w:fldChar w:fldCharType="end"/>
          </w:r>
        </w:sdtContent>
      </w:sdt>
      <w:r w:rsidRPr="00AE2028">
        <w:t xml:space="preserve"> alapú software létrehozása. A</w:t>
      </w:r>
      <w:r w:rsidR="0066482F" w:rsidRPr="00AE2028">
        <w:t xml:space="preserve"> tanításhoz</w:t>
      </w:r>
      <w:r w:rsidRPr="00AE2028">
        <w:t xml:space="preserve"> létre kell hozni egy </w:t>
      </w:r>
      <w:r w:rsidR="0066482F" w:rsidRPr="00AE2028">
        <w:t xml:space="preserve">a feladat elvégzéséhez alkalmas </w:t>
      </w:r>
      <w:r w:rsidRPr="00AE2028">
        <w:t>szimulált környezetet.</w:t>
      </w:r>
      <w:r w:rsidR="0066482F" w:rsidRPr="00AE2028">
        <w:t xml:space="preserve"> A szimulált ágensnek</w:t>
      </w:r>
      <w:r w:rsidR="00B84E25" w:rsidRPr="00AE2028">
        <w:t xml:space="preserve"> </w:t>
      </w:r>
      <w:r w:rsidR="00E60E02" w:rsidRPr="00AE2028">
        <w:t>implementálni</w:t>
      </w:r>
      <w:r w:rsidR="00B84E25" w:rsidRPr="00AE2028">
        <w:t xml:space="preserve"> </w:t>
      </w:r>
      <w:r w:rsidR="00C22451" w:rsidRPr="00AE2028">
        <w:t xml:space="preserve">szükséges </w:t>
      </w:r>
      <w:r w:rsidR="00B84E25" w:rsidRPr="00AE2028">
        <w:t>olyan funkciókat, mint például a sávkövetés</w:t>
      </w:r>
      <w:r w:rsidR="003060F7" w:rsidRPr="00AE2028">
        <w:t>/tartás</w:t>
      </w:r>
      <w:r w:rsidR="00B84E25" w:rsidRPr="00AE2028">
        <w:t xml:space="preserve">, </w:t>
      </w:r>
      <w:r w:rsidR="003060F7" w:rsidRPr="00AE2028">
        <w:t xml:space="preserve">álló és mozgó </w:t>
      </w:r>
      <w:r w:rsidR="00B84E25" w:rsidRPr="00AE2028">
        <w:t>akadályo</w:t>
      </w:r>
      <w:r w:rsidR="009D0CF5" w:rsidRPr="00AE2028">
        <w:t>k</w:t>
      </w:r>
      <w:r w:rsidR="00B84E25" w:rsidRPr="00AE2028">
        <w:t xml:space="preserve"> detektálása, kikerülése</w:t>
      </w:r>
      <w:r w:rsidR="009D0CF5" w:rsidRPr="00AE2028">
        <w:t>, sőt akár a jelzőtáblák</w:t>
      </w:r>
      <w:r w:rsidR="0066482F" w:rsidRPr="00AE2028">
        <w:t xml:space="preserve"> és </w:t>
      </w:r>
      <w:r w:rsidR="00C22451" w:rsidRPr="00AE2028">
        <w:t xml:space="preserve">közlekedési </w:t>
      </w:r>
      <w:r w:rsidR="003060F7" w:rsidRPr="00AE2028">
        <w:t>lámpák</w:t>
      </w:r>
      <w:r w:rsidR="0066482F" w:rsidRPr="00AE2028">
        <w:t xml:space="preserve"> figyelembevétele</w:t>
      </w:r>
      <w:r w:rsidR="009D0CF5" w:rsidRPr="00AE2028">
        <w:t>.</w:t>
      </w:r>
    </w:p>
    <w:p w14:paraId="4A9823B7" w14:textId="2085CD54" w:rsidR="00D947D8" w:rsidRPr="00AE2028" w:rsidRDefault="00E06134" w:rsidP="00D947D8">
      <w:r w:rsidRPr="00AE2028">
        <w:t>Ez egy több féléves projekt</w:t>
      </w:r>
      <w:r w:rsidR="0083294D" w:rsidRPr="00AE2028">
        <w:t xml:space="preserve">, így tagoltam a cél eléréséhez vezető </w:t>
      </w:r>
      <w:r w:rsidR="00E60E02" w:rsidRPr="00AE2028">
        <w:t>utat</w:t>
      </w:r>
      <w:r w:rsidR="0083294D" w:rsidRPr="00AE2028">
        <w:t xml:space="preserve"> négy </w:t>
      </w:r>
      <w:r w:rsidR="00687D86" w:rsidRPr="00AE2028">
        <w:t>fázisra</w:t>
      </w:r>
      <w:r w:rsidRPr="00AE2028">
        <w:t xml:space="preserve"> a </w:t>
      </w:r>
      <w:r w:rsidR="0083294D" w:rsidRPr="00AE2028">
        <w:t xml:space="preserve">négy félév szerint: </w:t>
      </w:r>
      <w:r w:rsidRPr="00AE2028">
        <w:t>potenciálisan alkalmazható</w:t>
      </w:r>
      <w:r w:rsidR="0083294D" w:rsidRPr="00AE2028">
        <w:t xml:space="preserve"> technológiák megismerése</w:t>
      </w:r>
      <w:r w:rsidR="00892C99" w:rsidRPr="00AE2028">
        <w:t xml:space="preserve"> és</w:t>
      </w:r>
      <w:r w:rsidRPr="00AE2028">
        <w:t xml:space="preserve"> egy</w:t>
      </w:r>
      <w:r w:rsidR="00892C99" w:rsidRPr="00AE2028">
        <w:t xml:space="preserve"> </w:t>
      </w:r>
      <w:r w:rsidR="0083294D" w:rsidRPr="00AE2028">
        <w:t>kezdetleges architektúra megtervezése</w:t>
      </w:r>
      <w:r w:rsidRPr="00AE2028">
        <w:t>,</w:t>
      </w:r>
      <w:r w:rsidR="0083294D" w:rsidRPr="00AE2028">
        <w:t xml:space="preserve"> </w:t>
      </w:r>
      <w:r w:rsidRPr="00AE2028">
        <w:t>egyszerű szimulációs</w:t>
      </w:r>
      <w:r w:rsidR="0083294D" w:rsidRPr="00AE2028">
        <w:t xml:space="preserve"> környezet kialakítása</w:t>
      </w:r>
      <w:r w:rsidRPr="00AE2028">
        <w:t>.</w:t>
      </w:r>
      <w:r w:rsidR="0083294D" w:rsidRPr="00AE2028">
        <w:t xml:space="preserve"> </w:t>
      </w:r>
      <w:r w:rsidRPr="00AE2028">
        <w:t xml:space="preserve">Majd a kezdeti architektúra tesztelése a </w:t>
      </w:r>
      <w:r w:rsidR="0083294D" w:rsidRPr="00AE2028">
        <w:t>környezetben</w:t>
      </w:r>
      <w:r w:rsidRPr="00AE2028">
        <w:t>,</w:t>
      </w:r>
      <w:r w:rsidR="0083294D" w:rsidRPr="00AE2028">
        <w:t xml:space="preserve"> </w:t>
      </w:r>
      <w:r w:rsidRPr="00AE2028">
        <w:t xml:space="preserve">első </w:t>
      </w:r>
      <w:r w:rsidR="0083294D" w:rsidRPr="00AE2028">
        <w:t>tanítás</w:t>
      </w:r>
      <w:r w:rsidRPr="00AE2028">
        <w:t>ok alapján</w:t>
      </w:r>
      <w:r w:rsidR="0083294D" w:rsidRPr="00AE2028">
        <w:t xml:space="preserve"> </w:t>
      </w:r>
      <w:r w:rsidRPr="00AE2028">
        <w:t xml:space="preserve">iteratívan az </w:t>
      </w:r>
      <w:r w:rsidR="0083294D" w:rsidRPr="00AE2028">
        <w:t>architektúra finomítása,</w:t>
      </w:r>
      <w:r w:rsidRPr="00AE2028">
        <w:t xml:space="preserve"> módosítása, és a környezet finomítása. A</w:t>
      </w:r>
      <w:r w:rsidR="002D6013" w:rsidRPr="00AE2028">
        <w:t xml:space="preserve"> végleges</w:t>
      </w:r>
      <w:r w:rsidRPr="00AE2028">
        <w:t xml:space="preserve"> komplex környezetben az elkészült, kiforrott algoritmus tanítása,</w:t>
      </w:r>
      <w:r w:rsidR="0083294D" w:rsidRPr="00AE2028">
        <w:t xml:space="preserve"> legvégül pedig integráció a célhardware-re és valós </w:t>
      </w:r>
      <w:r w:rsidR="00E60E02" w:rsidRPr="00AE2028">
        <w:t>környezet béli</w:t>
      </w:r>
      <w:r w:rsidR="0083294D" w:rsidRPr="00AE2028">
        <w:t xml:space="preserve"> teszt</w:t>
      </w:r>
      <w:r w:rsidRPr="00AE2028">
        <w:t>ek</w:t>
      </w:r>
      <w:r w:rsidR="0083294D" w:rsidRPr="00AE2028">
        <w:t xml:space="preserve"> és finomítások</w:t>
      </w:r>
      <w:r w:rsidRPr="00AE2028">
        <w:t xml:space="preserve"> elvégzése</w:t>
      </w:r>
      <w:r w:rsidR="0083294D" w:rsidRPr="00AE2028">
        <w:t>.</w:t>
      </w:r>
      <w:r w:rsidR="0075712B" w:rsidRPr="00AE2028">
        <w:t xml:space="preserve"> A projekt megvalósításán</w:t>
      </w:r>
      <w:r w:rsidRPr="00AE2028">
        <w:t xml:space="preserve"> egyébként</w:t>
      </w:r>
      <w:r w:rsidR="0075712B" w:rsidRPr="00AE2028">
        <w:t xml:space="preserve"> egy több fős csapat dolgozik. A hardvert fejlesztők feladata a szenzorok és a feldolgozó egység kiválasztása, integrálása, míg az én feladatom megalkotni azt a szoftvert, mely autonóm járművet varázsol a távirányítós autóból.</w:t>
      </w:r>
    </w:p>
    <w:p w14:paraId="75F1246E" w14:textId="6D998208" w:rsidR="006C0515" w:rsidRPr="00AE2028" w:rsidRDefault="006C0515" w:rsidP="006C0515">
      <w:pPr>
        <w:pStyle w:val="Fejezetcimszmozsnlkl"/>
      </w:pPr>
      <w:bookmarkStart w:id="1" w:name="_Toc72172762"/>
      <w:r w:rsidRPr="00AE2028">
        <w:lastRenderedPageBreak/>
        <w:t>Abstract</w:t>
      </w:r>
      <w:bookmarkEnd w:id="1"/>
    </w:p>
    <w:p w14:paraId="4E32647E" w14:textId="3ACE732A" w:rsidR="00130C5D" w:rsidRPr="00AE2028" w:rsidRDefault="00130C5D" w:rsidP="00130C5D">
      <w:r w:rsidRPr="00AE2028">
        <w:t>My thesis is the conversion of an HPI Trophy Flux Buggy remote controlled racing car into an autonomous vehicle</w:t>
      </w:r>
      <w:r w:rsidR="00871FDF" w:rsidRPr="00AE2028">
        <w:t xml:space="preserve">, which is the property of </w:t>
      </w:r>
      <w:r w:rsidRPr="00AE2028">
        <w:t>the Department of Control Engineering and Informatics. The input of the system is the information obtained from the RGB-D camera mounted on the car, and the post-decision output is a high-level representation of the signal needed to control the car. The safe and economical development of autonomous vehicles requires the use of simulated environments. Thus, the algorithms can be tested in a secure framework.</w:t>
      </w:r>
    </w:p>
    <w:p w14:paraId="7E4610A8" w14:textId="743B7FC8" w:rsidR="00130C5D" w:rsidRPr="00AE2028" w:rsidRDefault="00130C5D" w:rsidP="00130C5D">
      <w:r w:rsidRPr="00AE2028">
        <w:t xml:space="preserve">In essence, the task is to create </w:t>
      </w:r>
      <w:r w:rsidR="004A0015" w:rsidRPr="00AE2028">
        <w:t xml:space="preserve">a </w:t>
      </w:r>
      <w:r w:rsidRPr="00AE2028">
        <w:t>software based on neural network</w:t>
      </w:r>
      <w:r w:rsidR="004A0015" w:rsidRPr="00AE2028">
        <w:t>s</w:t>
      </w:r>
      <w:r w:rsidRPr="00AE2028">
        <w:t xml:space="preserve"> [1] taught through reinforcement learning. For </w:t>
      </w:r>
      <w:r w:rsidR="002D6013" w:rsidRPr="00AE2028">
        <w:t>training</w:t>
      </w:r>
      <w:r w:rsidRPr="00AE2028">
        <w:t xml:space="preserve">, a simulated environment suitable for the task must be created. The simulated agent </w:t>
      </w:r>
      <w:r w:rsidR="002D6013" w:rsidRPr="00AE2028">
        <w:t>should have</w:t>
      </w:r>
      <w:r w:rsidRPr="00AE2028">
        <w:t xml:space="preserve"> functions such as lane keeping, detecting and avoiding stationary and moving obstacles, and even </w:t>
      </w:r>
      <w:r w:rsidR="00C22451" w:rsidRPr="00AE2028">
        <w:t>recognize</w:t>
      </w:r>
      <w:r w:rsidRPr="00AE2028">
        <w:t xml:space="preserve"> signs and </w:t>
      </w:r>
      <w:r w:rsidR="00C22451" w:rsidRPr="00AE2028">
        <w:t>traffic</w:t>
      </w:r>
      <w:r w:rsidR="002D6013" w:rsidRPr="00AE2028">
        <w:t xml:space="preserve"> </w:t>
      </w:r>
      <w:r w:rsidR="00C22451" w:rsidRPr="00AE2028">
        <w:t>lights</w:t>
      </w:r>
      <w:r w:rsidRPr="00AE2028">
        <w:t>.</w:t>
      </w:r>
    </w:p>
    <w:p w14:paraId="5734A470" w14:textId="26EA1DE4" w:rsidR="005E57DB" w:rsidRPr="00AE2028" w:rsidRDefault="002D6013" w:rsidP="00130C5D">
      <w:r w:rsidRPr="00AE2028">
        <w:t xml:space="preserve">This </w:t>
      </w:r>
      <w:r w:rsidR="00130C5D" w:rsidRPr="00AE2028">
        <w:t xml:space="preserve">is a </w:t>
      </w:r>
      <w:r w:rsidRPr="00AE2028">
        <w:t>long-term</w:t>
      </w:r>
      <w:r w:rsidR="00130C5D" w:rsidRPr="00AE2028">
        <w:t xml:space="preserve"> project, so I divided the path to achieve the goal into four phases according to the four semesters: </w:t>
      </w:r>
      <w:r w:rsidRPr="00AE2028">
        <w:t>searching for</w:t>
      </w:r>
      <w:r w:rsidR="00130C5D" w:rsidRPr="00AE2028">
        <w:t xml:space="preserve"> potentially applicable technologies and designing a rudimentary architecture, </w:t>
      </w:r>
      <w:r w:rsidRPr="00AE2028">
        <w:t xml:space="preserve">also </w:t>
      </w:r>
      <w:r w:rsidR="00130C5D" w:rsidRPr="00AE2028">
        <w:t xml:space="preserve">creating a simple simulation environment. Then testing the initial architecture in the environment, based on first </w:t>
      </w:r>
      <w:r w:rsidRPr="00AE2028">
        <w:t>trainings</w:t>
      </w:r>
      <w:r w:rsidR="00130C5D" w:rsidRPr="00AE2028">
        <w:t>, iteratively refining the architecture</w:t>
      </w:r>
      <w:r w:rsidRPr="00AE2028">
        <w:t xml:space="preserve"> of the model</w:t>
      </w:r>
      <w:r w:rsidR="00130C5D" w:rsidRPr="00AE2028">
        <w:t xml:space="preserve">, and refining the environment. </w:t>
      </w:r>
      <w:r w:rsidRPr="00AE2028">
        <w:t>T</w:t>
      </w:r>
      <w:r w:rsidRPr="00AE2028">
        <w:t>eaching the completed, mature algorithm</w:t>
      </w:r>
      <w:r w:rsidRPr="00AE2028">
        <w:t xml:space="preserve"> i</w:t>
      </w:r>
      <w:r w:rsidR="00130C5D" w:rsidRPr="00AE2028">
        <w:t xml:space="preserve">n </w:t>
      </w:r>
      <w:r w:rsidRPr="00AE2028">
        <w:t>the final,</w:t>
      </w:r>
      <w:r w:rsidR="00130C5D" w:rsidRPr="00AE2028">
        <w:t xml:space="preserve"> complex environment, and finally integration with the target hardware and performing real-world tests and refinements. Incidentally, a team of several people is working on the </w:t>
      </w:r>
      <w:r w:rsidR="00047077" w:rsidRPr="00AE2028">
        <w:t>development</w:t>
      </w:r>
      <w:r w:rsidR="00130C5D" w:rsidRPr="00AE2028">
        <w:t xml:space="preserve"> of the project. It is the job of the hardware developers to select and integrate the sensors and the processing unit, while it is my </w:t>
      </w:r>
      <w:r w:rsidR="00047077" w:rsidRPr="00AE2028">
        <w:t xml:space="preserve">part of the </w:t>
      </w:r>
      <w:r w:rsidR="00130C5D" w:rsidRPr="00AE2028">
        <w:t xml:space="preserve">job to create the software that </w:t>
      </w:r>
      <w:r w:rsidR="00047077" w:rsidRPr="00AE2028">
        <w:t>turns</w:t>
      </w:r>
      <w:r w:rsidR="00130C5D" w:rsidRPr="00AE2028">
        <w:t xml:space="preserve"> </w:t>
      </w:r>
      <w:r w:rsidR="00047077" w:rsidRPr="00AE2028">
        <w:t xml:space="preserve">the </w:t>
      </w:r>
      <w:r w:rsidR="00047077" w:rsidRPr="00AE2028">
        <w:t>the remote controlled car</w:t>
      </w:r>
      <w:r w:rsidR="00047077" w:rsidRPr="00AE2028">
        <w:t xml:space="preserve"> into </w:t>
      </w:r>
      <w:r w:rsidR="00130C5D" w:rsidRPr="00AE2028">
        <w:t>an autonomous vehicl</w:t>
      </w:r>
      <w:r w:rsidR="00314110" w:rsidRPr="00AE2028">
        <w:t>e</w:t>
      </w:r>
      <w:r w:rsidR="00130C5D" w:rsidRPr="00AE2028">
        <w:t>.</w:t>
      </w:r>
    </w:p>
    <w:p w14:paraId="2D37EEE8" w14:textId="6DCBD062" w:rsidR="001A57BC" w:rsidRPr="00AE2028" w:rsidRDefault="00A3211A" w:rsidP="006A1B7F">
      <w:pPr>
        <w:pStyle w:val="Cmsor1"/>
      </w:pPr>
      <w:bookmarkStart w:id="2" w:name="_Toc72172763"/>
      <w:r w:rsidRPr="00AE2028">
        <w:lastRenderedPageBreak/>
        <w:t>Irodal</w:t>
      </w:r>
      <w:r w:rsidR="005E57DB" w:rsidRPr="00AE2028">
        <w:t>mi áttekintés</w:t>
      </w:r>
      <w:bookmarkEnd w:id="2"/>
    </w:p>
    <w:p w14:paraId="14390BBE" w14:textId="7096120F" w:rsidR="000A0762" w:rsidRPr="00AE2028" w:rsidRDefault="00A10325" w:rsidP="000A0762">
      <w:r w:rsidRPr="00AE2028">
        <w:t xml:space="preserve">Ebben a fejezetben </w:t>
      </w:r>
      <w:r w:rsidR="00ED23FF" w:rsidRPr="00AE2028">
        <w:t xml:space="preserve">a teljesség igénye nélkül bemutatom, hogy mik azok a kifejezések, eljárások, melyek mindenképpen szükségesek a dolgozatban bemutatott megoldások és eredmények megértéséhez. A legfontosabb részeket részletesebben prezentálom, de nyilvánvalóan túl nagy ez a tématerület, hogy túlságosan elmélyedhessünk a részletekben. </w:t>
      </w:r>
    </w:p>
    <w:p w14:paraId="483FBD5D" w14:textId="5B4277D0" w:rsidR="00ED23FF" w:rsidRPr="00AE2028" w:rsidRDefault="00ED23FF" w:rsidP="000A0762">
      <w:r w:rsidRPr="00AE2028">
        <w:t>Az elején nagyvonalakban bemutatom, hogy mit érdemes tudni a mély tanulásról, azután végig megyek a dolgozatban felhasznált háló struktúrákon. Végezetül néhány speciális algoritmus is bemutatásra kerül, melyek kevésbé</w:t>
      </w:r>
      <w:r w:rsidR="0085228F" w:rsidRPr="00AE2028">
        <w:t xml:space="preserve"> </w:t>
      </w:r>
      <w:r w:rsidRPr="00AE2028">
        <w:t>ismertek.</w:t>
      </w:r>
    </w:p>
    <w:p w14:paraId="46053C19" w14:textId="712F1158" w:rsidR="005E57DB" w:rsidRPr="00AE2028" w:rsidRDefault="00195FB7" w:rsidP="000A0762">
      <w:pPr>
        <w:pStyle w:val="Cmsor2"/>
        <w:rPr>
          <w:color w:val="auto"/>
        </w:rPr>
      </w:pPr>
      <w:bookmarkStart w:id="3" w:name="_Toc72172764"/>
      <w:r w:rsidRPr="00AE2028">
        <w:rPr>
          <w:color w:val="auto"/>
        </w:rPr>
        <w:t>Deep Learning</w:t>
      </w:r>
      <w:bookmarkEnd w:id="3"/>
    </w:p>
    <w:p w14:paraId="048B5936" w14:textId="77777777" w:rsidR="00E7119A" w:rsidRPr="00AE2028" w:rsidRDefault="0069069B" w:rsidP="0069069B">
      <w:pPr>
        <w:rPr>
          <w:shd w:val="clear" w:color="auto" w:fill="FFFFFF"/>
        </w:rPr>
      </w:pPr>
      <w:r w:rsidRPr="00AE2028">
        <w:rPr>
          <w:shd w:val="clear" w:color="auto" w:fill="FFFFFF"/>
        </w:rPr>
        <w:t xml:space="preserve">A gépi tanulás (Machine Learning) az egyik út a sok közül a mesterséges intelligencia felé. Ennél az eljárásnál használt algoritmusok analizálják az adatokat, tanulnak az adatokból, majd meghatároznak vagy megjósolnak új adat pontokat. Szemben egy tradicionális algoritmussal, amelynél előre meg van írva, milyen helyzetben mit kell csinálnia (feltételekre épülő struktúra), ehelyett helyzeteket prezentálunk az algoritmusnak, amelyekre megtanul jól reagálni. </w:t>
      </w:r>
    </w:p>
    <w:p w14:paraId="20768C91" w14:textId="51E93542" w:rsidR="0069069B" w:rsidRPr="00AE2028" w:rsidRDefault="0069069B" w:rsidP="0069069B">
      <w:r w:rsidRPr="00AE2028">
        <w:rPr>
          <w:shd w:val="clear" w:color="auto" w:fill="FFFFFF"/>
        </w:rPr>
        <w:t>A mély tanulás (Deep Learning) a reprezentáció tanulásnak egyik alkalmazása,</w:t>
      </w:r>
      <w:r w:rsidR="00E7119A" w:rsidRPr="00AE2028">
        <w:rPr>
          <w:shd w:val="clear" w:color="auto" w:fill="FFFFFF"/>
        </w:rPr>
        <w:t xml:space="preserve"> míg</w:t>
      </w:r>
      <w:r w:rsidRPr="00AE2028">
        <w:rPr>
          <w:shd w:val="clear" w:color="auto" w:fill="FFFFFF"/>
        </w:rPr>
        <w:t xml:space="preserve"> a reprezentáció tanulás a gépi tanulásos eljárások egyik részhalmaza. </w:t>
      </w:r>
      <w:r w:rsidR="00004CB0" w:rsidRPr="00AE2028">
        <w:rPr>
          <w:shd w:val="clear" w:color="auto" w:fill="FFFFFF"/>
        </w:rPr>
        <w:t xml:space="preserve">A reprezentáció tanulásnál </w:t>
      </w:r>
      <w:r w:rsidR="002B665C" w:rsidRPr="00AE2028">
        <w:rPr>
          <w:shd w:val="clear" w:color="auto" w:fill="FFFFFF"/>
        </w:rPr>
        <w:t xml:space="preserve">a belső reprezentációkat, jellemzőket </w:t>
      </w:r>
      <w:r w:rsidR="0076246B" w:rsidRPr="00AE2028">
        <w:rPr>
          <w:shd w:val="clear" w:color="auto" w:fill="FFFFFF"/>
        </w:rPr>
        <w:t>nem</w:t>
      </w:r>
      <w:r w:rsidR="002B665C" w:rsidRPr="00AE2028">
        <w:rPr>
          <w:shd w:val="clear" w:color="auto" w:fill="FFFFFF"/>
        </w:rPr>
        <w:t xml:space="preserve"> kézzel kell beállítani, hanem megtanulja az algoritmus. Mély tanulásnál ez </w:t>
      </w:r>
      <w:r w:rsidR="0076246B" w:rsidRPr="00AE2028">
        <w:rPr>
          <w:shd w:val="clear" w:color="auto" w:fill="FFFFFF"/>
        </w:rPr>
        <w:t xml:space="preserve">a folyamat </w:t>
      </w:r>
      <w:r w:rsidR="002B665C" w:rsidRPr="00AE2028">
        <w:rPr>
          <w:shd w:val="clear" w:color="auto" w:fill="FFFFFF"/>
        </w:rPr>
        <w:t xml:space="preserve">több rétegű, egyre pontosabb </w:t>
      </w:r>
      <w:r w:rsidR="0076246B" w:rsidRPr="00AE2028">
        <w:rPr>
          <w:shd w:val="clear" w:color="auto" w:fill="FFFFFF"/>
        </w:rPr>
        <w:t xml:space="preserve">belső </w:t>
      </w:r>
      <w:r w:rsidR="002B665C" w:rsidRPr="00AE2028">
        <w:rPr>
          <w:shd w:val="clear" w:color="auto" w:fill="FFFFFF"/>
        </w:rPr>
        <w:t xml:space="preserve">jellemzőket </w:t>
      </w:r>
      <w:r w:rsidR="0016721D" w:rsidRPr="00AE2028">
        <w:rPr>
          <w:shd w:val="clear" w:color="auto" w:fill="FFFFFF"/>
        </w:rPr>
        <w:t>(</w:t>
      </w:r>
      <w:r w:rsidR="0016721D" w:rsidRPr="00AE2028">
        <w:rPr>
          <w:i/>
          <w:iCs/>
          <w:shd w:val="clear" w:color="auto" w:fill="FFFFFF"/>
        </w:rPr>
        <w:t>feature</w:t>
      </w:r>
      <w:r w:rsidR="0016721D" w:rsidRPr="00AE2028">
        <w:rPr>
          <w:shd w:val="clear" w:color="auto" w:fill="FFFFFF"/>
        </w:rPr>
        <w:t xml:space="preserve">) </w:t>
      </w:r>
      <w:r w:rsidR="002B665C" w:rsidRPr="00AE2028">
        <w:rPr>
          <w:shd w:val="clear" w:color="auto" w:fill="FFFFFF"/>
        </w:rPr>
        <w:t>alkot a bemenetből.</w:t>
      </w:r>
      <w:r w:rsidR="00E7119A" w:rsidRPr="00AE2028">
        <w:rPr>
          <w:shd w:val="clear" w:color="auto" w:fill="FFFFFF"/>
        </w:rPr>
        <w:t xml:space="preserve"> Kezdetben a bemenet egyszerűbb jellemzőire tanul rá, majd rétegről rétegre egyre </w:t>
      </w:r>
      <w:r w:rsidR="00721703" w:rsidRPr="00AE2028">
        <w:rPr>
          <w:shd w:val="clear" w:color="auto" w:fill="FFFFFF"/>
        </w:rPr>
        <w:t>komplexebb</w:t>
      </w:r>
      <w:r w:rsidR="00E7119A" w:rsidRPr="00AE2028">
        <w:rPr>
          <w:shd w:val="clear" w:color="auto" w:fill="FFFFFF"/>
        </w:rPr>
        <w:t>, absztraktabb tulajdonságokat képes felismerni az algoritmus.</w:t>
      </w:r>
      <w:r w:rsidR="002B665C" w:rsidRPr="00AE2028">
        <w:rPr>
          <w:shd w:val="clear" w:color="auto" w:fill="FFFFFF"/>
        </w:rPr>
        <w:t xml:space="preserve"> </w:t>
      </w:r>
      <w:r w:rsidR="0076246B" w:rsidRPr="00AE2028">
        <w:rPr>
          <w:shd w:val="clear" w:color="auto" w:fill="FFFFFF"/>
        </w:rPr>
        <w:t xml:space="preserve">Például egy képfelismerő algoritmus esetén az első rétegek megtanulják felismerni az éleket, sarkokat a képen, míg az utolsó rétegek már felismernek szemeket, szájakat vagy autó kerekeket stb. </w:t>
      </w:r>
      <w:r w:rsidR="00004CB0" w:rsidRPr="00AE2028">
        <w:rPr>
          <w:shd w:val="clear" w:color="auto" w:fill="FFFFFF"/>
        </w:rPr>
        <w:t>A mély tanulás jellemző eszköze</w:t>
      </w:r>
      <w:r w:rsidR="00E7119A" w:rsidRPr="00AE2028">
        <w:rPr>
          <w:shd w:val="clear" w:color="auto" w:fill="FFFFFF"/>
        </w:rPr>
        <w:t>i</w:t>
      </w:r>
      <w:r w:rsidR="00004CB0" w:rsidRPr="00AE2028">
        <w:rPr>
          <w:shd w:val="clear" w:color="auto" w:fill="FFFFFF"/>
        </w:rPr>
        <w:t xml:space="preserve"> </w:t>
      </w:r>
      <w:r w:rsidR="0076246B" w:rsidRPr="00AE2028">
        <w:rPr>
          <w:shd w:val="clear" w:color="auto" w:fill="FFFFFF"/>
        </w:rPr>
        <w:t xml:space="preserve">a </w:t>
      </w:r>
      <w:r w:rsidR="00004CB0" w:rsidRPr="00AE2028">
        <w:rPr>
          <w:shd w:val="clear" w:color="auto" w:fill="FFFFFF"/>
        </w:rPr>
        <w:t>mély neurális hálók</w:t>
      </w:r>
      <w:r w:rsidR="008D6FC8" w:rsidRPr="00AE2028">
        <w:rPr>
          <w:shd w:val="clear" w:color="auto" w:fill="FFFFFF"/>
        </w:rPr>
        <w:t>, melyekről később szó lesz részletesebben</w:t>
      </w:r>
      <w:r w:rsidR="0076246B" w:rsidRPr="00AE2028">
        <w:rPr>
          <w:shd w:val="clear" w:color="auto" w:fill="FFFFFF"/>
        </w:rPr>
        <w:t>.</w:t>
      </w:r>
    </w:p>
    <w:p w14:paraId="7442CE0C" w14:textId="0EBD1F15" w:rsidR="00195FB7" w:rsidRPr="00AE2028" w:rsidRDefault="00195FB7" w:rsidP="003B1D52">
      <w:pPr>
        <w:pStyle w:val="Cmsor3"/>
      </w:pPr>
      <w:bookmarkStart w:id="4" w:name="_Toc72172765"/>
      <w:r w:rsidRPr="00AE2028">
        <w:t>Csoportosítás</w:t>
      </w:r>
      <w:bookmarkEnd w:id="4"/>
    </w:p>
    <w:p w14:paraId="355E7600" w14:textId="798BBD73" w:rsidR="00DD52B4" w:rsidRPr="00AE2028" w:rsidRDefault="00DD52B4" w:rsidP="00DD52B4">
      <w:r w:rsidRPr="00AE2028">
        <w:t>A gépi tanulás módszereit többféleképpen lehet csoportosítani</w:t>
      </w:r>
      <w:r w:rsidR="008D6FC8" w:rsidRPr="00AE2028">
        <w:t>,</w:t>
      </w:r>
      <w:r w:rsidR="00C13DA1" w:rsidRPr="00AE2028">
        <w:t xml:space="preserve"> </w:t>
      </w:r>
      <w:r w:rsidRPr="00AE2028">
        <w:t xml:space="preserve">tanulási eljárás alapján három felé szokták osztani: </w:t>
      </w:r>
      <w:r w:rsidR="008D6FC8" w:rsidRPr="00AE2028">
        <w:t>létezik</w:t>
      </w:r>
      <w:r w:rsidRPr="00AE2028">
        <w:t xml:space="preserve"> felügyelt (supervised), felügyelet nélküli </w:t>
      </w:r>
      <w:r w:rsidRPr="00AE2028">
        <w:lastRenderedPageBreak/>
        <w:t>(unsupervised) és</w:t>
      </w:r>
      <w:r w:rsidR="008D6FC8" w:rsidRPr="00AE2028">
        <w:t xml:space="preserve"> </w:t>
      </w:r>
      <w:r w:rsidRPr="00AE2028">
        <w:t>megerősítéses (reinforcement) tanítás. Ezek más és más típusú problémákhoz nyújtanak hatékony segítséget. Osztályozáshoz, azaz adatok csoportosításához, valamint regresszióhoz felügyelt tanítást érdemes használni.</w:t>
      </w:r>
      <w:r w:rsidR="00B1294E" w:rsidRPr="00AE2028">
        <w:t xml:space="preserve"> Az </w:t>
      </w:r>
      <w:r w:rsidR="007307DC" w:rsidRPr="00AE2028">
        <w:t>o</w:t>
      </w:r>
      <w:r w:rsidR="00B1294E" w:rsidRPr="00AE2028">
        <w:t xml:space="preserve">sztályozás </w:t>
      </w:r>
      <w:r w:rsidR="007307DC" w:rsidRPr="00AE2028">
        <w:t>esetén a lehetséges kimenetek diszkrét értékek, például egy bináris osztályozónál a bemenet jó/nem jó, 0 vagy 1. R</w:t>
      </w:r>
      <w:r w:rsidR="00B1294E" w:rsidRPr="00AE2028">
        <w:t>egressziónál folytonos kimenetet kapunk</w:t>
      </w:r>
      <w:r w:rsidR="007307DC" w:rsidRPr="00AE2028">
        <w:t>, például objektumdetektálásnál bounding box illesztésénél az objektum köré a kimenetek a téglalap leírásához szükséges 2-2 koordináta értékek</w:t>
      </w:r>
      <w:r w:rsidR="00B1294E" w:rsidRPr="00AE2028">
        <w:t>.</w:t>
      </w:r>
      <w:r w:rsidRPr="00AE2028">
        <w:t xml:space="preserve"> A felügyelt jelző </w:t>
      </w:r>
      <w:r w:rsidR="007307DC" w:rsidRPr="00AE2028">
        <w:t xml:space="preserve">ezesetben </w:t>
      </w:r>
      <w:r w:rsidRPr="00AE2028">
        <w:t xml:space="preserve">azt jelenti, hogy miután a gép </w:t>
      </w:r>
      <w:r w:rsidR="007307DC" w:rsidRPr="00AE2028">
        <w:t>jósolt</w:t>
      </w:r>
      <w:r w:rsidRPr="00AE2028">
        <w:t xml:space="preserve"> egy </w:t>
      </w:r>
      <w:r w:rsidR="007307DC" w:rsidRPr="00AE2028">
        <w:t>eredményt</w:t>
      </w:r>
      <w:r w:rsidRPr="00AE2028">
        <w:t>, mi megmondjuk neki, hogy mi lenne a helyes eredmény, amiből tud tanulni. Tehát a</w:t>
      </w:r>
      <w:r w:rsidR="007307DC" w:rsidRPr="00AE2028">
        <w:t xml:space="preserve"> bemeneti</w:t>
      </w:r>
      <w:r w:rsidRPr="00AE2028">
        <w:t xml:space="preserve"> adatok címkézettek, a gép adat-címke párokat kap tanuláskor, ellenben a felügyelet nélküli tanításnál. Ezt a</w:t>
      </w:r>
      <w:r w:rsidR="00F46020" w:rsidRPr="00AE2028">
        <w:t>z utóbbi</w:t>
      </w:r>
      <w:r w:rsidRPr="00AE2028">
        <w:t xml:space="preserve"> módszert főleg klaszterezéshez</w:t>
      </w:r>
      <w:sdt>
        <w:sdtPr>
          <w:id w:val="829032627"/>
          <w:citation/>
        </w:sdtPr>
        <w:sdtEndPr/>
        <w:sdtContent>
          <w:r w:rsidRPr="00AE2028">
            <w:fldChar w:fldCharType="begin"/>
          </w:r>
          <w:r w:rsidRPr="00AE2028">
            <w:instrText xml:space="preserve"> CITATION Siu11 \l 1038 </w:instrText>
          </w:r>
          <w:r w:rsidRPr="00AE2028">
            <w:fldChar w:fldCharType="separate"/>
          </w:r>
          <w:r w:rsidR="00653CCF">
            <w:rPr>
              <w:noProof/>
            </w:rPr>
            <w:t xml:space="preserve"> [2]</w:t>
          </w:r>
          <w:r w:rsidRPr="00AE2028">
            <w:fldChar w:fldCharType="end"/>
          </w:r>
        </w:sdtContent>
      </w:sdt>
      <w:r w:rsidRPr="00AE2028">
        <w:t xml:space="preserve">, struktúraminták felismeréséhez használják. Az utolsó említett eljárás, a megerősítéses tanulás esetében a rendszer egy dinamikus környezettől kap </w:t>
      </w:r>
      <w:r w:rsidR="00F46020" w:rsidRPr="00AE2028">
        <w:t>pozitív vagy negatív</w:t>
      </w:r>
      <w:r w:rsidRPr="00AE2028">
        <w:t xml:space="preserve"> visszacsatolást a meghozott döntései után. Többnyire jutalom- vagy büntetőpontokat kap, miközben próbálja elérni a célját, például, hogy minél messzebbre jusson egy autóval a versenypályán. Ezt a koncepciót főleg játékok MI-jének fejlesztéséhez, robotok, autók navigációjához használják. Ebben a dolgozatban ez</w:t>
      </w:r>
      <w:r w:rsidR="00F46020" w:rsidRPr="00AE2028">
        <w:t>t</w:t>
      </w:r>
      <w:r w:rsidRPr="00AE2028">
        <w:t xml:space="preserve"> </w:t>
      </w:r>
      <w:r w:rsidR="00F46020" w:rsidRPr="00AE2028">
        <w:t>az</w:t>
      </w:r>
      <w:r w:rsidRPr="00AE2028">
        <w:t xml:space="preserve"> eljárás</w:t>
      </w:r>
      <w:r w:rsidR="00F46020" w:rsidRPr="00AE2028">
        <w:t>t alkalmaztam</w:t>
      </w:r>
      <w:r w:rsidRPr="00AE2028">
        <w:t>, ezért a későbbiekben ezt fogom csak részletezni.</w:t>
      </w:r>
    </w:p>
    <w:p w14:paraId="0DE0D2EA" w14:textId="77777777" w:rsidR="001B4D00" w:rsidRPr="00AE2028" w:rsidRDefault="001B4D00" w:rsidP="001B4D00">
      <w:pPr>
        <w:pStyle w:val="Kp"/>
      </w:pPr>
      <w:r w:rsidRPr="00AE2028">
        <w:rPr>
          <w:noProof/>
        </w:rPr>
        <w:drawing>
          <wp:inline distT="0" distB="0" distL="0" distR="0" wp14:anchorId="1F75A2EE" wp14:editId="713680AB">
            <wp:extent cx="5400040" cy="3561715"/>
            <wp:effectExtent l="0" t="0" r="0" b="635"/>
            <wp:docPr id="26" name="Áb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00040" cy="3561715"/>
                    </a:xfrm>
                    <a:prstGeom prst="rect">
                      <a:avLst/>
                    </a:prstGeom>
                  </pic:spPr>
                </pic:pic>
              </a:graphicData>
            </a:graphic>
          </wp:inline>
        </w:drawing>
      </w:r>
    </w:p>
    <w:p w14:paraId="482AFA03" w14:textId="51A98E56" w:rsidR="00195FB7" w:rsidRPr="00AE2028" w:rsidRDefault="00716FF7" w:rsidP="001B4D00">
      <w:pPr>
        <w:pStyle w:val="Kpalrs"/>
      </w:pPr>
      <w:fldSimple w:instr=" STYLEREF 1 \s ">
        <w:r w:rsidR="00B75007">
          <w:rPr>
            <w:noProof/>
          </w:rPr>
          <w:t>1</w:t>
        </w:r>
      </w:fldSimple>
      <w:r>
        <w:t>.</w:t>
      </w:r>
      <w:fldSimple w:instr=" SEQ ábra \* ARABIC \s 1 ">
        <w:r w:rsidR="00B75007">
          <w:rPr>
            <w:noProof/>
          </w:rPr>
          <w:t>1</w:t>
        </w:r>
      </w:fldSimple>
      <w:r w:rsidR="001B4D00" w:rsidRPr="00AE2028">
        <w:t>. ábra A gépi tanulás egy csoportosítása</w:t>
      </w:r>
    </w:p>
    <w:p w14:paraId="2E9C949B" w14:textId="7C7662C0" w:rsidR="001B4D00" w:rsidRPr="00AE2028" w:rsidRDefault="001B4D00" w:rsidP="001B4D00">
      <w:bookmarkStart w:id="5" w:name="_Hlk26721075"/>
      <w:r w:rsidRPr="00AE2028">
        <w:lastRenderedPageBreak/>
        <w:t>A gépi tanulás megvalósítására többféle eljárás létezik. A felügyelt tanításnál főleg az SVM, azaz szupport-vektor gép</w:t>
      </w:r>
      <w:sdt>
        <w:sdtPr>
          <w:id w:val="-402521139"/>
          <w:citation/>
        </w:sdtPr>
        <w:sdtEndPr/>
        <w:sdtContent>
          <w:r w:rsidRPr="00AE2028">
            <w:fldChar w:fldCharType="begin"/>
          </w:r>
          <w:r w:rsidRPr="00AE2028">
            <w:instrText xml:space="preserve"> CITATION Lin02 \l 1038 </w:instrText>
          </w:r>
          <w:r w:rsidRPr="00AE2028">
            <w:fldChar w:fldCharType="separate"/>
          </w:r>
          <w:r w:rsidR="00653CCF">
            <w:rPr>
              <w:noProof/>
            </w:rPr>
            <w:t xml:space="preserve"> [3]</w:t>
          </w:r>
          <w:r w:rsidRPr="00AE2028">
            <w:fldChar w:fldCharType="end"/>
          </w:r>
        </w:sdtContent>
      </w:sdt>
      <w:r w:rsidRPr="00AE2028">
        <w:t xml:space="preserve"> és a neurális hálózat </w:t>
      </w:r>
      <w:r w:rsidR="000B442B" w:rsidRPr="00AE2028">
        <w:t>alkalmazása terjedt</w:t>
      </w:r>
      <w:r w:rsidRPr="00AE2028">
        <w:t xml:space="preserve"> el. </w:t>
      </w:r>
      <w:r w:rsidR="000B442B" w:rsidRPr="00AE2028">
        <w:t>A megerősítéses tanuláshoz alkotott modelleme</w:t>
      </w:r>
      <w:r w:rsidRPr="00AE2028">
        <w:t>t neurális hálóval valósítottam meg, így a továbbiakban csak ezt a módszert fogom kifejteni. A neurális háló</w:t>
      </w:r>
      <w:r w:rsidR="000B442B" w:rsidRPr="00AE2028">
        <w:t>zato</w:t>
      </w:r>
      <w:r w:rsidRPr="00AE2028">
        <w:t xml:space="preserve">k szintén tovább bonthatók több típusra különböző szempontok alapján. Más architektúra effektív képfelismerésnél, más </w:t>
      </w:r>
      <w:r w:rsidR="00B66397" w:rsidRPr="00AE2028">
        <w:t>videók</w:t>
      </w:r>
      <w:r w:rsidRPr="00AE2028">
        <w:t xml:space="preserve"> </w:t>
      </w:r>
      <w:r w:rsidR="00B66397" w:rsidRPr="00AE2028">
        <w:t xml:space="preserve">analízisére </w:t>
      </w:r>
      <w:r w:rsidRPr="00AE2028">
        <w:t xml:space="preserve">és megint más </w:t>
      </w:r>
      <w:r w:rsidR="00B66397" w:rsidRPr="00AE2028">
        <w:t>természetes képek generálására</w:t>
      </w:r>
      <w:r w:rsidRPr="00AE2028">
        <w:t xml:space="preserve">. </w:t>
      </w:r>
      <w:bookmarkEnd w:id="5"/>
    </w:p>
    <w:p w14:paraId="6010D639" w14:textId="42365FC5" w:rsidR="00E833FC" w:rsidRPr="00AE2028" w:rsidRDefault="00195FB7" w:rsidP="00E833FC">
      <w:pPr>
        <w:pStyle w:val="Cmsor3"/>
      </w:pPr>
      <w:bookmarkStart w:id="6" w:name="_Toc72172766"/>
      <w:r w:rsidRPr="00AE2028">
        <w:t>Neurális hálózatok</w:t>
      </w:r>
      <w:bookmarkEnd w:id="6"/>
    </w:p>
    <w:p w14:paraId="23AED830" w14:textId="12842DA3" w:rsidR="009421DD" w:rsidRPr="00AE2028" w:rsidRDefault="00195FB7" w:rsidP="009421DD">
      <w:r w:rsidRPr="00AE2028">
        <w:t>A neurális hálózat egy mély tanulást (</w:t>
      </w:r>
      <w:r w:rsidR="00E7119A" w:rsidRPr="00AE2028">
        <w:t>D</w:t>
      </w:r>
      <w:r w:rsidRPr="00AE2028">
        <w:t xml:space="preserve">eep </w:t>
      </w:r>
      <w:r w:rsidR="00E7119A" w:rsidRPr="00AE2028">
        <w:t>L</w:t>
      </w:r>
      <w:r w:rsidRPr="00AE2028">
        <w:t>earning) megvalósító</w:t>
      </w:r>
      <w:r w:rsidR="00E7119A" w:rsidRPr="00AE2028">
        <w:t xml:space="preserve"> soft-computing </w:t>
      </w:r>
      <w:r w:rsidRPr="00AE2028">
        <w:t xml:space="preserve">módszer, melynek </w:t>
      </w:r>
      <w:r w:rsidR="009421DD" w:rsidRPr="00AE2028">
        <w:t>tömören a funkciója</w:t>
      </w:r>
      <w:r w:rsidRPr="00AE2028">
        <w:t xml:space="preserve">, hogy a bemenetén kapott adatból képez egy belső reprezentációt, majd ez alapján hoz meg egy döntést. Ennek reprezentációnak a jobb és jobb megalkotását tanulja meg a háló, hogy minél pontosabb döntést hozzon. </w:t>
      </w:r>
      <w:r w:rsidRPr="00AE2028">
        <w:rPr>
          <w:shd w:val="clear" w:color="auto" w:fill="FFFFFF"/>
        </w:rPr>
        <w:t>Elnevezését onnan kapta, hogy mesterséges neuronokból és ezek közti kapcsolatokból épül fel, ezzel imitálva az emberi agy felépítését. A neuronokat rétegekbe rendezik</w:t>
      </w:r>
      <w:r w:rsidR="009421DD" w:rsidRPr="00AE2028">
        <w:rPr>
          <w:shd w:val="clear" w:color="auto" w:fill="FFFFFF"/>
        </w:rPr>
        <w:t>, melyek</w:t>
      </w:r>
      <w:r w:rsidRPr="00AE2028">
        <w:rPr>
          <w:shd w:val="clear" w:color="auto" w:fill="FFFFFF"/>
        </w:rPr>
        <w:t xml:space="preserve"> egy hálózaton belül három fő csoportra oszthatók: bemeneti, kimeneti és rejtett rétegekre. Ha a rejtett rétegek száma nagy, akkor hívjuk a hálót mély neurális hálózatnak</w:t>
      </w:r>
      <w:r w:rsidR="009421DD" w:rsidRPr="00AE2028">
        <w:rPr>
          <w:shd w:val="clear" w:color="auto" w:fill="FFFFFF"/>
        </w:rPr>
        <w:t xml:space="preserve"> (DNN)</w:t>
      </w:r>
      <w:r w:rsidRPr="00AE2028">
        <w:rPr>
          <w:shd w:val="clear" w:color="auto" w:fill="FFFFFF"/>
        </w:rPr>
        <w:t xml:space="preserve">. </w:t>
      </w:r>
    </w:p>
    <w:p w14:paraId="13B97B1D" w14:textId="2AABAB78" w:rsidR="00195FB7" w:rsidRPr="00AE2028" w:rsidRDefault="00195FB7" w:rsidP="00195FB7">
      <w:r w:rsidRPr="00AE2028">
        <w:t>A továbbiakban bemutatok néhány definíciót, melyeket szükséges kicsit részletezni ahhoz, hogy érthetők legyenek a</w:t>
      </w:r>
      <w:r w:rsidR="00A33137" w:rsidRPr="00AE2028">
        <w:t xml:space="preserve"> későbbi fogalmak az</w:t>
      </w:r>
      <w:r w:rsidRPr="00AE2028">
        <w:t xml:space="preserve"> olvasó számára, valamint, hogy például mikre szükséges figyelni egy neurális hálózat megalkotásakor</w:t>
      </w:r>
      <w:r w:rsidR="00671B4B" w:rsidRPr="00AE2028">
        <w:t>, tanításakor</w:t>
      </w:r>
      <w:r w:rsidRPr="00AE2028">
        <w:t xml:space="preserve">. Viszont ennél részletesebben nem </w:t>
      </w:r>
      <w:r w:rsidR="00047869" w:rsidRPr="00AE2028">
        <w:t>célom</w:t>
      </w:r>
      <w:r w:rsidRPr="00AE2028">
        <w:t xml:space="preserve"> kifejteni a témakört, mert nem ez a </w:t>
      </w:r>
      <w:r w:rsidR="00A33137" w:rsidRPr="00AE2028">
        <w:t>dolgozat</w:t>
      </w:r>
      <w:r w:rsidRPr="00AE2028">
        <w:t xml:space="preserve"> témája.</w:t>
      </w:r>
    </w:p>
    <w:p w14:paraId="4318E155" w14:textId="430AFADD" w:rsidR="00195FB7" w:rsidRPr="00AE2028" w:rsidRDefault="00195FB7" w:rsidP="00195FB7">
      <w:pPr>
        <w:rPr>
          <w:noProof/>
        </w:rPr>
      </w:pPr>
      <w:r w:rsidRPr="00AE2028">
        <w:t>A perceptron az a struktúra, mely egy neuronból és az előtte lévő rétegbeli neuronokkal való kapcsolatából áll</w:t>
      </w:r>
      <w:r w:rsidR="005C1475" w:rsidRPr="00AE2028">
        <w:t xml:space="preserve"> (lásd </w:t>
      </w:r>
      <w:r w:rsidR="005C1475" w:rsidRPr="00AE2028">
        <w:rPr>
          <w:b/>
          <w:bCs/>
        </w:rPr>
        <w:fldChar w:fldCharType="begin"/>
      </w:r>
      <w:r w:rsidR="005C1475" w:rsidRPr="00AE2028">
        <w:rPr>
          <w:b/>
          <w:bCs/>
        </w:rPr>
        <w:instrText xml:space="preserve"> REF _Ref72065428 \h  \* MERGEFORMAT </w:instrText>
      </w:r>
      <w:r w:rsidR="005C1475" w:rsidRPr="00AE2028">
        <w:rPr>
          <w:b/>
          <w:bCs/>
        </w:rPr>
      </w:r>
      <w:r w:rsidR="005C1475" w:rsidRPr="00AE2028">
        <w:rPr>
          <w:b/>
          <w:bCs/>
        </w:rPr>
        <w:fldChar w:fldCharType="separate"/>
      </w:r>
      <w:r w:rsidR="00B75007" w:rsidRPr="00B75007">
        <w:rPr>
          <w:b/>
          <w:bCs/>
          <w:noProof/>
        </w:rPr>
        <w:t>1</w:t>
      </w:r>
      <w:r w:rsidR="00B75007" w:rsidRPr="00B75007">
        <w:rPr>
          <w:b/>
          <w:bCs/>
        </w:rPr>
        <w:t>.</w:t>
      </w:r>
      <w:r w:rsidR="00B75007" w:rsidRPr="00B75007">
        <w:rPr>
          <w:b/>
          <w:bCs/>
          <w:noProof/>
        </w:rPr>
        <w:t>2</w:t>
      </w:r>
      <w:r w:rsidR="00B75007" w:rsidRPr="00B75007">
        <w:rPr>
          <w:b/>
          <w:bCs/>
        </w:rPr>
        <w:t>. ábra</w:t>
      </w:r>
      <w:r w:rsidR="005C1475" w:rsidRPr="00AE2028">
        <w:rPr>
          <w:b/>
          <w:bCs/>
        </w:rPr>
        <w:fldChar w:fldCharType="end"/>
      </w:r>
      <w:r w:rsidR="005C1475" w:rsidRPr="00AE2028">
        <w:t>)</w:t>
      </w:r>
      <w:r w:rsidRPr="00AE2028">
        <w:t xml:space="preserve">. Ez a modul a legelemibb algoritmus a </w:t>
      </w:r>
      <w:r w:rsidR="00037A10" w:rsidRPr="00AE2028">
        <w:t xml:space="preserve">neurális </w:t>
      </w:r>
      <w:r w:rsidRPr="00AE2028">
        <w:t>háló</w:t>
      </w:r>
      <w:r w:rsidR="00037A10" w:rsidRPr="00AE2028">
        <w:t>zat</w:t>
      </w:r>
      <w:r w:rsidRPr="00AE2028">
        <w:t>ban.</w:t>
      </w:r>
      <w:r w:rsidR="00037A10" w:rsidRPr="00AE2028">
        <w:t xml:space="preserve"> Igazából ez volt a legelső lineáris osztályozó (az osztályozás feltétele a kimenet előjele).</w:t>
      </w:r>
      <w:r w:rsidRPr="00AE2028">
        <w:t xml:space="preserve"> Ve</w:t>
      </w:r>
      <w:r w:rsidR="00A33137" w:rsidRPr="00AE2028">
        <w:t>gyük</w:t>
      </w:r>
      <w:r w:rsidRPr="00AE2028">
        <w:t xml:space="preserve"> az előző réteg neuronjainak a kimeneteit súlyozva</w:t>
      </w:r>
      <w:r w:rsidR="00404C3E" w:rsidRPr="00AE2028">
        <w:t xml:space="preserve">, </w:t>
      </w:r>
      <w:r w:rsidR="00A33137" w:rsidRPr="00AE2028">
        <w:t>melyet</w:t>
      </w:r>
      <w:r w:rsidRPr="00AE2028">
        <w:t xml:space="preserve"> összegezve </w:t>
      </w:r>
      <w:r w:rsidR="0032145E" w:rsidRPr="00AE2028">
        <w:t>egy konstanst</w:t>
      </w:r>
      <w:r w:rsidRPr="00AE2028">
        <w:t xml:space="preserve"> eltolással</w:t>
      </w:r>
      <w:r w:rsidR="0032145E" w:rsidRPr="00AE2028">
        <w:t xml:space="preserve"> (</w:t>
      </w:r>
      <w:r w:rsidR="0032145E" w:rsidRPr="00AE2028">
        <w:rPr>
          <w:i/>
          <w:iCs/>
        </w:rPr>
        <w:t>bias</w:t>
      </w:r>
      <w:r w:rsidR="0032145E" w:rsidRPr="00AE2028">
        <w:t>)</w:t>
      </w:r>
      <w:r w:rsidRPr="00AE2028">
        <w:t xml:space="preserve"> </w:t>
      </w:r>
      <w:r w:rsidR="00A33137" w:rsidRPr="00AE2028">
        <w:t>megkapjuk</w:t>
      </w:r>
      <w:r w:rsidRPr="00AE2028">
        <w:t xml:space="preserve"> a perceptron bemenet</w:t>
      </w:r>
      <w:r w:rsidR="00A33137" w:rsidRPr="00AE2028">
        <w:t>ét</w:t>
      </w:r>
      <w:r w:rsidR="00404C3E" w:rsidRPr="00AE2028">
        <w:t>.</w:t>
      </w:r>
      <w:r w:rsidRPr="00AE2028">
        <w:t xml:space="preserve"> </w:t>
      </w:r>
      <w:r w:rsidR="00404C3E" w:rsidRPr="00AE2028">
        <w:t>E</w:t>
      </w:r>
      <w:r w:rsidRPr="00AE2028">
        <w:t xml:space="preserve">gyszerűbben fogalmazva </w:t>
      </w:r>
      <w:r w:rsidR="00D4597B" w:rsidRPr="00AE2028">
        <w:t xml:space="preserve">ezzel </w:t>
      </w:r>
      <w:r w:rsidRPr="00AE2028">
        <w:t>egy affin transzformációt hajt</w:t>
      </w:r>
      <w:r w:rsidR="00D4597B" w:rsidRPr="00AE2028">
        <w:t>ott</w:t>
      </w:r>
      <w:r w:rsidR="00A33137" w:rsidRPr="00AE2028">
        <w:t>unk</w:t>
      </w:r>
      <w:r w:rsidRPr="00AE2028">
        <w:t xml:space="preserve"> végre. Ezt követi az aktivációs függvény, am</w:t>
      </w:r>
      <w:r w:rsidR="00151ED1" w:rsidRPr="00AE2028">
        <w:t>ely</w:t>
      </w:r>
      <w:r w:rsidRPr="00AE2028">
        <w:t xml:space="preserve"> </w:t>
      </w:r>
      <w:r w:rsidR="00151ED1" w:rsidRPr="00AE2028">
        <w:t xml:space="preserve">megadja </w:t>
      </w:r>
      <w:r w:rsidRPr="00AE2028">
        <w:t>a pe</w:t>
      </w:r>
      <w:r w:rsidR="00C60052" w:rsidRPr="00AE2028">
        <w:t>r</w:t>
      </w:r>
      <w:r w:rsidRPr="00AE2028">
        <w:t>ceptron kimenet</w:t>
      </w:r>
      <w:r w:rsidR="00151ED1" w:rsidRPr="00AE2028">
        <w:t>ét</w:t>
      </w:r>
      <w:r w:rsidR="00F15B5D" w:rsidRPr="00AE2028">
        <w:t xml:space="preserve"> (</w:t>
      </w:r>
      <w:r w:rsidR="00096EB0" w:rsidRPr="00AE2028">
        <w:t>bemenete a kapott összeg, kimenete egy valós szám</w:t>
      </w:r>
      <w:r w:rsidR="006568C3" w:rsidRPr="00AE2028">
        <w:t xml:space="preserve">, lásd </w:t>
      </w:r>
      <w:r w:rsidR="00300486" w:rsidRPr="00AE2028">
        <w:t>1</w:t>
      </w:r>
      <w:r w:rsidR="006568C3" w:rsidRPr="00AE2028">
        <w:t>.1 egyenlet</w:t>
      </w:r>
      <w:r w:rsidR="00F15B5D" w:rsidRPr="00AE2028">
        <w:t>)</w:t>
      </w:r>
      <w:r w:rsidR="00151ED1" w:rsidRPr="00AE2028">
        <w:t>.</w:t>
      </w:r>
      <w:r w:rsidRPr="00AE2028">
        <w:t xml:space="preserve"> </w:t>
      </w:r>
      <w:r w:rsidR="00151ED1" w:rsidRPr="00AE2028">
        <w:t>Azt reprezentálja</w:t>
      </w:r>
      <w:r w:rsidRPr="00AE2028">
        <w:t xml:space="preserve">, hogy mennyire aktiválódik (tüzel) a neuron. Ez egy nem-lineáris függvény, </w:t>
      </w:r>
      <w:r w:rsidR="000A4973" w:rsidRPr="00AE2028">
        <w:t>c</w:t>
      </w:r>
      <w:r w:rsidR="00A63894" w:rsidRPr="00AE2028">
        <w:t>élja, hogy nem-linearitást vigyen a rendszerbe, hiszen enélkül csak lineáris műveletekből épülne fel</w:t>
      </w:r>
      <w:r w:rsidR="000A4973" w:rsidRPr="00AE2028">
        <w:t xml:space="preserve"> a hálózat</w:t>
      </w:r>
      <w:r w:rsidR="00A63894" w:rsidRPr="00AE2028">
        <w:t xml:space="preserve"> és így nem lenne univerzális approximátor, </w:t>
      </w:r>
      <w:r w:rsidR="000A4973" w:rsidRPr="00AE2028">
        <w:t>azaz</w:t>
      </w:r>
      <w:r w:rsidR="00A63894" w:rsidRPr="00AE2028">
        <w:t xml:space="preserve"> nem tudna tetszőleges bemenet</w:t>
      </w:r>
      <w:r w:rsidR="000A4973" w:rsidRPr="00AE2028">
        <w:t>re</w:t>
      </w:r>
      <w:r w:rsidR="00A63894" w:rsidRPr="00AE2028">
        <w:t xml:space="preserve"> tetszőleges </w:t>
      </w:r>
      <w:r w:rsidR="000A4973" w:rsidRPr="00AE2028">
        <w:lastRenderedPageBreak/>
        <w:t>függvényt</w:t>
      </w:r>
      <w:r w:rsidR="00A63894" w:rsidRPr="00AE2028">
        <w:t xml:space="preserve"> </w:t>
      </w:r>
      <w:r w:rsidR="000A4973" w:rsidRPr="00AE2028">
        <w:t>illeszteni</w:t>
      </w:r>
      <w:r w:rsidR="00A63894" w:rsidRPr="00AE2028">
        <w:t xml:space="preserve">. </w:t>
      </w:r>
      <w:r w:rsidRPr="00AE2028">
        <w:t>A</w:t>
      </w:r>
      <w:r w:rsidR="00A63894" w:rsidRPr="00AE2028">
        <w:t>z MLP, azaz a</w:t>
      </w:r>
      <w:r w:rsidRPr="00AE2028">
        <w:t xml:space="preserve"> </w:t>
      </w:r>
      <w:r w:rsidR="0076246B" w:rsidRPr="00AE2028">
        <w:rPr>
          <w:i/>
          <w:iCs/>
        </w:rPr>
        <w:t>multilayer</w:t>
      </w:r>
      <w:r w:rsidR="0076246B" w:rsidRPr="00AE2028">
        <w:t xml:space="preserve"> </w:t>
      </w:r>
      <w:r w:rsidR="0076246B" w:rsidRPr="00AE2028">
        <w:rPr>
          <w:i/>
          <w:iCs/>
        </w:rPr>
        <w:t>perceptron</w:t>
      </w:r>
      <w:r w:rsidR="00A63894" w:rsidRPr="00AE2028">
        <w:t xml:space="preserve"> (a legismertebb neurális hálózat</w:t>
      </w:r>
      <w:r w:rsidR="005C1475" w:rsidRPr="00AE2028">
        <w:t xml:space="preserve"> modell</w:t>
      </w:r>
      <w:r w:rsidR="00A63894" w:rsidRPr="00AE2028">
        <w:t>)</w:t>
      </w:r>
      <w:r w:rsidRPr="00AE2028">
        <w:t xml:space="preserve"> perceptronok összeségéből épülnek fel</w:t>
      </w:r>
      <w:r w:rsidR="005C1475" w:rsidRPr="00AE2028">
        <w:t>, az említett rétegekbe rendezve</w:t>
      </w:r>
      <w:r w:rsidRPr="00AE2028">
        <w:t>.</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473"/>
      </w:tblGrid>
      <w:tr w:rsidR="00AE2028" w:rsidRPr="00AE2028" w14:paraId="27BB57A7" w14:textId="77777777" w:rsidTr="00A74B06">
        <w:trPr>
          <w:trHeight w:val="884"/>
        </w:trPr>
        <w:tc>
          <w:tcPr>
            <w:tcW w:w="1413" w:type="dxa"/>
          </w:tcPr>
          <w:p w14:paraId="2C893F90" w14:textId="77777777" w:rsidR="00195FB7" w:rsidRPr="00AE2028" w:rsidRDefault="00195FB7" w:rsidP="00A74B06">
            <w:pPr>
              <w:ind w:firstLine="0"/>
              <w:rPr>
                <w:noProof/>
              </w:rPr>
            </w:pPr>
          </w:p>
        </w:tc>
        <w:tc>
          <w:tcPr>
            <w:tcW w:w="6095" w:type="dxa"/>
          </w:tcPr>
          <w:p w14:paraId="28584E4E" w14:textId="77777777" w:rsidR="00195FB7" w:rsidRPr="00AE2028" w:rsidRDefault="00195FB7" w:rsidP="00A74B06">
            <w:pPr>
              <w:rPr>
                <w:noProof/>
              </w:rPr>
            </w:pPr>
            <m:oMathPara>
              <m:oMath>
                <m:r>
                  <w:rPr>
                    <w:rFonts w:ascii="Cambria Math" w:hAnsi="Cambria Math"/>
                    <w:noProof/>
                  </w:rPr>
                  <m:t>y=φ</m:t>
                </m:r>
                <m:d>
                  <m:dPr>
                    <m:ctrlPr>
                      <w:rPr>
                        <w:rFonts w:ascii="Cambria Math" w:hAnsi="Cambria Math"/>
                        <w:i/>
                        <w:noProof/>
                      </w:rPr>
                    </m:ctrlPr>
                  </m:dPr>
                  <m:e>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e>
                    </m:nary>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+b</m:t>
                    </m:r>
                  </m:e>
                </m:d>
              </m:oMath>
            </m:oMathPara>
          </w:p>
        </w:tc>
        <w:tc>
          <w:tcPr>
            <w:tcW w:w="1473" w:type="dxa"/>
            <w:vAlign w:val="center"/>
          </w:tcPr>
          <w:p w14:paraId="5EC0DBC1" w14:textId="6D0501FF" w:rsidR="00195FB7" w:rsidRPr="00AE2028" w:rsidRDefault="00195FB7" w:rsidP="00A74B06">
            <w:pPr>
              <w:ind w:firstLine="0"/>
              <w:jc w:val="center"/>
              <w:rPr>
                <w:noProof/>
              </w:rPr>
            </w:pPr>
            <w:r w:rsidRPr="00AE2028">
              <w:t>(</w:t>
            </w:r>
            <w:r w:rsidR="00300486" w:rsidRPr="00AE2028">
              <w:t>1</w:t>
            </w:r>
            <w:r w:rsidRPr="00AE2028">
              <w:t>.1)</w:t>
            </w:r>
          </w:p>
        </w:tc>
      </w:tr>
    </w:tbl>
    <w:p w14:paraId="6ECA81DA" w14:textId="77777777" w:rsidR="00195FB7" w:rsidRPr="00AE2028" w:rsidRDefault="00195FB7" w:rsidP="00195FB7">
      <w:pPr>
        <w:pStyle w:val="Kp"/>
      </w:pPr>
      <w:r w:rsidRPr="00AE2028">
        <w:rPr>
          <w:noProof/>
        </w:rPr>
        <w:drawing>
          <wp:inline distT="0" distB="0" distL="0" distR="0" wp14:anchorId="51FD29D7" wp14:editId="783B08B3">
            <wp:extent cx="4229100" cy="2771775"/>
            <wp:effectExtent l="0" t="0" r="0" b="9525"/>
            <wp:docPr id="22"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229100" cy="2771775"/>
                    </a:xfrm>
                    <a:prstGeom prst="rect">
                      <a:avLst/>
                    </a:prstGeom>
                  </pic:spPr>
                </pic:pic>
              </a:graphicData>
            </a:graphic>
          </wp:inline>
        </w:drawing>
      </w:r>
    </w:p>
    <w:bookmarkStart w:id="7" w:name="_Ref72065428"/>
    <w:p w14:paraId="591E61A8" w14:textId="3F90F823" w:rsidR="00195FB7" w:rsidRPr="00AE2028" w:rsidRDefault="00716FF7" w:rsidP="00195FB7">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2</w:t>
        </w:r>
      </w:fldSimple>
      <w:r w:rsidR="00195FB7" w:rsidRPr="00AE2028">
        <w:t>. ábra</w:t>
      </w:r>
      <w:bookmarkEnd w:id="7"/>
      <w:r w:rsidR="00195FB7" w:rsidRPr="00AE2028">
        <w:t xml:space="preserve"> Perceptron</w:t>
      </w:r>
    </w:p>
    <w:p w14:paraId="424976E2" w14:textId="77777777" w:rsidR="00150869" w:rsidRPr="00AE2028" w:rsidRDefault="00195FB7" w:rsidP="00195FB7">
      <w:r w:rsidRPr="00AE2028">
        <w:t>A</w:t>
      </w:r>
      <w:r w:rsidR="00A63894" w:rsidRPr="00AE2028">
        <w:t xml:space="preserve"> neurális hálók </w:t>
      </w:r>
      <w:r w:rsidR="007C378C" w:rsidRPr="00AE2028">
        <w:t>leglényegesebb</w:t>
      </w:r>
      <w:r w:rsidR="00A63894" w:rsidRPr="00AE2028">
        <w:t xml:space="preserve"> metódusa, a</w:t>
      </w:r>
      <w:r w:rsidRPr="00AE2028">
        <w:t xml:space="preserve"> hiba-visszaterjesztési algoritmus (</w:t>
      </w:r>
      <w:r w:rsidRPr="00AE2028">
        <w:rPr>
          <w:i/>
          <w:iCs/>
        </w:rPr>
        <w:t>backpropagation</w:t>
      </w:r>
      <w:r w:rsidRPr="00AE2028">
        <w:t>)</w:t>
      </w:r>
      <w:r w:rsidR="009821A4" w:rsidRPr="00AE2028">
        <w:t>, ez valósítja meg a tanulás képességét</w:t>
      </w:r>
      <w:r w:rsidRPr="00AE2028">
        <w:t xml:space="preserve">. Ekkor írja felül a háló a megtanulható paramétereit: </w:t>
      </w:r>
      <w:r w:rsidR="00215762" w:rsidRPr="00AE2028">
        <w:t xml:space="preserve">például </w:t>
      </w:r>
      <w:r w:rsidRPr="00AE2028">
        <w:t>a súlyokat és eltolásokat</w:t>
      </w:r>
      <w:r w:rsidR="00215762" w:rsidRPr="00AE2028">
        <w:t xml:space="preserve"> egy MLP esetében.</w:t>
      </w:r>
      <w:r w:rsidRPr="00AE2028">
        <w:t xml:space="preserve"> </w:t>
      </w:r>
      <w:r w:rsidR="00215762" w:rsidRPr="00AE2028">
        <w:t>Tehát</w:t>
      </w:r>
      <w:r w:rsidRPr="00AE2028">
        <w:t xml:space="preserve"> ekkor frissül a háló az újonnan megszerzett „tudásával”. </w:t>
      </w:r>
      <w:r w:rsidR="00BD3F89" w:rsidRPr="00AE2028">
        <w:t>Például megfigyeléses</w:t>
      </w:r>
      <w:r w:rsidRPr="00AE2028">
        <w:t xml:space="preserve"> tanításkor </w:t>
      </w:r>
      <w:r w:rsidR="00BD3F89" w:rsidRPr="00AE2028">
        <w:t xml:space="preserve">az általa </w:t>
      </w:r>
      <w:r w:rsidR="00215762" w:rsidRPr="00AE2028">
        <w:t>megjósolt</w:t>
      </w:r>
      <w:r w:rsidRPr="00AE2028">
        <w:t xml:space="preserve"> eredményt összehasonlítja a </w:t>
      </w:r>
      <w:r w:rsidR="00215762" w:rsidRPr="00AE2028">
        <w:t>valós (</w:t>
      </w:r>
      <w:r w:rsidRPr="00AE2028">
        <w:rPr>
          <w:i/>
          <w:iCs/>
        </w:rPr>
        <w:t>ground-truth</w:t>
      </w:r>
      <w:r w:rsidR="00215762" w:rsidRPr="00AE2028">
        <w:t>)</w:t>
      </w:r>
      <w:r w:rsidRPr="00AE2028">
        <w:t xml:space="preserve"> érték</w:t>
      </w:r>
      <w:r w:rsidR="00215762" w:rsidRPr="00AE2028">
        <w:t>kel</w:t>
      </w:r>
      <w:r w:rsidRPr="00AE2028">
        <w:t xml:space="preserve">, azaz az elvárt eredménnyel, </w:t>
      </w:r>
      <w:r w:rsidR="00BD3F89" w:rsidRPr="00AE2028">
        <w:t xml:space="preserve">majd </w:t>
      </w:r>
      <w:r w:rsidRPr="00AE2028">
        <w:t>ebből számol</w:t>
      </w:r>
      <w:r w:rsidR="00BD3F89" w:rsidRPr="00AE2028">
        <w:t xml:space="preserve">unk egy </w:t>
      </w:r>
      <w:r w:rsidRPr="00AE2028">
        <w:t>veszteséget</w:t>
      </w:r>
      <w:r w:rsidR="00BD3F89" w:rsidRPr="00AE2028">
        <w:t>/költséget</w:t>
      </w:r>
      <w:r w:rsidRPr="00AE2028">
        <w:t>. A veszteségfüggvén</w:t>
      </w:r>
      <w:r w:rsidR="00BD3F89" w:rsidRPr="00AE2028">
        <w:t>n</w:t>
      </w:r>
      <w:r w:rsidRPr="00AE2028">
        <w:t>y</w:t>
      </w:r>
      <w:r w:rsidR="00BD3F89" w:rsidRPr="00AE2028">
        <w:t>el</w:t>
      </w:r>
      <w:r w:rsidRPr="00AE2028">
        <w:t xml:space="preserve"> azt határoz</w:t>
      </w:r>
      <w:r w:rsidR="00BD3F89" w:rsidRPr="00AE2028">
        <w:t>hatjuk</w:t>
      </w:r>
      <w:r w:rsidRPr="00AE2028">
        <w:t xml:space="preserve"> meg, hogy ezt miképp tegye</w:t>
      </w:r>
      <w:r w:rsidR="00BD3F89" w:rsidRPr="00AE2028">
        <w:t>, például a veszteség a két érték különbségének L2 normája (vagy más szóval az euklideszi távolságuk) legyen</w:t>
      </w:r>
      <w:r w:rsidRPr="00AE2028">
        <w:t xml:space="preserve">. A tanítás célja ennek a veszteségnek a minimalizálása, vagyis, hogy </w:t>
      </w:r>
      <w:r w:rsidR="00C60052" w:rsidRPr="00AE2028">
        <w:t xml:space="preserve">így </w:t>
      </w:r>
      <w:r w:rsidRPr="00AE2028">
        <w:t xml:space="preserve">a háló kimenete egyre közelebb kerüljön a </w:t>
      </w:r>
      <w:r w:rsidR="00BD3F89" w:rsidRPr="00AE2028">
        <w:t>valós értékhez</w:t>
      </w:r>
      <w:r w:rsidR="00C60052" w:rsidRPr="00AE2028">
        <w:t xml:space="preserve"> a lehető legtöbb bemeneti adatra</w:t>
      </w:r>
      <w:r w:rsidRPr="00AE2028">
        <w:t xml:space="preserve">. </w:t>
      </w:r>
    </w:p>
    <w:p w14:paraId="63F00D81" w14:textId="7BDE03D8" w:rsidR="00215762" w:rsidRPr="00AE2028" w:rsidRDefault="00150869" w:rsidP="00195FB7">
      <w:r w:rsidRPr="00AE2028">
        <w:t>Viszont m</w:t>
      </w:r>
      <w:r w:rsidR="00195FB7" w:rsidRPr="00AE2028">
        <w:t xml:space="preserve">ár a lokális minimum elérése sem egy könnyen elérhető cél, </w:t>
      </w:r>
      <w:r w:rsidR="00215762" w:rsidRPr="00AE2028">
        <w:t>a globális</w:t>
      </w:r>
      <w:r w:rsidR="00195FB7" w:rsidRPr="00AE2028">
        <w:t xml:space="preserve"> minimum megtalálása pedig egy rendkívül nehéz feladat.</w:t>
      </w:r>
      <w:r w:rsidR="00215762" w:rsidRPr="00AE2028">
        <w:t xml:space="preserve"> </w:t>
      </w:r>
      <w:r w:rsidRPr="00AE2028">
        <w:t>Az utóbbi feladat elvégzésére szokás alkalmazni</w:t>
      </w:r>
      <w:r w:rsidR="00215762" w:rsidRPr="00AE2028">
        <w:t xml:space="preserve"> a genetikus algoritmusok</w:t>
      </w:r>
      <w:r w:rsidRPr="00AE2028">
        <w:t>at</w:t>
      </w:r>
      <w:r w:rsidR="00215762" w:rsidRPr="00AE2028">
        <w:t xml:space="preserve">, amelyek bizonyítottan előbb vagy utóbb megtalálják a globális optimumot. </w:t>
      </w:r>
      <w:r w:rsidRPr="00AE2028">
        <w:t>Hátrányuk, hogy</w:t>
      </w:r>
      <w:r w:rsidR="00215762" w:rsidRPr="00AE2028">
        <w:t xml:space="preserve"> az egyáltalán nem garantált, hogy ez belátható időn belül sikerül</w:t>
      </w:r>
      <w:r w:rsidRPr="00AE2028">
        <w:t>,</w:t>
      </w:r>
      <w:r w:rsidR="00215762" w:rsidRPr="00AE2028">
        <w:t xml:space="preserve"> </w:t>
      </w:r>
      <w:r w:rsidRPr="00AE2028">
        <w:t>valamint</w:t>
      </w:r>
      <w:r w:rsidR="00215762" w:rsidRPr="00AE2028">
        <w:t xml:space="preserve"> ezek az algoritmusok ezen tulajdonságából adódóan </w:t>
      </w:r>
      <w:r w:rsidR="00215762" w:rsidRPr="00AE2028">
        <w:lastRenderedPageBreak/>
        <w:t xml:space="preserve">igen pazarlóak. Ezeknél gyorsabb konvergenciát mutatnak a gradiens alapú módszerek, </w:t>
      </w:r>
      <w:r w:rsidRPr="00AE2028">
        <w:t xml:space="preserve">cserébe </w:t>
      </w:r>
      <w:r w:rsidR="00215762" w:rsidRPr="00AE2028">
        <w:t>viszont</w:t>
      </w:r>
      <w:r w:rsidRPr="00AE2028">
        <w:t xml:space="preserve"> </w:t>
      </w:r>
      <w:r w:rsidR="00215762" w:rsidRPr="00AE2028">
        <w:t xml:space="preserve">a globális optimumot </w:t>
      </w:r>
      <w:r w:rsidRPr="00AE2028">
        <w:t>nem valószínű, hogy képesek megtalálni</w:t>
      </w:r>
      <w:r w:rsidR="00215762" w:rsidRPr="00AE2028">
        <w:t>.</w:t>
      </w:r>
      <w:r w:rsidR="00195FB7" w:rsidRPr="00AE2028">
        <w:t xml:space="preserve"> </w:t>
      </w:r>
      <w:r w:rsidR="006471CD" w:rsidRPr="00AE2028">
        <w:t xml:space="preserve">Tipikusan a költség/veszteség minimalizálása miatt a neurális hálózatok esetében </w:t>
      </w:r>
      <w:r w:rsidR="00215762" w:rsidRPr="00AE2028">
        <w:t xml:space="preserve">a negatív gradiens alapú optimalizálást </w:t>
      </w:r>
      <w:r w:rsidR="006471CD" w:rsidRPr="00AE2028">
        <w:t>érdemes</w:t>
      </w:r>
      <w:r w:rsidR="00215762" w:rsidRPr="00AE2028">
        <w:t xml:space="preserve"> használni.</w:t>
      </w:r>
      <w:r w:rsidR="00847240" w:rsidRPr="00AE2028">
        <w:t xml:space="preserve"> </w:t>
      </w:r>
    </w:p>
    <w:p w14:paraId="76A954E0" w14:textId="2A79E9D1" w:rsidR="00847240" w:rsidRPr="00AE2028" w:rsidRDefault="00847240" w:rsidP="0074193B">
      <w:r w:rsidRPr="00AE2028">
        <w:t>A globális optimum megkereséséhez a hálózat hiperparaméterei</w:t>
      </w:r>
      <w:r w:rsidR="0074193B" w:rsidRPr="00AE2028">
        <w:t>n</w:t>
      </w:r>
      <w:r w:rsidRPr="00AE2028">
        <w:t xml:space="preserve"> kell változtatni.</w:t>
      </w:r>
      <w:r w:rsidR="0074193B" w:rsidRPr="00AE2028">
        <w:t xml:space="preserve"> Hiperparamétereknek hívjuk azokat a változókat, melyek a hálózat struktúráját definiálják, a tanítás paramétereit állítják stb. Ilyenek például a neuronok és rétegek száma, a veszteségfüggvény típusa, a nem-linearitások típusa, tanulási ráta (</w:t>
      </w:r>
      <w:r w:rsidR="0074193B" w:rsidRPr="00AE2028">
        <w:rPr>
          <w:i/>
          <w:iCs/>
        </w:rPr>
        <w:t>learning</w:t>
      </w:r>
      <w:r w:rsidR="0074193B" w:rsidRPr="00AE2028">
        <w:t xml:space="preserve"> </w:t>
      </w:r>
      <w:r w:rsidR="0074193B" w:rsidRPr="00AE2028">
        <w:rPr>
          <w:i/>
          <w:iCs/>
          <w:u w:val="single"/>
        </w:rPr>
        <w:t>rate</w:t>
      </w:r>
      <w:r w:rsidR="0074193B" w:rsidRPr="00AE2028">
        <w:t>), epochok száma és még megannyi más. Az optimum megtalálását</w:t>
      </w:r>
      <w:r w:rsidRPr="00AE2028">
        <w:t xml:space="preserve"> legegyszerűbben kézi próbálkozásokkal lehet elérni, bizonyos </w:t>
      </w:r>
      <w:r w:rsidR="0074193B" w:rsidRPr="00AE2028">
        <w:t xml:space="preserve">előismeretek alapján lehet sejteni (valamint ökölszabályok követését is érdemes figyelembe venni), </w:t>
      </w:r>
      <w:r w:rsidRPr="00AE2028">
        <w:t>hogy bizonyos paraméterek</w:t>
      </w:r>
      <w:r w:rsidR="0074193B" w:rsidRPr="00AE2028">
        <w:t>et</w:t>
      </w:r>
      <w:r w:rsidRPr="00AE2028">
        <w:t xml:space="preserve"> milyen nagyságrendben érdemes megválasztani stb. </w:t>
      </w:r>
      <w:r w:rsidR="00D3796D" w:rsidRPr="00AE2028">
        <w:t>S</w:t>
      </w:r>
      <w:r w:rsidRPr="00AE2028">
        <w:t xml:space="preserve">zofisztikáltabb megoldás az </w:t>
      </w:r>
      <w:r w:rsidR="00D3796D" w:rsidRPr="00AE2028">
        <w:t>evolúciós</w:t>
      </w:r>
      <w:r w:rsidRPr="00AE2028">
        <w:t xml:space="preserve"> algoritmusok </w:t>
      </w:r>
      <w:r w:rsidR="00967B78" w:rsidRPr="00AE2028">
        <w:t>használata</w:t>
      </w:r>
      <w:r w:rsidRPr="00AE2028">
        <w:t xml:space="preserve">, </w:t>
      </w:r>
      <w:r w:rsidR="00D3796D" w:rsidRPr="00AE2028">
        <w:t>tehát</w:t>
      </w:r>
      <w:r w:rsidRPr="00AE2028">
        <w:t xml:space="preserve"> ismét előkerülnek a genetikus algoritmusok. </w:t>
      </w:r>
      <w:r w:rsidR="00967B78" w:rsidRPr="00AE2028">
        <w:t>Ebben az esetben</w:t>
      </w:r>
      <w:r w:rsidRPr="00AE2028">
        <w:t xml:space="preserve"> már érdemesebb felhasználni azt a képességüket, hogy képesek megtalálni a globális optimumot. Ugyanis a hiperparaméterek száma sok-sok nagyságrenddel kisebb, mint a hálózat </w:t>
      </w:r>
      <w:r w:rsidR="00F33517" w:rsidRPr="00AE2028">
        <w:t xml:space="preserve">(tanulható) </w:t>
      </w:r>
      <w:r w:rsidRPr="00AE2028">
        <w:t xml:space="preserve">paramétereinek dimenziója. Például </w:t>
      </w:r>
      <w:r w:rsidR="00F33517" w:rsidRPr="00AE2028">
        <w:t xml:space="preserve">amíg </w:t>
      </w:r>
      <w:r w:rsidRPr="00AE2028">
        <w:t>egy egyszerűbb hálónak 10-20 hiperparamétere van</w:t>
      </w:r>
      <w:r w:rsidR="0074193B" w:rsidRPr="00AE2028">
        <w:t xml:space="preserve">, </w:t>
      </w:r>
      <w:r w:rsidRPr="00AE2028">
        <w:t xml:space="preserve">addig </w:t>
      </w:r>
      <w:r w:rsidR="00F33517" w:rsidRPr="00AE2028">
        <w:t xml:space="preserve">tipikusan </w:t>
      </w:r>
      <w:r w:rsidRPr="00AE2028">
        <w:t xml:space="preserve">több millió paramétere. </w:t>
      </w:r>
      <w:r w:rsidR="00393CFB" w:rsidRPr="00AE2028">
        <w:t>Egy ilyen megoldásra példa a</w:t>
      </w:r>
      <w:r w:rsidR="004D376A" w:rsidRPr="00AE2028">
        <w:t xml:space="preserve"> NEAT algoritmus</w:t>
      </w:r>
      <w:r w:rsidR="00393CFB" w:rsidRPr="00AE2028">
        <w:t xml:space="preserve">, ahol a </w:t>
      </w:r>
      <w:r w:rsidR="004D376A" w:rsidRPr="00AE2028">
        <w:t>populáció egyedei, melyek szaporodnak, mutálódnak, elpusztulnak</w:t>
      </w:r>
      <w:r w:rsidR="00393CFB" w:rsidRPr="00AE2028">
        <w:t>,</w:t>
      </w:r>
      <w:r w:rsidR="004D376A" w:rsidRPr="00AE2028">
        <w:t xml:space="preserve"> azok egy-egy neurális hálózatok, különböző génekke</w:t>
      </w:r>
      <w:r w:rsidR="00393CFB" w:rsidRPr="00AE2028">
        <w:t>l (hiperparaméterekkel</w:t>
      </w:r>
      <w:r w:rsidR="004D376A" w:rsidRPr="00AE2028">
        <w:t>, topológiákkal</w:t>
      </w:r>
      <w:r w:rsidR="00393CFB" w:rsidRPr="00AE2028">
        <w:t>)</w:t>
      </w:r>
      <w:r w:rsidR="004D376A" w:rsidRPr="00AE2028">
        <w:t>. A globális optimumnál</w:t>
      </w:r>
      <w:r w:rsidR="009424E4" w:rsidRPr="00AE2028">
        <w:t xml:space="preserve"> található egyed(ek)</w:t>
      </w:r>
      <w:r w:rsidR="004D376A" w:rsidRPr="00AE2028">
        <w:t>, azaz amikor</w:t>
      </w:r>
      <w:r w:rsidR="009424E4" w:rsidRPr="00AE2028">
        <w:t xml:space="preserve"> például</w:t>
      </w:r>
      <w:r w:rsidR="004D376A" w:rsidRPr="00AE2028">
        <w:t xml:space="preserve"> legkisebb</w:t>
      </w:r>
      <w:r w:rsidR="009424E4" w:rsidRPr="00AE2028">
        <w:t xml:space="preserve"> </w:t>
      </w:r>
      <w:r w:rsidR="004D376A" w:rsidRPr="00AE2028">
        <w:t xml:space="preserve">az általánosítási hiba </w:t>
      </w:r>
      <w:r w:rsidR="00C222C0" w:rsidRPr="00AE2028">
        <w:t>(</w:t>
      </w:r>
      <w:r w:rsidR="009424E4" w:rsidRPr="00AE2028">
        <w:t xml:space="preserve">az </w:t>
      </w:r>
      <w:r w:rsidR="00C222C0" w:rsidRPr="00AE2028">
        <w:t xml:space="preserve">új adatokon mért veszteség) </w:t>
      </w:r>
      <w:r w:rsidR="004D376A" w:rsidRPr="00AE2028">
        <w:t>vagy legpontosabb a kimenet</w:t>
      </w:r>
      <w:r w:rsidR="009424E4" w:rsidRPr="00AE2028">
        <w:t xml:space="preserve"> (egy általunk bevezetett mérőszám alapján)</w:t>
      </w:r>
      <w:r w:rsidR="004D376A" w:rsidRPr="00AE2028">
        <w:t>, lesz a választott</w:t>
      </w:r>
      <w:r w:rsidR="009424E4" w:rsidRPr="00AE2028">
        <w:t xml:space="preserve"> hiperparaméterű</w:t>
      </w:r>
      <w:r w:rsidR="004D376A" w:rsidRPr="00AE2028">
        <w:t xml:space="preserve"> hálónk. Egy másik nem ennyire bonyolult megoldás a Bayes</w:t>
      </w:r>
      <w:r w:rsidR="00F72333" w:rsidRPr="00AE2028">
        <w:t xml:space="preserve"> </w:t>
      </w:r>
      <w:r w:rsidR="004D376A" w:rsidRPr="00AE2028">
        <w:t>optimaliz</w:t>
      </w:r>
      <w:r w:rsidR="00F72333" w:rsidRPr="00AE2028">
        <w:t>áció</w:t>
      </w:r>
      <w:r w:rsidR="004D376A" w:rsidRPr="00AE2028">
        <w:t>, mely egy iteratív eljárás függvények optimalizálására, leginkább</w:t>
      </w:r>
      <w:r w:rsidR="000947B4" w:rsidRPr="00AE2028">
        <w:t xml:space="preserve"> a kimenet</w:t>
      </w:r>
      <w:r w:rsidR="004D376A" w:rsidRPr="00AE2028">
        <w:t xml:space="preserve"> maximalizálására. Így használhatjuk a háló tanításakor a pontosság maximalizáláshoz, miközben iteratívan keresi </w:t>
      </w:r>
      <w:r w:rsidR="0066620C" w:rsidRPr="00AE2028">
        <w:t>az algoritmus az optimális hiperparaméter beállítást.</w:t>
      </w:r>
      <w:r w:rsidRPr="00AE2028">
        <w:t xml:space="preserve"> </w:t>
      </w:r>
      <w:r w:rsidR="0066620C" w:rsidRPr="00AE2028">
        <w:t>Ez is egy globális optimumot megtaláló metódus.</w:t>
      </w:r>
    </w:p>
    <w:p w14:paraId="15AAE680" w14:textId="62AC07F5" w:rsidR="0094412A" w:rsidRPr="00AE2028" w:rsidRDefault="0094412A" w:rsidP="00215762">
      <w:r w:rsidRPr="00AE2028">
        <w:t>Tanítás</w:t>
      </w:r>
      <w:r w:rsidR="00195FB7" w:rsidRPr="00AE2028">
        <w:t xml:space="preserve"> közben az ún. </w:t>
      </w:r>
      <w:r w:rsidRPr="00AE2028">
        <w:t>optimalizáló</w:t>
      </w:r>
      <w:r w:rsidR="00195FB7" w:rsidRPr="00AE2028">
        <w:t xml:space="preserve"> feladata, hogy minimalizálja a veszteséget a súlyok és eltolások frissítésével. </w:t>
      </w:r>
      <w:r w:rsidRPr="00AE2028">
        <w:t>Mint említettem többnyire negatív gradiens alapú algoritmusokat szokás használni. Ezek mind a</w:t>
      </w:r>
      <w:r w:rsidR="00195FB7" w:rsidRPr="00AE2028">
        <w:t xml:space="preserve"> </w:t>
      </w:r>
      <w:r w:rsidRPr="00AE2028">
        <w:t>költségfüggvény</w:t>
      </w:r>
      <w:r w:rsidR="00195FB7" w:rsidRPr="00AE2028">
        <w:t xml:space="preserve"> </w:t>
      </w:r>
      <w:r w:rsidR="00215762" w:rsidRPr="00AE2028">
        <w:t>háló paraméterei</w:t>
      </w:r>
      <w:r w:rsidR="00195FB7" w:rsidRPr="00AE2028">
        <w:t xml:space="preserve"> szerinti deriváltjait</w:t>
      </w:r>
      <w:r w:rsidRPr="00AE2028">
        <w:t xml:space="preserve"> számítják</w:t>
      </w:r>
      <w:r w:rsidR="00195FB7" w:rsidRPr="00AE2028">
        <w:t xml:space="preserve">, majd </w:t>
      </w:r>
      <w:r w:rsidRPr="00AE2028">
        <w:t xml:space="preserve">egy konstans vagy adaptívan változó lépéshosszal lépnek a hipersíkon a kiszámolt gradiens irányába, a szerinte megfelelő irányban változtatva a háló paramétereit. </w:t>
      </w:r>
    </w:p>
    <w:p w14:paraId="630BCBAA" w14:textId="1BF2E4D8" w:rsidR="00195FB7" w:rsidRPr="00AE2028" w:rsidRDefault="00195FB7" w:rsidP="001071CC">
      <w:r w:rsidRPr="00AE2028">
        <w:lastRenderedPageBreak/>
        <w:t>A</w:t>
      </w:r>
      <w:r w:rsidR="001071CC" w:rsidRPr="00AE2028">
        <w:t>z optimalizáló a</w:t>
      </w:r>
      <w:r w:rsidRPr="00AE2028">
        <w:t xml:space="preserve"> veszteség gradiens kiszámításához használja </w:t>
      </w:r>
      <w:r w:rsidR="001071CC" w:rsidRPr="00AE2028">
        <w:t xml:space="preserve">fel </w:t>
      </w:r>
      <w:r w:rsidRPr="00AE2028">
        <w:t xml:space="preserve">a hiba-visszaterjesztési algoritmust. Hiba-visszaterjesztésnek azért hívjuk, mert a kimenettől visszafelé rétegenként számolja ki a veszteség </w:t>
      </w:r>
      <w:r w:rsidR="00F46545" w:rsidRPr="00AE2028">
        <w:t>deriváltjait (az adott paraméterek szerint)</w:t>
      </w:r>
      <w:r w:rsidRPr="00AE2028">
        <w:t xml:space="preserve"> egészen a háló a bemenetéig. </w:t>
      </w:r>
      <w:r w:rsidR="0068046E" w:rsidRPr="00AE2028">
        <w:t xml:space="preserve">Így végül megkapva, hogy milyen mértékben függ a kimenet (a veszteség) a bemenettől. </w:t>
      </w:r>
      <w:r w:rsidR="00EB42DD" w:rsidRPr="00AE2028">
        <w:t xml:space="preserve">Egyszerűbben fogalmazva: </w:t>
      </w:r>
      <w:r w:rsidRPr="00AE2028">
        <w:t xml:space="preserve">Az </w:t>
      </w:r>
      <w:r w:rsidR="00EB42DD" w:rsidRPr="00AE2028">
        <w:t>optimalizáló</w:t>
      </w:r>
      <w:r w:rsidRPr="00AE2028">
        <w:t xml:space="preserve"> a kimeneti réteg aktivációján változtatni csak úgy tud, hogy vagy változtat a kimeneti réteg súlyain és az eltoláson, vagy az előző réteg aktivációján (lásd </w:t>
      </w:r>
      <w:r w:rsidR="00300486" w:rsidRPr="00AE2028">
        <w:t>1</w:t>
      </w:r>
      <w:r w:rsidRPr="00AE2028">
        <w:t>.1 egyenlet). De az előző réteg aktivációján csak úgy tud változtatni, hogy változtatja az adott réteg súlyait és eltolását vagy az azt megelőző réteg aktivációját és így tovább. Egészen a</w:t>
      </w:r>
      <w:r w:rsidR="00EB42DD" w:rsidRPr="00AE2028">
        <w:t xml:space="preserve"> bemeneti </w:t>
      </w:r>
      <w:r w:rsidRPr="00AE2028">
        <w:t>rétegig láncszabállyal képezi a veszteség gradienseit.</w:t>
      </w:r>
    </w:p>
    <w:p w14:paraId="56911F2F" w14:textId="764650C2" w:rsidR="00195FB7" w:rsidRPr="00AE2028" w:rsidRDefault="00195FB7" w:rsidP="00195FB7">
      <w:r w:rsidRPr="00AE2028">
        <w:t>A neurális hálózat</w:t>
      </w:r>
      <w:r w:rsidR="00725534" w:rsidRPr="00AE2028">
        <w:t>ok</w:t>
      </w:r>
      <w:r w:rsidRPr="00AE2028">
        <w:t xml:space="preserve"> tanítását szakaszokra osztják fel, melyek mérete a tanító adathalmaz függvényében változik. </w:t>
      </w:r>
      <w:r w:rsidR="00CA4AA3" w:rsidRPr="00AE2028">
        <w:t>Ugyanis, h</w:t>
      </w:r>
      <w:r w:rsidRPr="00AE2028">
        <w:t xml:space="preserve">a a háló </w:t>
      </w:r>
      <w:r w:rsidR="00CA4AA3" w:rsidRPr="00AE2028">
        <w:t>tanulható</w:t>
      </w:r>
      <w:r w:rsidRPr="00AE2028">
        <w:t xml:space="preserve"> paramétereit minden egyes adat után írnánk felül, akkor az egy rettentő lassú és számításigényes folyamat lenne. Éppen ezért az adatokat csoportosítják, úgynevezett batch-ekbe (gyakran</w:t>
      </w:r>
      <w:r w:rsidR="00CA4AA3" w:rsidRPr="00AE2028">
        <w:t xml:space="preserve"> </w:t>
      </w:r>
      <w:proofErr w:type="gramStart"/>
      <w:r w:rsidR="00CA4AA3" w:rsidRPr="00AE2028">
        <w:rPr>
          <w:i/>
          <w:iCs/>
        </w:rPr>
        <w:t>mini-batch</w:t>
      </w:r>
      <w:r w:rsidR="00CA4AA3" w:rsidRPr="00AE2028">
        <w:t>-nek</w:t>
      </w:r>
      <w:proofErr w:type="gramEnd"/>
      <w:r w:rsidRPr="00AE2028">
        <w:t xml:space="preserve"> </w:t>
      </w:r>
      <w:r w:rsidR="00CA4AA3" w:rsidRPr="00AE2028">
        <w:t xml:space="preserve">is </w:t>
      </w:r>
      <w:r w:rsidRPr="00AE2028">
        <w:t>nevezik) rendezik, és ezt az adatcsomagot adják be a hálónak</w:t>
      </w:r>
      <w:r w:rsidR="005B3690" w:rsidRPr="00AE2028">
        <w:t xml:space="preserve"> egyetlen adat helyett</w:t>
      </w:r>
      <w:r w:rsidRPr="00AE2028">
        <w:t>. Először az egész adathalmazt felbontjuk azonos méretű</w:t>
      </w:r>
      <w:r w:rsidR="004F2EF2" w:rsidRPr="00AE2028">
        <w:t xml:space="preserve"> (tipikusan 4 hatványai, ami állítólag a GPU-k felépítése miatt alakult így)</w:t>
      </w:r>
      <w:r w:rsidRPr="00AE2028">
        <w:t xml:space="preserve"> batchekre. Miután egy batch adatra kiszámolta a háló a kimeneteit és a veszteséget, frissíti a paramétereit. Egy teljes ciklust, amikor az összes batch végig ment a hálón - vagyis a háló találkozott már az összes tanításra szánt adattal - hívjuk egy epochnak. Tehát, ha 10 epoch-ot szeretnénk futtatni tanításkor, és a 100 képből álló adathalmazunkat felbontjuk 20 méretű batchekre, akkor minden adattal pontosan tízszer találkozott a neurális háló és összesen ötvenszer frissítette a paramétereit.</w:t>
      </w:r>
      <w:r w:rsidR="00215762" w:rsidRPr="00AE2028">
        <w:t xml:space="preserve"> </w:t>
      </w:r>
    </w:p>
    <w:p w14:paraId="41538F3B" w14:textId="56686D73" w:rsidR="00215762" w:rsidRPr="00AE2028" w:rsidRDefault="009821A4" w:rsidP="007B4B51">
      <w:r w:rsidRPr="00AE2028">
        <w:t>Neurális hálózat nem csak perceptronokból épülhet fel, később látni fogjuk, hogy bármiből lehet neurális hálózatot építeni, mely eleget tesz azon kritériumoknak, hogy több rétegű, képes a bemenetből kiszámolni egy kimenetet (ez evidens) és képes legyen a hiba-visszaterjesztésre (tehát minden elemének differenciálhatónak kell lennie)</w:t>
      </w:r>
      <w:r w:rsidR="007B4B51" w:rsidRPr="00AE2028">
        <w:t xml:space="preserve">. Néhány ilyen fontos struktúra például a konvolúciós hálók (CNN – Convolutional Neural Network) és a visszacsatolt hálók (RNN – Recurrent Neural Network). </w:t>
      </w:r>
      <w:r w:rsidR="00215762" w:rsidRPr="00AE2028">
        <w:t xml:space="preserve">A dolgozatom </w:t>
      </w:r>
      <w:r w:rsidR="0066620C" w:rsidRPr="00AE2028">
        <w:t xml:space="preserve">specifikus </w:t>
      </w:r>
      <w:r w:rsidR="00215762" w:rsidRPr="00AE2028">
        <w:t xml:space="preserve">témája miatt ennél több </w:t>
      </w:r>
      <w:r w:rsidR="007B4B51" w:rsidRPr="00AE2028">
        <w:t>neurális hálózatokkal kapcsolatos témát</w:t>
      </w:r>
      <w:r w:rsidR="00215762" w:rsidRPr="00AE2028">
        <w:t xml:space="preserve"> nem érdemes érinteni, mert nem lényeges foglalkozni</w:t>
      </w:r>
      <w:r w:rsidR="004D376A" w:rsidRPr="00AE2028">
        <w:t xml:space="preserve"> például</w:t>
      </w:r>
      <w:r w:rsidR="00215762" w:rsidRPr="00AE2028">
        <w:t xml:space="preserve"> a </w:t>
      </w:r>
      <w:r w:rsidR="00847240" w:rsidRPr="00AE2028">
        <w:t>regularizáció</w:t>
      </w:r>
      <w:r w:rsidR="004D376A" w:rsidRPr="00AE2028">
        <w:t>s eljárás</w:t>
      </w:r>
      <w:r w:rsidR="007B4B51" w:rsidRPr="00AE2028">
        <w:t>okkal</w:t>
      </w:r>
      <w:r w:rsidR="00847240" w:rsidRPr="00AE2028">
        <w:t xml:space="preserve">, </w:t>
      </w:r>
      <w:r w:rsidR="007B4B51" w:rsidRPr="00AE2028">
        <w:t xml:space="preserve">az </w:t>
      </w:r>
      <w:r w:rsidR="00847240" w:rsidRPr="00AE2028">
        <w:rPr>
          <w:i/>
          <w:iCs/>
        </w:rPr>
        <w:t>over-fitting</w:t>
      </w:r>
      <w:r w:rsidR="004D376A" w:rsidRPr="00AE2028">
        <w:t xml:space="preserve"> és más jelenségekkel</w:t>
      </w:r>
      <w:r w:rsidR="0066620C" w:rsidRPr="00AE2028">
        <w:t xml:space="preserve"> a megerősítéses tanulás esetében.</w:t>
      </w:r>
    </w:p>
    <w:p w14:paraId="38B30C9F" w14:textId="278E0EF6" w:rsidR="000A0762" w:rsidRPr="00AE2028" w:rsidRDefault="000A0762" w:rsidP="003B1D52">
      <w:pPr>
        <w:pStyle w:val="Cmsor3"/>
      </w:pPr>
      <w:bookmarkStart w:id="8" w:name="_Toc72172767"/>
      <w:r w:rsidRPr="00AE2028">
        <w:lastRenderedPageBreak/>
        <w:t>LSTM</w:t>
      </w:r>
      <w:bookmarkEnd w:id="8"/>
    </w:p>
    <w:p w14:paraId="09815C1D" w14:textId="218A1978" w:rsidR="0081458B" w:rsidRPr="00AE2028" w:rsidRDefault="0081458B" w:rsidP="00246EBB">
      <w:r w:rsidRPr="00AE2028">
        <w:t>A képek hatékony feldolgozása után a következő kérdés lehet az, hogy miként tudunk feldolgozni képsorozatokat? A</w:t>
      </w:r>
      <w:r w:rsidR="00344F34" w:rsidRPr="00AE2028">
        <w:t xml:space="preserve">z </w:t>
      </w:r>
      <w:r w:rsidRPr="00AE2028">
        <w:t>előre csatolt</w:t>
      </w:r>
      <w:r w:rsidR="00344F34" w:rsidRPr="00AE2028">
        <w:t xml:space="preserve"> hálóknak </w:t>
      </w:r>
      <w:r w:rsidRPr="00AE2028">
        <w:t xml:space="preserve">mivel </w:t>
      </w:r>
      <w:r w:rsidR="00344F34" w:rsidRPr="00AE2028">
        <w:t>nincs</w:t>
      </w:r>
      <w:r w:rsidRPr="00AE2028">
        <w:t xml:space="preserve">en </w:t>
      </w:r>
      <w:r w:rsidR="00344F34" w:rsidRPr="00AE2028">
        <w:t xml:space="preserve">memóriaeleme, elvész </w:t>
      </w:r>
      <w:r w:rsidRPr="00AE2028">
        <w:t xml:space="preserve">a </w:t>
      </w:r>
      <w:r w:rsidR="00344F34" w:rsidRPr="00AE2028">
        <w:t>képek közti változás</w:t>
      </w:r>
      <w:r w:rsidRPr="00AE2028">
        <w:t>ok</w:t>
      </w:r>
      <w:r w:rsidR="00344F34" w:rsidRPr="00AE2028">
        <w:t xml:space="preserve"> információja, vagyis az időbeli</w:t>
      </w:r>
      <w:r w:rsidRPr="00AE2028">
        <w:t xml:space="preserve"> információk</w:t>
      </w:r>
      <w:r w:rsidR="00344F34" w:rsidRPr="00AE2028">
        <w:t>.</w:t>
      </w:r>
      <w:r w:rsidRPr="00AE2028">
        <w:t xml:space="preserve"> Kellene egy olyan háló struktúra, amely képes modellezni az időt, tehát legyen belső állapota (memóriája). Az ilyen típusú feladatokra találták ki a visszacsatolt neurális hálózatot (RNN), melyek képesek hatékonyan feldolgozni a bemeneten érkező szekvenciát, </w:t>
      </w:r>
      <w:r w:rsidR="00A76F5C" w:rsidRPr="00AE2028">
        <w:t xml:space="preserve">és általában abból szintén valamiféle szekvenciát állítanak elő (sequence-to-sequence modellek). </w:t>
      </w:r>
      <w:r w:rsidR="00246EBB" w:rsidRPr="00AE2028">
        <w:t>Nem fix hosszú bemeneteknél előjön az a probléma, hogy</w:t>
      </w:r>
      <w:r w:rsidR="00D9288E" w:rsidRPr="00AE2028">
        <w:t xml:space="preserve"> </w:t>
      </w:r>
      <w:r w:rsidR="00246EBB" w:rsidRPr="00AE2028">
        <w:t xml:space="preserve">ahogy </w:t>
      </w:r>
      <w:r w:rsidR="00D9288E" w:rsidRPr="00AE2028">
        <w:t>nő a bementi szekvencia hossza,</w:t>
      </w:r>
      <w:r w:rsidR="00246EBB" w:rsidRPr="00AE2028">
        <w:t xml:space="preserve"> </w:t>
      </w:r>
      <w:r w:rsidR="00D9288E" w:rsidRPr="00AE2028">
        <w:t xml:space="preserve">úgy egyre nagyobb </w:t>
      </w:r>
      <w:r w:rsidR="00246EBB" w:rsidRPr="00AE2028">
        <w:t xml:space="preserve">lesz </w:t>
      </w:r>
      <w:r w:rsidR="00D9288E" w:rsidRPr="00AE2028">
        <w:t>a réteg, am</w:t>
      </w:r>
      <w:r w:rsidR="00246EBB" w:rsidRPr="00AE2028">
        <w:t>elyen</w:t>
      </w:r>
      <w:r w:rsidR="00D9288E" w:rsidRPr="00AE2028">
        <w:t xml:space="preserve"> számolni kell a </w:t>
      </w:r>
      <w:r w:rsidR="00246EBB" w:rsidRPr="00AE2028">
        <w:t>hiba-visszaterjesztést.</w:t>
      </w:r>
      <w:r w:rsidR="00D9288E" w:rsidRPr="00AE2028">
        <w:t xml:space="preserve"> </w:t>
      </w:r>
      <w:r w:rsidR="00246EBB" w:rsidRPr="00AE2028">
        <w:t>A</w:t>
      </w:r>
      <w:r w:rsidR="00D9288E" w:rsidRPr="00AE2028">
        <w:t xml:space="preserve"> </w:t>
      </w:r>
      <w:r w:rsidR="00246EBB" w:rsidRPr="00AE2028">
        <w:t>számításigény csökkentésének érdekében a hiba-visszaterjesztés</w:t>
      </w:r>
      <w:r w:rsidR="00D9288E" w:rsidRPr="00AE2028">
        <w:t xml:space="preserve"> fix N hosszú</w:t>
      </w:r>
      <w:r w:rsidR="00246EBB" w:rsidRPr="00AE2028">
        <w:t xml:space="preserve"> lépésig megy vissza</w:t>
      </w:r>
      <w:r w:rsidR="00D9288E" w:rsidRPr="00AE2028">
        <w:t>,</w:t>
      </w:r>
      <w:r w:rsidR="00246EBB" w:rsidRPr="00AE2028">
        <w:t xml:space="preserve"> azaz</w:t>
      </w:r>
      <w:r w:rsidR="00D9288E" w:rsidRPr="00AE2028">
        <w:t xml:space="preserve"> nem szükséges, hogy </w:t>
      </w:r>
      <w:r w:rsidR="00246EBB" w:rsidRPr="00AE2028">
        <w:t xml:space="preserve">a </w:t>
      </w:r>
      <w:r w:rsidR="00D9288E" w:rsidRPr="00AE2028">
        <w:t xml:space="preserve">végtelenségig </w:t>
      </w:r>
      <w:r w:rsidR="00246EBB" w:rsidRPr="00AE2028">
        <w:t>„vissza</w:t>
      </w:r>
      <w:r w:rsidR="00D9288E" w:rsidRPr="00AE2028">
        <w:t>emlékezzen</w:t>
      </w:r>
      <w:r w:rsidR="00246EBB" w:rsidRPr="00AE2028">
        <w:t>”</w:t>
      </w:r>
      <w:r w:rsidR="00D9288E" w:rsidRPr="00AE2028">
        <w:t xml:space="preserve"> a háló. M</w:t>
      </w:r>
      <w:r w:rsidR="00246EBB" w:rsidRPr="00AE2028">
        <w:t xml:space="preserve">ajd látni fogjuk, hogy a mi </w:t>
      </w:r>
      <w:r w:rsidR="00D9288E" w:rsidRPr="00AE2028">
        <w:t xml:space="preserve">esetünkben nem </w:t>
      </w:r>
      <w:r w:rsidR="00246EBB" w:rsidRPr="00AE2028">
        <w:t>kell figyelni a változó hosszúságú bemenetekre</w:t>
      </w:r>
      <w:r w:rsidR="00D9288E" w:rsidRPr="00AE2028">
        <w:t xml:space="preserve">, mindig ugyanannyi képet (megfigyelést) </w:t>
      </w:r>
      <w:r w:rsidR="00246EBB" w:rsidRPr="00AE2028">
        <w:t xml:space="preserve">dolgozunk fel. </w:t>
      </w:r>
      <w:r w:rsidR="00A76F5C" w:rsidRPr="00AE2028">
        <w:t>Gyakori felhasználási területük a videóanalízis és a nyelvi fordítók.</w:t>
      </w:r>
    </w:p>
    <w:p w14:paraId="15164AA9" w14:textId="577C7D84" w:rsidR="0081458B" w:rsidRPr="00AE2028" w:rsidRDefault="00A76F5C" w:rsidP="0081458B">
      <w:r w:rsidRPr="00AE2028">
        <w:t>Többféle visszacsatolt neurális hálózat struktúra is napvilágot látott, két elterjedt típusa az LSTM (</w:t>
      </w:r>
      <w:r w:rsidR="00D747EB" w:rsidRPr="00AE2028">
        <w:t>Long Short-Term Memory</w:t>
      </w:r>
      <w:r w:rsidRPr="00AE2028">
        <w:t>)</w:t>
      </w:r>
      <w:r w:rsidR="00D747EB" w:rsidRPr="00AE2028">
        <w:t xml:space="preserve"> és a GRU (Gated Recurrent Unit). Mindkettő komplexebb architektúrájú, mint az egys</w:t>
      </w:r>
      <w:r w:rsidR="0056410C" w:rsidRPr="00AE2028">
        <w:t>z</w:t>
      </w:r>
      <w:r w:rsidR="00D747EB" w:rsidRPr="00AE2028">
        <w:t>erű RNN réteg, így képesek arra, hogy sok idő-lépésen is át memorizálhassák az állapotokat</w:t>
      </w:r>
      <w:r w:rsidR="0056410C" w:rsidRPr="00AE2028">
        <w:t>. Így mindkettő megoldják a hosszútávú függőségek okozta problémákat, szemben az RNN rétegekkel.</w:t>
      </w:r>
    </w:p>
    <w:p w14:paraId="5DE8234B" w14:textId="400A8D89" w:rsidR="0056410C" w:rsidRPr="00AE2028" w:rsidRDefault="0056410C" w:rsidP="0081458B">
      <w:r w:rsidRPr="00AE2028">
        <w:t>Továbbá az egyik legfontosabb tulajdonságuk, hogy kiküszöbölik az eltűnő gradiens és a felrobbanó gradiens (vanishing and exploding gradient problem) jelenségét, míg ezek komoly gondot jelentenek az alap RNN rétegnél. A</w:t>
      </w:r>
      <w:r w:rsidR="00D9288E" w:rsidRPr="00AE2028">
        <w:t>z</w:t>
      </w:r>
      <w:r w:rsidRPr="00AE2028">
        <w:t xml:space="preserve"> </w:t>
      </w:r>
      <w:r w:rsidR="004411AD" w:rsidRPr="00AE2028">
        <w:t>előbbi</w:t>
      </w:r>
      <w:r w:rsidRPr="00AE2028">
        <w:t xml:space="preserve"> jelenség lényege, hogy a neurális hálózat tanítása közben a hiba-visszaterjesztésnél </w:t>
      </w:r>
      <w:r w:rsidR="004411AD" w:rsidRPr="00AE2028">
        <w:t xml:space="preserve">a gradiensek a bemeneti réteg felé haladva fokozatosan eltűnnek. Ez akkor fordulhat elő, ha a gradiens kisebb lesz egynél és </w:t>
      </w:r>
      <w:r w:rsidR="004542AD" w:rsidRPr="00AE2028">
        <w:t xml:space="preserve">a láncszabály következtében </w:t>
      </w:r>
      <w:r w:rsidR="004411AD" w:rsidRPr="00AE2028">
        <w:t xml:space="preserve">az egymást követő hatványozások, vagy szintén kis értékekkel való szorzások miatt lényegében egy idő után már zérusok </w:t>
      </w:r>
      <w:r w:rsidR="004542AD" w:rsidRPr="00AE2028">
        <w:t xml:space="preserve">lesznek </w:t>
      </w:r>
      <w:r w:rsidR="004411AD" w:rsidRPr="00AE2028">
        <w:t xml:space="preserve">a deriváltak. Emiatt a bemeneti réteg felé a súlyok nem lesznek frissítve és lényegében megszűnik a tanulás folyamata, mivel beragad ebbe az állapotba a háló (ha a háló első fele nem tanul, akkor lényegében a háló sem tanul). </w:t>
      </w:r>
      <w:r w:rsidR="00D9288E" w:rsidRPr="00AE2028">
        <w:t>A felrobban</w:t>
      </w:r>
      <w:r w:rsidR="004542AD" w:rsidRPr="00AE2028">
        <w:t>ó</w:t>
      </w:r>
      <w:r w:rsidR="00D9288E" w:rsidRPr="00AE2028">
        <w:t xml:space="preserve"> gradiens ennek az ellentétje, akkor fordul elő, ha a gradiens sokkal nagyobb lett egynél és emiatt a hiba-visszaterjesztésnél elszállnak a súlyok, instabil lesz a hálózat. Előre csatolt hálóknál egyik legismertebb megoldás ezekre a reziduális hálók (lásd ResNet), visszacsatolt hálóknál </w:t>
      </w:r>
      <w:r w:rsidR="00D9288E" w:rsidRPr="00AE2028">
        <w:lastRenderedPageBreak/>
        <w:t>pedig az LSTM és a GRU cellák. A továbbiakban az előbbit fogom részletezni, egyébként csak minimális eltérés van a két cella működése között.</w:t>
      </w:r>
    </w:p>
    <w:p w14:paraId="1837464A" w14:textId="0E00E135" w:rsidR="00EA7D0C" w:rsidRPr="00AE2028" w:rsidRDefault="00EA7D0C" w:rsidP="009F39FE">
      <w:r w:rsidRPr="00AE2028">
        <w:t>Az LSTM</w:t>
      </w:r>
      <w:r w:rsidR="00246EBB" w:rsidRPr="00AE2028">
        <w:t xml:space="preserve"> cella</w:t>
      </w:r>
      <w:r w:rsidRPr="00AE2028">
        <w:t xml:space="preserve"> </w:t>
      </w:r>
      <w:r w:rsidR="006D4C75" w:rsidRPr="00AE2028">
        <w:t xml:space="preserve">tulajdonképpen </w:t>
      </w:r>
      <w:r w:rsidRPr="00AE2028">
        <w:t xml:space="preserve">négy </w:t>
      </w:r>
      <w:r w:rsidR="00246EBB" w:rsidRPr="00AE2028">
        <w:t xml:space="preserve">(az RNN csak három) </w:t>
      </w:r>
      <w:r w:rsidR="006D4C75" w:rsidRPr="00AE2028">
        <w:t xml:space="preserve">lineáris </w:t>
      </w:r>
      <w:r w:rsidRPr="00AE2028">
        <w:t>neurális háló „réteg</w:t>
      </w:r>
      <w:r w:rsidR="00246EBB" w:rsidRPr="00AE2028">
        <w:t>ből</w:t>
      </w:r>
      <w:r w:rsidRPr="00AE2028">
        <w:t xml:space="preserve">” </w:t>
      </w:r>
      <w:r w:rsidR="00A74B06" w:rsidRPr="00AE2028">
        <w:t>(más néven kapuk</w:t>
      </w:r>
      <w:r w:rsidR="00246EBB" w:rsidRPr="00AE2028">
        <w:t>ból</w:t>
      </w:r>
      <w:r w:rsidR="00A74B06" w:rsidRPr="00AE2028">
        <w:t xml:space="preserve">) </w:t>
      </w:r>
      <w:r w:rsidR="00246EBB" w:rsidRPr="00AE2028">
        <w:t>áll</w:t>
      </w:r>
      <w:r w:rsidRPr="00AE2028">
        <w:t>: egy felejtő</w:t>
      </w:r>
      <w:r w:rsidR="004542AD" w:rsidRPr="00AE2028">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542AD" w:rsidRPr="00AE2028">
        <w:t>)</w:t>
      </w:r>
      <w:r w:rsidRPr="00AE2028">
        <w:t xml:space="preserve">, egy </w:t>
      </w:r>
      <w:r w:rsidR="004542AD" w:rsidRPr="00AE2028">
        <w:t>bemeneti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4542AD" w:rsidRPr="00AE2028">
        <w:t>)</w:t>
      </w:r>
      <w:r w:rsidRPr="00AE2028">
        <w:t xml:space="preserve">, egy </w:t>
      </w:r>
      <w:r w:rsidR="004542AD" w:rsidRPr="00AE2028">
        <w:t>kimeneti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4542AD" w:rsidRPr="00AE2028">
        <w:t>)</w:t>
      </w:r>
      <w:r w:rsidRPr="00AE2028">
        <w:t xml:space="preserve"> kapu és egy update</w:t>
      </w:r>
      <w:r w:rsidR="004542AD" w:rsidRPr="00AE202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542AD" w:rsidRPr="00AE2028">
        <w:t>)</w:t>
      </w:r>
      <w:r w:rsidRPr="00AE2028">
        <w:t xml:space="preserve"> réteg</w:t>
      </w:r>
      <w:r w:rsidR="004542AD" w:rsidRPr="00AE2028">
        <w:t>ből</w:t>
      </w:r>
      <w:r w:rsidRPr="00AE2028">
        <w:t xml:space="preserve">. Adott </w:t>
      </w:r>
      <m:oMath>
        <m:r>
          <w:rPr>
            <w:rFonts w:ascii="Cambria Math" w:hAnsi="Cambria Math"/>
          </w:rPr>
          <m:t>t</m:t>
        </m:r>
      </m:oMath>
      <w:r w:rsidRPr="00AE2028">
        <w:t xml:space="preserve"> idő-lépésben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E2028">
        <w:t xml:space="preserve"> a bemenet,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AE2028">
        <w:t xml:space="preserve"> a kimenet és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a cella állapota. A</w:t>
      </w:r>
      <w:r w:rsidR="00FE5A3B" w:rsidRPr="00AE2028">
        <w:t xml:space="preserve">z alábbi első négy </w:t>
      </w:r>
      <w:r w:rsidRPr="00AE2028">
        <w:t>egyenlet</w:t>
      </w:r>
      <w:r w:rsidR="00FE5A3B" w:rsidRPr="00AE2028">
        <w:t>ben látható a kapuk leírása</w:t>
      </w:r>
      <w:r w:rsidR="00C31870" w:rsidRPr="00AE2028">
        <w:t xml:space="preserve"> </w:t>
      </w:r>
      <w:r w:rsidRPr="00AE2028">
        <w:t>(</w:t>
      </w:r>
      <w:r w:rsidR="00300486" w:rsidRPr="00AE2028">
        <w:t>1.2</w:t>
      </w:r>
      <w:r w:rsidR="00FE5A3B" w:rsidRPr="00AE2028">
        <w:t>-</w:t>
      </w:r>
      <w:r w:rsidR="00300486" w:rsidRPr="00AE2028">
        <w:t>5</w:t>
      </w:r>
      <w:r w:rsidRPr="00AE2028">
        <w:t xml:space="preserve"> egyenlet)</w:t>
      </w:r>
      <w:r w:rsidR="00C31870" w:rsidRPr="00AE2028">
        <w:t>, m</w:t>
      </w:r>
      <w:r w:rsidR="00FE5A3B" w:rsidRPr="00AE2028">
        <w:t xml:space="preserve">ind a négy </w:t>
      </w:r>
      <w:r w:rsidRPr="00AE2028">
        <w:t>a cella előző időpontbeli kimenetétől és az aktuális bemenettől</w:t>
      </w:r>
      <w:r w:rsidR="00FE5A3B" w:rsidRPr="00AE2028">
        <w:t xml:space="preserve"> függ</w:t>
      </w:r>
      <w:r w:rsidRPr="00AE2028">
        <w:t xml:space="preserve">. </w:t>
      </w:r>
      <w:r w:rsidR="00FE5A3B" w:rsidRPr="00AE2028">
        <w:t xml:space="preserve">A </w:t>
      </w:r>
      <w:r w:rsidR="0058627E" w:rsidRPr="00AE2028">
        <w:rPr>
          <w:b/>
          <w:bCs/>
        </w:rPr>
        <w:fldChar w:fldCharType="begin"/>
      </w:r>
      <w:r w:rsidR="0058627E" w:rsidRPr="00AE2028">
        <w:rPr>
          <w:b/>
          <w:bCs/>
        </w:rPr>
        <w:instrText xml:space="preserve"> REF _Ref72136820 \h </w:instrText>
      </w:r>
      <w:r w:rsidR="0058627E" w:rsidRPr="00AE2028">
        <w:rPr>
          <w:b/>
          <w:bCs/>
        </w:rPr>
      </w:r>
      <w:r w:rsidR="0058627E" w:rsidRPr="00AE2028">
        <w:rPr>
          <w:b/>
          <w:bCs/>
        </w:rPr>
        <w:instrText xml:space="preserve"> \* MERGEFORMAT </w:instrText>
      </w:r>
      <w:r w:rsidR="0058627E" w:rsidRPr="00AE2028">
        <w:rPr>
          <w:b/>
          <w:bCs/>
        </w:rPr>
        <w:fldChar w:fldCharType="separate"/>
      </w:r>
      <w:r w:rsidR="00B75007" w:rsidRPr="00B75007">
        <w:rPr>
          <w:b/>
          <w:bCs/>
          <w:noProof/>
        </w:rPr>
        <w:t>1</w:t>
      </w:r>
      <w:r w:rsidR="00B75007" w:rsidRPr="00B75007">
        <w:rPr>
          <w:b/>
          <w:bCs/>
        </w:rPr>
        <w:t>.</w:t>
      </w:r>
      <w:r w:rsidR="00B75007" w:rsidRPr="00B75007">
        <w:rPr>
          <w:b/>
          <w:bCs/>
          <w:noProof/>
        </w:rPr>
        <w:t>3</w:t>
      </w:r>
      <w:r w:rsidR="00B75007" w:rsidRPr="00B75007">
        <w:rPr>
          <w:b/>
          <w:bCs/>
        </w:rPr>
        <w:t>. ábra</w:t>
      </w:r>
      <w:r w:rsidR="0058627E" w:rsidRPr="00AE2028">
        <w:rPr>
          <w:b/>
          <w:bCs/>
        </w:rPr>
        <w:fldChar w:fldCharType="end"/>
      </w:r>
      <w:r w:rsidR="00FE5A3B" w:rsidRPr="00AE2028">
        <w:t xml:space="preserve"> </w:t>
      </w:r>
      <w:r w:rsidR="00FE5A3B" w:rsidRPr="00AE2028">
        <w:rPr>
          <w:i/>
          <w:iCs/>
        </w:rPr>
        <w:t>W</w:t>
      </w:r>
      <w:r w:rsidR="00FE5A3B" w:rsidRPr="00AE2028">
        <w:t>-vel jelölt blokk</w:t>
      </w:r>
      <w:r w:rsidR="00404C3E" w:rsidRPr="00AE2028">
        <w:t xml:space="preserve"> jelzi a két vektor konkatenációját és az adott súlymátrixokkal és </w:t>
      </w:r>
      <w:r w:rsidR="00404C3E" w:rsidRPr="00AE2028">
        <w:rPr>
          <w:i/>
          <w:iCs/>
        </w:rPr>
        <w:t>bias</w:t>
      </w:r>
      <w:r w:rsidR="00404C3E" w:rsidRPr="00AE2028">
        <w:t xml:space="preserve"> értékkel való affin transzformációt.</w:t>
      </w:r>
      <w:r w:rsidR="00FE5A3B" w:rsidRPr="00AE2028">
        <w:t xml:space="preserve"> </w:t>
      </w:r>
      <w:r w:rsidRPr="00AE2028">
        <w:t xml:space="preserve">Az </w:t>
      </w:r>
      <w:r w:rsidR="00C31870" w:rsidRPr="00AE2028">
        <w:t xml:space="preserve">első három kapu esetében </w:t>
      </w:r>
      <w:r w:rsidR="00C31870" w:rsidRPr="00AE2028">
        <w:rPr>
          <w:rStyle w:val="Irodalomjegyzkforrs"/>
        </w:rPr>
        <w:t>sigmoid</w:t>
      </w:r>
      <w:r w:rsidR="00C31870" w:rsidRPr="00AE2028">
        <w:t xml:space="preserve"> </w:t>
      </w:r>
      <w:r w:rsidR="00C42385" w:rsidRPr="00AE2028">
        <w:t>(</w:t>
      </w:r>
      <w:r w:rsidR="00300486" w:rsidRPr="00AE2028">
        <w:t>1.8</w:t>
      </w:r>
      <w:r w:rsidR="00C42385" w:rsidRPr="00AE2028">
        <w:t xml:space="preserve"> egyenlet) </w:t>
      </w:r>
      <w:r w:rsidR="00C31870" w:rsidRPr="00AE2028">
        <w:t xml:space="preserve">aktivációs függvényt, míg az </w:t>
      </w:r>
      <w:r w:rsidRPr="00AE2028">
        <w:t xml:space="preserve">update </w:t>
      </w:r>
      <w:r w:rsidR="00C31870" w:rsidRPr="00AE2028">
        <w:t>kapunál</w:t>
      </w:r>
      <w:r w:rsidRPr="00AE2028">
        <w:t xml:space="preserve"> </w:t>
      </w:r>
      <w:r w:rsidRPr="00AE2028">
        <w:rPr>
          <w:rStyle w:val="Irodalomjegyzkforrs"/>
        </w:rPr>
        <w:t>tanh</w:t>
      </w:r>
      <w:r w:rsidRPr="00AE2028">
        <w:t xml:space="preserve"> </w:t>
      </w:r>
      <w:r w:rsidR="00C31870" w:rsidRPr="00AE2028">
        <w:t>nemlinearitást</w:t>
      </w:r>
      <w:r w:rsidRPr="00AE2028">
        <w:t xml:space="preserve"> használunk</w:t>
      </w:r>
      <w:r w:rsidR="00C31870" w:rsidRPr="00AE2028">
        <w:t>.</w:t>
      </w:r>
      <w:r w:rsidRPr="00AE2028">
        <w:t xml:space="preserve"> A cella aktuális állapotát két komponensből kapjuk meg: a felejtő kapuval beállítjuk, hogy mennyit tartson meg, </w:t>
      </w:r>
      <w:r w:rsidR="00C31870" w:rsidRPr="00AE2028">
        <w:t>vagy más szóval</w:t>
      </w:r>
      <w:r w:rsidRPr="00AE2028">
        <w:t xml:space="preserve"> mennyit </w:t>
      </w:r>
      <w:r w:rsidR="00C31870" w:rsidRPr="00AE2028">
        <w:t>„</w:t>
      </w:r>
      <w:r w:rsidRPr="00AE2028">
        <w:t>felejtsen el</w:t>
      </w:r>
      <w:r w:rsidR="00C31870" w:rsidRPr="00AE2028">
        <w:t>”</w:t>
      </w:r>
      <w:r w:rsidRPr="00AE2028">
        <w:t xml:space="preserve"> az előző időpontbeli értékéből, </w:t>
      </w:r>
      <w:r w:rsidR="00C31870" w:rsidRPr="00AE2028">
        <w:t>míg</w:t>
      </w:r>
      <w:r w:rsidRPr="00AE2028">
        <w:t xml:space="preserve"> a </w:t>
      </w:r>
      <w:r w:rsidR="00C31870" w:rsidRPr="00AE2028">
        <w:t xml:space="preserve">bemeneti </w:t>
      </w:r>
      <w:r w:rsidRPr="00AE2028">
        <w:t xml:space="preserve">kapuval beállítjuk, hogy </w:t>
      </w:r>
      <w:r w:rsidR="00C42385" w:rsidRPr="00AE2028">
        <w:t>mennyit</w:t>
      </w:r>
      <w:r w:rsidRPr="00AE2028">
        <w:t xml:space="preserve"> </w:t>
      </w:r>
      <w:r w:rsidR="00C42385" w:rsidRPr="00AE2028">
        <w:t>frissítsünk</w:t>
      </w:r>
      <w:r w:rsidRPr="00AE2028">
        <w:t xml:space="preserve"> a belső állapot</w:t>
      </w:r>
      <w:r w:rsidR="00C42385" w:rsidRPr="00AE2028">
        <w:t>on</w:t>
      </w:r>
      <w:r w:rsidR="00C31870" w:rsidRPr="00AE2028">
        <w:t xml:space="preserve"> (</w:t>
      </w:r>
      <w:r w:rsidR="00300486" w:rsidRPr="00AE2028">
        <w:t>1.6</w:t>
      </w:r>
      <w:r w:rsidR="00C31870" w:rsidRPr="00AE2028">
        <w:t xml:space="preserve"> egyenlet)</w:t>
      </w:r>
      <w:r w:rsidRPr="00AE2028">
        <w:t>. Végezetül a</w:t>
      </w:r>
      <w:r w:rsidR="00C42385" w:rsidRPr="00AE2028">
        <w:t>z így kapott</w:t>
      </w:r>
      <w:r w:rsidRPr="00AE2028">
        <w:t xml:space="preserve"> cella aktuális állapotából </w:t>
      </w:r>
      <w:r w:rsidR="00C42385" w:rsidRPr="00AE2028">
        <w:t>számítjuk ki</w:t>
      </w:r>
      <w:r w:rsidRPr="00AE2028">
        <w:t xml:space="preserve"> az aktuális kimenetet. </w:t>
      </w:r>
      <w:r w:rsidR="00C42385" w:rsidRPr="00AE2028">
        <w:t>A kimeneti</w:t>
      </w:r>
      <w:r w:rsidRPr="00AE2028">
        <w:t xml:space="preserve"> kapu állítja be, hogy milyen mértékben teszi ezt.</w:t>
      </w:r>
      <w:r w:rsidR="00C42385" w:rsidRPr="00AE2028">
        <w:t xml:space="preserve"> </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1473"/>
      </w:tblGrid>
      <w:tr w:rsidR="00AE2028" w:rsidRPr="00AE2028" w14:paraId="09BCC6E7" w14:textId="77777777" w:rsidTr="00720227">
        <w:trPr>
          <w:trHeight w:val="695"/>
        </w:trPr>
        <w:tc>
          <w:tcPr>
            <w:tcW w:w="846" w:type="dxa"/>
            <w:vAlign w:val="center"/>
          </w:tcPr>
          <w:p w14:paraId="189A2D1E" w14:textId="77777777" w:rsidR="00062C4C" w:rsidRPr="00AE2028" w:rsidRDefault="00062C4C" w:rsidP="003919E7">
            <w:pPr>
              <w:ind w:firstLine="0"/>
              <w:jc w:val="center"/>
              <w:rPr>
                <w:noProof/>
              </w:rPr>
            </w:pPr>
          </w:p>
        </w:tc>
        <w:tc>
          <w:tcPr>
            <w:tcW w:w="6662" w:type="dxa"/>
            <w:vAlign w:val="center"/>
          </w:tcPr>
          <w:p w14:paraId="6DC18A8D" w14:textId="2655E734" w:rsidR="00062C4C" w:rsidRPr="00AE2028" w:rsidRDefault="00227157" w:rsidP="009F39FE">
            <w:pPr>
              <w:jc w:val="cente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tc>
        <w:tc>
          <w:tcPr>
            <w:tcW w:w="1473" w:type="dxa"/>
            <w:vAlign w:val="center"/>
          </w:tcPr>
          <w:p w14:paraId="34ED2BF9" w14:textId="19D2CE3C" w:rsidR="00062C4C" w:rsidRPr="00AE2028" w:rsidRDefault="009F39FE" w:rsidP="003919E7">
            <w:pPr>
              <w:ind w:firstLine="0"/>
              <w:jc w:val="center"/>
              <w:rPr>
                <w:noProof/>
              </w:rPr>
            </w:pPr>
            <w:r w:rsidRPr="00AE2028">
              <w:t>(</w:t>
            </w:r>
            <w:r w:rsidR="00300486" w:rsidRPr="00AE2028">
              <w:t>1.2</w:t>
            </w:r>
            <w:r w:rsidRPr="00AE2028">
              <w:t>)</w:t>
            </w:r>
          </w:p>
        </w:tc>
      </w:tr>
      <w:tr w:rsidR="00AE2028" w:rsidRPr="00AE2028" w14:paraId="6A562FC7" w14:textId="77777777" w:rsidTr="00720227">
        <w:trPr>
          <w:trHeight w:val="695"/>
        </w:trPr>
        <w:tc>
          <w:tcPr>
            <w:tcW w:w="846" w:type="dxa"/>
            <w:vAlign w:val="center"/>
          </w:tcPr>
          <w:p w14:paraId="097E9FF4" w14:textId="77777777" w:rsidR="009F39FE" w:rsidRPr="00AE2028" w:rsidRDefault="009F39FE" w:rsidP="00A74B06">
            <w:pPr>
              <w:ind w:firstLine="0"/>
              <w:jc w:val="center"/>
              <w:rPr>
                <w:noProof/>
              </w:rPr>
            </w:pPr>
          </w:p>
        </w:tc>
        <w:tc>
          <w:tcPr>
            <w:tcW w:w="6662" w:type="dxa"/>
            <w:vAlign w:val="center"/>
          </w:tcPr>
          <w:p w14:paraId="59CB15F3" w14:textId="7829EE57" w:rsidR="009F39FE" w:rsidRPr="00AE2028" w:rsidRDefault="00227157" w:rsidP="009F39FE">
            <w:pPr>
              <w:jc w:val="center"/>
              <w:rPr>
                <w:noProof/>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tc>
        <w:tc>
          <w:tcPr>
            <w:tcW w:w="1473" w:type="dxa"/>
            <w:vAlign w:val="center"/>
          </w:tcPr>
          <w:p w14:paraId="5F1601F6" w14:textId="5D72A843" w:rsidR="009F39FE" w:rsidRPr="00AE2028" w:rsidRDefault="009F39FE" w:rsidP="00A74B06">
            <w:pPr>
              <w:ind w:firstLine="0"/>
              <w:jc w:val="center"/>
              <w:rPr>
                <w:noProof/>
              </w:rPr>
            </w:pPr>
            <w:r w:rsidRPr="00AE2028">
              <w:t>(</w:t>
            </w:r>
            <w:r w:rsidR="00300486" w:rsidRPr="00AE2028">
              <w:t>1.3</w:t>
            </w:r>
            <w:r w:rsidRPr="00AE2028">
              <w:t>)</w:t>
            </w:r>
          </w:p>
        </w:tc>
      </w:tr>
      <w:tr w:rsidR="00AE2028" w:rsidRPr="00AE2028" w14:paraId="399D3220" w14:textId="77777777" w:rsidTr="00720227">
        <w:trPr>
          <w:trHeight w:val="695"/>
        </w:trPr>
        <w:tc>
          <w:tcPr>
            <w:tcW w:w="846" w:type="dxa"/>
            <w:vAlign w:val="center"/>
          </w:tcPr>
          <w:p w14:paraId="15F1556A" w14:textId="77777777" w:rsidR="009F39FE" w:rsidRPr="00AE2028" w:rsidRDefault="009F39FE" w:rsidP="00A74B06">
            <w:pPr>
              <w:ind w:firstLine="0"/>
              <w:jc w:val="center"/>
              <w:rPr>
                <w:noProof/>
              </w:rPr>
            </w:pPr>
          </w:p>
        </w:tc>
        <w:tc>
          <w:tcPr>
            <w:tcW w:w="6662" w:type="dxa"/>
            <w:vAlign w:val="center"/>
          </w:tcPr>
          <w:p w14:paraId="666674A9" w14:textId="06820A32" w:rsidR="009F39FE" w:rsidRPr="00AE2028" w:rsidRDefault="00227157" w:rsidP="009F39FE">
            <w:pPr>
              <w:jc w:val="center"/>
              <w:rPr>
                <w:noProof/>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c>
        <w:tc>
          <w:tcPr>
            <w:tcW w:w="1473" w:type="dxa"/>
            <w:vAlign w:val="center"/>
          </w:tcPr>
          <w:p w14:paraId="0396573B" w14:textId="35FCAA5E" w:rsidR="009F39FE" w:rsidRPr="00AE2028" w:rsidRDefault="009F39FE" w:rsidP="00A74B06">
            <w:pPr>
              <w:ind w:firstLine="0"/>
              <w:jc w:val="center"/>
              <w:rPr>
                <w:noProof/>
              </w:rPr>
            </w:pPr>
            <w:r w:rsidRPr="00AE2028">
              <w:t>(</w:t>
            </w:r>
            <w:r w:rsidR="00300486" w:rsidRPr="00AE2028">
              <w:t>1</w:t>
            </w:r>
            <w:r w:rsidRPr="00AE2028">
              <w:t>.4)</w:t>
            </w:r>
          </w:p>
        </w:tc>
      </w:tr>
      <w:tr w:rsidR="00AE2028" w:rsidRPr="00AE2028" w14:paraId="7B5919EE" w14:textId="77777777" w:rsidTr="00720227">
        <w:trPr>
          <w:trHeight w:val="695"/>
        </w:trPr>
        <w:tc>
          <w:tcPr>
            <w:tcW w:w="846" w:type="dxa"/>
            <w:vAlign w:val="center"/>
          </w:tcPr>
          <w:p w14:paraId="19711051" w14:textId="77777777" w:rsidR="009F39FE" w:rsidRPr="00AE2028" w:rsidRDefault="009F39FE" w:rsidP="00A74B06">
            <w:pPr>
              <w:ind w:firstLine="0"/>
              <w:jc w:val="center"/>
              <w:rPr>
                <w:noProof/>
              </w:rPr>
            </w:pPr>
          </w:p>
        </w:tc>
        <w:tc>
          <w:tcPr>
            <w:tcW w:w="6662" w:type="dxa"/>
            <w:vAlign w:val="center"/>
          </w:tcPr>
          <w:p w14:paraId="218BA7CE" w14:textId="0F6D7C39" w:rsidR="009F39FE" w:rsidRPr="00AE2028" w:rsidRDefault="00227157" w:rsidP="009F39FE">
            <w:pPr>
              <w:jc w:val="center"/>
              <w:rPr>
                <w:noProof/>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tc>
        <w:tc>
          <w:tcPr>
            <w:tcW w:w="1473" w:type="dxa"/>
            <w:vAlign w:val="center"/>
          </w:tcPr>
          <w:p w14:paraId="05B13C0B" w14:textId="1FD997CB" w:rsidR="009F39FE" w:rsidRPr="00AE2028" w:rsidRDefault="009F39FE" w:rsidP="00A74B06">
            <w:pPr>
              <w:ind w:firstLine="0"/>
              <w:jc w:val="center"/>
              <w:rPr>
                <w:noProof/>
              </w:rPr>
            </w:pPr>
            <w:r w:rsidRPr="00AE2028">
              <w:t>(</w:t>
            </w:r>
            <w:r w:rsidR="00300486" w:rsidRPr="00AE2028">
              <w:t>1.5</w:t>
            </w:r>
            <w:r w:rsidRPr="00AE2028">
              <w:t>)</w:t>
            </w:r>
          </w:p>
        </w:tc>
      </w:tr>
      <w:tr w:rsidR="00AE2028" w:rsidRPr="00AE2028" w14:paraId="2BFC2A5C" w14:textId="77777777" w:rsidTr="00720227">
        <w:trPr>
          <w:trHeight w:val="695"/>
        </w:trPr>
        <w:tc>
          <w:tcPr>
            <w:tcW w:w="846" w:type="dxa"/>
            <w:vAlign w:val="center"/>
          </w:tcPr>
          <w:p w14:paraId="6A22E14F" w14:textId="77777777" w:rsidR="009F39FE" w:rsidRPr="00AE2028" w:rsidRDefault="009F39FE" w:rsidP="00A74B06">
            <w:pPr>
              <w:ind w:firstLine="0"/>
              <w:jc w:val="center"/>
              <w:rPr>
                <w:noProof/>
              </w:rPr>
            </w:pPr>
          </w:p>
        </w:tc>
        <w:tc>
          <w:tcPr>
            <w:tcW w:w="6662" w:type="dxa"/>
            <w:vAlign w:val="center"/>
          </w:tcPr>
          <w:p w14:paraId="572A7C86" w14:textId="29517854" w:rsidR="009F39FE" w:rsidRPr="00AE2028" w:rsidRDefault="00227157" w:rsidP="009F39FE">
            <w:pPr>
              <w:jc w:val="center"/>
              <w:rPr>
                <w:noProof/>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tc>
        <w:tc>
          <w:tcPr>
            <w:tcW w:w="1473" w:type="dxa"/>
            <w:vAlign w:val="center"/>
          </w:tcPr>
          <w:p w14:paraId="13F7FEF1" w14:textId="47013C5A" w:rsidR="009F39FE" w:rsidRPr="00AE2028" w:rsidRDefault="009F39FE" w:rsidP="00A74B06">
            <w:pPr>
              <w:ind w:firstLine="0"/>
              <w:jc w:val="center"/>
              <w:rPr>
                <w:noProof/>
              </w:rPr>
            </w:pPr>
            <w:r w:rsidRPr="00AE2028">
              <w:t>(</w:t>
            </w:r>
            <w:r w:rsidR="00300486" w:rsidRPr="00AE2028">
              <w:t>1.6</w:t>
            </w:r>
            <w:r w:rsidRPr="00AE2028">
              <w:t>)</w:t>
            </w:r>
          </w:p>
        </w:tc>
      </w:tr>
      <w:tr w:rsidR="00AE2028" w:rsidRPr="00AE2028" w14:paraId="164D92DF" w14:textId="77777777" w:rsidTr="00720227">
        <w:trPr>
          <w:trHeight w:val="695"/>
        </w:trPr>
        <w:tc>
          <w:tcPr>
            <w:tcW w:w="846" w:type="dxa"/>
            <w:vAlign w:val="center"/>
          </w:tcPr>
          <w:p w14:paraId="44FA8025" w14:textId="77777777" w:rsidR="009F39FE" w:rsidRPr="00AE2028" w:rsidRDefault="009F39FE" w:rsidP="00A74B06">
            <w:pPr>
              <w:ind w:firstLine="0"/>
              <w:jc w:val="center"/>
              <w:rPr>
                <w:noProof/>
              </w:rPr>
            </w:pPr>
          </w:p>
        </w:tc>
        <w:tc>
          <w:tcPr>
            <w:tcW w:w="6662" w:type="dxa"/>
            <w:vAlign w:val="center"/>
          </w:tcPr>
          <w:p w14:paraId="5912DCBD" w14:textId="432DB382" w:rsidR="009F39FE" w:rsidRPr="00AE2028" w:rsidRDefault="00227157" w:rsidP="009F39FE">
            <w:pPr>
              <w:jc w:val="center"/>
              <w:rPr>
                <w:noProof/>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func>
                  <m:funcPr>
                    <m:ctrlPr>
                      <w:rPr>
                        <w:rFonts w:ascii="Cambria Math" w:hAnsi="Cambria Math"/>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func>
                <m:r>
                  <w:rPr>
                    <w:rFonts w:ascii="Cambria Math" w:hAnsi="Cambria Math"/>
                  </w:rPr>
                  <m:t>)</m:t>
                </m:r>
              </m:oMath>
            </m:oMathPara>
          </w:p>
        </w:tc>
        <w:tc>
          <w:tcPr>
            <w:tcW w:w="1473" w:type="dxa"/>
            <w:vAlign w:val="center"/>
          </w:tcPr>
          <w:p w14:paraId="43AB1B92" w14:textId="625B0DDC" w:rsidR="009F39FE" w:rsidRPr="00AE2028" w:rsidRDefault="009F39FE" w:rsidP="00A74B06">
            <w:pPr>
              <w:ind w:firstLine="0"/>
              <w:jc w:val="center"/>
              <w:rPr>
                <w:noProof/>
              </w:rPr>
            </w:pPr>
            <w:r w:rsidRPr="00AE2028">
              <w:t>(</w:t>
            </w:r>
            <w:r w:rsidR="00300486" w:rsidRPr="00AE2028">
              <w:t>1.7</w:t>
            </w:r>
            <w:r w:rsidRPr="00AE2028">
              <w:t>)</w:t>
            </w:r>
          </w:p>
        </w:tc>
      </w:tr>
      <w:tr w:rsidR="00AE2028" w:rsidRPr="00AE2028" w14:paraId="230542DF" w14:textId="77777777" w:rsidTr="00720227">
        <w:trPr>
          <w:trHeight w:val="695"/>
        </w:trPr>
        <w:tc>
          <w:tcPr>
            <w:tcW w:w="846" w:type="dxa"/>
            <w:vAlign w:val="center"/>
          </w:tcPr>
          <w:p w14:paraId="1463CAEE" w14:textId="77777777" w:rsidR="009F39FE" w:rsidRPr="00AE2028" w:rsidRDefault="009F39FE" w:rsidP="00A74B06">
            <w:pPr>
              <w:ind w:firstLine="0"/>
              <w:jc w:val="center"/>
              <w:rPr>
                <w:noProof/>
              </w:rPr>
            </w:pPr>
          </w:p>
        </w:tc>
        <w:tc>
          <w:tcPr>
            <w:tcW w:w="6662" w:type="dxa"/>
            <w:vAlign w:val="center"/>
          </w:tcPr>
          <w:p w14:paraId="536CD2BE" w14:textId="7309BB40" w:rsidR="009F39FE" w:rsidRPr="00AE2028" w:rsidRDefault="009F39FE" w:rsidP="009F39FE">
            <w:pPr>
              <w:jc w:val="center"/>
            </w:pPr>
            <m:oMathPara>
              <m:oMath>
                <m:r>
                  <w:rPr>
                    <w:rFonts w:ascii="Cambria Math" w:hAnsi="Cambria Math"/>
                  </w:rPr>
                  <m:t xml:space="preserve">σ(x)=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473" w:type="dxa"/>
            <w:vAlign w:val="center"/>
          </w:tcPr>
          <w:p w14:paraId="10DDAB67" w14:textId="2CE76770" w:rsidR="009F39FE" w:rsidRPr="00AE2028" w:rsidRDefault="009F39FE" w:rsidP="00A74B06">
            <w:pPr>
              <w:ind w:firstLine="0"/>
              <w:jc w:val="center"/>
            </w:pPr>
            <w:r w:rsidRPr="00AE2028">
              <w:t>(</w:t>
            </w:r>
            <w:r w:rsidR="00300486" w:rsidRPr="00AE2028">
              <w:t>1.8</w:t>
            </w:r>
            <w:r w:rsidRPr="00AE2028">
              <w:t>)</w:t>
            </w:r>
          </w:p>
        </w:tc>
      </w:tr>
    </w:tbl>
    <w:p w14:paraId="127BAC6C" w14:textId="77777777" w:rsidR="009F39FE" w:rsidRPr="00AE2028" w:rsidRDefault="009F39FE" w:rsidP="009F39FE">
      <w:pPr>
        <w:pStyle w:val="Kp"/>
        <w:jc w:val="both"/>
      </w:pPr>
    </w:p>
    <w:p w14:paraId="24F5EF72" w14:textId="1DCE6815" w:rsidR="003A1A48" w:rsidRPr="00AE2028" w:rsidRDefault="003A1A48" w:rsidP="003A1A48">
      <w:pPr>
        <w:pStyle w:val="Kp"/>
      </w:pPr>
      <w:r w:rsidRPr="00AE2028">
        <w:rPr>
          <w:noProof/>
        </w:rPr>
        <w:drawing>
          <wp:inline distT="0" distB="0" distL="0" distR="0" wp14:anchorId="7AA07F40" wp14:editId="1092EDD7">
            <wp:extent cx="5400040" cy="1229995"/>
            <wp:effectExtent l="0" t="0" r="0" b="0"/>
            <wp:docPr id="23" name="Áb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00040" cy="1229995"/>
                    </a:xfrm>
                    <a:prstGeom prst="rect">
                      <a:avLst/>
                    </a:prstGeom>
                  </pic:spPr>
                </pic:pic>
              </a:graphicData>
            </a:graphic>
          </wp:inline>
        </w:drawing>
      </w:r>
    </w:p>
    <w:bookmarkStart w:id="9" w:name="_Ref72136820"/>
    <w:p w14:paraId="0D38D498" w14:textId="4DCA97BC" w:rsidR="003A1A48" w:rsidRPr="00AE2028" w:rsidRDefault="00716FF7" w:rsidP="003A1A48">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3</w:t>
        </w:r>
      </w:fldSimple>
      <w:r w:rsidR="003A1A48" w:rsidRPr="00AE2028">
        <w:t>. ábra</w:t>
      </w:r>
      <w:bookmarkEnd w:id="9"/>
      <w:r w:rsidR="003A1A48" w:rsidRPr="00AE2028">
        <w:t xml:space="preserve"> LSTM cell</w:t>
      </w:r>
      <w:r w:rsidR="00D747EB" w:rsidRPr="00AE2028">
        <w:t>a</w:t>
      </w:r>
    </w:p>
    <w:p w14:paraId="7641E3D8" w14:textId="3CFF1770" w:rsidR="00C42385" w:rsidRPr="00AE2028" w:rsidRDefault="00C42385" w:rsidP="00C42385">
      <w:r w:rsidRPr="00AE2028">
        <w:t xml:space="preserve">Mint említettem, az LSTM képes kezelni az eltűnő gradienseket, ehhez az kell,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és a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AE2028">
        <w:t xml:space="preserve"> közötti derivált 1 körül legyen, mert ekkor a derivált sokadik (összes idő-lépésnyi) hatványa nem száll el egyik irányba sem. Látható,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AE2028">
        <w:t xml:space="preserve"> szerinti deriváltja csak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E2028">
        <w:t xml:space="preserve">-től függ, így ez akár lehet egy is (0 és 1 közötti értéket vehet fel a </w:t>
      </w:r>
      <w:r w:rsidRPr="00AE2028">
        <w:rPr>
          <w:i/>
          <w:iCs/>
        </w:rPr>
        <w:t>sigmoid</w:t>
      </w:r>
      <w:r w:rsidRPr="00AE2028">
        <w:t xml:space="preserve"> miatt).</w:t>
      </w:r>
    </w:p>
    <w:p w14:paraId="665B6A02" w14:textId="6E588EB1" w:rsidR="002841F9" w:rsidRPr="00AE2028" w:rsidRDefault="00E86505" w:rsidP="001C614E">
      <w:pPr>
        <w:pStyle w:val="Cmsor2"/>
        <w:rPr>
          <w:color w:val="auto"/>
        </w:rPr>
      </w:pPr>
      <w:bookmarkStart w:id="10" w:name="_Toc72172768"/>
      <w:r w:rsidRPr="00AE2028">
        <w:rPr>
          <w:color w:val="auto"/>
        </w:rPr>
        <w:t>R</w:t>
      </w:r>
      <w:r w:rsidR="00E410C5" w:rsidRPr="00AE2028">
        <w:rPr>
          <w:color w:val="auto"/>
        </w:rPr>
        <w:t>einforc</w:t>
      </w:r>
      <w:r w:rsidR="00A76F5C" w:rsidRPr="00AE2028">
        <w:rPr>
          <w:color w:val="auto"/>
        </w:rPr>
        <w:t>e</w:t>
      </w:r>
      <w:r w:rsidR="00E410C5" w:rsidRPr="00AE2028">
        <w:rPr>
          <w:color w:val="auto"/>
        </w:rPr>
        <w:t>ment Learning</w:t>
      </w:r>
      <w:bookmarkEnd w:id="10"/>
    </w:p>
    <w:p w14:paraId="4950FD0B" w14:textId="7896C17A" w:rsidR="009C3E92" w:rsidRPr="00AE2028" w:rsidRDefault="00203D0F" w:rsidP="009D0CF5">
      <w:r w:rsidRPr="00AE2028">
        <w:t>A</w:t>
      </w:r>
      <w:r w:rsidR="00230E47" w:rsidRPr="00AE2028">
        <w:t xml:space="preserve"> megerősítés tanulás során egy </w:t>
      </w:r>
      <w:r w:rsidRPr="00AE2028">
        <w:t xml:space="preserve">úgynevezett </w:t>
      </w:r>
      <w:r w:rsidR="00230E47" w:rsidRPr="00AE2028">
        <w:t>ágens interaktál egy környezettel</w:t>
      </w:r>
      <w:r w:rsidRPr="00AE2028">
        <w:t xml:space="preserve">: </w:t>
      </w:r>
      <w:r w:rsidR="00230E47" w:rsidRPr="00AE2028">
        <w:t>különböző akciókat hajt végre</w:t>
      </w:r>
      <w:r w:rsidRPr="00AE2028">
        <w:t xml:space="preserve"> környezetben</w:t>
      </w:r>
      <w:r w:rsidR="00230E47" w:rsidRPr="00AE2028">
        <w:t>, a környezet adott időpontbeli állapotától függően és ezért valame</w:t>
      </w:r>
      <w:r w:rsidR="00E8584E" w:rsidRPr="00AE2028">
        <w:t>kkora</w:t>
      </w:r>
      <w:r w:rsidR="00230E47" w:rsidRPr="00AE2028">
        <w:t xml:space="preserve"> jutalmat kap. </w:t>
      </w:r>
      <w:r w:rsidR="00E8584E" w:rsidRPr="00AE2028">
        <w:t xml:space="preserve">Minél </w:t>
      </w:r>
      <w:r w:rsidR="00644C7A" w:rsidRPr="00AE2028">
        <w:t>közelebb került</w:t>
      </w:r>
      <w:r w:rsidR="00E8584E" w:rsidRPr="00AE2028">
        <w:t xml:space="preserve"> </w:t>
      </w:r>
      <w:r w:rsidRPr="00AE2028">
        <w:t xml:space="preserve">az ágens </w:t>
      </w:r>
      <w:r w:rsidR="00644C7A" w:rsidRPr="00AE2028">
        <w:t>a célfeladat elvégzéséhez</w:t>
      </w:r>
      <w:r w:rsidR="00F00F30" w:rsidRPr="00AE2028">
        <w:t>,</w:t>
      </w:r>
      <w:r w:rsidR="00E8584E" w:rsidRPr="00AE2028">
        <w:t xml:space="preserve"> annál többet. Minden</w:t>
      </w:r>
      <w:r w:rsidRPr="00AE2028">
        <w:t xml:space="preserve"> egyes</w:t>
      </w:r>
      <w:r w:rsidR="00E8584E" w:rsidRPr="00AE2028">
        <w:t xml:space="preserve"> akció után a környezet egy új állapotba kerül</w:t>
      </w:r>
      <w:r w:rsidRPr="00AE2028">
        <w:t>, majd jutalmazzuk/büntetjük az akciót</w:t>
      </w:r>
      <w:r w:rsidR="00E8584E" w:rsidRPr="00AE2028">
        <w:t xml:space="preserve">. </w:t>
      </w:r>
      <w:r w:rsidR="00BE1775" w:rsidRPr="00AE2028">
        <w:t>Tanításkor e</w:t>
      </w:r>
      <w:r w:rsidR="00E8584E" w:rsidRPr="00AE2028">
        <w:t xml:space="preserve">gy epizódnak </w:t>
      </w:r>
      <w:r w:rsidR="00BE1775" w:rsidRPr="00AE2028">
        <w:t>nevezzük</w:t>
      </w:r>
      <w:r w:rsidR="00E8584E" w:rsidRPr="00AE2028">
        <w:t xml:space="preserve"> </w:t>
      </w:r>
      <w:r w:rsidR="00BE1775" w:rsidRPr="00AE2028">
        <w:t xml:space="preserve">azt a </w:t>
      </w:r>
      <w:r w:rsidR="00E8584E" w:rsidRPr="00AE2028">
        <w:t>ciklust, melynek a végén a környezet visszaáll a kezd</w:t>
      </w:r>
      <w:r w:rsidR="00BE1775" w:rsidRPr="00AE2028">
        <w:t>eti</w:t>
      </w:r>
      <w:r w:rsidR="00E27602" w:rsidRPr="00AE2028">
        <w:t xml:space="preserve"> </w:t>
      </w:r>
      <w:r w:rsidR="00E8584E" w:rsidRPr="00AE2028">
        <w:t>állapot</w:t>
      </w:r>
      <w:r w:rsidR="00E27602" w:rsidRPr="00AE2028">
        <w:t>á</w:t>
      </w:r>
      <w:r w:rsidR="00E8584E" w:rsidRPr="00AE2028">
        <w:t>ra és kezdődik elölről a folyamat</w:t>
      </w:r>
      <w:r w:rsidR="00BE1775" w:rsidRPr="00AE2028">
        <w:t>.</w:t>
      </w:r>
      <w:r w:rsidR="00E8584E" w:rsidRPr="00AE2028">
        <w:t xml:space="preserve"> </w:t>
      </w:r>
      <w:r w:rsidR="00BE1775" w:rsidRPr="00AE2028">
        <w:t>Hasonló</w:t>
      </w:r>
      <w:r w:rsidR="00E8584E" w:rsidRPr="00AE2028">
        <w:t xml:space="preserve"> </w:t>
      </w:r>
      <w:r w:rsidR="00BE1775" w:rsidRPr="00AE2028">
        <w:t xml:space="preserve">ehhez </w:t>
      </w:r>
      <w:r w:rsidR="00E27602" w:rsidRPr="00AE2028">
        <w:t xml:space="preserve">a </w:t>
      </w:r>
      <w:r w:rsidR="00E8584E" w:rsidRPr="00AE2028">
        <w:t xml:space="preserve">felügyelt tanulásnál </w:t>
      </w:r>
      <w:r w:rsidR="00A47155" w:rsidRPr="00AE2028">
        <w:t>használt</w:t>
      </w:r>
      <w:r w:rsidR="00E8584E" w:rsidRPr="00AE2028">
        <w:t xml:space="preserve"> epoch </w:t>
      </w:r>
      <w:r w:rsidR="00BE1775" w:rsidRPr="00AE2028">
        <w:t>fogalma</w:t>
      </w:r>
      <w:r w:rsidR="00E8584E" w:rsidRPr="00AE2028">
        <w:t>.</w:t>
      </w:r>
    </w:p>
    <w:p w14:paraId="6571CF42" w14:textId="77777777" w:rsidR="00770191" w:rsidRPr="00AE2028" w:rsidRDefault="00770191" w:rsidP="00770191">
      <w:pPr>
        <w:pStyle w:val="Kp"/>
      </w:pPr>
      <w:r w:rsidRPr="00AE2028">
        <w:rPr>
          <w:noProof/>
        </w:rPr>
        <w:drawing>
          <wp:inline distT="0" distB="0" distL="0" distR="0" wp14:anchorId="1DA26977" wp14:editId="5AB19DFA">
            <wp:extent cx="2976113" cy="2056925"/>
            <wp:effectExtent l="0" t="0" r="0" b="635"/>
            <wp:docPr id="3" name="Áb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086642" cy="2133316"/>
                    </a:xfrm>
                    <a:prstGeom prst="rect">
                      <a:avLst/>
                    </a:prstGeom>
                  </pic:spPr>
                </pic:pic>
              </a:graphicData>
            </a:graphic>
          </wp:inline>
        </w:drawing>
      </w:r>
    </w:p>
    <w:bookmarkStart w:id="11" w:name="_Ref72136909"/>
    <w:p w14:paraId="4C267EEF" w14:textId="7E82EA12" w:rsidR="00770191" w:rsidRPr="00AE2028" w:rsidRDefault="00716FF7" w:rsidP="00770191">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4</w:t>
        </w:r>
      </w:fldSimple>
      <w:r w:rsidR="00770191" w:rsidRPr="00AE2028">
        <w:t>. ábra</w:t>
      </w:r>
      <w:bookmarkEnd w:id="11"/>
      <w:r w:rsidR="00770191" w:rsidRPr="00AE2028">
        <w:t xml:space="preserve"> MDP</w:t>
      </w:r>
    </w:p>
    <w:p w14:paraId="0372A241" w14:textId="3A387055" w:rsidR="00B71990" w:rsidRPr="00AE2028" w:rsidRDefault="00B71990" w:rsidP="009D0CF5">
      <w:r w:rsidRPr="00AE2028">
        <w:t>Az ágens legfőbb tulajdonsága a stratégia (policy)</w:t>
      </w:r>
      <w:r w:rsidR="004C0A6C" w:rsidRPr="00AE2028">
        <w:t xml:space="preserve">, mely egy olyan függvény, ami minden állapothoz hozzárendel egy akciót. A sztochasztikus stratégiát, mely az </w:t>
      </w:r>
      <w:r w:rsidR="004C0A6C" w:rsidRPr="00AE2028">
        <w:lastRenderedPageBreak/>
        <w:t>állapotokhoz egy valószínűségi eloszlást rendel π-vel jelölünk</w:t>
      </w:r>
      <w:r w:rsidR="000A5B0D" w:rsidRPr="00AE2028">
        <w:t>, míg a determinisztikus stratégiát μ-vel szokás</w:t>
      </w:r>
      <w:r w:rsidR="004C0A6C" w:rsidRPr="00AE2028">
        <w:t xml:space="preserve">. A megerősítéses tanulás célja, hogy megtaláljuk az optimális stratégiát, vagyis azt a stratégiát, ami maximalizálja a teljes jutalom várható értékét. </w:t>
      </w:r>
    </w:p>
    <w:p w14:paraId="42A68B20" w14:textId="3F14D138" w:rsidR="00BE1775" w:rsidRPr="00AE2028" w:rsidRDefault="004C0A6C" w:rsidP="00BE1775">
      <w:r w:rsidRPr="00AE2028">
        <w:t xml:space="preserve">A </w:t>
      </w:r>
      <w:r w:rsidR="000A5B0D" w:rsidRPr="00AE2028">
        <w:t>π</w:t>
      </w:r>
      <w:r w:rsidRPr="00AE2028">
        <w:t xml:space="preserve"> </w:t>
      </w:r>
      <w:r w:rsidR="00A27E3C" w:rsidRPr="00AE2028">
        <w:t xml:space="preserve">sztochasztikus </w:t>
      </w:r>
      <w:r w:rsidRPr="00AE2028">
        <w:t xml:space="preserve">stratégia szerinti érték </w:t>
      </w:r>
      <w:r w:rsidR="000A5B0D" w:rsidRPr="00AE2028">
        <w:t xml:space="preserve">(állapot-érték) </w:t>
      </w:r>
      <w:r w:rsidRPr="00AE2028">
        <w:t xml:space="preserve">függvény </w:t>
      </w:r>
      <w:r w:rsidR="001B7887" w:rsidRPr="00AE2028">
        <w:t xml:space="preserve">véve az </w:t>
      </w:r>
      <w:r w:rsidR="001B7887" w:rsidRPr="00AE2028">
        <w:rPr>
          <w:i/>
          <w:iCs/>
        </w:rPr>
        <w:t>s</w:t>
      </w:r>
      <w:r w:rsidR="001B7887" w:rsidRPr="00AE2028">
        <w:t xml:space="preserve"> helyen </w:t>
      </w:r>
      <w:r w:rsidR="000A5B0D" w:rsidRPr="00AE2028">
        <w:t>megmutatja</w:t>
      </w:r>
      <w:r w:rsidRPr="00AE2028">
        <w:t xml:space="preserve">, hogyha ezt a stratégiát követjük, mennyi az </w:t>
      </w:r>
      <w:r w:rsidRPr="00AE2028">
        <w:rPr>
          <w:i/>
          <w:iCs/>
        </w:rPr>
        <w:t>s</w:t>
      </w:r>
      <w:r w:rsidRPr="00AE2028">
        <w:t xml:space="preserve"> állapot értéke, azaz mennyi a </w:t>
      </w:r>
      <w:r w:rsidR="000A5B0D" w:rsidRPr="00AE2028">
        <w:t>jövőbeli</w:t>
      </w:r>
      <w:r w:rsidRPr="00AE2028">
        <w:t xml:space="preserve"> diszkontált jutalom várható értéke</w:t>
      </w:r>
      <w:r w:rsidR="000A5B0D" w:rsidRPr="00AE2028">
        <w:t xml:space="preserve"> (1.</w:t>
      </w:r>
      <w:r w:rsidR="00300486" w:rsidRPr="00AE2028">
        <w:t>10</w:t>
      </w:r>
      <w:r w:rsidR="000A5B0D" w:rsidRPr="00AE2028">
        <w:t xml:space="preserve"> egyenlet)</w:t>
      </w:r>
      <w:r w:rsidRPr="00AE2028">
        <w:t xml:space="preserve">. </w:t>
      </w:r>
      <w:r w:rsidR="00A27E3C" w:rsidRPr="00AE2028">
        <w:t xml:space="preserve">A </w:t>
      </w:r>
      <w:r w:rsidR="000A5B0D" w:rsidRPr="00AE2028">
        <w:t xml:space="preserve">jövőbeli </w:t>
      </w:r>
      <w:r w:rsidR="00D50698" w:rsidRPr="00AE2028">
        <w:t>diszkontált jutalom</w:t>
      </w:r>
      <w:r w:rsidR="00A27E3C" w:rsidRPr="00AE2028">
        <w:t xml:space="preserve"> </w:t>
      </w:r>
      <w:r w:rsidR="000A5B0D" w:rsidRPr="00AE2028">
        <w:t>(1.</w:t>
      </w:r>
      <w:r w:rsidR="00300486" w:rsidRPr="00AE2028">
        <w:t>9</w:t>
      </w:r>
      <w:r w:rsidR="000A5B0D" w:rsidRPr="00AE2028">
        <w:t xml:space="preserve"> egyenlet)</w:t>
      </w:r>
      <w:r w:rsidR="00A27E3C" w:rsidRPr="00AE2028">
        <w:t xml:space="preserve"> a </w:t>
      </w:r>
      <w:r w:rsidR="00B617BB" w:rsidRPr="00AE2028">
        <w:t>jövőbeli</w:t>
      </w:r>
      <w:r w:rsidR="00A27E3C" w:rsidRPr="00AE2028">
        <w:t xml:space="preserve"> jutalmak összege, exponenciálisan súlyozva a diszkont rátával</w:t>
      </w:r>
      <w:r w:rsidR="00B617BB" w:rsidRPr="00AE2028">
        <w:t xml:space="preserve"> </w:t>
      </w:r>
      <w:r w:rsidR="00A27E3C" w:rsidRPr="00AE2028">
        <w:t>(</w:t>
      </w:r>
      <m:oMath>
        <m:r>
          <w:rPr>
            <w:rFonts w:ascii="Cambria Math" w:hAnsi="Cambria Math"/>
          </w:rPr>
          <m:t>0&lt;γ≤1</m:t>
        </m:r>
      </m:oMath>
      <w:r w:rsidR="00A27E3C" w:rsidRPr="00AE2028">
        <w:t>). A</w:t>
      </w:r>
      <w:r w:rsidR="00B617BB" w:rsidRPr="00AE2028">
        <w:t>z</w:t>
      </w:r>
      <w:r w:rsidR="00A27E3C" w:rsidRPr="00AE2028">
        <w:t xml:space="preserve"> </w:t>
      </w:r>
      <w:r w:rsidR="00B617BB" w:rsidRPr="00AE2028">
        <w:t>állapot-érték függvényhez</w:t>
      </w:r>
      <w:r w:rsidR="00A27E3C" w:rsidRPr="00AE2028">
        <w:t xml:space="preserve"> hasonlóan definiálhatunk </w:t>
      </w:r>
      <w:r w:rsidR="00B617BB" w:rsidRPr="00AE2028">
        <w:t>akció-érték</w:t>
      </w:r>
      <w:r w:rsidR="00A27E3C" w:rsidRPr="00AE2028">
        <w:t xml:space="preserve"> függvényt, mely egy állapot-akció párhoz rendeli a </w:t>
      </w:r>
      <w:r w:rsidR="00B617BB" w:rsidRPr="00AE2028">
        <w:t xml:space="preserve">jövőbeli </w:t>
      </w:r>
      <w:r w:rsidR="00A27E3C" w:rsidRPr="00AE2028">
        <w:t xml:space="preserve">diszkontált jutalom várható értékét, adott </w:t>
      </w:r>
      <w:r w:rsidR="00B617BB" w:rsidRPr="00AE2028">
        <w:t xml:space="preserve">π </w:t>
      </w:r>
      <w:r w:rsidR="00A27E3C" w:rsidRPr="00AE2028">
        <w:t>stratégia mellett</w:t>
      </w:r>
      <w:r w:rsidR="00B617BB"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47943878" w14:textId="77777777" w:rsidTr="00DF3AD2">
        <w:trPr>
          <w:trHeight w:val="289"/>
        </w:trPr>
        <w:tc>
          <w:tcPr>
            <w:tcW w:w="1111" w:type="dxa"/>
            <w:vAlign w:val="center"/>
          </w:tcPr>
          <w:p w14:paraId="0A34181B" w14:textId="77777777" w:rsidR="00BE1775" w:rsidRPr="00AE2028" w:rsidRDefault="00BE1775" w:rsidP="00DF3AD2">
            <w:pPr>
              <w:ind w:firstLine="0"/>
              <w:jc w:val="center"/>
              <w:rPr>
                <w:noProof/>
              </w:rPr>
            </w:pPr>
          </w:p>
        </w:tc>
        <w:tc>
          <w:tcPr>
            <w:tcW w:w="6246" w:type="dxa"/>
            <w:vAlign w:val="center"/>
          </w:tcPr>
          <w:p w14:paraId="0B8D703F" w14:textId="77777777" w:rsidR="00BE1775" w:rsidRPr="00AE2028" w:rsidRDefault="00227157" w:rsidP="00DF3AD2">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subSup"/>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k+t+1</m:t>
                        </m:r>
                      </m:sub>
                    </m:sSub>
                  </m:e>
                </m:nary>
              </m:oMath>
            </m:oMathPara>
          </w:p>
        </w:tc>
        <w:tc>
          <w:tcPr>
            <w:tcW w:w="1443" w:type="dxa"/>
            <w:vAlign w:val="center"/>
          </w:tcPr>
          <w:p w14:paraId="4C17C959" w14:textId="59D4D69F" w:rsidR="00BE1775" w:rsidRPr="00AE2028" w:rsidRDefault="00BE1775" w:rsidP="00DF3AD2">
            <w:pPr>
              <w:ind w:firstLine="0"/>
              <w:jc w:val="center"/>
            </w:pPr>
            <w:r w:rsidRPr="00AE2028">
              <w:t>(</w:t>
            </w:r>
            <w:r w:rsidR="00300486" w:rsidRPr="00AE2028">
              <w:t>1.9</w:t>
            </w:r>
            <w:r w:rsidRPr="00AE2028">
              <w:t>)</w:t>
            </w:r>
          </w:p>
        </w:tc>
      </w:tr>
      <w:tr w:rsidR="00AE2028" w:rsidRPr="00AE2028" w14:paraId="30DD6FDB" w14:textId="77777777" w:rsidTr="00DF3AD2">
        <w:trPr>
          <w:trHeight w:val="289"/>
        </w:trPr>
        <w:tc>
          <w:tcPr>
            <w:tcW w:w="1111" w:type="dxa"/>
            <w:vAlign w:val="center"/>
          </w:tcPr>
          <w:p w14:paraId="1C4724F8" w14:textId="77777777" w:rsidR="00BE1775" w:rsidRPr="00AE2028" w:rsidRDefault="00BE1775" w:rsidP="00DF3AD2">
            <w:pPr>
              <w:ind w:firstLine="0"/>
              <w:jc w:val="center"/>
              <w:rPr>
                <w:noProof/>
              </w:rPr>
            </w:pPr>
          </w:p>
        </w:tc>
        <w:tc>
          <w:tcPr>
            <w:tcW w:w="6246" w:type="dxa"/>
            <w:vAlign w:val="center"/>
          </w:tcPr>
          <w:p w14:paraId="7061FB9B" w14:textId="77777777" w:rsidR="00BE1775" w:rsidRPr="00AE2028" w:rsidRDefault="00227157" w:rsidP="00DF3AD2">
            <w:pPr>
              <w:jc w:val="center"/>
            </w:pPr>
            <m:oMathPara>
              <m:oMath>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m:oMathPara>
          </w:p>
        </w:tc>
        <w:tc>
          <w:tcPr>
            <w:tcW w:w="1443" w:type="dxa"/>
            <w:vAlign w:val="center"/>
          </w:tcPr>
          <w:p w14:paraId="79FE6E61" w14:textId="4ADF52C3" w:rsidR="00BE1775" w:rsidRPr="00AE2028" w:rsidRDefault="00BE1775" w:rsidP="00DF3AD2">
            <w:pPr>
              <w:ind w:firstLine="0"/>
              <w:jc w:val="center"/>
            </w:pPr>
            <w:r w:rsidRPr="00AE2028">
              <w:t>(</w:t>
            </w:r>
            <w:r w:rsidR="00300486" w:rsidRPr="00AE2028">
              <w:t>1</w:t>
            </w:r>
            <w:r w:rsidRPr="00AE2028">
              <w:t>.</w:t>
            </w:r>
            <w:r w:rsidR="00300486" w:rsidRPr="00AE2028">
              <w:t>10</w:t>
            </w:r>
            <w:r w:rsidRPr="00AE2028">
              <w:t>)</w:t>
            </w:r>
          </w:p>
        </w:tc>
      </w:tr>
      <w:tr w:rsidR="00AE2028" w:rsidRPr="00AE2028" w14:paraId="02AD247B" w14:textId="77777777" w:rsidTr="00DF3AD2">
        <w:trPr>
          <w:trHeight w:val="289"/>
        </w:trPr>
        <w:tc>
          <w:tcPr>
            <w:tcW w:w="1111" w:type="dxa"/>
            <w:vAlign w:val="center"/>
          </w:tcPr>
          <w:p w14:paraId="3A18FEB3" w14:textId="77777777" w:rsidR="00BE1775" w:rsidRPr="00AE2028" w:rsidRDefault="00BE1775" w:rsidP="00DF3AD2">
            <w:pPr>
              <w:ind w:firstLine="0"/>
              <w:jc w:val="center"/>
              <w:rPr>
                <w:noProof/>
              </w:rPr>
            </w:pPr>
          </w:p>
        </w:tc>
        <w:tc>
          <w:tcPr>
            <w:tcW w:w="6246" w:type="dxa"/>
            <w:vAlign w:val="center"/>
          </w:tcPr>
          <w:p w14:paraId="6BEFE035" w14:textId="77777777" w:rsidR="00BE1775" w:rsidRPr="00AE2028" w:rsidRDefault="00227157" w:rsidP="00DF3AD2">
            <w:pPr>
              <w:jc w:val="cente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 xml:space="preserve"> a</m:t>
                    </m:r>
                  </m:e>
                  <m:sub>
                    <m:r>
                      <w:rPr>
                        <w:rFonts w:ascii="Cambria Math" w:hAnsi="Cambria Math"/>
                      </w:rPr>
                      <m:t>t</m:t>
                    </m:r>
                  </m:sub>
                </m:sSub>
                <m:r>
                  <w:rPr>
                    <w:rFonts w:ascii="Cambria Math" w:hAnsi="Cambria Math"/>
                  </w:rPr>
                  <m:t>=a]</m:t>
                </m:r>
              </m:oMath>
            </m:oMathPara>
          </w:p>
        </w:tc>
        <w:tc>
          <w:tcPr>
            <w:tcW w:w="1443" w:type="dxa"/>
            <w:vAlign w:val="center"/>
          </w:tcPr>
          <w:p w14:paraId="6C794085" w14:textId="721FF126" w:rsidR="00BE1775" w:rsidRPr="00AE2028" w:rsidRDefault="00BE1775" w:rsidP="00DF3AD2">
            <w:pPr>
              <w:ind w:firstLine="0"/>
              <w:jc w:val="center"/>
            </w:pPr>
            <w:r w:rsidRPr="00AE2028">
              <w:t>(</w:t>
            </w:r>
            <w:r w:rsidR="00300486" w:rsidRPr="00AE2028">
              <w:t>1</w:t>
            </w:r>
            <w:r w:rsidRPr="00AE2028">
              <w:t>.</w:t>
            </w:r>
            <w:r w:rsidR="00300486" w:rsidRPr="00AE2028">
              <w:t>11</w:t>
            </w:r>
            <w:r w:rsidRPr="00AE2028">
              <w:t>)</w:t>
            </w:r>
          </w:p>
        </w:tc>
      </w:tr>
    </w:tbl>
    <w:p w14:paraId="67723AA4" w14:textId="77777777" w:rsidR="00BE1775" w:rsidRPr="00AE2028" w:rsidRDefault="00BE1775" w:rsidP="00BE1775">
      <w:pPr>
        <w:ind w:firstLine="0"/>
      </w:pPr>
    </w:p>
    <w:p w14:paraId="6D307F8D" w14:textId="06ECD23A" w:rsidR="001D7F5A" w:rsidRPr="00AE2028" w:rsidRDefault="00260A27" w:rsidP="00BE1775">
      <w:r w:rsidRPr="00AE2028">
        <w:t>Két</w:t>
      </w:r>
      <w:r w:rsidR="00BE1775" w:rsidRPr="00AE2028">
        <w:t xml:space="preserve"> hasznos eljárást érdemes megemlíteni, mielőtt rátérnék a</w:t>
      </w:r>
      <w:r w:rsidR="000A50EF" w:rsidRPr="00AE2028">
        <w:t xml:space="preserve"> tanuló</w:t>
      </w:r>
      <w:r w:rsidR="00BE1775" w:rsidRPr="00AE2028">
        <w:t xml:space="preserve"> algoritmusokra</w:t>
      </w:r>
      <w:r w:rsidR="000A50EF" w:rsidRPr="00AE2028">
        <w:t>.</w:t>
      </w:r>
      <w:r w:rsidR="00BE1775" w:rsidRPr="00AE2028">
        <w:t xml:space="preserve"> </w:t>
      </w:r>
      <w:r w:rsidR="000A50EF" w:rsidRPr="00AE2028">
        <w:t>Az első az</w:t>
      </w:r>
      <w:r w:rsidR="00BE1775" w:rsidRPr="00AE2028">
        <w:t xml:space="preserve"> epsilon greedy stratégia</w:t>
      </w:r>
      <w:sdt>
        <w:sdtPr>
          <w:id w:val="83884205"/>
          <w:citation/>
        </w:sdtPr>
        <w:sdtEndPr/>
        <w:sdtContent>
          <w:r w:rsidR="00BE1775" w:rsidRPr="00AE2028">
            <w:fldChar w:fldCharType="begin"/>
          </w:r>
          <w:r w:rsidR="00BE1775" w:rsidRPr="00AE2028">
            <w:instrText xml:space="preserve"> CITATION Ray14 \l 1038 </w:instrText>
          </w:r>
          <w:r w:rsidR="00BE1775" w:rsidRPr="00AE2028">
            <w:fldChar w:fldCharType="separate"/>
          </w:r>
          <w:r w:rsidR="00653CCF">
            <w:rPr>
              <w:noProof/>
            </w:rPr>
            <w:t xml:space="preserve"> [4]</w:t>
          </w:r>
          <w:r w:rsidR="00BE1775" w:rsidRPr="00AE2028">
            <w:fldChar w:fldCharType="end"/>
          </w:r>
        </w:sdtContent>
      </w:sdt>
      <w:r w:rsidR="00BE1775" w:rsidRPr="00AE2028">
        <w:t>. Megerősítéses tanulás esetén kérdés, hogy milyen taktikát válasszon az ágens, inkább felfedezze a környezetet</w:t>
      </w:r>
      <w:r w:rsidR="00BE1CCE" w:rsidRPr="00AE2028">
        <w:t xml:space="preserve"> (exploration)</w:t>
      </w:r>
      <w:r w:rsidR="00BE1775" w:rsidRPr="00AE2028">
        <w:t xml:space="preserve">, vagy inkább a már felfedezett trajektóriát folytatva kiaknázza a lehetőségeket </w:t>
      </w:r>
      <w:r w:rsidR="00BE1CCE" w:rsidRPr="00AE2028">
        <w:t>(exploitation)</w:t>
      </w:r>
      <w:r w:rsidRPr="00AE2028">
        <w:t>. Felfedezés esetén nem a legvalószínűbb akciót választjuk, hanem véletlenszerűen mintavételezünk az akciók közül. Célja, hogy olyan állapotba is eljuthasson az ágens, melyben még nem volt, ne korlátozza be magát a lehetséges állapotok egy szűk halmazába.</w:t>
      </w:r>
      <w:r w:rsidR="00BE1CCE" w:rsidRPr="00AE2028">
        <w:t xml:space="preserve"> </w:t>
      </w:r>
      <w:r w:rsidRPr="00AE2028">
        <w:t xml:space="preserve">Kiaknázáskor a cél, az, hogy </w:t>
      </w:r>
      <w:r w:rsidR="00BE1775" w:rsidRPr="00AE2028">
        <w:t>maximalizálja az elérhető jutalmat</w:t>
      </w:r>
      <w:r w:rsidRPr="00AE2028">
        <w:t>, más szóval azt az akciót hozza meg, melyre a legnagyobb a diszkontált jutalom várható értéke.</w:t>
      </w:r>
      <w:r w:rsidR="00BE1775" w:rsidRPr="00AE2028">
        <w:t xml:space="preserve"> </w:t>
      </w:r>
      <w:r w:rsidR="00BE1CCE" w:rsidRPr="00AE2028">
        <w:t>Minden epizód elején eldöntjük, hogy melyik legyen a prioritás, az</w:t>
      </w:r>
      <w:r w:rsidR="00BE1775" w:rsidRPr="00AE2028">
        <w:t xml:space="preserve"> epszilon </w:t>
      </w:r>
      <w:r w:rsidR="00BE1CCE" w:rsidRPr="00AE2028">
        <w:t>(</w:t>
      </w:r>
      <m:oMath>
        <m:r>
          <w:rPr>
            <w:rFonts w:ascii="Cambria Math" w:hAnsi="Cambria Math"/>
          </w:rPr>
          <m:t>0≤ε≤1</m:t>
        </m:r>
      </m:oMath>
      <w:r w:rsidR="00BE1CCE" w:rsidRPr="00AE2028">
        <w:t>) változó segítségével:</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6DE9E71" w14:textId="77777777" w:rsidTr="00DF3AD2">
        <w:trPr>
          <w:trHeight w:val="349"/>
        </w:trPr>
        <w:tc>
          <w:tcPr>
            <w:tcW w:w="1111" w:type="dxa"/>
            <w:vAlign w:val="center"/>
          </w:tcPr>
          <w:p w14:paraId="5FA2EC1C" w14:textId="77777777" w:rsidR="001D7F5A" w:rsidRPr="00AE2028" w:rsidRDefault="001D7F5A" w:rsidP="00DF3AD2">
            <w:pPr>
              <w:ind w:firstLine="0"/>
              <w:jc w:val="center"/>
              <w:rPr>
                <w:noProof/>
              </w:rPr>
            </w:pPr>
          </w:p>
        </w:tc>
        <w:tc>
          <w:tcPr>
            <w:tcW w:w="6246" w:type="dxa"/>
            <w:vAlign w:val="center"/>
          </w:tcPr>
          <w:p w14:paraId="0848DF2B" w14:textId="642E1CD5" w:rsidR="001D7F5A" w:rsidRPr="00AE2028" w:rsidRDefault="00227157" w:rsidP="001D7F5A">
            <w:pPr>
              <w:rPr>
                <w:noProof/>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sample(π),  &amp;ε</m:t>
                        </m:r>
                      </m:e>
                      <m:e>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aϵA</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e>
                        </m:func>
                        <m:r>
                          <w:rPr>
                            <w:rFonts w:ascii="Cambria Math" w:hAnsi="Cambria Math"/>
                          </w:rPr>
                          <m:t>,  &amp;1-ε</m:t>
                        </m:r>
                      </m:e>
                    </m:eqArr>
                  </m:e>
                </m:d>
              </m:oMath>
            </m:oMathPara>
          </w:p>
        </w:tc>
        <w:tc>
          <w:tcPr>
            <w:tcW w:w="1443" w:type="dxa"/>
            <w:vAlign w:val="center"/>
          </w:tcPr>
          <w:p w14:paraId="6EA624CC" w14:textId="5C7C4DD1" w:rsidR="001D7F5A" w:rsidRPr="00AE2028" w:rsidRDefault="001D7F5A" w:rsidP="00DF3AD2">
            <w:pPr>
              <w:ind w:firstLine="0"/>
              <w:jc w:val="center"/>
              <w:rPr>
                <w:noProof/>
              </w:rPr>
            </w:pPr>
            <w:r w:rsidRPr="00AE2028">
              <w:t>(</w:t>
            </w:r>
            <w:r w:rsidR="00300486" w:rsidRPr="00AE2028">
              <w:t>1.12</w:t>
            </w:r>
            <w:r w:rsidRPr="00AE2028">
              <w:t>)</w:t>
            </w:r>
          </w:p>
        </w:tc>
      </w:tr>
    </w:tbl>
    <w:p w14:paraId="32B1B7A3" w14:textId="77777777" w:rsidR="001D7F5A" w:rsidRPr="00AE2028" w:rsidRDefault="001D7F5A" w:rsidP="001D7F5A">
      <w:pPr>
        <w:ind w:firstLine="0"/>
      </w:pPr>
    </w:p>
    <w:p w14:paraId="3F3B0E6D" w14:textId="415D4C69" w:rsidR="002770FC" w:rsidRPr="00AE2028" w:rsidRDefault="00BE1775" w:rsidP="001D7F5A">
      <w:pPr>
        <w:ind w:firstLine="0"/>
      </w:pPr>
      <w:r w:rsidRPr="00AE2028">
        <w:t xml:space="preserve">A probléma az, hogy </w:t>
      </w:r>
      <w:r w:rsidR="001D7F5A" w:rsidRPr="00AE2028">
        <w:t>kiaknázáskor</w:t>
      </w:r>
      <w:r w:rsidRPr="00AE2028">
        <w:t xml:space="preserve"> a jutalom nem biztos, hogy a lehető legnagyobb (lokális maximumot találunk meg). </w:t>
      </w:r>
      <w:r w:rsidR="001D7F5A" w:rsidRPr="00AE2028">
        <w:t>Jó eljárás lehet az, ha az</w:t>
      </w:r>
      <w:r w:rsidRPr="00AE2028">
        <w:t xml:space="preserve"> epszilon </w:t>
      </w:r>
      <w:r w:rsidR="001D7F5A" w:rsidRPr="00AE2028">
        <w:t xml:space="preserve">1 közeli értékről </w:t>
      </w:r>
      <w:r w:rsidRPr="00AE2028">
        <w:t xml:space="preserve">az </w:t>
      </w:r>
      <w:r w:rsidRPr="00AE2028">
        <w:lastRenderedPageBreak/>
        <w:t xml:space="preserve">epizódok során folyamatosan csökken, </w:t>
      </w:r>
      <w:r w:rsidR="001D7F5A" w:rsidRPr="00AE2028">
        <w:t>tehát</w:t>
      </w:r>
      <w:r w:rsidR="00260A27" w:rsidRPr="00AE2028">
        <w:t xml:space="preserve"> először hagyjuk az ágenst felfedezni az első epizódokban</w:t>
      </w:r>
      <w:r w:rsidRPr="00AE2028">
        <w:t xml:space="preserve">, </w:t>
      </w:r>
      <w:r w:rsidR="00260A27" w:rsidRPr="00AE2028">
        <w:t>utána viszont ösztönözzük, hogy aknázza ki a legjobb trajektóriákat</w:t>
      </w:r>
      <w:r w:rsidRPr="00AE2028">
        <w:t>.</w:t>
      </w:r>
    </w:p>
    <w:p w14:paraId="33493EA6" w14:textId="5F5E9629" w:rsidR="00F50B60" w:rsidRPr="00AE2028" w:rsidRDefault="00F50B60" w:rsidP="001D7F5A">
      <w:pPr>
        <w:ind w:firstLine="0"/>
      </w:pPr>
      <w:r w:rsidRPr="00AE2028">
        <w:tab/>
      </w:r>
      <w:r w:rsidR="00BE7395" w:rsidRPr="00AE2028">
        <w:t>A másik említendő eljárás, amely szintén megoldja azt, hogy ne ragadhasson be az ágens állapotok egy szűk halmazába a tapasztalat visszajátszás (</w:t>
      </w:r>
      <w:r w:rsidR="00BE7395" w:rsidRPr="00AE2028">
        <w:rPr>
          <w:i/>
          <w:iCs/>
        </w:rPr>
        <w:t>experience</w:t>
      </w:r>
      <w:r w:rsidR="00BE7395" w:rsidRPr="00AE2028">
        <w:t xml:space="preserve"> </w:t>
      </w:r>
      <w:r w:rsidR="00BE7395" w:rsidRPr="00AE2028">
        <w:rPr>
          <w:i/>
          <w:iCs/>
        </w:rPr>
        <w:t>replay</w:t>
      </w:r>
      <w:r w:rsidR="00BE7395" w:rsidRPr="00AE2028">
        <w:t xml:space="preserve">). A véletlenszerűséget úgy garantálja, hogy minden </w:t>
      </w:r>
      <w:r w:rsidR="00E03208" w:rsidRPr="00AE2028">
        <w:t>idő-lépésben az akció után kimentjük az ágens tapasztalatát a memóriába (</w:t>
      </w:r>
      <w:r w:rsidR="00E03208" w:rsidRPr="00AE2028">
        <w:rPr>
          <w:i/>
          <w:iCs/>
        </w:rPr>
        <w:t>replay</w:t>
      </w:r>
      <w:r w:rsidR="00E03208" w:rsidRPr="00AE2028">
        <w:t xml:space="preserve"> </w:t>
      </w:r>
      <w:r w:rsidR="00E03208" w:rsidRPr="00AE2028">
        <w:rPr>
          <w:i/>
          <w:iCs/>
        </w:rPr>
        <w:t>memory</w:t>
      </w:r>
      <w:r w:rsidR="00E03208" w:rsidRPr="00AE2028">
        <w:t xml:space="preserve">). A tapasztalat a jelenlegi állapotból, akcióból, az akcióra kapott jutalomból és a következő állapotból áll: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00E03208" w:rsidRPr="00AE2028">
        <w:t xml:space="preserve">. </w:t>
      </w:r>
      <w:r w:rsidR="006C0F1E" w:rsidRPr="00AE2028">
        <w:t>Majd véletlenszerűen kiválasztunk egy batch-et a memóriában tárolt tapasztalatok közül, e</w:t>
      </w:r>
      <w:r w:rsidR="00C50CC9" w:rsidRPr="00AE2028">
        <w:t>zekből az állapotokat</w:t>
      </w:r>
      <w:r w:rsidR="006C0F1E" w:rsidRPr="00AE2028">
        <w:t xml:space="preserve"> küldjük végig a hálón és ezután számoljuk ki a költséget. Tehát végül véletlen mintákon végeztük el a tanítást (</w:t>
      </w:r>
      <w:r w:rsidR="00C50CC9" w:rsidRPr="00AE2028">
        <w:t>akár</w:t>
      </w:r>
      <w:r w:rsidR="006C0F1E" w:rsidRPr="00AE2028">
        <w:t xml:space="preserve"> csak a véletlenszerű batch-ek esetében megfigyeléses tanulásnál), bár ehhez az kellett, hogy kétszer értékeljük ki a hálót minden egyes idő-lépésben.</w:t>
      </w:r>
    </w:p>
    <w:p w14:paraId="4471DE0F" w14:textId="01BEEA32" w:rsidR="00BE1775" w:rsidRPr="00AE2028" w:rsidRDefault="00C1263A" w:rsidP="00BE1775">
      <w:pPr>
        <w:pStyle w:val="Cmsor3"/>
      </w:pPr>
      <w:bookmarkStart w:id="12" w:name="_Toc72172769"/>
      <w:r w:rsidRPr="00AE2028">
        <w:t>Q-tanulás és stratégia gradiens módszerek</w:t>
      </w:r>
      <w:bookmarkEnd w:id="12"/>
    </w:p>
    <w:p w14:paraId="7F260C2B" w14:textId="5B1DFF6E" w:rsidR="004B3445" w:rsidRPr="00AE2028" w:rsidRDefault="00A27E3C" w:rsidP="005E6E32">
      <w:r w:rsidRPr="00AE2028">
        <w:t>Q-</w:t>
      </w:r>
      <w:r w:rsidR="006001CC" w:rsidRPr="00AE2028">
        <w:t>tanulásnak</w:t>
      </w:r>
      <w:r w:rsidRPr="00AE2028">
        <w:t xml:space="preserve"> </w:t>
      </w:r>
      <w:sdt>
        <w:sdtPr>
          <w:id w:val="1169290811"/>
          <w:citation/>
        </w:sdtPr>
        <w:sdtEndPr/>
        <w:sdtContent>
          <w:r w:rsidR="00CC165A" w:rsidRPr="00AE2028">
            <w:fldChar w:fldCharType="begin"/>
          </w:r>
          <w:r w:rsidR="00CC165A" w:rsidRPr="00AE2028">
            <w:instrText xml:space="preserve"> CITATION Bai95 \l 1038 </w:instrText>
          </w:r>
          <w:r w:rsidR="00CC165A" w:rsidRPr="00AE2028">
            <w:fldChar w:fldCharType="separate"/>
          </w:r>
          <w:r w:rsidR="00653CCF">
            <w:rPr>
              <w:noProof/>
            </w:rPr>
            <w:t>[5]</w:t>
          </w:r>
          <w:r w:rsidR="00CC165A" w:rsidRPr="00AE2028">
            <w:fldChar w:fldCharType="end"/>
          </w:r>
        </w:sdtContent>
      </w:sdt>
      <w:r w:rsidR="00897846" w:rsidRPr="00AE2028">
        <w:t xml:space="preserve"> </w:t>
      </w:r>
      <w:r w:rsidRPr="00AE2028">
        <w:t xml:space="preserve">nevezzük azt az iterációs algoritmust, mely egy véletlenszerűen inicializált </w:t>
      </w:r>
      <w:r w:rsidRPr="00AE2028">
        <w:rPr>
          <w:i/>
          <w:iCs/>
        </w:rPr>
        <w:t>Q</w:t>
      </w:r>
      <w:r w:rsidRPr="00AE2028">
        <w:t xml:space="preserve"> függvényből </w:t>
      </w:r>
      <w:r w:rsidR="004E3A50" w:rsidRPr="00AE2028">
        <w:t xml:space="preserve">iteratívan </w:t>
      </w:r>
      <w:r w:rsidRPr="00AE2028">
        <w:t xml:space="preserve">előállítja az optimális </w:t>
      </w:r>
      <w:r w:rsidRPr="00AE2028">
        <w:rPr>
          <w:i/>
          <w:iCs/>
        </w:rPr>
        <w:t>Q</w:t>
      </w:r>
      <w:r w:rsidRPr="00AE2028">
        <w:t xml:space="preserve"> függvényt,</w:t>
      </w:r>
      <w:r w:rsidR="00885C87" w:rsidRPr="00AE2028">
        <w:t xml:space="preserve"> azaz az összes stratégia közül a maximális </w:t>
      </w:r>
      <w:r w:rsidR="006001CC" w:rsidRPr="00AE2028">
        <w:t>akció-érték</w:t>
      </w:r>
      <w:r w:rsidR="00885C87" w:rsidRPr="00AE2028">
        <w:t xml:space="preserve"> függvény</w:t>
      </w:r>
      <w:r w:rsidR="004B3445"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7A615F8" w14:textId="77777777" w:rsidTr="00DF3AD2">
        <w:trPr>
          <w:trHeight w:val="289"/>
        </w:trPr>
        <w:tc>
          <w:tcPr>
            <w:tcW w:w="1111" w:type="dxa"/>
            <w:vAlign w:val="center"/>
          </w:tcPr>
          <w:p w14:paraId="24A8DABB" w14:textId="77777777" w:rsidR="004B3445" w:rsidRPr="00AE2028" w:rsidRDefault="004B3445" w:rsidP="00DF3AD2">
            <w:pPr>
              <w:ind w:firstLine="0"/>
              <w:jc w:val="center"/>
              <w:rPr>
                <w:noProof/>
              </w:rPr>
            </w:pPr>
          </w:p>
        </w:tc>
        <w:tc>
          <w:tcPr>
            <w:tcW w:w="6246" w:type="dxa"/>
            <w:vAlign w:val="center"/>
          </w:tcPr>
          <w:p w14:paraId="7CDBF765" w14:textId="1282797E" w:rsidR="004B3445" w:rsidRPr="00AE2028" w:rsidRDefault="00227157"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1DAED820" w14:textId="479853D9" w:rsidR="004B3445" w:rsidRPr="00AE2028" w:rsidRDefault="004B3445" w:rsidP="00DF3AD2">
            <w:pPr>
              <w:ind w:firstLine="0"/>
              <w:jc w:val="center"/>
            </w:pPr>
            <w:r w:rsidRPr="00AE2028">
              <w:t>(</w:t>
            </w:r>
            <w:r w:rsidR="00300486" w:rsidRPr="00AE2028">
              <w:t>1.13</w:t>
            </w:r>
            <w:r w:rsidRPr="00AE2028">
              <w:t>)</w:t>
            </w:r>
          </w:p>
        </w:tc>
      </w:tr>
    </w:tbl>
    <w:p w14:paraId="79D51139" w14:textId="77777777" w:rsidR="004B3445" w:rsidRPr="00AE2028" w:rsidRDefault="004B3445" w:rsidP="004B3445">
      <w:pPr>
        <w:ind w:firstLine="0"/>
      </w:pPr>
    </w:p>
    <w:p w14:paraId="5C1529C2" w14:textId="77777777" w:rsidR="00FE1E9F" w:rsidRPr="00AE2028" w:rsidRDefault="00885C87" w:rsidP="00FE1E9F">
      <w:pPr>
        <w:ind w:firstLine="0"/>
      </w:pPr>
      <w:r w:rsidRPr="00AE2028">
        <w:t xml:space="preserve"> Ebből pedig már meghatározható az optimális stratégia, hiszen az optimális stratégiánk az optimális </w:t>
      </w:r>
      <w:r w:rsidRPr="00AE2028">
        <w:rPr>
          <w:i/>
          <w:iCs/>
        </w:rPr>
        <w:t>Q</w:t>
      </w:r>
      <w:r w:rsidRPr="00AE2028">
        <w:t xml:space="preserve"> függvény szerinti legjobb akció meglépése.</w:t>
      </w:r>
      <w:r w:rsidR="00E273B1" w:rsidRPr="00AE2028">
        <w:t xml:space="preserve"> </w:t>
      </w:r>
    </w:p>
    <w:p w14:paraId="0906138E" w14:textId="74257562" w:rsidR="005E6E32" w:rsidRPr="00AE2028" w:rsidRDefault="005E6E32" w:rsidP="00FE1E9F">
      <w:r w:rsidRPr="00AE2028">
        <w:t>Az iteráció alapja a Bellman-egyenlet, mely azt fejezi ki, hogy egy adott állapot-akció párból a lehető legnagyobb jutalom megegyezik a közvetlenül kapott jutalom és a következő állapotból elérhető legnagyobb jutalom összegével:</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6F63C8D" w14:textId="77777777" w:rsidTr="00DF3AD2">
        <w:trPr>
          <w:trHeight w:val="289"/>
        </w:trPr>
        <w:tc>
          <w:tcPr>
            <w:tcW w:w="1111" w:type="dxa"/>
            <w:vAlign w:val="center"/>
          </w:tcPr>
          <w:p w14:paraId="4928D2C7" w14:textId="77777777" w:rsidR="005E6E32" w:rsidRPr="00AE2028" w:rsidRDefault="005E6E32" w:rsidP="00DF3AD2">
            <w:pPr>
              <w:ind w:firstLine="0"/>
              <w:jc w:val="center"/>
              <w:rPr>
                <w:noProof/>
              </w:rPr>
            </w:pPr>
          </w:p>
        </w:tc>
        <w:tc>
          <w:tcPr>
            <w:tcW w:w="6246" w:type="dxa"/>
            <w:vAlign w:val="center"/>
          </w:tcPr>
          <w:p w14:paraId="3E2AEBDE" w14:textId="77777777" w:rsidR="005E6E32" w:rsidRPr="00AE2028" w:rsidRDefault="005E6E32" w:rsidP="00DF3AD2">
            <w:pPr>
              <w:ind w:firstLine="0"/>
              <w:jc w:val="cente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oMath>
            </m:oMathPara>
          </w:p>
        </w:tc>
        <w:tc>
          <w:tcPr>
            <w:tcW w:w="1443" w:type="dxa"/>
            <w:vAlign w:val="center"/>
          </w:tcPr>
          <w:p w14:paraId="0FA779BF" w14:textId="54CDACD6" w:rsidR="005E6E32" w:rsidRPr="00AE2028" w:rsidRDefault="005E6E32" w:rsidP="00DF3AD2">
            <w:pPr>
              <w:ind w:firstLine="0"/>
              <w:jc w:val="center"/>
            </w:pPr>
            <w:r w:rsidRPr="00AE2028">
              <w:t>(</w:t>
            </w:r>
            <w:r w:rsidR="00300486" w:rsidRPr="00AE2028">
              <w:t>1.14</w:t>
            </w:r>
            <w:r w:rsidRPr="00AE2028">
              <w:t>)</w:t>
            </w:r>
          </w:p>
        </w:tc>
      </w:tr>
    </w:tbl>
    <w:p w14:paraId="4F7DAE7C" w14:textId="77777777" w:rsidR="005E6E32" w:rsidRPr="00AE2028" w:rsidRDefault="005E6E32" w:rsidP="005E6E32">
      <w:pPr>
        <w:ind w:firstLine="0"/>
      </w:pPr>
    </w:p>
    <w:p w14:paraId="318FA015" w14:textId="59900B6C" w:rsidR="00A27E3C" w:rsidRPr="00AE2028" w:rsidRDefault="005E6E32" w:rsidP="005E6E32">
      <w:pPr>
        <w:ind w:firstLine="0"/>
      </w:pPr>
      <w:r w:rsidRPr="00AE2028">
        <w:t xml:space="preserve">Ne felejtsük el, hogy a jutalom 1-től indexelőik, tehát a nulladik akcióra a jutalom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AE2028">
        <w:t xml:space="preserve"> (lásd</w:t>
      </w:r>
      <w:r w:rsidR="00E8612E" w:rsidRPr="00AE2028">
        <w:rPr>
          <w:b/>
          <w:bCs/>
        </w:rPr>
        <w:t xml:space="preserve"> </w:t>
      </w:r>
      <w:r w:rsidR="00E8612E" w:rsidRPr="00AE2028">
        <w:rPr>
          <w:b/>
          <w:bCs/>
        </w:rPr>
        <w:fldChar w:fldCharType="begin"/>
      </w:r>
      <w:r w:rsidR="00E8612E" w:rsidRPr="00AE2028">
        <w:rPr>
          <w:b/>
          <w:bCs/>
        </w:rPr>
        <w:instrText xml:space="preserve"> REF _Ref72136909 \h </w:instrText>
      </w:r>
      <w:r w:rsidR="00E8612E" w:rsidRPr="00AE2028">
        <w:rPr>
          <w:b/>
          <w:bCs/>
        </w:rPr>
      </w:r>
      <w:r w:rsidR="00E8612E" w:rsidRPr="00AE2028">
        <w:rPr>
          <w:b/>
          <w:bCs/>
        </w:rPr>
        <w:instrText xml:space="preserve"> \* MERGEFORMAT </w:instrText>
      </w:r>
      <w:r w:rsidR="00E8612E" w:rsidRPr="00AE2028">
        <w:rPr>
          <w:b/>
          <w:bCs/>
        </w:rPr>
        <w:fldChar w:fldCharType="separate"/>
      </w:r>
      <w:r w:rsidR="00B75007" w:rsidRPr="00B75007">
        <w:rPr>
          <w:b/>
          <w:bCs/>
          <w:noProof/>
        </w:rPr>
        <w:t>1</w:t>
      </w:r>
      <w:r w:rsidR="00B75007" w:rsidRPr="00B75007">
        <w:rPr>
          <w:b/>
          <w:bCs/>
        </w:rPr>
        <w:t>.</w:t>
      </w:r>
      <w:r w:rsidR="00B75007" w:rsidRPr="00B75007">
        <w:rPr>
          <w:b/>
          <w:bCs/>
          <w:noProof/>
        </w:rPr>
        <w:t>4</w:t>
      </w:r>
      <w:r w:rsidR="00B75007" w:rsidRPr="00B75007">
        <w:rPr>
          <w:b/>
          <w:bCs/>
        </w:rPr>
        <w:t>. ábra</w:t>
      </w:r>
      <w:r w:rsidR="00E8612E" w:rsidRPr="00AE2028">
        <w:rPr>
          <w:b/>
          <w:bCs/>
        </w:rPr>
        <w:fldChar w:fldCharType="end"/>
      </w:r>
      <w:r w:rsidRPr="00AE2028">
        <w:t xml:space="preserve">). Az </w:t>
      </w:r>
      <w:r w:rsidR="004B3445" w:rsidRPr="00AE2028">
        <w:t>iteráció felírásához kell még</w:t>
      </w:r>
      <w:r w:rsidR="00FE1E9F" w:rsidRPr="00AE2028">
        <w:t xml:space="preserve"> egy összefüggés:</w:t>
      </w:r>
      <w:r w:rsidR="004B3445" w:rsidRPr="00AE2028">
        <w:t xml:space="preserve"> </w:t>
      </w:r>
      <w:r w:rsidR="00452FFD" w:rsidRPr="00AE2028">
        <w:t xml:space="preserve">az optimális </w:t>
      </w:r>
      <w:r w:rsidR="00452FFD" w:rsidRPr="00AE2028">
        <w:rPr>
          <w:i/>
          <w:iCs/>
        </w:rPr>
        <w:t>V</w:t>
      </w:r>
      <w:r w:rsidR="004B3445" w:rsidRPr="00AE2028">
        <w:t xml:space="preserve"> </w:t>
      </w:r>
      <w:r w:rsidR="00452FFD" w:rsidRPr="00AE2028">
        <w:t xml:space="preserve">függvény milyen alakban </w:t>
      </w:r>
      <w:r w:rsidR="004B3445" w:rsidRPr="00AE2028">
        <w:t xml:space="preserve">írható </w:t>
      </w:r>
      <w:r w:rsidR="00452FFD" w:rsidRPr="00AE2028">
        <w:t>fel</w:t>
      </w:r>
      <w:r w:rsidR="004B3445" w:rsidRPr="00AE2028">
        <w:t xml:space="preserve"> </w:t>
      </w:r>
      <w:r w:rsidR="00452FFD" w:rsidRPr="00AE2028">
        <w:t xml:space="preserve">az </w:t>
      </w:r>
      <w:r w:rsidR="004B3445" w:rsidRPr="00AE2028">
        <w:t xml:space="preserve">optimális </w:t>
      </w:r>
      <w:r w:rsidR="00452FFD" w:rsidRPr="00AE2028">
        <w:rPr>
          <w:i/>
          <w:iCs/>
        </w:rPr>
        <w:t>Q</w:t>
      </w:r>
      <w:r w:rsidR="004B3445" w:rsidRPr="00AE2028">
        <w:t xml:space="preserve"> függvény</w:t>
      </w:r>
      <w:r w:rsidR="00452FFD" w:rsidRPr="00AE2028">
        <w:t>ében</w:t>
      </w:r>
      <w:r w:rsidR="004B3445" w:rsidRPr="00AE2028">
        <w:t xml:space="preserve">. Mivel az állapot-érték függvény lényegében a várható értéke az akció-érték </w:t>
      </w:r>
      <w:r w:rsidR="00452FFD" w:rsidRPr="00AE2028">
        <w:t>függvénynek, ezért könnyen adódik az alábbi formula:</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F80604" w14:textId="77777777" w:rsidTr="00DF3AD2">
        <w:trPr>
          <w:trHeight w:val="289"/>
        </w:trPr>
        <w:tc>
          <w:tcPr>
            <w:tcW w:w="1111" w:type="dxa"/>
            <w:vAlign w:val="center"/>
          </w:tcPr>
          <w:p w14:paraId="29187695" w14:textId="77777777" w:rsidR="004B3445" w:rsidRPr="00AE2028" w:rsidRDefault="004B3445" w:rsidP="00DF3AD2">
            <w:pPr>
              <w:ind w:firstLine="0"/>
              <w:jc w:val="center"/>
              <w:rPr>
                <w:noProof/>
              </w:rPr>
            </w:pPr>
          </w:p>
        </w:tc>
        <w:tc>
          <w:tcPr>
            <w:tcW w:w="6246" w:type="dxa"/>
            <w:vAlign w:val="center"/>
          </w:tcPr>
          <w:p w14:paraId="2A89F3B1" w14:textId="13877788" w:rsidR="004B3445" w:rsidRPr="00AE2028" w:rsidRDefault="00227157"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0956A4AC" w14:textId="0E96D7F9" w:rsidR="004B3445" w:rsidRPr="00AE2028" w:rsidRDefault="004B3445" w:rsidP="00DF3AD2">
            <w:pPr>
              <w:ind w:firstLine="0"/>
              <w:jc w:val="center"/>
            </w:pPr>
            <w:r w:rsidRPr="00AE2028">
              <w:t>(</w:t>
            </w:r>
            <w:r w:rsidR="00300486" w:rsidRPr="00AE2028">
              <w:t>1.15</w:t>
            </w:r>
            <w:r w:rsidRPr="00AE2028">
              <w:t>)</w:t>
            </w:r>
          </w:p>
        </w:tc>
      </w:tr>
    </w:tbl>
    <w:p w14:paraId="6B6F4050" w14:textId="77777777" w:rsidR="00452FFD" w:rsidRPr="00AE2028" w:rsidRDefault="00452FFD" w:rsidP="00452FFD">
      <w:pPr>
        <w:ind w:firstLine="0"/>
      </w:pPr>
    </w:p>
    <w:p w14:paraId="60F9BD6C" w14:textId="721C5317" w:rsidR="00452FFD" w:rsidRPr="00AE2028" w:rsidRDefault="00452FFD" w:rsidP="00452FFD">
      <w:pPr>
        <w:ind w:firstLine="0"/>
      </w:pPr>
      <w:r w:rsidRPr="00AE2028">
        <w:t>A</w:t>
      </w:r>
      <w:r w:rsidR="00300486" w:rsidRPr="00AE2028">
        <w:t>z</w:t>
      </w:r>
      <w:r w:rsidRPr="00AE2028">
        <w:t xml:space="preserve"> </w:t>
      </w:r>
      <w:r w:rsidR="00300486" w:rsidRPr="00AE2028">
        <w:t>1.14 és 1.15</w:t>
      </w:r>
      <w:r w:rsidRPr="00AE2028">
        <w:t xml:space="preserve"> egyenletet összerakva kapjuk, hogy</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78"/>
        <w:gridCol w:w="1443"/>
      </w:tblGrid>
      <w:tr w:rsidR="00AE2028" w:rsidRPr="00AE2028" w14:paraId="27340FB5" w14:textId="77777777" w:rsidTr="00105186">
        <w:trPr>
          <w:trHeight w:val="289"/>
        </w:trPr>
        <w:tc>
          <w:tcPr>
            <w:tcW w:w="279" w:type="dxa"/>
            <w:vAlign w:val="center"/>
          </w:tcPr>
          <w:p w14:paraId="462326A0" w14:textId="77777777" w:rsidR="00452FFD" w:rsidRPr="00AE2028" w:rsidRDefault="00452FFD" w:rsidP="00DF3AD2">
            <w:pPr>
              <w:ind w:firstLine="0"/>
              <w:jc w:val="center"/>
              <w:rPr>
                <w:noProof/>
              </w:rPr>
            </w:pPr>
          </w:p>
        </w:tc>
        <w:tc>
          <w:tcPr>
            <w:tcW w:w="7078" w:type="dxa"/>
            <w:vAlign w:val="center"/>
          </w:tcPr>
          <w:p w14:paraId="4D8DB200" w14:textId="0D431BCD" w:rsidR="00452FFD" w:rsidRPr="00AE2028" w:rsidRDefault="00227157" w:rsidP="00DF3AD2">
            <w:pPr>
              <w:jc w:val="cente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4FF28DBB" w14:textId="13BD442B" w:rsidR="00452FFD" w:rsidRPr="00AE2028" w:rsidRDefault="00452FFD" w:rsidP="00DF3AD2">
            <w:pPr>
              <w:ind w:firstLine="0"/>
              <w:jc w:val="center"/>
            </w:pPr>
            <w:r w:rsidRPr="00AE2028">
              <w:t>(</w:t>
            </w:r>
            <w:r w:rsidR="00300486" w:rsidRPr="00AE2028">
              <w:t>1.16</w:t>
            </w:r>
            <w:r w:rsidRPr="00AE2028">
              <w:t>)</w:t>
            </w:r>
          </w:p>
        </w:tc>
      </w:tr>
    </w:tbl>
    <w:p w14:paraId="30E372F8" w14:textId="77777777" w:rsidR="00452FFD" w:rsidRPr="00AE2028" w:rsidRDefault="00452FFD" w:rsidP="00452FFD">
      <w:pPr>
        <w:ind w:firstLine="0"/>
      </w:pPr>
    </w:p>
    <w:p w14:paraId="7EB94FD6" w14:textId="54A03B29" w:rsidR="00452FFD" w:rsidRPr="00AE2028" w:rsidRDefault="00452FFD" w:rsidP="00452FFD">
      <w:pPr>
        <w:ind w:firstLine="0"/>
      </w:pPr>
      <w:r w:rsidRPr="00AE2028">
        <w:t>A második egyenlőség csak</w:t>
      </w:r>
      <w:r w:rsidR="004553E3" w:rsidRPr="00AE2028">
        <w:t>is az</w:t>
      </w:r>
      <w:r w:rsidRPr="00AE2028">
        <w:t xml:space="preserve"> optimális s</w:t>
      </w:r>
      <w:r w:rsidR="004553E3" w:rsidRPr="00AE2028">
        <w:t>tra</w:t>
      </w:r>
      <w:r w:rsidRPr="00AE2028">
        <w:t>tégiát követve teljesül</w:t>
      </w:r>
      <w:r w:rsidR="004553E3" w:rsidRPr="00AE2028">
        <w:t>. Ezt felhasználva írhatjuk fel a Bellman-szabályt, amely a Q-tanulás iterációs szabálya lesz:</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67068321" w14:textId="77777777" w:rsidTr="00DF3AD2">
        <w:trPr>
          <w:trHeight w:val="289"/>
        </w:trPr>
        <w:tc>
          <w:tcPr>
            <w:tcW w:w="1111" w:type="dxa"/>
            <w:vAlign w:val="center"/>
          </w:tcPr>
          <w:p w14:paraId="57835B0E" w14:textId="77777777" w:rsidR="004553E3" w:rsidRPr="00AE2028" w:rsidRDefault="004553E3" w:rsidP="00DF3AD2">
            <w:pPr>
              <w:ind w:firstLine="0"/>
              <w:jc w:val="center"/>
              <w:rPr>
                <w:noProof/>
              </w:rPr>
            </w:pPr>
          </w:p>
        </w:tc>
        <w:tc>
          <w:tcPr>
            <w:tcW w:w="6246" w:type="dxa"/>
            <w:vAlign w:val="center"/>
          </w:tcPr>
          <w:p w14:paraId="6549048C" w14:textId="136F907F" w:rsidR="004553E3" w:rsidRPr="00AE2028" w:rsidRDefault="00227157" w:rsidP="00DF3AD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bSup>
                          <m:sSubSupPr>
                            <m:ctrlPr>
                              <w:rPr>
                                <w:rFonts w:ascii="Cambria Math" w:hAnsi="Cambria Math"/>
                                <w:i/>
                              </w:rPr>
                            </m:ctrlPr>
                          </m:sSubSupPr>
                          <m:e>
                            <m:acc>
                              <m:accPr>
                                <m:ctrlPr>
                                  <w:rPr>
                                    <w:rFonts w:ascii="Cambria Math" w:hAnsi="Cambria Math"/>
                                    <w:i/>
                                  </w:rPr>
                                </m:ctrlPr>
                              </m:accPr>
                              <m:e>
                                <m:r>
                                  <w:rPr>
                                    <w:rFonts w:ascii="Cambria Math" w:hAnsi="Cambria Math"/>
                                  </w:rPr>
                                  <m:t>Q</m:t>
                                </m:r>
                              </m:e>
                            </m:acc>
                          </m:e>
                          <m:sub>
                            <m:r>
                              <w:rPr>
                                <w:rFonts w:ascii="Cambria Math" w:hAnsi="Cambria Math"/>
                              </w:rPr>
                              <m:t>k</m:t>
                            </m:r>
                          </m:sub>
                          <m:sup>
                            <m:r>
                              <w:rPr>
                                <w:rFonts w:ascii="Cambria Math" w:hAnsi="Cambria Math"/>
                              </w:rPr>
                              <m:t>π</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3D404E3E" w14:textId="363EBEF8" w:rsidR="004553E3" w:rsidRPr="00AE2028" w:rsidRDefault="004553E3" w:rsidP="00DF3AD2">
            <w:pPr>
              <w:ind w:firstLine="0"/>
              <w:jc w:val="center"/>
            </w:pPr>
            <w:r w:rsidRPr="00AE2028">
              <w:t>(</w:t>
            </w:r>
            <w:r w:rsidR="00300486" w:rsidRPr="00AE2028">
              <w:t>1.17</w:t>
            </w:r>
            <w:r w:rsidRPr="00AE2028">
              <w:t>)</w:t>
            </w:r>
          </w:p>
        </w:tc>
      </w:tr>
    </w:tbl>
    <w:p w14:paraId="5587336F" w14:textId="77777777" w:rsidR="004553E3" w:rsidRPr="00AE2028" w:rsidRDefault="004553E3" w:rsidP="00452FFD">
      <w:pPr>
        <w:ind w:firstLine="0"/>
      </w:pPr>
    </w:p>
    <w:p w14:paraId="189818A2" w14:textId="15E63FA8" w:rsidR="00D37409" w:rsidRPr="00AE2028" w:rsidRDefault="00885C87" w:rsidP="004553E3">
      <w:r w:rsidRPr="00AE2028">
        <w:t xml:space="preserve">A </w:t>
      </w:r>
      <w:r w:rsidRPr="00AE2028">
        <w:rPr>
          <w:i/>
          <w:iCs/>
        </w:rPr>
        <w:t>Q</w:t>
      </w:r>
      <w:r w:rsidR="006001CC" w:rsidRPr="00AE2028">
        <w:t xml:space="preserve"> </w:t>
      </w:r>
      <w:r w:rsidRPr="00AE2028">
        <w:t xml:space="preserve">függvény megtanulása viszont rendkívül nehéz feladat lehet </w:t>
      </w:r>
      <w:r w:rsidR="006001CC" w:rsidRPr="00AE2028">
        <w:t>a nagy</w:t>
      </w:r>
      <w:r w:rsidRPr="00AE2028">
        <w:t xml:space="preserve"> számú</w:t>
      </w:r>
      <w:r w:rsidR="00E273B1" w:rsidRPr="00AE2028">
        <w:t>, vagy akár végtelen</w:t>
      </w:r>
      <w:r w:rsidRPr="00AE2028">
        <w:t xml:space="preserve"> </w:t>
      </w:r>
      <w:r w:rsidR="006001CC" w:rsidRPr="00AE2028">
        <w:t xml:space="preserve">lehetséges </w:t>
      </w:r>
      <w:r w:rsidRPr="00AE2028">
        <w:t>állapot</w:t>
      </w:r>
      <w:r w:rsidR="006001CC" w:rsidRPr="00AE2028">
        <w:t>tal rendelkező környezetek esetébe</w:t>
      </w:r>
      <w:r w:rsidR="00897846" w:rsidRPr="00AE2028">
        <w:t>n</w:t>
      </w:r>
      <w:r w:rsidRPr="00AE2028">
        <w:t>,</w:t>
      </w:r>
      <w:r w:rsidR="006001CC" w:rsidRPr="00AE2028">
        <w:t xml:space="preserve"> miközben a stratégia egy </w:t>
      </w:r>
      <w:r w:rsidR="00E273B1" w:rsidRPr="00AE2028">
        <w:t xml:space="preserve">viszonylag </w:t>
      </w:r>
      <w:r w:rsidR="006001CC" w:rsidRPr="00AE2028">
        <w:t>egyszerű függvény. Emiatt</w:t>
      </w:r>
      <w:r w:rsidRPr="00AE2028">
        <w:t xml:space="preserve"> </w:t>
      </w:r>
      <w:r w:rsidR="006001CC" w:rsidRPr="00AE2028">
        <w:t>célszerűbbnek tűnik,</w:t>
      </w:r>
      <w:r w:rsidRPr="00AE2028">
        <w:t xml:space="preserve"> ha közvetlenül a stratégiát próbálnánk meg megtanulni</w:t>
      </w:r>
      <w:r w:rsidR="006001CC" w:rsidRPr="00AE2028">
        <w:t>, az akció-érték függvény helyett</w:t>
      </w:r>
      <w:r w:rsidRPr="00AE2028">
        <w:t xml:space="preserve">. </w:t>
      </w:r>
      <w:r w:rsidR="006001CC" w:rsidRPr="00AE2028">
        <w:t>Ez a céljuk az ún.</w:t>
      </w:r>
      <w:r w:rsidRPr="00AE2028">
        <w:t xml:space="preserve"> stratégia gradiens (policy gradient)</w:t>
      </w:r>
      <w:r w:rsidR="006001CC" w:rsidRPr="00AE2028">
        <w:t xml:space="preserve"> módszereknek</w:t>
      </w:r>
      <w:r w:rsidRPr="00AE2028">
        <w:t xml:space="preserve">. A legegyszerűbb </w:t>
      </w:r>
      <w:r w:rsidR="006001CC" w:rsidRPr="00AE2028">
        <w:t>ilyen</w:t>
      </w:r>
      <w:r w:rsidRPr="00AE2028">
        <w:t xml:space="preserve"> a </w:t>
      </w:r>
      <w:r w:rsidRPr="00AE2028">
        <w:rPr>
          <w:i/>
          <w:iCs/>
        </w:rPr>
        <w:t>REINFORCE</w:t>
      </w:r>
      <w:r w:rsidRPr="00AE2028">
        <w:t xml:space="preserve"> algoritmus</w:t>
      </w:r>
      <w:r w:rsidR="00CC165A" w:rsidRPr="00AE2028">
        <w:t xml:space="preserve"> </w:t>
      </w:r>
      <w:sdt>
        <w:sdtPr>
          <w:id w:val="1148016562"/>
          <w:citation/>
        </w:sdtPr>
        <w:sdtEndPr/>
        <w:sdtContent>
          <w:r w:rsidR="00CC165A" w:rsidRPr="00AE2028">
            <w:fldChar w:fldCharType="begin"/>
          </w:r>
          <w:r w:rsidR="00CC165A" w:rsidRPr="00AE2028">
            <w:instrText xml:space="preserve"> CITATION Rei20 \l 1038 </w:instrText>
          </w:r>
          <w:r w:rsidR="00CC165A" w:rsidRPr="00AE2028">
            <w:fldChar w:fldCharType="separate"/>
          </w:r>
          <w:r w:rsidR="00653CCF">
            <w:rPr>
              <w:noProof/>
            </w:rPr>
            <w:t>[6]</w:t>
          </w:r>
          <w:r w:rsidR="00CC165A" w:rsidRPr="00AE2028">
            <w:fldChar w:fldCharType="end"/>
          </w:r>
        </w:sdtContent>
      </w:sdt>
      <w:r w:rsidRPr="00AE2028">
        <w:t xml:space="preserve">, más néven a Monte-Carlo policy gradient. </w:t>
      </w:r>
      <w:r w:rsidR="00BF2ABD" w:rsidRPr="00AE2028">
        <w:t xml:space="preserve">Az utóbbi elnevezést onnan kapta, hogy a várható értéket Monte-Carlo módszerrel becsüljük, azaz, véletlen mintavételezéssel a várható értéket az átlaggal közelítjük (így tulajdonképpen az állapot-érték függvény az átlagos diszkontált jutalom). </w:t>
      </w:r>
      <w:r w:rsidRPr="00AE2028">
        <w:t>A stratégia gradiens, azaz a költségfüggvény háló paraméterei szerint</w:t>
      </w:r>
      <w:r w:rsidR="000B61D7" w:rsidRPr="00AE2028">
        <w:t>i deriváltja</w:t>
      </w:r>
      <w:r w:rsidRPr="00AE2028">
        <w:t xml:space="preserve"> </w:t>
      </w:r>
      <w:r w:rsidR="00D37409" w:rsidRPr="00AE2028">
        <w:t xml:space="preserve">egy hosszadalmas levezetés után </w:t>
      </w:r>
      <w:r w:rsidRPr="00AE2028">
        <w:t>a következőképpen néz ki</w:t>
      </w:r>
      <w:r w:rsidR="00D37409" w:rsidRPr="00AE2028">
        <w:t>:</w:t>
      </w:r>
      <w:r w:rsidRPr="00AE2028">
        <w:t xml:space="preserve">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5E10AE4" w14:textId="77777777" w:rsidTr="00D37409">
        <w:trPr>
          <w:trHeight w:val="289"/>
        </w:trPr>
        <w:tc>
          <w:tcPr>
            <w:tcW w:w="1111" w:type="dxa"/>
            <w:vAlign w:val="center"/>
          </w:tcPr>
          <w:p w14:paraId="599DE1DA" w14:textId="77777777" w:rsidR="00D37409" w:rsidRPr="00AE2028" w:rsidRDefault="00D37409" w:rsidP="00D37409">
            <w:pPr>
              <w:ind w:firstLine="0"/>
              <w:jc w:val="center"/>
              <w:rPr>
                <w:noProof/>
              </w:rPr>
            </w:pPr>
          </w:p>
        </w:tc>
        <w:tc>
          <w:tcPr>
            <w:tcW w:w="6246" w:type="dxa"/>
            <w:vAlign w:val="center"/>
          </w:tcPr>
          <w:p w14:paraId="18EE5285" w14:textId="5300DB4D" w:rsidR="00D37409" w:rsidRPr="00AE2028" w:rsidRDefault="009B2C7D" w:rsidP="00D37409">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cr m:val="double-struck"/>
                  </m:rPr>
                  <w:rPr>
                    <w:rFonts w:ascii="Cambria Math" w:hAnsi="Cambria Math"/>
                  </w:rPr>
                  <m:t>=E</m:t>
                </m:r>
                <m:d>
                  <m:dPr>
                    <m:ctrlPr>
                      <w:rPr>
                        <w:rFonts w:ascii="Cambria Math" w:hAnsi="Cambria Math"/>
                        <w:i/>
                      </w:rPr>
                    </m:ctrlPr>
                  </m:dPr>
                  <m:e>
                    <m:r>
                      <w:rPr>
                        <w:rFonts w:ascii="Cambria Math" w:hAnsi="Cambria Math"/>
                      </w:rPr>
                      <m:t>r(τ)</m:t>
                    </m:r>
                  </m:e>
                </m:d>
                <m:r>
                  <w:rPr>
                    <w:rFonts w:ascii="Cambria Math" w:hAnsi="Cambria Math"/>
                  </w:rPr>
                  <m:t>=</m:t>
                </m:r>
                <m:nary>
                  <m:naryPr>
                    <m:limLoc m:val="subSup"/>
                    <m:supHide m:val="1"/>
                    <m:ctrlPr>
                      <w:rPr>
                        <w:rFonts w:ascii="Cambria Math" w:hAnsi="Cambria Math"/>
                        <w:i/>
                      </w:rPr>
                    </m:ctrlPr>
                  </m:naryPr>
                  <m:sub>
                    <m:r>
                      <w:rPr>
                        <w:rFonts w:ascii="Cambria Math" w:hAnsi="Cambria Math"/>
                      </w:rPr>
                      <m:t>τ</m:t>
                    </m:r>
                  </m:sub>
                  <m:sup/>
                  <m:e>
                    <m:r>
                      <w:rPr>
                        <w:rFonts w:ascii="Cambria Math" w:hAnsi="Cambria Math"/>
                      </w:rPr>
                      <m:t>r(τ)p</m:t>
                    </m:r>
                    <m:d>
                      <m:dPr>
                        <m:ctrlPr>
                          <w:rPr>
                            <w:rFonts w:ascii="Cambria Math" w:hAnsi="Cambria Math"/>
                            <w:i/>
                          </w:rPr>
                        </m:ctrlPr>
                      </m:dPr>
                      <m:e>
                        <m:r>
                          <w:rPr>
                            <w:rFonts w:ascii="Cambria Math" w:hAnsi="Cambria Math"/>
                          </w:rPr>
                          <m:t>τ;θ</m:t>
                        </m:r>
                      </m:e>
                    </m:d>
                  </m:e>
                </m:nary>
              </m:oMath>
            </m:oMathPara>
          </w:p>
        </w:tc>
        <w:tc>
          <w:tcPr>
            <w:tcW w:w="1443" w:type="dxa"/>
            <w:vAlign w:val="center"/>
          </w:tcPr>
          <w:p w14:paraId="09E0887E" w14:textId="5D9CCBAA" w:rsidR="00A21F5C" w:rsidRPr="00AE2028" w:rsidRDefault="00D37409" w:rsidP="00A21F5C">
            <w:pPr>
              <w:ind w:firstLine="0"/>
              <w:jc w:val="center"/>
            </w:pPr>
            <w:r w:rsidRPr="00AE2028">
              <w:t>(</w:t>
            </w:r>
            <w:r w:rsidR="00300486" w:rsidRPr="00AE2028">
              <w:t>1.18</w:t>
            </w:r>
            <w:r w:rsidRPr="00AE2028">
              <w:t>)</w:t>
            </w:r>
          </w:p>
        </w:tc>
      </w:tr>
      <w:tr w:rsidR="00AE2028" w:rsidRPr="00AE2028" w14:paraId="30676804" w14:textId="77777777" w:rsidTr="00D37409">
        <w:trPr>
          <w:trHeight w:val="289"/>
        </w:trPr>
        <w:tc>
          <w:tcPr>
            <w:tcW w:w="1111" w:type="dxa"/>
            <w:vAlign w:val="center"/>
          </w:tcPr>
          <w:p w14:paraId="5128513F" w14:textId="77777777" w:rsidR="00A21F5C" w:rsidRPr="00AE2028" w:rsidRDefault="00A21F5C" w:rsidP="00A21F5C">
            <w:pPr>
              <w:ind w:firstLine="0"/>
              <w:jc w:val="center"/>
              <w:rPr>
                <w:noProof/>
              </w:rPr>
            </w:pPr>
          </w:p>
        </w:tc>
        <w:tc>
          <w:tcPr>
            <w:tcW w:w="6246" w:type="dxa"/>
            <w:vAlign w:val="center"/>
          </w:tcPr>
          <w:p w14:paraId="12C1C55E" w14:textId="62E8FC5D" w:rsidR="00A21F5C" w:rsidRPr="00AE2028" w:rsidRDefault="00227157" w:rsidP="00A21F5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2EBD54B5" w14:textId="59189FEA" w:rsidR="00A21F5C" w:rsidRPr="00AE2028" w:rsidRDefault="00A21F5C" w:rsidP="00A21F5C">
            <w:pPr>
              <w:ind w:firstLine="0"/>
              <w:jc w:val="center"/>
            </w:pPr>
            <w:r w:rsidRPr="00AE2028">
              <w:t>(</w:t>
            </w:r>
            <w:r w:rsidR="00300486" w:rsidRPr="00AE2028">
              <w:t>1.19</w:t>
            </w:r>
            <w:r w:rsidRPr="00AE2028">
              <w:t>)</w:t>
            </w:r>
          </w:p>
        </w:tc>
      </w:tr>
    </w:tbl>
    <w:p w14:paraId="33C82C3B" w14:textId="77777777" w:rsidR="00D37409" w:rsidRPr="00AE2028" w:rsidRDefault="00D37409" w:rsidP="00885C87"/>
    <w:p w14:paraId="4CA269D7" w14:textId="116479C3" w:rsidR="00885C87" w:rsidRPr="00AE2028" w:rsidRDefault="00BF2ABD" w:rsidP="00E273B1">
      <w:pPr>
        <w:ind w:firstLine="0"/>
      </w:pPr>
      <w:r w:rsidRPr="00AE2028">
        <w:t>Az egyenlet egyszerűen kifejtve</w:t>
      </w:r>
      <w:r w:rsidR="00D37409" w:rsidRPr="00AE2028">
        <w:t>:</w:t>
      </w:r>
      <w:r w:rsidR="00AF6DF6" w:rsidRPr="00AE2028">
        <w:t xml:space="preserve"> </w:t>
      </w:r>
      <w:r w:rsidR="00D37409" w:rsidRPr="00AE2028">
        <w:t>A</w:t>
      </w:r>
      <w:r w:rsidR="00AF6DF6" w:rsidRPr="00AE2028">
        <w:t xml:space="preserve">z </w:t>
      </w:r>
      <w:r w:rsidR="00D37409" w:rsidRPr="00AE2028">
        <w:t>a</w:t>
      </w:r>
      <w:r w:rsidR="00AF6DF6" w:rsidRPr="00AE2028">
        <w:t xml:space="preserve">lgoritmus lényege, hogy ha egy akcióra nagy jutalmat kapott, akkor </w:t>
      </w:r>
      <w:r w:rsidR="00D37409" w:rsidRPr="00AE2028">
        <w:t>megerősítjük a döntésében</w:t>
      </w:r>
      <w:r w:rsidR="000E6954" w:rsidRPr="00AE2028">
        <w:t xml:space="preserve"> (a gradiens irányába lépünk)</w:t>
      </w:r>
      <w:r w:rsidR="00D37409" w:rsidRPr="00AE2028">
        <w:t xml:space="preserve">, tehát úgy </w:t>
      </w:r>
      <w:r w:rsidR="00AF6DF6" w:rsidRPr="00AE2028">
        <w:t>módosítjuk a háló paramétereit, hogy legközelebb nagyobb valószínűséggel hajtsa végre ezt az akciót</w:t>
      </w:r>
      <w:r w:rsidR="00D37409" w:rsidRPr="00AE2028">
        <w:t>.</w:t>
      </w:r>
      <w:r w:rsidR="00AF6DF6" w:rsidRPr="00AE2028">
        <w:t xml:space="preserve"> </w:t>
      </w:r>
      <w:r w:rsidR="00D37409" w:rsidRPr="00AE2028">
        <w:t>E</w:t>
      </w:r>
      <w:r w:rsidR="00AF6DF6" w:rsidRPr="00AE2028">
        <w:t xml:space="preserve">llenkező esetben </w:t>
      </w:r>
      <w:r w:rsidR="00D37409" w:rsidRPr="00AE2028">
        <w:t>ellenezzük a döntését, így</w:t>
      </w:r>
      <w:r w:rsidR="00AF6DF6" w:rsidRPr="00AE2028">
        <w:t xml:space="preserve"> csökkentjük a</w:t>
      </w:r>
      <w:r w:rsidR="00D37409" w:rsidRPr="00AE2028">
        <w:t>z adott akció</w:t>
      </w:r>
      <w:r w:rsidR="00AF6DF6" w:rsidRPr="00AE2028">
        <w:t xml:space="preserve"> valószínűségét</w:t>
      </w:r>
      <w:r w:rsidR="000E6954" w:rsidRPr="00AE2028">
        <w:t xml:space="preserve"> (a gradienssel ellenkező irányba lépünk)</w:t>
      </w:r>
      <w:r w:rsidR="00AF6DF6" w:rsidRPr="00AE2028">
        <w:t>.</w:t>
      </w:r>
      <w:r w:rsidR="0030396F" w:rsidRPr="00AE2028">
        <w:t xml:space="preserve"> Látható, hogy a kapott képletben </w:t>
      </w:r>
      <w:r w:rsidR="0030396F" w:rsidRPr="00AE2028">
        <w:lastRenderedPageBreak/>
        <w:t>a gradiensre nem az összes jutalom, hanem csak a jövőbeli diszkontált jutalmak vannak hatással. Ennek oka, az úgynevezett credit</w:t>
      </w:r>
      <w:r w:rsidR="00ED7D95" w:rsidRPr="00AE2028">
        <w:t>-</w:t>
      </w:r>
      <w:r w:rsidR="0030396F" w:rsidRPr="00AE2028">
        <w:t>assignment probléma csökkentése. Lényege, hogyha a teljes trajektória jutalmát néznék, akkor nem tudnánk megmondani, hogy a sok-sok akció közül melyek voltak igazából a jó vagy a rossz döntések. Így az akció-sorozatban el tud tűnni egy-egy nagyon rossz lépés, ha ettől még átlagosan jó a jutalom és fordítva. A következménye pedig az, hogy instabillá válik az algoritmus, zajos lesz a gradiens becslés és nehezen fog konvergálni. Ezért szűrjük le a számításba jöhető jutalmakat, úgy, hogy</w:t>
      </w:r>
      <w:r w:rsidR="00ED7D95" w:rsidRPr="00AE2028">
        <w:t xml:space="preserve"> egyrészt az adott akciónál csak akció után kapott jutalmak számítsanak (jövőbeli), másrészt érdemes figyelni arra, hogy jövőben távoli jutalmak kevésbé, míg a közelebbi jutalmak nagyobb mértékben számítsanak (diszkontált). Ha belegondolunk az ember is így működik.</w:t>
      </w:r>
    </w:p>
    <w:p w14:paraId="29B020F1" w14:textId="6ABB8519" w:rsidR="00066B12" w:rsidRPr="00AE2028" w:rsidRDefault="00175C4A" w:rsidP="00885C87">
      <w:r w:rsidRPr="00AE2028">
        <w:t>Szintén egy megoldandó</w:t>
      </w:r>
      <w:r w:rsidR="00AF6DF6" w:rsidRPr="00AE2028">
        <w:t xml:space="preserve"> probléma</w:t>
      </w:r>
      <w:r w:rsidR="00ED7D95" w:rsidRPr="00AE2028">
        <w:t xml:space="preserve"> </w:t>
      </w:r>
      <w:r w:rsidRPr="00AE2028">
        <w:t xml:space="preserve">az </w:t>
      </w:r>
      <w:r w:rsidR="00ED7D95" w:rsidRPr="00AE2028">
        <w:t>is</w:t>
      </w:r>
      <w:r w:rsidR="00AF6DF6" w:rsidRPr="00AE2028">
        <w:t xml:space="preserve">, hogy </w:t>
      </w:r>
      <w:r w:rsidR="00066B12" w:rsidRPr="00AE2028">
        <w:t xml:space="preserve">miként </w:t>
      </w:r>
      <w:r w:rsidR="00AF6DF6" w:rsidRPr="00AE2028">
        <w:t>állítsuk be a jutalmazás mértékét.</w:t>
      </w:r>
      <w:r w:rsidR="00066B12" w:rsidRPr="00AE2028">
        <w:t xml:space="preserve"> </w:t>
      </w:r>
      <w:r w:rsidRPr="00AE2028">
        <w:t>Ha a</w:t>
      </w:r>
      <w:r w:rsidR="00066B12" w:rsidRPr="00AE2028">
        <w:t xml:space="preserve"> </w:t>
      </w:r>
      <w:r w:rsidR="00AF6DF6" w:rsidRPr="00AE2028">
        <w:t xml:space="preserve">legtöbb esetben </w:t>
      </w:r>
      <w:r w:rsidR="00066B12" w:rsidRPr="00AE2028">
        <w:t>nemnegatív</w:t>
      </w:r>
      <w:r w:rsidR="00AF6DF6" w:rsidRPr="00AE2028">
        <w:t xml:space="preserve"> értékek a jutalmak, </w:t>
      </w:r>
      <w:r w:rsidRPr="00AE2028">
        <w:t>akkor</w:t>
      </w:r>
      <w:r w:rsidR="00AF6DF6" w:rsidRPr="00AE2028">
        <w:t xml:space="preserve"> a hálót </w:t>
      </w:r>
      <w:r w:rsidR="00066B12" w:rsidRPr="00AE2028">
        <w:t xml:space="preserve">tulajdonképpen nem is büntetjük egy </w:t>
      </w:r>
      <w:r w:rsidR="00AF6DF6" w:rsidRPr="00AE2028">
        <w:t xml:space="preserve">rossz döntésnél, inkább csak kevésbé erősítjük meg a döntésében. Ezért </w:t>
      </w:r>
      <w:r w:rsidR="00066B12" w:rsidRPr="00AE2028">
        <w:t>célszerű</w:t>
      </w:r>
      <w:r w:rsidR="00AF6DF6" w:rsidRPr="00AE2028">
        <w:t xml:space="preserve"> lenne </w:t>
      </w:r>
      <w:r w:rsidR="007D615B" w:rsidRPr="00AE2028">
        <w:t>kiszámolni egy alap értéket</w:t>
      </w:r>
      <w:r w:rsidR="00AF6DF6" w:rsidRPr="00AE2028">
        <w:t xml:space="preserve">, </w:t>
      </w:r>
      <w:r w:rsidR="00283D5B" w:rsidRPr="00AE2028">
        <w:t xml:space="preserve">például a véletlenszerű stratégia által elérhető jutalmat (ami nem feltétlenül nulla), </w:t>
      </w:r>
      <w:r w:rsidR="007D615B" w:rsidRPr="00AE2028">
        <w:t>melyet kivonunk az aktuális jutalomból</w:t>
      </w:r>
      <w:r w:rsidR="00AF6DF6" w:rsidRPr="00AE2028">
        <w:t xml:space="preserve">. Ez a </w:t>
      </w:r>
      <w:r w:rsidR="00AF6DF6" w:rsidRPr="00AE2028">
        <w:rPr>
          <w:i/>
          <w:iCs/>
        </w:rPr>
        <w:t>baseline</w:t>
      </w:r>
      <w:r w:rsidR="00AF6DF6" w:rsidRPr="00AE2028">
        <w:t xml:space="preserve"> fogalma, mint egy offset, eltoljuk a nulla átmenetet.</w:t>
      </w:r>
      <w:r w:rsidR="007D615B" w:rsidRPr="00AE2028">
        <w:t xml:space="preserve"> Tehát </w:t>
      </w:r>
      <w:r w:rsidR="00066B12" w:rsidRPr="00AE2028">
        <w:t xml:space="preserve">ennél az alapértéknél </w:t>
      </w:r>
      <w:r w:rsidR="007D615B" w:rsidRPr="00AE2028">
        <w:t xml:space="preserve">jobb teljesítményt jutalmazzuk, a rosszabbat büntetjük. </w:t>
      </w:r>
      <w:r w:rsidR="00F121F8" w:rsidRPr="00AE2028">
        <w:t>A következőképpen m</w:t>
      </w:r>
      <w:r w:rsidR="00066B12" w:rsidRPr="00AE2028">
        <w:t>ódosul</w:t>
      </w:r>
      <w:r w:rsidR="007D615B" w:rsidRPr="00AE2028">
        <w:t xml:space="preserve"> a </w:t>
      </w:r>
      <w:r w:rsidR="00066B12" w:rsidRPr="00AE2028">
        <w:t>stratégia gradiens</w:t>
      </w:r>
      <w:r w:rsidR="00F121F8" w:rsidRPr="00AE2028">
        <w:t xml:space="preserve"> </w:t>
      </w:r>
      <w:r w:rsidR="00066B12" w:rsidRPr="00AE2028">
        <w:t>alak</w:t>
      </w:r>
      <w:r w:rsidR="00F121F8" w:rsidRPr="00AE2028">
        <w:t>ja</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199C520" w14:textId="77777777" w:rsidTr="00DD19FC">
        <w:trPr>
          <w:trHeight w:val="289"/>
        </w:trPr>
        <w:tc>
          <w:tcPr>
            <w:tcW w:w="1111" w:type="dxa"/>
            <w:vAlign w:val="center"/>
          </w:tcPr>
          <w:p w14:paraId="64EC7B84" w14:textId="77777777" w:rsidR="00066B12" w:rsidRPr="00AE2028" w:rsidRDefault="00066B12" w:rsidP="00DD19FC">
            <w:pPr>
              <w:ind w:firstLine="0"/>
              <w:jc w:val="center"/>
              <w:rPr>
                <w:noProof/>
              </w:rPr>
            </w:pPr>
          </w:p>
        </w:tc>
        <w:tc>
          <w:tcPr>
            <w:tcW w:w="6246" w:type="dxa"/>
            <w:vAlign w:val="center"/>
          </w:tcPr>
          <w:p w14:paraId="5F4B591C" w14:textId="6611DE72" w:rsidR="00066B12" w:rsidRPr="00AE2028" w:rsidRDefault="00227157" w:rsidP="00DD19F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1443" w:type="dxa"/>
            <w:vAlign w:val="center"/>
          </w:tcPr>
          <w:p w14:paraId="68A65F10" w14:textId="443F5DEE" w:rsidR="00066B12" w:rsidRPr="00AE2028" w:rsidRDefault="00066B12" w:rsidP="00DD19FC">
            <w:pPr>
              <w:ind w:firstLine="0"/>
              <w:jc w:val="center"/>
            </w:pPr>
            <w:r w:rsidRPr="00AE2028">
              <w:t>(</w:t>
            </w:r>
            <w:r w:rsidR="00300486" w:rsidRPr="00AE2028">
              <w:t>1.20</w:t>
            </w:r>
            <w:r w:rsidRPr="00AE2028">
              <w:t>)</w:t>
            </w:r>
          </w:p>
        </w:tc>
      </w:tr>
    </w:tbl>
    <w:p w14:paraId="7A3791CA" w14:textId="4267F85F" w:rsidR="00066B12" w:rsidRPr="00AE2028" w:rsidRDefault="00066B12" w:rsidP="00066B12">
      <w:pPr>
        <w:ind w:firstLine="0"/>
      </w:pPr>
    </w:p>
    <w:p w14:paraId="3077B7C7" w14:textId="6FEDA19F" w:rsidR="00066B12" w:rsidRPr="00AE2028" w:rsidRDefault="00175C4A" w:rsidP="00066B12">
      <w:r w:rsidRPr="00AE2028">
        <w:t>A</w:t>
      </w:r>
      <w:r w:rsidR="007D615B" w:rsidRPr="00AE2028">
        <w:t xml:space="preserve"> </w:t>
      </w:r>
      <w:r w:rsidR="007D615B" w:rsidRPr="00AE2028">
        <w:rPr>
          <w:i/>
          <w:iCs/>
        </w:rPr>
        <w:t>baseline</w:t>
      </w:r>
      <w:r w:rsidR="007D615B" w:rsidRPr="00AE2028">
        <w:t xml:space="preserve"> a meghatározására léteznek </w:t>
      </w:r>
      <w:r w:rsidR="00066B12" w:rsidRPr="00AE2028">
        <w:t xml:space="preserve">különböző, jól bevált </w:t>
      </w:r>
      <w:r w:rsidR="007D615B" w:rsidRPr="00AE2028">
        <w:t>módszerek. Például ahelyett, hogy konstan</w:t>
      </w:r>
      <w:r w:rsidR="00283D5B" w:rsidRPr="00AE2028">
        <w:t>s értékűnek</w:t>
      </w:r>
      <w:r w:rsidR="007D615B" w:rsidRPr="00AE2028">
        <w:t xml:space="preserve"> választanánk, </w:t>
      </w:r>
      <w:r w:rsidR="004459AF" w:rsidRPr="00AE2028">
        <w:t xml:space="preserve">érdemesebb </w:t>
      </w:r>
      <w:r w:rsidR="00283D5B" w:rsidRPr="00AE2028">
        <w:t xml:space="preserve">lenne adaptívnak beállítani. Például </w:t>
      </w:r>
      <w:r w:rsidR="00644D5E" w:rsidRPr="00AE2028">
        <w:t xml:space="preserve">válasszuk meg úgy, hogy akkor jó a jutalom, ha </w:t>
      </w:r>
      <w:r w:rsidR="001C614E" w:rsidRPr="00AE2028">
        <w:t>az nagyobb, mint az adott állapotból elérhető jutalom várható értéke, az</w:t>
      </w:r>
      <w:r w:rsidR="00897846" w:rsidRPr="00AE2028">
        <w:t>az</w:t>
      </w:r>
      <w:r w:rsidR="001C614E" w:rsidRPr="00AE2028">
        <w:t xml:space="preserve"> az érték függvénynél. </w:t>
      </w:r>
      <w:r w:rsidR="00066B12" w:rsidRPr="00AE2028">
        <w:t>Ezt a különbséget hívjuk</w:t>
      </w:r>
      <w:r w:rsidR="001C614E" w:rsidRPr="00AE2028">
        <w:t xml:space="preserve"> előny függvény</w:t>
      </w:r>
      <w:r w:rsidR="00066B12" w:rsidRPr="00AE2028">
        <w:t>nek</w:t>
      </w:r>
      <w:r w:rsidR="001C614E" w:rsidRPr="00AE2028">
        <w:t xml:space="preserve"> (</w:t>
      </w:r>
      <w:r w:rsidR="001C614E" w:rsidRPr="00AE2028">
        <w:rPr>
          <w:i/>
          <w:iCs/>
        </w:rPr>
        <w:t>advantage</w:t>
      </w:r>
      <w:r w:rsidR="001C614E" w:rsidRPr="00AE2028">
        <w:t>)</w:t>
      </w:r>
      <w:r w:rsidR="00066B12" w:rsidRPr="00AE2028">
        <w:t>,</w:t>
      </w:r>
      <w:r w:rsidR="00E627E7" w:rsidRPr="00AE2028">
        <w:t xml:space="preserve"> </w:t>
      </w:r>
      <w:r w:rsidR="00066B12" w:rsidRPr="00AE2028">
        <w:t>mely tulajdonképpen</w:t>
      </w:r>
      <w:r w:rsidR="00E627E7" w:rsidRPr="00AE2028">
        <w:t xml:space="preserve"> </w:t>
      </w:r>
      <w:r w:rsidR="00741E5E" w:rsidRPr="00AE2028">
        <w:t xml:space="preserve">a </w:t>
      </w:r>
      <w:r w:rsidR="00E627E7" w:rsidRPr="00AE2028">
        <w:rPr>
          <w:i/>
          <w:iCs/>
        </w:rPr>
        <w:t>Q</w:t>
      </w:r>
      <w:r w:rsidR="00E627E7" w:rsidRPr="00AE2028">
        <w:t xml:space="preserve"> és </w:t>
      </w:r>
      <w:r w:rsidR="00E627E7" w:rsidRPr="00AE2028">
        <w:rPr>
          <w:i/>
          <w:iCs/>
        </w:rPr>
        <w:t>V</w:t>
      </w:r>
      <w:r w:rsidR="00E627E7" w:rsidRPr="00AE2028">
        <w:t xml:space="preserve"> </w:t>
      </w:r>
      <w:r w:rsidR="00741E5E" w:rsidRPr="00AE2028">
        <w:t xml:space="preserve">függvények </w:t>
      </w:r>
      <w:r w:rsidR="00E627E7" w:rsidRPr="00AE2028">
        <w:t>különbsége</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D78C0EC" w14:textId="77777777" w:rsidTr="00632EC1">
        <w:trPr>
          <w:trHeight w:val="289"/>
        </w:trPr>
        <w:tc>
          <w:tcPr>
            <w:tcW w:w="1111" w:type="dxa"/>
            <w:vAlign w:val="center"/>
          </w:tcPr>
          <w:p w14:paraId="7BD21BF7" w14:textId="77777777" w:rsidR="00066B12" w:rsidRPr="00AE2028" w:rsidRDefault="00066B12" w:rsidP="00741E5E">
            <w:pPr>
              <w:ind w:firstLine="0"/>
              <w:jc w:val="center"/>
              <w:rPr>
                <w:noProof/>
              </w:rPr>
            </w:pPr>
          </w:p>
        </w:tc>
        <w:tc>
          <w:tcPr>
            <w:tcW w:w="6246" w:type="dxa"/>
            <w:vAlign w:val="center"/>
          </w:tcPr>
          <w:p w14:paraId="4687C84B" w14:textId="77777777" w:rsidR="00066B12" w:rsidRPr="00AE2028" w:rsidRDefault="00227157" w:rsidP="00741E5E">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621BBEEF" w14:textId="22CF3C78" w:rsidR="00066B12" w:rsidRPr="00AE2028" w:rsidRDefault="00066B12" w:rsidP="00741E5E">
            <w:pPr>
              <w:ind w:firstLine="0"/>
              <w:jc w:val="center"/>
            </w:pPr>
            <w:r w:rsidRPr="00AE2028">
              <w:t>(</w:t>
            </w:r>
            <w:r w:rsidR="00300486" w:rsidRPr="00AE2028">
              <w:t>1.21</w:t>
            </w:r>
            <w:r w:rsidRPr="00AE2028">
              <w:t>)</w:t>
            </w:r>
          </w:p>
        </w:tc>
      </w:tr>
      <w:tr w:rsidR="00AE2028" w:rsidRPr="00AE2028" w14:paraId="31038D4F" w14:textId="77777777" w:rsidTr="00632EC1">
        <w:trPr>
          <w:trHeight w:val="289"/>
        </w:trPr>
        <w:tc>
          <w:tcPr>
            <w:tcW w:w="1111" w:type="dxa"/>
            <w:vAlign w:val="center"/>
          </w:tcPr>
          <w:p w14:paraId="09742F48" w14:textId="77777777" w:rsidR="00632EC1" w:rsidRPr="00AE2028" w:rsidRDefault="00632EC1" w:rsidP="00632EC1">
            <w:pPr>
              <w:ind w:firstLine="0"/>
              <w:jc w:val="center"/>
              <w:rPr>
                <w:noProof/>
              </w:rPr>
            </w:pPr>
          </w:p>
        </w:tc>
        <w:tc>
          <w:tcPr>
            <w:tcW w:w="6246" w:type="dxa"/>
            <w:vAlign w:val="center"/>
          </w:tcPr>
          <w:p w14:paraId="49469ABF" w14:textId="582FECF7" w:rsidR="00632EC1" w:rsidRPr="00AE2028" w:rsidRDefault="00227157" w:rsidP="00632EC1">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m:oMathPara>
          </w:p>
        </w:tc>
        <w:tc>
          <w:tcPr>
            <w:tcW w:w="1443" w:type="dxa"/>
            <w:vAlign w:val="center"/>
          </w:tcPr>
          <w:p w14:paraId="34AB7711" w14:textId="4BE3A0A1" w:rsidR="00632EC1" w:rsidRPr="00AE2028" w:rsidRDefault="00632EC1" w:rsidP="00632EC1">
            <w:pPr>
              <w:ind w:firstLine="0"/>
              <w:jc w:val="center"/>
            </w:pPr>
            <w:r w:rsidRPr="00AE2028">
              <w:t>(</w:t>
            </w:r>
            <w:r w:rsidR="00300486" w:rsidRPr="00AE2028">
              <w:t>1.22</w:t>
            </w:r>
            <w:r w:rsidRPr="00AE2028">
              <w:t>)</w:t>
            </w:r>
          </w:p>
        </w:tc>
      </w:tr>
    </w:tbl>
    <w:p w14:paraId="16987389" w14:textId="27B95A5E" w:rsidR="00C1263A" w:rsidRPr="00AE2028" w:rsidRDefault="00C1263A" w:rsidP="00632EC1">
      <w:pPr>
        <w:ind w:firstLine="0"/>
      </w:pPr>
    </w:p>
    <w:p w14:paraId="505C8346" w14:textId="57729F53" w:rsidR="00632EC1" w:rsidRPr="00AE2028" w:rsidRDefault="00632EC1" w:rsidP="00632EC1">
      <w:pPr>
        <w:pStyle w:val="Cmsor3"/>
      </w:pPr>
      <w:bookmarkStart w:id="13" w:name="_Toc72172770"/>
      <w:r w:rsidRPr="00AE2028">
        <w:t>Actor-Critic</w:t>
      </w:r>
      <w:bookmarkEnd w:id="13"/>
    </w:p>
    <w:p w14:paraId="06318C7C" w14:textId="3402C8A8" w:rsidR="00AF6DF6" w:rsidRPr="00AE2028" w:rsidRDefault="00E627E7" w:rsidP="00885C87">
      <w:r w:rsidRPr="00AE2028">
        <w:t xml:space="preserve">A következő említendő </w:t>
      </w:r>
      <w:r w:rsidR="00741E5E" w:rsidRPr="00AE2028">
        <w:t>stratégia</w:t>
      </w:r>
      <w:r w:rsidRPr="00AE2028">
        <w:t xml:space="preserve"> gradien</w:t>
      </w:r>
      <w:r w:rsidR="00741E5E" w:rsidRPr="00AE2028">
        <w:t>s</w:t>
      </w:r>
      <w:r w:rsidRPr="00AE2028">
        <w:t xml:space="preserve"> módszer az </w:t>
      </w:r>
      <w:r w:rsidR="00741E5E" w:rsidRPr="00AE2028">
        <w:t xml:space="preserve">ún. </w:t>
      </w:r>
      <w:r w:rsidRPr="00AE2028">
        <w:t>Actor-Critic</w:t>
      </w:r>
      <w:sdt>
        <w:sdtPr>
          <w:id w:val="-291519744"/>
          <w:citation/>
        </w:sdtPr>
        <w:sdtEndPr/>
        <w:sdtContent>
          <w:r w:rsidR="00CC165A" w:rsidRPr="00AE2028">
            <w:fldChar w:fldCharType="begin"/>
          </w:r>
          <w:r w:rsidR="00CC165A" w:rsidRPr="00AE2028">
            <w:instrText xml:space="preserve"> CITATION Pet05 \l 1038 </w:instrText>
          </w:r>
          <w:r w:rsidR="00CC165A" w:rsidRPr="00AE2028">
            <w:fldChar w:fldCharType="separate"/>
          </w:r>
          <w:r w:rsidR="00653CCF">
            <w:rPr>
              <w:noProof/>
            </w:rPr>
            <w:t xml:space="preserve"> [7]</w:t>
          </w:r>
          <w:r w:rsidR="00CC165A" w:rsidRPr="00AE2028">
            <w:fldChar w:fldCharType="end"/>
          </w:r>
        </w:sdtContent>
      </w:sdt>
      <w:r w:rsidR="004D3B90" w:rsidRPr="00AE2028">
        <w:t xml:space="preserve">. Az ilyen </w:t>
      </w:r>
      <w:r w:rsidR="00741E5E" w:rsidRPr="00AE2028">
        <w:t xml:space="preserve">funkciót ellátó </w:t>
      </w:r>
      <w:r w:rsidR="00CC71A2" w:rsidRPr="00AE2028">
        <w:t xml:space="preserve">neurális </w:t>
      </w:r>
      <w:r w:rsidR="004D3B90" w:rsidRPr="00AE2028">
        <w:t xml:space="preserve">hálóknak két </w:t>
      </w:r>
      <w:r w:rsidR="00741E5E" w:rsidRPr="00AE2028">
        <w:t>„fejük”</w:t>
      </w:r>
      <w:r w:rsidR="004D3B90" w:rsidRPr="00AE2028">
        <w:t xml:space="preserve"> van, azaz </w:t>
      </w:r>
      <w:r w:rsidR="00D6212A" w:rsidRPr="00AE2028">
        <w:t xml:space="preserve">a háló egy pontján </w:t>
      </w:r>
      <w:r w:rsidR="004D3B90" w:rsidRPr="00AE2028">
        <w:t>k</w:t>
      </w:r>
      <w:r w:rsidR="00D6212A" w:rsidRPr="00AE2028">
        <w:t>etté válnak a rétegek</w:t>
      </w:r>
      <w:r w:rsidR="004D3B90" w:rsidRPr="00AE2028">
        <w:t xml:space="preserve">. Van egy </w:t>
      </w:r>
      <w:r w:rsidR="004D3B90" w:rsidRPr="00AE2028">
        <w:rPr>
          <w:i/>
          <w:iCs/>
        </w:rPr>
        <w:t>Actor</w:t>
      </w:r>
      <w:r w:rsidR="004D3B90" w:rsidRPr="00AE2028">
        <w:t xml:space="preserve"> fej, mely </w:t>
      </w:r>
      <w:r w:rsidR="00741E5E" w:rsidRPr="00AE2028">
        <w:rPr>
          <w:i/>
          <w:iCs/>
        </w:rPr>
        <w:t>θ</w:t>
      </w:r>
      <w:r w:rsidR="00741E5E" w:rsidRPr="00AE2028">
        <w:t xml:space="preserve"> paraméterekkel rendelkezik és </w:t>
      </w:r>
      <w:r w:rsidR="004D3B90" w:rsidRPr="00AE2028">
        <w:rPr>
          <w:i/>
          <w:iCs/>
        </w:rPr>
        <w:t>REINFORCE</w:t>
      </w:r>
      <w:r w:rsidR="004D3B90" w:rsidRPr="00AE2028">
        <w:t xml:space="preserve"> módszerrel tanulja az optimális stratégiát</w:t>
      </w:r>
      <w:r w:rsidR="00217E37" w:rsidRPr="00AE2028">
        <w:t xml:space="preserve"> abba az irányba, </w:t>
      </w:r>
      <w:r w:rsidR="00741E5E" w:rsidRPr="00AE2028">
        <w:t>am</w:t>
      </w:r>
      <w:r w:rsidR="00CC71A2" w:rsidRPr="00AE2028">
        <w:t>ely</w:t>
      </w:r>
      <w:r w:rsidR="00741E5E" w:rsidRPr="00AE2028">
        <w:t>be</w:t>
      </w:r>
      <w:r w:rsidR="00217E37" w:rsidRPr="00AE2028">
        <w:t xml:space="preserve"> a </w:t>
      </w:r>
      <w:r w:rsidR="00217E37" w:rsidRPr="00AE2028">
        <w:rPr>
          <w:i/>
          <w:iCs/>
        </w:rPr>
        <w:t>Critic</w:t>
      </w:r>
      <w:r w:rsidR="00217E37" w:rsidRPr="00AE2028">
        <w:t xml:space="preserve"> fej javasolja</w:t>
      </w:r>
      <w:r w:rsidR="00741E5E" w:rsidRPr="00AE2028">
        <w:t>.</w:t>
      </w:r>
      <w:r w:rsidR="004D3B90" w:rsidRPr="00AE2028">
        <w:t xml:space="preserve"> </w:t>
      </w:r>
      <w:r w:rsidR="00741E5E" w:rsidRPr="00AE2028">
        <w:t>A</w:t>
      </w:r>
      <w:r w:rsidR="004D3B90" w:rsidRPr="00AE2028">
        <w:t xml:space="preserve"> </w:t>
      </w:r>
      <w:r w:rsidR="004D3B90" w:rsidRPr="00AE2028">
        <w:rPr>
          <w:i/>
          <w:iCs/>
        </w:rPr>
        <w:t>Critic</w:t>
      </w:r>
      <w:r w:rsidR="004D3B90" w:rsidRPr="00AE2028">
        <w:t xml:space="preserve"> fej </w:t>
      </w:r>
      <w:r w:rsidR="00741E5E" w:rsidRPr="00AE2028">
        <w:t xml:space="preserve">viszont </w:t>
      </w:r>
      <w:r w:rsidR="004D3B90" w:rsidRPr="00AE2028">
        <w:t>Q-</w:t>
      </w:r>
      <w:r w:rsidR="00741E5E" w:rsidRPr="00AE2028">
        <w:t>tanulás</w:t>
      </w:r>
      <w:r w:rsidR="004D3B90" w:rsidRPr="00AE2028">
        <w:t xml:space="preserve"> segítségével az </w:t>
      </w:r>
      <w:r w:rsidR="005E6E32" w:rsidRPr="00AE2028">
        <w:rPr>
          <w:i/>
          <w:iCs/>
        </w:rPr>
        <w:t>A</w:t>
      </w:r>
      <w:r w:rsidR="005E6E32" w:rsidRPr="00AE2028">
        <w:t xml:space="preserve"> </w:t>
      </w:r>
      <w:r w:rsidR="004D3B90" w:rsidRPr="00AE2028">
        <w:t xml:space="preserve">előny függvényt </w:t>
      </w:r>
      <w:r w:rsidR="00D372F6" w:rsidRPr="00AE2028">
        <w:t>próbálja meg</w:t>
      </w:r>
      <w:r w:rsidR="004D3B90" w:rsidRPr="00AE2028">
        <w:t xml:space="preserve"> előállítani </w:t>
      </w:r>
      <w:r w:rsidR="004D3B90" w:rsidRPr="00AE2028">
        <w:rPr>
          <w:i/>
          <w:iCs/>
        </w:rPr>
        <w:t>w</w:t>
      </w:r>
      <w:r w:rsidR="004D3B90" w:rsidRPr="00AE2028">
        <w:t xml:space="preserve"> paraméterekkel.</w:t>
      </w:r>
      <w:r w:rsidR="00217E37" w:rsidRPr="00AE2028">
        <w:t xml:space="preserve"> Pontosabban </w:t>
      </w:r>
      <w:r w:rsidR="00741E5E" w:rsidRPr="00AE2028">
        <w:t>előtte</w:t>
      </w:r>
      <w:r w:rsidR="00217E37" w:rsidRPr="00AE2028">
        <w:t xml:space="preserve"> </w:t>
      </w:r>
      <w:r w:rsidR="00741E5E" w:rsidRPr="00AE2028">
        <w:t>algoritmustól</w:t>
      </w:r>
      <w:r w:rsidR="00217E37" w:rsidRPr="00AE2028">
        <w:t xml:space="preserve"> függően az állapot-érték függvényt (</w:t>
      </w:r>
      <w:r w:rsidR="00217E37" w:rsidRPr="00AE2028">
        <w:rPr>
          <w:i/>
          <w:iCs/>
        </w:rPr>
        <w:t>V</w:t>
      </w:r>
      <w:r w:rsidR="00217E37" w:rsidRPr="00AE2028">
        <w:t>) vagy</w:t>
      </w:r>
      <w:r w:rsidR="00741E5E" w:rsidRPr="00AE2028">
        <w:t xml:space="preserve"> az</w:t>
      </w:r>
      <w:r w:rsidR="00217E37" w:rsidRPr="00AE2028">
        <w:t xml:space="preserve"> akció-érték függvényt </w:t>
      </w:r>
      <w:r w:rsidR="002D188B" w:rsidRPr="00AE2028">
        <w:t>(</w:t>
      </w:r>
      <w:r w:rsidR="002D188B" w:rsidRPr="00AE2028">
        <w:rPr>
          <w:i/>
          <w:iCs/>
        </w:rPr>
        <w:t>Q</w:t>
      </w:r>
      <w:r w:rsidR="002D188B" w:rsidRPr="00AE2028">
        <w:t xml:space="preserve">) </w:t>
      </w:r>
      <w:r w:rsidR="00217E37" w:rsidRPr="00AE2028">
        <w:t>állítja elő.</w:t>
      </w:r>
      <w:r w:rsidR="00741E5E" w:rsidRPr="00AE2028">
        <w:t xml:space="preserve"> Az utóbbi</w:t>
      </w:r>
      <w:r w:rsidR="00D372F6" w:rsidRPr="00AE2028">
        <w:t xml:space="preserve"> módszert</w:t>
      </w:r>
      <w:r w:rsidR="00741E5E" w:rsidRPr="00AE2028">
        <w:t xml:space="preserve"> szokták Q Actor-Critic-nek nevezni.</w:t>
      </w:r>
    </w:p>
    <w:p w14:paraId="57F5AA1B" w14:textId="0199CA5B" w:rsidR="001B1DFD" w:rsidRPr="00AE2028" w:rsidRDefault="00741E5E" w:rsidP="00BA2E37">
      <w:r w:rsidRPr="00AE2028">
        <w:t>További</w:t>
      </w:r>
      <w:r w:rsidR="004D3B90" w:rsidRPr="00AE2028">
        <w:t xml:space="preserve"> két fontos változata </w:t>
      </w:r>
      <w:r w:rsidRPr="00AE2028">
        <w:t xml:space="preserve">létezik ennek a módszernek: </w:t>
      </w:r>
      <w:r w:rsidR="004D3B90" w:rsidRPr="00AE2028">
        <w:t>az A2C (</w:t>
      </w:r>
      <w:r w:rsidRPr="00AE2028">
        <w:t>A</w:t>
      </w:r>
      <w:r w:rsidR="004D3B90" w:rsidRPr="00AE2028">
        <w:t xml:space="preserve">dvantage </w:t>
      </w:r>
      <w:r w:rsidRPr="00AE2028">
        <w:t>A</w:t>
      </w:r>
      <w:r w:rsidR="004D3B90" w:rsidRPr="00AE2028">
        <w:t>ctor</w:t>
      </w:r>
      <w:r w:rsidRPr="00AE2028">
        <w:t>-C</w:t>
      </w:r>
      <w:r w:rsidR="004D3B90" w:rsidRPr="00AE2028">
        <w:t>ritic</w:t>
      </w:r>
      <w:sdt>
        <w:sdtPr>
          <w:id w:val="383922810"/>
          <w:citation/>
        </w:sdtPr>
        <w:sdtEndPr/>
        <w:sdtContent>
          <w:r w:rsidR="00CC165A" w:rsidRPr="00AE2028">
            <w:fldChar w:fldCharType="begin"/>
          </w:r>
          <w:r w:rsidR="00CC165A" w:rsidRPr="00AE2028">
            <w:instrText xml:space="preserve"> CITATION LiS18 \l 1038 </w:instrText>
          </w:r>
          <w:r w:rsidR="00CC165A" w:rsidRPr="00AE2028">
            <w:fldChar w:fldCharType="separate"/>
          </w:r>
          <w:r w:rsidR="00653CCF">
            <w:rPr>
              <w:noProof/>
            </w:rPr>
            <w:t xml:space="preserve"> [8]</w:t>
          </w:r>
          <w:r w:rsidR="00CC165A" w:rsidRPr="00AE2028">
            <w:fldChar w:fldCharType="end"/>
          </w:r>
        </w:sdtContent>
      </w:sdt>
      <w:r w:rsidR="004D3B90" w:rsidRPr="00AE2028">
        <w:t>) és az A3C (</w:t>
      </w:r>
      <w:r w:rsidRPr="00AE2028">
        <w:t>Asynchronous</w:t>
      </w:r>
      <w:r w:rsidR="004D3B90" w:rsidRPr="00AE2028">
        <w:t xml:space="preserve"> A2C</w:t>
      </w:r>
      <w:r w:rsidR="00CC165A" w:rsidRPr="00AE2028">
        <w:t xml:space="preserve"> </w:t>
      </w:r>
      <w:sdt>
        <w:sdtPr>
          <w:id w:val="-1023559056"/>
          <w:citation/>
        </w:sdtPr>
        <w:sdtEndPr/>
        <w:sdtContent>
          <w:r w:rsidR="00CC165A" w:rsidRPr="00AE2028">
            <w:fldChar w:fldCharType="begin"/>
          </w:r>
          <w:r w:rsidR="00CC165A" w:rsidRPr="00AE2028">
            <w:instrText xml:space="preserve"> CITATION Jul20 \l 1038 </w:instrText>
          </w:r>
          <w:r w:rsidR="00CC165A" w:rsidRPr="00AE2028">
            <w:fldChar w:fldCharType="separate"/>
          </w:r>
          <w:r w:rsidR="00653CCF">
            <w:rPr>
              <w:noProof/>
            </w:rPr>
            <w:t>[9]</w:t>
          </w:r>
          <w:r w:rsidR="00CC165A" w:rsidRPr="00AE2028">
            <w:fldChar w:fldCharType="end"/>
          </w:r>
        </w:sdtContent>
      </w:sdt>
      <w:r w:rsidR="004D3B90" w:rsidRPr="00AE2028">
        <w:t>).</w:t>
      </w:r>
      <w:r w:rsidR="00217E37" w:rsidRPr="00AE2028">
        <w:t xml:space="preserve"> Ezeknél a </w:t>
      </w:r>
      <w:r w:rsidR="00217E37" w:rsidRPr="00AE2028">
        <w:rPr>
          <w:i/>
          <w:iCs/>
        </w:rPr>
        <w:t>Critic</w:t>
      </w:r>
      <w:r w:rsidR="00217E37" w:rsidRPr="00AE2028">
        <w:t xml:space="preserve"> </w:t>
      </w:r>
      <w:r w:rsidRPr="00AE2028">
        <w:t xml:space="preserve">fej </w:t>
      </w:r>
      <w:r w:rsidR="00217E37" w:rsidRPr="00AE2028">
        <w:t>a</w:t>
      </w:r>
      <w:r w:rsidRPr="00AE2028">
        <w:t>z állapot-érték</w:t>
      </w:r>
      <w:r w:rsidR="00217E37" w:rsidRPr="00AE2028">
        <w:t xml:space="preserve"> </w:t>
      </w:r>
      <w:r w:rsidRPr="00AE2028">
        <w:t>függvény</w:t>
      </w:r>
      <w:r w:rsidR="00217E37" w:rsidRPr="00AE2028">
        <w:t>t állítja elő</w:t>
      </w:r>
      <w:r w:rsidR="00BA2E37" w:rsidRPr="00AE2028">
        <w:t>, melyből megkaphatjuk az előny függvényt a</w:t>
      </w:r>
      <w:r w:rsidR="001B1DFD" w:rsidRPr="00AE2028">
        <w:t xml:space="preserve"> </w:t>
      </w:r>
      <w:r w:rsidR="000B318F" w:rsidRPr="00AE2028">
        <w:t>Bellman</w:t>
      </w:r>
      <w:r w:rsidR="001B1DFD" w:rsidRPr="00AE2028">
        <w:t xml:space="preserve">-egyenlet </w:t>
      </w:r>
      <w:r w:rsidR="00BA2E37" w:rsidRPr="00AE2028">
        <w:t>segítségével</w:t>
      </w:r>
      <w:r w:rsidR="001B1DFD" w:rsidRPr="00AE2028">
        <w:t xml:space="preserve">. </w:t>
      </w:r>
      <w:r w:rsidR="00DA7CD2" w:rsidRPr="00AE2028">
        <w:t xml:space="preserve">A </w:t>
      </w:r>
      <w:r w:rsidR="00300486" w:rsidRPr="00AE2028">
        <w:t>1.14</w:t>
      </w:r>
      <w:r w:rsidR="00BA2E37" w:rsidRPr="00AE2028">
        <w:t xml:space="preserve"> és a </w:t>
      </w:r>
      <w:r w:rsidR="00300486" w:rsidRPr="00AE2028">
        <w:t>1</w:t>
      </w:r>
      <w:r w:rsidR="00BA2E37" w:rsidRPr="00AE2028">
        <w:t>.2</w:t>
      </w:r>
      <w:r w:rsidR="00300486" w:rsidRPr="00AE2028">
        <w:t>1</w:t>
      </w:r>
      <w:r w:rsidR="00BA2E37" w:rsidRPr="00AE2028">
        <w:t xml:space="preserve"> egyenleteket felhasználva kapjuk meg így az előny függvényt számunkra hasznos alakját</w:t>
      </w:r>
      <w:r w:rsidR="00DA7CD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0FCB3E9" w14:textId="77777777" w:rsidTr="00DA7CD2">
        <w:trPr>
          <w:trHeight w:val="289"/>
        </w:trPr>
        <w:tc>
          <w:tcPr>
            <w:tcW w:w="1111" w:type="dxa"/>
            <w:vAlign w:val="center"/>
          </w:tcPr>
          <w:p w14:paraId="76B17852" w14:textId="77777777" w:rsidR="00DA7CD2" w:rsidRPr="00AE2028" w:rsidRDefault="00DA7CD2" w:rsidP="00DA7CD2">
            <w:pPr>
              <w:ind w:firstLine="0"/>
              <w:jc w:val="center"/>
              <w:rPr>
                <w:noProof/>
              </w:rPr>
            </w:pPr>
          </w:p>
        </w:tc>
        <w:tc>
          <w:tcPr>
            <w:tcW w:w="6246" w:type="dxa"/>
            <w:vAlign w:val="center"/>
          </w:tcPr>
          <w:p w14:paraId="1161E584" w14:textId="77777777" w:rsidR="00DA7CD2" w:rsidRPr="00AE2028" w:rsidRDefault="00227157" w:rsidP="00DA7CD2">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73AEB904" w14:textId="34D44481" w:rsidR="00DA7CD2" w:rsidRPr="00AE2028" w:rsidRDefault="00DA7CD2" w:rsidP="00DA7CD2">
            <w:pPr>
              <w:ind w:firstLine="0"/>
              <w:jc w:val="center"/>
            </w:pPr>
            <w:r w:rsidRPr="00AE2028">
              <w:t>(</w:t>
            </w:r>
            <w:r w:rsidR="00300486" w:rsidRPr="00AE2028">
              <w:t>1.23</w:t>
            </w:r>
            <w:r w:rsidRPr="00AE2028">
              <w:t>)</w:t>
            </w:r>
          </w:p>
        </w:tc>
      </w:tr>
    </w:tbl>
    <w:p w14:paraId="7BD900F9" w14:textId="77777777" w:rsidR="00DA7CD2" w:rsidRPr="00AE2028" w:rsidRDefault="00DA7CD2" w:rsidP="00DA7CD2">
      <w:pPr>
        <w:ind w:firstLine="0"/>
      </w:pPr>
    </w:p>
    <w:p w14:paraId="3D436210" w14:textId="115800D8" w:rsidR="004D3B90" w:rsidRPr="00AE2028" w:rsidRDefault="00DA7CD2" w:rsidP="00DA7CD2">
      <w:r w:rsidRPr="00AE2028">
        <w:t>E két algoritmus lényege</w:t>
      </w:r>
      <w:r w:rsidR="000B318F" w:rsidRPr="00AE2028">
        <w:t xml:space="preserve">, hogy </w:t>
      </w:r>
      <w:r w:rsidRPr="00AE2028">
        <w:t>tanítás alatt</w:t>
      </w:r>
      <w:r w:rsidR="000B318F" w:rsidRPr="00AE2028">
        <w:t xml:space="preserve"> több ágens </w:t>
      </w:r>
      <w:r w:rsidR="00E86118" w:rsidRPr="00AE2028">
        <w:t>hajt végre akciókat</w:t>
      </w:r>
      <w:r w:rsidR="000B318F" w:rsidRPr="00AE2028">
        <w:t xml:space="preserve"> több párhuzamosan futó környezetben, függetlenül egymástól</w:t>
      </w:r>
      <w:r w:rsidR="000C3216" w:rsidRPr="00AE2028">
        <w:t xml:space="preserve"> (lásd </w:t>
      </w:r>
      <w:r w:rsidR="00E8612E" w:rsidRPr="00AE2028">
        <w:rPr>
          <w:b/>
          <w:bCs/>
        </w:rPr>
        <w:fldChar w:fldCharType="begin"/>
      </w:r>
      <w:r w:rsidR="00E8612E" w:rsidRPr="00AE2028">
        <w:rPr>
          <w:b/>
          <w:bCs/>
        </w:rPr>
        <w:instrText xml:space="preserve"> REF _Ref72136948 \h </w:instrText>
      </w:r>
      <w:r w:rsidR="00E8612E" w:rsidRPr="00AE2028">
        <w:rPr>
          <w:b/>
          <w:bCs/>
        </w:rPr>
      </w:r>
      <w:r w:rsidR="00E8612E" w:rsidRPr="00AE2028">
        <w:rPr>
          <w:b/>
          <w:bCs/>
        </w:rPr>
        <w:instrText xml:space="preserve"> \* MERGEFORMAT </w:instrText>
      </w:r>
      <w:r w:rsidR="00E8612E" w:rsidRPr="00AE2028">
        <w:rPr>
          <w:b/>
          <w:bCs/>
        </w:rPr>
        <w:fldChar w:fldCharType="separate"/>
      </w:r>
      <w:r w:rsidR="00B75007" w:rsidRPr="00B75007">
        <w:rPr>
          <w:b/>
          <w:bCs/>
          <w:noProof/>
        </w:rPr>
        <w:t>1</w:t>
      </w:r>
      <w:r w:rsidR="00B75007" w:rsidRPr="00B75007">
        <w:rPr>
          <w:b/>
          <w:bCs/>
        </w:rPr>
        <w:t>.</w:t>
      </w:r>
      <w:r w:rsidR="00B75007" w:rsidRPr="00B75007">
        <w:rPr>
          <w:b/>
          <w:bCs/>
          <w:noProof/>
        </w:rPr>
        <w:t>5</w:t>
      </w:r>
      <w:r w:rsidR="00B75007" w:rsidRPr="00B75007">
        <w:rPr>
          <w:b/>
          <w:bCs/>
        </w:rPr>
        <w:t>. ábra</w:t>
      </w:r>
      <w:r w:rsidR="00E8612E" w:rsidRPr="00AE2028">
        <w:rPr>
          <w:b/>
          <w:bCs/>
        </w:rPr>
        <w:fldChar w:fldCharType="end"/>
      </w:r>
      <w:r w:rsidR="000C3216" w:rsidRPr="00AE2028">
        <w:t>)</w:t>
      </w:r>
      <w:r w:rsidR="000B318F" w:rsidRPr="00AE2028">
        <w:t xml:space="preserve">. </w:t>
      </w:r>
      <w:r w:rsidR="00E86118" w:rsidRPr="00AE2028">
        <w:t>Egyik e</w:t>
      </w:r>
      <w:r w:rsidR="000B318F" w:rsidRPr="00AE2028">
        <w:t>lőnyük, hogy így könnyebb felfedezni a környezet</w:t>
      </w:r>
      <w:r w:rsidR="00E86118" w:rsidRPr="00AE2028">
        <w:t>et,</w:t>
      </w:r>
      <w:r w:rsidR="000B318F" w:rsidRPr="00AE2028">
        <w:t xml:space="preserve"> így nincs szükség</w:t>
      </w:r>
      <w:r w:rsidR="00061F87" w:rsidRPr="00AE2028">
        <w:t xml:space="preserve"> </w:t>
      </w:r>
      <w:r w:rsidR="00B62DB3" w:rsidRPr="00AE2028">
        <w:t xml:space="preserve">sem </w:t>
      </w:r>
      <w:r w:rsidR="00E86118" w:rsidRPr="00AE2028">
        <w:t xml:space="preserve">az </w:t>
      </w:r>
      <w:r w:rsidR="00061F87" w:rsidRPr="00AE2028">
        <w:t>epsilon greedy</w:t>
      </w:r>
      <w:r w:rsidR="00E86118" w:rsidRPr="00AE2028">
        <w:t xml:space="preserve"> stratégiára</w:t>
      </w:r>
      <w:r w:rsidR="00B62DB3" w:rsidRPr="00AE2028">
        <w:t>, sem a tapasztalat visszajátszásra</w:t>
      </w:r>
      <w:r w:rsidR="00061F87" w:rsidRPr="00AE2028">
        <w:t xml:space="preserve">. Az A3C nagy hátránya, hogy a globális </w:t>
      </w:r>
      <w:r w:rsidR="00E86118" w:rsidRPr="00AE2028">
        <w:t>háló</w:t>
      </w:r>
      <w:r w:rsidR="00061F87" w:rsidRPr="00AE2028">
        <w:t xml:space="preserve"> paramétereket</w:t>
      </w:r>
      <w:r w:rsidR="00E86118" w:rsidRPr="00AE2028">
        <w:t xml:space="preserve"> </w:t>
      </w:r>
      <w:r w:rsidR="00061F87" w:rsidRPr="00AE2028">
        <w:t>aszinkron módon</w:t>
      </w:r>
      <w:r w:rsidR="00E86118" w:rsidRPr="00AE2028">
        <w:t xml:space="preserve"> használják</w:t>
      </w:r>
      <w:r w:rsidR="00061F87" w:rsidRPr="00AE2028">
        <w:t xml:space="preserve">, így előfordulhat az az inkonzisztenciát okozó eset, hogy az ágensek különböző </w:t>
      </w:r>
      <w:r w:rsidR="00E86118" w:rsidRPr="00AE2028">
        <w:t>stratégia</w:t>
      </w:r>
      <w:r w:rsidR="00061F87" w:rsidRPr="00AE2028">
        <w:t xml:space="preserve"> verziót </w:t>
      </w:r>
      <w:r w:rsidR="00E86118" w:rsidRPr="00AE2028">
        <w:t>használnak</w:t>
      </w:r>
      <w:r w:rsidR="00061F87" w:rsidRPr="00AE2028">
        <w:t xml:space="preserve"> éppen, ezért a paraméter frissítés nem lesz optimális. </w:t>
      </w:r>
      <w:r w:rsidR="00E86118" w:rsidRPr="00AE2028">
        <w:t>Ennek kiküszöbölésére az</w:t>
      </w:r>
      <w:r w:rsidR="00061F87" w:rsidRPr="00AE2028">
        <w:t xml:space="preserve"> A2C bevezet egy </w:t>
      </w:r>
      <w:r w:rsidR="00E86118" w:rsidRPr="00AE2028">
        <w:t>koordinátort</w:t>
      </w:r>
      <w:r w:rsidR="00061F87" w:rsidRPr="00AE2028">
        <w:t>, mely szinkronizálja a szálakat.</w:t>
      </w:r>
      <w:r w:rsidR="00E86118" w:rsidRPr="00AE2028">
        <w:t xml:space="preserve"> M</w:t>
      </w:r>
      <w:r w:rsidR="00061F87" w:rsidRPr="00AE2028">
        <w:t xml:space="preserve">egvárja, míg minden párhuzamosan futó ágens befejezte a feladatát (véget ért az </w:t>
      </w:r>
      <w:r w:rsidR="00E86118" w:rsidRPr="00AE2028">
        <w:t>epizódjuk</w:t>
      </w:r>
      <w:r w:rsidR="00061F87" w:rsidRPr="00AE2028">
        <w:t>, m</w:t>
      </w:r>
      <w:r w:rsidR="009E08FE" w:rsidRPr="00AE2028">
        <w:t>ivel</w:t>
      </w:r>
      <w:r w:rsidR="00061F87" w:rsidRPr="00AE2028">
        <w:t xml:space="preserve"> </w:t>
      </w:r>
      <w:r w:rsidR="00E86118" w:rsidRPr="00AE2028">
        <w:t xml:space="preserve">vagy </w:t>
      </w:r>
      <w:r w:rsidR="00061F87" w:rsidRPr="00AE2028">
        <w:t>sikeres lett feladat</w:t>
      </w:r>
      <w:r w:rsidR="007601F0" w:rsidRPr="00AE2028">
        <w:t>,</w:t>
      </w:r>
      <w:r w:rsidR="00061F87" w:rsidRPr="00AE2028">
        <w:t xml:space="preserve"> vagy mert p</w:t>
      </w:r>
      <w:r w:rsidR="00E86118" w:rsidRPr="00AE2028">
        <w:t>éldául</w:t>
      </w:r>
      <w:r w:rsidR="00061F87" w:rsidRPr="00AE2028">
        <w:t xml:space="preserve"> lejárt az idő). </w:t>
      </w:r>
      <w:r w:rsidR="00E86118" w:rsidRPr="00AE2028">
        <w:t>Csak e</w:t>
      </w:r>
      <w:r w:rsidR="00061F87" w:rsidRPr="00AE2028">
        <w:t xml:space="preserve">zután történik meg a frissítés, </w:t>
      </w:r>
      <w:r w:rsidR="00E86118" w:rsidRPr="00AE2028">
        <w:t xml:space="preserve">ezzel </w:t>
      </w:r>
      <w:r w:rsidR="00E147E6" w:rsidRPr="00AE2028">
        <w:t>megoldva a problémát</w:t>
      </w:r>
      <w:r w:rsidR="00E86118" w:rsidRPr="00AE2028">
        <w:t xml:space="preserve">, hogy </w:t>
      </w:r>
      <w:r w:rsidR="00E147E6" w:rsidRPr="00AE2028">
        <w:t xml:space="preserve">így </w:t>
      </w:r>
      <w:r w:rsidR="00061F87" w:rsidRPr="00AE2028">
        <w:t xml:space="preserve">minden </w:t>
      </w:r>
      <w:r w:rsidR="00E86118" w:rsidRPr="00AE2028">
        <w:t>epizódot</w:t>
      </w:r>
      <w:r w:rsidR="00061F87" w:rsidRPr="00AE2028">
        <w:t xml:space="preserve"> mindegyik ágens ugyanazzal a </w:t>
      </w:r>
      <w:r w:rsidR="00E86118" w:rsidRPr="00AE2028">
        <w:t>stratégia</w:t>
      </w:r>
      <w:r w:rsidR="00061F87" w:rsidRPr="00AE2028">
        <w:t xml:space="preserve"> </w:t>
      </w:r>
      <w:r w:rsidR="00E86118" w:rsidRPr="00AE2028">
        <w:t>verzióval</w:t>
      </w:r>
      <w:r w:rsidR="00061F87" w:rsidRPr="00AE2028">
        <w:t xml:space="preserve"> kezdi. </w:t>
      </w:r>
      <w:r w:rsidR="00E86118" w:rsidRPr="00AE2028">
        <w:t>M</w:t>
      </w:r>
      <w:r w:rsidR="00061F87" w:rsidRPr="00AE2028">
        <w:t>érések alapján az A2C gyorsabb konvergenciához vezet.</w:t>
      </w:r>
    </w:p>
    <w:p w14:paraId="468AE4CB" w14:textId="77777777" w:rsidR="000C3216" w:rsidRPr="00AE2028" w:rsidRDefault="000C3216" w:rsidP="000C3216">
      <w:pPr>
        <w:pStyle w:val="Kp"/>
      </w:pPr>
      <w:r w:rsidRPr="00AE2028">
        <w:rPr>
          <w:noProof/>
        </w:rPr>
        <w:lastRenderedPageBreak/>
        <w:drawing>
          <wp:inline distT="0" distB="0" distL="0" distR="0" wp14:anchorId="2567B834" wp14:editId="7023C5AA">
            <wp:extent cx="5400040" cy="1818005"/>
            <wp:effectExtent l="0" t="0" r="0" b="0"/>
            <wp:docPr id="2"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00040" cy="1818005"/>
                    </a:xfrm>
                    <a:prstGeom prst="rect">
                      <a:avLst/>
                    </a:prstGeom>
                  </pic:spPr>
                </pic:pic>
              </a:graphicData>
            </a:graphic>
          </wp:inline>
        </w:drawing>
      </w:r>
    </w:p>
    <w:bookmarkStart w:id="14" w:name="_Ref72136948"/>
    <w:p w14:paraId="6364F781" w14:textId="02D76ECD" w:rsidR="000C3216" w:rsidRPr="00AE2028" w:rsidRDefault="00716FF7" w:rsidP="000C3216">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5</w:t>
        </w:r>
      </w:fldSimple>
      <w:r w:rsidR="000C3216" w:rsidRPr="00AE2028">
        <w:t>. ábra</w:t>
      </w:r>
      <w:bookmarkEnd w:id="14"/>
      <w:r w:rsidR="0088249E" w:rsidRPr="00AE2028">
        <w:t xml:space="preserve"> Bal oldalt az A3C, jobb oldalt az A2C működése látható</w:t>
      </w:r>
    </w:p>
    <w:p w14:paraId="3DC41FDF" w14:textId="14D635AB" w:rsidR="0042327A" w:rsidRPr="00AE2028" w:rsidRDefault="0042327A" w:rsidP="00330BA0">
      <w:pPr>
        <w:pStyle w:val="Cmsor2"/>
        <w:rPr>
          <w:color w:val="auto"/>
        </w:rPr>
      </w:pPr>
      <w:bookmarkStart w:id="15" w:name="_Toc72172771"/>
      <w:r w:rsidRPr="00AE2028">
        <w:rPr>
          <w:color w:val="auto"/>
        </w:rPr>
        <w:t>Attention</w:t>
      </w:r>
      <w:bookmarkEnd w:id="15"/>
    </w:p>
    <w:p w14:paraId="28078CCC" w14:textId="1A572B44" w:rsidR="0042327A" w:rsidRPr="00AE2028" w:rsidRDefault="0042327A" w:rsidP="0042327A">
      <w:r w:rsidRPr="00AE2028">
        <w:t>2019-ben nagy népszerűségnek örvendtek az ún. Transformer típusú neurális hálózatok</w:t>
      </w:r>
      <w:sdt>
        <w:sdtPr>
          <w:id w:val="1284542373"/>
          <w:citation/>
        </w:sdtPr>
        <w:sdtEndPr/>
        <w:sdtContent>
          <w:r w:rsidRPr="00AE2028">
            <w:fldChar w:fldCharType="begin"/>
          </w:r>
          <w:r w:rsidRPr="00AE2028">
            <w:instrText xml:space="preserve"> CITATION Vig19 \l 1038 </w:instrText>
          </w:r>
          <w:r w:rsidRPr="00AE2028">
            <w:fldChar w:fldCharType="separate"/>
          </w:r>
          <w:r w:rsidR="00653CCF">
            <w:rPr>
              <w:noProof/>
            </w:rPr>
            <w:t xml:space="preserve"> [10]</w:t>
          </w:r>
          <w:r w:rsidRPr="00AE2028">
            <w:fldChar w:fldCharType="end"/>
          </w:r>
        </w:sdtContent>
      </w:sdt>
      <w:r w:rsidRPr="00AE2028">
        <w:t xml:space="preserve">. Ezeknél a </w:t>
      </w:r>
      <w:r w:rsidRPr="00AE2028">
        <w:rPr>
          <w:i/>
          <w:iCs/>
        </w:rPr>
        <w:t>seq-to-seq</w:t>
      </w:r>
      <w:r w:rsidR="008B27EB" w:rsidRPr="00AE2028">
        <w:rPr>
          <w:i/>
          <w:iCs/>
        </w:rPr>
        <w:t xml:space="preserve"> </w:t>
      </w:r>
      <w:r w:rsidR="008B27EB" w:rsidRPr="00AE2028">
        <w:t>felépítésű</w:t>
      </w:r>
      <w:r w:rsidRPr="00AE2028">
        <w:t xml:space="preserve">, főleg nyelvi fordításra használt hálóknál alkalmazott eljárások az Encoder-Decoder Attention és a Self-Attention. Az utóbbi esetében N </w:t>
      </w:r>
      <w:r w:rsidR="00037920" w:rsidRPr="00AE2028">
        <w:t>hosszú</w:t>
      </w:r>
      <w:r w:rsidRPr="00AE2028">
        <w:t xml:space="preserve"> </w:t>
      </w:r>
      <w:r w:rsidR="00037920" w:rsidRPr="00AE2028">
        <w:t>szekvencia elemei</w:t>
      </w:r>
      <w:r w:rsidRPr="00AE2028">
        <w:t xml:space="preserve"> interaktál</w:t>
      </w:r>
      <w:r w:rsidR="00037920" w:rsidRPr="00AE2028">
        <w:t>nak</w:t>
      </w:r>
      <w:r w:rsidRPr="00AE2028">
        <w:t xml:space="preserve"> egymással (self) és „kitalálj</w:t>
      </w:r>
      <w:r w:rsidR="008B27EB" w:rsidRPr="00AE2028">
        <w:t>a</w:t>
      </w:r>
      <w:r w:rsidRPr="00AE2028">
        <w:t>”</w:t>
      </w:r>
      <w:r w:rsidR="008B27EB" w:rsidRPr="00AE2028">
        <w:t xml:space="preserve"> a háló</w:t>
      </w:r>
      <w:r w:rsidRPr="00AE2028">
        <w:t xml:space="preserve">, hogy melyikükre figyeljen a legjobban (attention). Ezzel szemben az Encoder-Decoder Attention metódusban a bemenet a cél kimenettel interaktál. A </w:t>
      </w:r>
      <w:r w:rsidR="008B27EB" w:rsidRPr="00AE2028">
        <w:t xml:space="preserve">dolgozatban a </w:t>
      </w:r>
      <w:r w:rsidRPr="00AE2028">
        <w:t>Multi-</w:t>
      </w:r>
      <w:r w:rsidR="00961937" w:rsidRPr="00AE2028">
        <w:t>H</w:t>
      </w:r>
      <w:r w:rsidRPr="00AE2028">
        <w:t xml:space="preserve">ead Attention </w:t>
      </w:r>
      <w:r w:rsidR="008B27EB" w:rsidRPr="00AE2028">
        <w:t xml:space="preserve">módszert alkalmazom az ágensemben, </w:t>
      </w:r>
      <w:r w:rsidR="00037920" w:rsidRPr="00AE2028">
        <w:t>aminek</w:t>
      </w:r>
      <w:r w:rsidR="008B27EB" w:rsidRPr="00AE2028">
        <w:t xml:space="preserve"> az alapja </w:t>
      </w:r>
      <w:r w:rsidRPr="00AE2028">
        <w:t>a Self-</w:t>
      </w:r>
      <w:r w:rsidR="009E0BC9" w:rsidRPr="00AE2028">
        <w:t>A</w:t>
      </w:r>
      <w:r w:rsidRPr="00AE2028">
        <w:t>ttention</w:t>
      </w:r>
      <w:r w:rsidR="008B27EB" w:rsidRPr="00AE2028">
        <w:t>, így csak ennek a működését fejtem ki a továbbiakban</w:t>
      </w:r>
      <w:r w:rsidRPr="00AE2028">
        <w:t>.</w:t>
      </w:r>
    </w:p>
    <w:p w14:paraId="5935D25F" w14:textId="3041174B" w:rsidR="009E0BC9" w:rsidRPr="00AE2028" w:rsidRDefault="009E0BC9" w:rsidP="009E0BC9">
      <w:pPr>
        <w:pStyle w:val="Cmsor3"/>
      </w:pPr>
      <w:bookmarkStart w:id="16" w:name="_Toc72172772"/>
      <w:r w:rsidRPr="00AE2028">
        <w:t>Self-Attention</w:t>
      </w:r>
      <w:bookmarkEnd w:id="16"/>
    </w:p>
    <w:p w14:paraId="0F95EF87" w14:textId="54F2D95F" w:rsidR="00FB1DCF" w:rsidRPr="00AE2028" w:rsidRDefault="00037920" w:rsidP="003407D8">
      <w:r w:rsidRPr="00AE2028">
        <w:t xml:space="preserve">A figyelem mechanizmusa tömören annyit jelent, hogy </w:t>
      </w:r>
      <w:r w:rsidR="00757493" w:rsidRPr="00AE2028">
        <w:t>egy bemeneti szekvencia elemeit nem egyenlő arányban veszi figyelembe egy algoritmus (például egy neurális háló), hanem úgymond ráfokuszál a bemenet egyes elemeire, míg a többi elemet nagyjából figyelmen kívül hagyja. Lényegében dinamikusan súlyozza a bemenetét</w:t>
      </w:r>
      <w:r w:rsidR="00215D5B" w:rsidRPr="00AE2028">
        <w:t>:</w:t>
      </w:r>
      <w:r w:rsidR="00757493" w:rsidRPr="00AE2028">
        <w:t xml:space="preserve"> a súlyozott átlag súlyait a bemeneti elemek tulajdonságai </w:t>
      </w:r>
      <w:r w:rsidR="003407D8" w:rsidRPr="00AE2028">
        <w:t xml:space="preserve">alapján </w:t>
      </w:r>
      <w:r w:rsidR="00757493" w:rsidRPr="00AE2028">
        <w:t xml:space="preserve">(kulcs - </w:t>
      </w:r>
      <w:r w:rsidR="00757493" w:rsidRPr="00AE2028">
        <w:rPr>
          <w:i/>
          <w:iCs/>
        </w:rPr>
        <w:t>key</w:t>
      </w:r>
      <w:r w:rsidR="00757493" w:rsidRPr="00AE2028">
        <w:t xml:space="preserve">) és az alapján állítja, hogy mire szeretnénk, hogy figyeljen a háló (lekérdezés - </w:t>
      </w:r>
      <w:r w:rsidR="00757493" w:rsidRPr="00AE2028">
        <w:rPr>
          <w:i/>
          <w:iCs/>
        </w:rPr>
        <w:t>query</w:t>
      </w:r>
      <w:r w:rsidR="00757493" w:rsidRPr="00AE2028">
        <w:t>).</w:t>
      </w:r>
      <w:r w:rsidR="003407D8" w:rsidRPr="00AE2028">
        <w:t xml:space="preserve"> </w:t>
      </w:r>
      <w:r w:rsidR="0042327A" w:rsidRPr="00AE2028">
        <w:t xml:space="preserve">Minden bemeneti vektornak </w:t>
      </w:r>
      <w:r w:rsidR="003407D8" w:rsidRPr="00AE2028">
        <w:t>három</w:t>
      </w:r>
      <w:r w:rsidR="0042327A" w:rsidRPr="00AE2028">
        <w:t xml:space="preserve"> </w:t>
      </w:r>
      <w:r w:rsidR="00BE570B" w:rsidRPr="00AE2028">
        <w:t xml:space="preserve">belső </w:t>
      </w:r>
      <w:r w:rsidR="0042327A" w:rsidRPr="00AE2028">
        <w:t xml:space="preserve">reprezentációja van: egy </w:t>
      </w:r>
      <w:r w:rsidR="0042327A" w:rsidRPr="00AE2028">
        <w:rPr>
          <w:i/>
          <w:iCs/>
        </w:rPr>
        <w:t>key</w:t>
      </w:r>
      <w:r w:rsidR="0042327A" w:rsidRPr="00AE2028">
        <w:t xml:space="preserve"> (</w:t>
      </w:r>
      <w:r w:rsidR="0042327A" w:rsidRPr="00AE2028">
        <w:rPr>
          <w:b/>
          <w:bCs/>
        </w:rPr>
        <w:t>k</w:t>
      </w:r>
      <w:r w:rsidR="0042327A" w:rsidRPr="00AE2028">
        <w:t xml:space="preserve">), </w:t>
      </w:r>
      <w:r w:rsidR="003870DA" w:rsidRPr="00AE2028">
        <w:t xml:space="preserve">egy </w:t>
      </w:r>
      <w:r w:rsidR="0042327A" w:rsidRPr="00AE2028">
        <w:rPr>
          <w:i/>
          <w:iCs/>
        </w:rPr>
        <w:t>query</w:t>
      </w:r>
      <w:r w:rsidR="0042327A" w:rsidRPr="00AE2028">
        <w:t xml:space="preserve"> (</w:t>
      </w:r>
      <w:r w:rsidR="0042327A" w:rsidRPr="00AE2028">
        <w:rPr>
          <w:b/>
          <w:bCs/>
        </w:rPr>
        <w:t>q</w:t>
      </w:r>
      <w:r w:rsidR="0042327A" w:rsidRPr="00AE2028">
        <w:t xml:space="preserve">) és </w:t>
      </w:r>
      <w:r w:rsidR="003870DA" w:rsidRPr="00AE2028">
        <w:t xml:space="preserve">egy </w:t>
      </w:r>
      <w:r w:rsidR="0042327A" w:rsidRPr="00AE2028">
        <w:rPr>
          <w:i/>
          <w:iCs/>
        </w:rPr>
        <w:t>value</w:t>
      </w:r>
      <w:r w:rsidR="0042327A" w:rsidRPr="00AE2028">
        <w:t xml:space="preserve"> (</w:t>
      </w:r>
      <w:r w:rsidR="0042327A" w:rsidRPr="00AE2028">
        <w:rPr>
          <w:b/>
          <w:bCs/>
        </w:rPr>
        <w:t>v</w:t>
      </w:r>
      <w:r w:rsidR="0042327A" w:rsidRPr="00AE2028">
        <w:t xml:space="preserve">) vektor. </w:t>
      </w:r>
      <w:r w:rsidRPr="00AE2028">
        <w:t xml:space="preserve">A </w:t>
      </w:r>
      <w:r w:rsidRPr="00AE2028">
        <w:rPr>
          <w:i/>
          <w:iCs/>
        </w:rPr>
        <w:t xml:space="preserve">key </w:t>
      </w:r>
      <w:r w:rsidRPr="00AE2028">
        <w:t xml:space="preserve">vektor identifikálja az elemet, leírja, hogy az adott elem mit tartalmaz. </w:t>
      </w:r>
      <w:r w:rsidR="00757493" w:rsidRPr="00AE2028">
        <w:t xml:space="preserve">A </w:t>
      </w:r>
      <w:r w:rsidR="00757493" w:rsidRPr="00AE2028">
        <w:rPr>
          <w:i/>
          <w:iCs/>
        </w:rPr>
        <w:t xml:space="preserve">query </w:t>
      </w:r>
      <w:r w:rsidR="00757493" w:rsidRPr="00AE2028">
        <w:t xml:space="preserve">vektor leírja, hogy mire szeretnénk figyelni, mit keresünk az adott bemenetben. A </w:t>
      </w:r>
      <w:r w:rsidR="00757493" w:rsidRPr="00AE2028">
        <w:rPr>
          <w:i/>
          <w:iCs/>
        </w:rPr>
        <w:t xml:space="preserve">value </w:t>
      </w:r>
      <w:r w:rsidR="00757493" w:rsidRPr="00AE2028">
        <w:t>vektor a bemenet értékét adja, meg, e mentén fogjuk súlyozni az elemeket.</w:t>
      </w:r>
      <w:r w:rsidR="003407D8" w:rsidRPr="00AE2028">
        <w:t xml:space="preserve"> </w:t>
      </w:r>
      <w:r w:rsidR="00FB1DCF" w:rsidRPr="00AE2028">
        <w:t xml:space="preserve">Így már részletesebben is megérthetjük, mi a lényegi különbség a kétfajta említett figyelem mechanizmus között. A Self-Attention esetében mind a 3 reprezentáció vektor a bemenettől származik, míg az Encoder-Decoder Attention esetében csak a </w:t>
      </w:r>
      <w:r w:rsidR="00FB1DCF" w:rsidRPr="00AE2028">
        <w:rPr>
          <w:i/>
          <w:iCs/>
        </w:rPr>
        <w:t>key</w:t>
      </w:r>
      <w:r w:rsidR="00FB1DCF" w:rsidRPr="00AE2028">
        <w:t xml:space="preserve"> és </w:t>
      </w:r>
      <w:r w:rsidR="00FB1DCF" w:rsidRPr="00AE2028">
        <w:rPr>
          <w:i/>
          <w:iCs/>
        </w:rPr>
        <w:t>value</w:t>
      </w:r>
      <w:r w:rsidR="00FB1DCF" w:rsidRPr="00AE2028">
        <w:t xml:space="preserve"> származik a bemenettől (enkóder), míg a </w:t>
      </w:r>
      <w:r w:rsidR="00FB1DCF" w:rsidRPr="00AE2028">
        <w:rPr>
          <w:i/>
          <w:iCs/>
        </w:rPr>
        <w:t>query</w:t>
      </w:r>
      <w:r w:rsidR="00FB1DCF" w:rsidRPr="00AE2028">
        <w:t xml:space="preserve"> vektor a cél kimenettől (dekóder).</w:t>
      </w:r>
    </w:p>
    <w:p w14:paraId="726210A4" w14:textId="6E48EEDC" w:rsidR="00037920" w:rsidRPr="00AE2028" w:rsidRDefault="00813158" w:rsidP="003407D8">
      <w:r w:rsidRPr="00AE2028">
        <w:lastRenderedPageBreak/>
        <w:t xml:space="preserve">Fontos komponense </w:t>
      </w:r>
      <w:r w:rsidR="00FB1DCF" w:rsidRPr="00AE2028">
        <w:t xml:space="preserve">még </w:t>
      </w:r>
      <w:r w:rsidRPr="00AE2028">
        <w:t xml:space="preserve">az algoritmusnak maga a pontozás beállítása, azaz, hogy miszerint számítsa ki a figyelem pontokat, melyekkel kialakítja a megfelelő súlyozást. Mint említtetettem ezt a </w:t>
      </w:r>
      <w:r w:rsidRPr="00AE2028">
        <w:rPr>
          <w:i/>
          <w:iCs/>
        </w:rPr>
        <w:t>key</w:t>
      </w:r>
      <w:r w:rsidRPr="00AE2028">
        <w:t xml:space="preserve"> és </w:t>
      </w:r>
      <w:r w:rsidRPr="00AE2028">
        <w:rPr>
          <w:i/>
          <w:iCs/>
        </w:rPr>
        <w:t>query</w:t>
      </w:r>
      <w:r w:rsidRPr="00AE2028">
        <w:t xml:space="preserve"> alpján teszi, tehát a pontozó függvény </w:t>
      </w:r>
      <w:r w:rsidR="00FB1DCF" w:rsidRPr="00AE2028">
        <w:t>(</w:t>
      </w:r>
      <m:oMath>
        <m:sSub>
          <m:sSubPr>
            <m:ctrlPr>
              <w:rPr>
                <w:rFonts w:ascii="Cambria Math" w:hAnsi="Cambria Math"/>
                <w:i/>
              </w:rPr>
            </m:ctrlPr>
          </m:sSubPr>
          <m:e>
            <m:r>
              <w:rPr>
                <w:rFonts w:ascii="Cambria Math" w:hAnsi="Cambria Math"/>
              </w:rPr>
              <m:t>f</m:t>
            </m:r>
          </m:e>
          <m:sub>
            <m:r>
              <w:rPr>
                <w:rFonts w:ascii="Cambria Math" w:hAnsi="Cambria Math"/>
              </w:rPr>
              <m:t>score</m:t>
            </m:r>
          </m:sub>
        </m:sSub>
      </m:oMath>
      <w:r w:rsidR="00FB1DCF" w:rsidRPr="00AE2028">
        <w:t xml:space="preserve">) </w:t>
      </w:r>
      <w:r w:rsidRPr="00AE2028">
        <w:t xml:space="preserve">bemenete a szekvencia adott elemére az elem kulcs vektora és a </w:t>
      </w:r>
      <w:r w:rsidRPr="00AE2028">
        <w:rPr>
          <w:i/>
          <w:iCs/>
        </w:rPr>
        <w:t>query</w:t>
      </w:r>
      <w:r w:rsidRPr="00AE2028">
        <w:t xml:space="preserve"> vektor. A függvény lehet bármilyen metódus, akár egy neurális hálózat is, de a Self-Attention esetén skaláris szorzatot alkalmaznak. Az összes elemre kiszámolt figyelem pontokra számol ezután egy úgynevezett </w:t>
      </w:r>
      <w:r w:rsidRPr="00AE2028">
        <w:rPr>
          <w:i/>
          <w:iCs/>
        </w:rPr>
        <w:t xml:space="preserve">softmax </w:t>
      </w:r>
      <w:r w:rsidRPr="00AE2028">
        <w:t>függvényt (később fejtem ki), így megkapva a súlyokat, melyekkel súlyozva az elem</w:t>
      </w:r>
      <w:r w:rsidR="00FB1DCF" w:rsidRPr="00AE2028">
        <w:t>ek</w:t>
      </w:r>
      <w:r w:rsidRPr="00AE2028">
        <w:t xml:space="preserve"> értékét (</w:t>
      </w:r>
      <w:r w:rsidRPr="00AE2028">
        <w:rPr>
          <w:i/>
          <w:iCs/>
        </w:rPr>
        <w:t>value</w:t>
      </w:r>
      <w:r w:rsidRPr="00AE2028">
        <w:t xml:space="preserve"> vektor</w:t>
      </w:r>
      <w:r w:rsidR="00FB1DCF" w:rsidRPr="00AE2028">
        <w:t>ok</w:t>
      </w:r>
      <w:r w:rsidRPr="00AE2028">
        <w:t xml:space="preserve">) </w:t>
      </w:r>
      <w:r w:rsidR="00215D5B" w:rsidRPr="00AE2028">
        <w:t>számoljuk ki az eredményt</w:t>
      </w:r>
      <w:r w:rsidR="00FB1DCF"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E906DCC" w14:textId="77777777" w:rsidTr="006375C7">
        <w:trPr>
          <w:trHeight w:val="556"/>
        </w:trPr>
        <w:tc>
          <w:tcPr>
            <w:tcW w:w="1111" w:type="dxa"/>
          </w:tcPr>
          <w:p w14:paraId="7B4B7BBF" w14:textId="77777777" w:rsidR="00FB1DCF" w:rsidRPr="00AE2028" w:rsidRDefault="00FB1DCF" w:rsidP="006375C7">
            <w:pPr>
              <w:ind w:firstLine="0"/>
              <w:rPr>
                <w:noProof/>
              </w:rPr>
            </w:pPr>
          </w:p>
        </w:tc>
        <w:tc>
          <w:tcPr>
            <w:tcW w:w="6246" w:type="dxa"/>
            <w:vAlign w:val="center"/>
          </w:tcPr>
          <w:p w14:paraId="19D7429A" w14:textId="42C4BBB7" w:rsidR="00FB1DCF" w:rsidRPr="00AE2028" w:rsidRDefault="00227157" w:rsidP="006375C7">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i</m:t>
                                </m:r>
                              </m:sub>
                            </m:sSub>
                            <m:r>
                              <w:rPr>
                                <w:rFonts w:ascii="Cambria Math" w:hAnsi="Cambria Math"/>
                              </w:rPr>
                              <m:t>, query</m:t>
                            </m:r>
                          </m:e>
                        </m:d>
                      </m:e>
                    </m:d>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j</m:t>
                                    </m:r>
                                  </m:sub>
                                </m:sSub>
                                <m:r>
                                  <w:rPr>
                                    <w:rFonts w:ascii="Cambria Math" w:hAnsi="Cambria Math"/>
                                  </w:rPr>
                                  <m:t>,query</m:t>
                                </m:r>
                              </m:e>
                            </m:d>
                          </m:e>
                        </m:d>
                      </m:e>
                    </m:nary>
                  </m:den>
                </m:f>
              </m:oMath>
            </m:oMathPara>
          </w:p>
        </w:tc>
        <w:tc>
          <w:tcPr>
            <w:tcW w:w="1443" w:type="dxa"/>
            <w:vAlign w:val="center"/>
          </w:tcPr>
          <w:p w14:paraId="7222DD4B" w14:textId="75EA81C9" w:rsidR="00FB1DCF" w:rsidRPr="00AE2028" w:rsidRDefault="00FB1DCF" w:rsidP="006375C7">
            <w:pPr>
              <w:ind w:firstLine="0"/>
              <w:jc w:val="center"/>
            </w:pPr>
            <w:r w:rsidRPr="00AE2028">
              <w:t>(</w:t>
            </w:r>
            <w:r w:rsidR="00300486" w:rsidRPr="00AE2028">
              <w:t>1.24</w:t>
            </w:r>
            <w:r w:rsidRPr="00AE2028">
              <w:t>)</w:t>
            </w:r>
          </w:p>
        </w:tc>
      </w:tr>
      <w:tr w:rsidR="00AE2028" w:rsidRPr="00AE2028" w14:paraId="03CB4CF9" w14:textId="77777777" w:rsidTr="006375C7">
        <w:trPr>
          <w:trHeight w:val="556"/>
        </w:trPr>
        <w:tc>
          <w:tcPr>
            <w:tcW w:w="1111" w:type="dxa"/>
          </w:tcPr>
          <w:p w14:paraId="2046F929" w14:textId="77777777" w:rsidR="00FB1DCF" w:rsidRPr="00AE2028" w:rsidRDefault="00FB1DCF" w:rsidP="00FB1DCF">
            <w:pPr>
              <w:ind w:firstLine="0"/>
              <w:rPr>
                <w:noProof/>
              </w:rPr>
            </w:pPr>
          </w:p>
        </w:tc>
        <w:tc>
          <w:tcPr>
            <w:tcW w:w="6246" w:type="dxa"/>
            <w:vAlign w:val="center"/>
          </w:tcPr>
          <w:p w14:paraId="5DD15623" w14:textId="03E7171E" w:rsidR="00FB1DCF" w:rsidRPr="00AE2028" w:rsidRDefault="00FB1DCF" w:rsidP="00FB1DCF">
            <w:pPr>
              <w:jc w:val="center"/>
            </w:pPr>
            <m:oMathPara>
              <m:oMath>
                <m:r>
                  <w:rPr>
                    <w:rFonts w:ascii="Cambria Math" w:hAnsi="Cambria Math"/>
                  </w:rPr>
                  <m:t>y=</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∙value</m:t>
                        </m:r>
                      </m:e>
                      <m:sub>
                        <m:r>
                          <w:rPr>
                            <w:rFonts w:ascii="Cambria Math" w:hAnsi="Cambria Math"/>
                          </w:rPr>
                          <m:t>i</m:t>
                        </m:r>
                      </m:sub>
                    </m:sSub>
                  </m:e>
                </m:nary>
              </m:oMath>
            </m:oMathPara>
          </w:p>
        </w:tc>
        <w:tc>
          <w:tcPr>
            <w:tcW w:w="1443" w:type="dxa"/>
            <w:vAlign w:val="center"/>
          </w:tcPr>
          <w:p w14:paraId="42E26F0E" w14:textId="696E82D9" w:rsidR="00FB1DCF" w:rsidRPr="00AE2028" w:rsidRDefault="00FB1DCF" w:rsidP="00FB1DCF">
            <w:pPr>
              <w:ind w:firstLine="0"/>
              <w:jc w:val="center"/>
            </w:pPr>
            <w:r w:rsidRPr="00AE2028">
              <w:t>(</w:t>
            </w:r>
            <w:r w:rsidR="00300486" w:rsidRPr="00AE2028">
              <w:t>1.25</w:t>
            </w:r>
            <w:r w:rsidRPr="00AE2028">
              <w:t>)</w:t>
            </w:r>
          </w:p>
        </w:tc>
      </w:tr>
    </w:tbl>
    <w:p w14:paraId="6159A1AC" w14:textId="77777777" w:rsidR="00FB1DCF" w:rsidRPr="00AE2028" w:rsidRDefault="00FB1DCF" w:rsidP="00FB1DCF">
      <w:pPr>
        <w:ind w:firstLine="0"/>
      </w:pPr>
    </w:p>
    <w:p w14:paraId="39F8601D" w14:textId="1437DD8D" w:rsidR="003870DA" w:rsidRPr="00AE2028" w:rsidRDefault="00106D9B" w:rsidP="00FB1DCF">
      <w:pPr>
        <w:ind w:firstLine="0"/>
      </w:pPr>
      <w:r w:rsidRPr="00AE2028">
        <w:t>Látni fogjuk, hogy ez az algoritmus lényegében egy egyszerű előre csatolt neurális háló</w:t>
      </w:r>
      <w:r w:rsidR="00037920" w:rsidRPr="00AE2028">
        <w:t>t valósít meg</w:t>
      </w:r>
      <w:r w:rsidRPr="00AE2028">
        <w:t>.</w:t>
      </w:r>
      <w:r w:rsidR="00AA1FC7" w:rsidRPr="00AE2028">
        <w:t xml:space="preserve"> </w:t>
      </w:r>
      <w:r w:rsidR="00FB1DCF" w:rsidRPr="00AE2028">
        <w:t>A továbbiakban a fenti metódust fejtem ki részletesebben</w:t>
      </w:r>
      <w:r w:rsidR="00481B40" w:rsidRPr="00AE2028">
        <w:t xml:space="preserve">, melyet a </w:t>
      </w:r>
      <w:r w:rsidR="00E8612E" w:rsidRPr="00AE2028">
        <w:rPr>
          <w:b/>
          <w:bCs/>
        </w:rPr>
        <w:fldChar w:fldCharType="begin"/>
      </w:r>
      <w:r w:rsidR="00E8612E" w:rsidRPr="00AE2028">
        <w:rPr>
          <w:b/>
          <w:bCs/>
        </w:rPr>
        <w:instrText xml:space="preserve"> REF _Ref72136980 \h </w:instrText>
      </w:r>
      <w:r w:rsidR="00E8612E" w:rsidRPr="00AE2028">
        <w:rPr>
          <w:b/>
          <w:bCs/>
        </w:rPr>
      </w:r>
      <w:r w:rsidR="00E8612E" w:rsidRPr="00AE2028">
        <w:rPr>
          <w:b/>
          <w:bCs/>
        </w:rPr>
        <w:instrText xml:space="preserve"> \* MERGEFORMAT </w:instrText>
      </w:r>
      <w:r w:rsidR="00E8612E" w:rsidRPr="00AE2028">
        <w:rPr>
          <w:b/>
          <w:bCs/>
        </w:rPr>
        <w:fldChar w:fldCharType="separate"/>
      </w:r>
      <w:r w:rsidR="00B75007" w:rsidRPr="00B75007">
        <w:rPr>
          <w:b/>
          <w:bCs/>
          <w:noProof/>
        </w:rPr>
        <w:t>1</w:t>
      </w:r>
      <w:r w:rsidR="00B75007" w:rsidRPr="00B75007">
        <w:rPr>
          <w:b/>
          <w:bCs/>
        </w:rPr>
        <w:t>.</w:t>
      </w:r>
      <w:r w:rsidR="00B75007" w:rsidRPr="00B75007">
        <w:rPr>
          <w:b/>
          <w:bCs/>
          <w:noProof/>
        </w:rPr>
        <w:t>7</w:t>
      </w:r>
      <w:r w:rsidR="00B75007" w:rsidRPr="00B75007">
        <w:rPr>
          <w:b/>
          <w:bCs/>
        </w:rPr>
        <w:t>. ábra</w:t>
      </w:r>
      <w:r w:rsidR="00E8612E" w:rsidRPr="00AE2028">
        <w:rPr>
          <w:b/>
          <w:bCs/>
        </w:rPr>
        <w:fldChar w:fldCharType="end"/>
      </w:r>
      <w:r w:rsidR="00481B40" w:rsidRPr="00AE2028">
        <w:t xml:space="preserve"> érdemes nyomon követni</w:t>
      </w:r>
      <w:r w:rsidR="00FB1DCF" w:rsidRPr="00AE2028">
        <w:t>.</w:t>
      </w:r>
    </w:p>
    <w:p w14:paraId="44B13F55" w14:textId="01E150F7" w:rsidR="0042327A" w:rsidRPr="00AE2028" w:rsidRDefault="0042327A" w:rsidP="0042327A">
      <w:r w:rsidRPr="00AE2028">
        <w:t xml:space="preserve">Ahhoz, hogy megkapjuk </w:t>
      </w:r>
      <w:r w:rsidR="00931DE4" w:rsidRPr="00AE2028">
        <w:t>a fent említett belső reprezentációs</w:t>
      </w:r>
      <w:r w:rsidRPr="00AE2028">
        <w:t xml:space="preserve"> vektorokat, a bemeneti </w:t>
      </w:r>
      <m:oMath>
        <m:r>
          <m:rPr>
            <m:sty m:val="bi"/>
          </m:rPr>
          <w:rPr>
            <w:rFonts w:ascii="Cambria Math" w:hAnsi="Cambria Math"/>
          </w:rPr>
          <m:t>x</m:t>
        </m:r>
      </m:oMath>
      <w:r w:rsidR="009E0BC9" w:rsidRPr="00AE2028">
        <w:t xml:space="preserve"> </w:t>
      </w:r>
      <m:oMath>
        <m:r>
          <w:rPr>
            <w:rFonts w:ascii="Cambria Math" w:hAnsi="Cambria Math"/>
          </w:rPr>
          <m:t xml:space="preserve">1×d </m:t>
        </m:r>
      </m:oMath>
      <w:r w:rsidR="00931DE4" w:rsidRPr="00AE2028">
        <w:t xml:space="preserve">méretű </w:t>
      </w:r>
      <w:r w:rsidRPr="00AE2028">
        <w:t>vektort egy az adott reprezentációhoz tartozó súlymátrixxal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például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kulcs-mátrixxal szorzunk. Ezeknek a méretei a </w:t>
      </w:r>
      <w:r w:rsidR="00E8612E" w:rsidRPr="00AE2028">
        <w:rPr>
          <w:b/>
          <w:bCs/>
        </w:rPr>
        <w:fldChar w:fldCharType="begin"/>
      </w:r>
      <w:r w:rsidR="00E8612E" w:rsidRPr="00AE2028">
        <w:rPr>
          <w:b/>
          <w:bCs/>
        </w:rPr>
        <w:instrText xml:space="preserve"> REF _Ref72137004 \h </w:instrText>
      </w:r>
      <w:r w:rsidR="00E8612E" w:rsidRPr="00AE2028">
        <w:rPr>
          <w:b/>
          <w:bCs/>
        </w:rPr>
      </w:r>
      <w:r w:rsidR="00E8612E" w:rsidRPr="00AE2028">
        <w:rPr>
          <w:b/>
          <w:bCs/>
        </w:rPr>
        <w:instrText xml:space="preserve"> \* MERGEFORMAT </w:instrText>
      </w:r>
      <w:r w:rsidR="00E8612E" w:rsidRPr="00AE2028">
        <w:rPr>
          <w:b/>
          <w:bCs/>
        </w:rPr>
        <w:fldChar w:fldCharType="separate"/>
      </w:r>
      <w:r w:rsidR="00B75007" w:rsidRPr="00B75007">
        <w:rPr>
          <w:b/>
          <w:bCs/>
          <w:noProof/>
        </w:rPr>
        <w:t>1</w:t>
      </w:r>
      <w:r w:rsidR="00B75007" w:rsidRPr="00B75007">
        <w:rPr>
          <w:b/>
          <w:bCs/>
        </w:rPr>
        <w:t>.</w:t>
      </w:r>
      <w:r w:rsidR="00B75007" w:rsidRPr="00B75007">
        <w:rPr>
          <w:b/>
          <w:bCs/>
          <w:noProof/>
        </w:rPr>
        <w:t>6</w:t>
      </w:r>
      <w:r w:rsidR="00B75007" w:rsidRPr="00B75007">
        <w:rPr>
          <w:b/>
          <w:bCs/>
        </w:rPr>
        <w:t>. ábra</w:t>
      </w:r>
      <w:r w:rsidR="00E8612E" w:rsidRPr="00AE2028">
        <w:rPr>
          <w:b/>
          <w:bCs/>
        </w:rPr>
        <w:fldChar w:fldCharType="end"/>
      </w:r>
      <w:r w:rsidR="00E8612E" w:rsidRPr="00AE2028">
        <w:rPr>
          <w:b/>
          <w:bCs/>
        </w:rPr>
        <w:t xml:space="preserve"> </w:t>
      </w:r>
      <w:r w:rsidRPr="00AE2028">
        <w:t xml:space="preserve">alapján könnyedén megadhatóak: a </w:t>
      </w:r>
      <w:r w:rsidRPr="00AE2028">
        <w:rPr>
          <w:b/>
          <w:bCs/>
        </w:rPr>
        <w:t>W</w:t>
      </w:r>
      <w:r w:rsidRPr="00AE2028">
        <w:rPr>
          <w:vertAlign w:val="superscript"/>
        </w:rPr>
        <w:t>K</w:t>
      </w:r>
      <w:r w:rsidRPr="00AE2028">
        <w:t xml:space="preserve"> és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xml:space="preserve"> mátrixnak azonos méretűnek kell lenniük</w:t>
      </w:r>
      <w:r w:rsidR="005C01B5" w:rsidRPr="00AE2028">
        <w:t>:</w:t>
      </w:r>
      <w:r w:rsidRPr="00AE2028">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míg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egy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w:t>
      </w:r>
      <w:r w:rsidR="00606781" w:rsidRPr="00AE2028">
        <w:t xml:space="preserve"> lesz</w:t>
      </w:r>
      <w:r w:rsidR="008A4F20"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 xml:space="preserve"> </m:t>
        </m:r>
      </m:oMath>
      <w:r w:rsidR="008A4F20" w:rsidRPr="00AE2028">
        <w:t xml:space="preserve">megegyezhet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8A4F20" w:rsidRPr="00AE2028">
        <w:t xml:space="preserve"> értékével)</w:t>
      </w:r>
      <w:r w:rsidRPr="00AE2028">
        <w:t xml:space="preserve">. </w:t>
      </w:r>
      <w:r w:rsidR="000A7085" w:rsidRPr="00AE2028">
        <w:t xml:space="preserve"> </w:t>
      </w:r>
    </w:p>
    <w:p w14:paraId="1D56457B" w14:textId="77777777" w:rsidR="00D82E15" w:rsidRPr="00AE2028" w:rsidRDefault="00D82E15" w:rsidP="00D82E15">
      <w:pPr>
        <w:pStyle w:val="Kp"/>
      </w:pPr>
      <w:r w:rsidRPr="00AE2028">
        <w:rPr>
          <w:noProof/>
        </w:rPr>
        <w:drawing>
          <wp:inline distT="0" distB="0" distL="0" distR="0" wp14:anchorId="6FCF4842" wp14:editId="5456D8ED">
            <wp:extent cx="5400040" cy="1663065"/>
            <wp:effectExtent l="0" t="0" r="0" b="0"/>
            <wp:docPr id="10" name="Áb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400040" cy="1663065"/>
                    </a:xfrm>
                    <a:prstGeom prst="rect">
                      <a:avLst/>
                    </a:prstGeom>
                  </pic:spPr>
                </pic:pic>
              </a:graphicData>
            </a:graphic>
          </wp:inline>
        </w:drawing>
      </w:r>
    </w:p>
    <w:bookmarkStart w:id="17" w:name="_Ref72137004"/>
    <w:p w14:paraId="68B5A7D5" w14:textId="11AF51D9" w:rsidR="006943BB" w:rsidRPr="00AE2028" w:rsidRDefault="00716FF7" w:rsidP="00D82E15">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6</w:t>
        </w:r>
      </w:fldSimple>
      <w:r w:rsidR="00D82E15" w:rsidRPr="00AE2028">
        <w:t>. ábra</w:t>
      </w:r>
      <w:bookmarkEnd w:id="17"/>
      <w:r w:rsidR="00D82E15" w:rsidRPr="00AE2028">
        <w:t xml:space="preserve"> A Self-Attention algoritmusban használt vektorok méretei, a helytakarékosság miatt elforgatva (transzponálva) vannak ábrázolva a téglatestek.</w:t>
      </w:r>
    </w:p>
    <w:p w14:paraId="658B7EB6" w14:textId="28EDCA30" w:rsidR="005461DC" w:rsidRPr="00AE2028" w:rsidRDefault="00606781" w:rsidP="00D82E15">
      <w:r w:rsidRPr="00AE2028">
        <w:t>A</w:t>
      </w:r>
      <w:r w:rsidR="0042327A" w:rsidRPr="00AE2028">
        <w:t xml:space="preserve"> bemeneti vektorokat egy </w:t>
      </w:r>
      <m:oMath>
        <m:r>
          <m:rPr>
            <m:sty m:val="bi"/>
          </m:rPr>
          <w:rPr>
            <w:rFonts w:ascii="Cambria Math" w:hAnsi="Cambria Math"/>
          </w:rPr>
          <m:t>X</m:t>
        </m:r>
      </m:oMath>
      <w:r w:rsidRPr="00AE2028">
        <w:t xml:space="preserve"> </w:t>
      </w:r>
      <m:oMath>
        <m:r>
          <w:rPr>
            <w:rFonts w:ascii="Cambria Math" w:hAnsi="Cambria Math"/>
          </w:rPr>
          <m:t>N×d</m:t>
        </m:r>
      </m:oMath>
      <w:r w:rsidR="006574F2" w:rsidRPr="00AE2028">
        <w:t xml:space="preserve"> méretű </w:t>
      </w:r>
      <w:r w:rsidR="0042327A" w:rsidRPr="00AE2028">
        <w:t>mátrixba rendezve</w:t>
      </w:r>
      <w:r w:rsidRPr="00AE2028">
        <w:t xml:space="preserve"> a súlymátrixokkal</w:t>
      </w:r>
      <w:r w:rsidR="0042327A" w:rsidRPr="00AE2028">
        <w:t xml:space="preserve"> 3 mátrix szorzással megkaphatjuk a reprezentációk </w:t>
      </w:r>
      <m:oMath>
        <m:r>
          <m:rPr>
            <m:sty m:val="bi"/>
          </m:rPr>
          <w:rPr>
            <w:rFonts w:ascii="Cambria Math" w:hAnsi="Cambria Math"/>
          </w:rPr>
          <m:t>K</m:t>
        </m:r>
      </m:oMath>
      <w:r w:rsidR="0042327A" w:rsidRPr="00AE2028">
        <w:t xml:space="preserve">, </w:t>
      </w:r>
      <m:oMath>
        <m:r>
          <m:rPr>
            <m:sty m:val="bi"/>
          </m:rPr>
          <w:rPr>
            <w:rFonts w:ascii="Cambria Math" w:hAnsi="Cambria Math"/>
          </w:rPr>
          <m:t>Q</m:t>
        </m:r>
      </m:oMath>
      <w:r w:rsidR="0042327A" w:rsidRPr="00AE2028">
        <w:t xml:space="preserve"> és </w:t>
      </w:r>
      <m:oMath>
        <m:r>
          <m:rPr>
            <m:sty m:val="bi"/>
          </m:rPr>
          <w:rPr>
            <w:rFonts w:ascii="Cambria Math" w:hAnsi="Cambria Math"/>
          </w:rPr>
          <m:t>V</m:t>
        </m:r>
      </m:oMath>
      <w:r w:rsidR="0042327A" w:rsidRPr="00AE2028">
        <w:t xml:space="preserve"> </w:t>
      </w:r>
      <w:r w:rsidR="006574F2" w:rsidRPr="00AE2028">
        <w:t>mátrixait</w:t>
      </w:r>
      <w:r w:rsidR="008A4F20" w:rsidRPr="00AE2028">
        <w:t xml:space="preserve"> (</w:t>
      </w:r>
      <w:r w:rsidR="008A4F20" w:rsidRPr="00AE2028">
        <w:rPr>
          <w:i/>
          <w:iCs/>
        </w:rPr>
        <w:t>N</w:t>
      </w:r>
      <w:r w:rsidR="008A4F20" w:rsidRPr="00AE2028">
        <w:t xml:space="preserve"> a szekvencia </w:t>
      </w:r>
      <w:r w:rsidR="008A4F20" w:rsidRPr="00AE2028">
        <w:lastRenderedPageBreak/>
        <w:t>hossza, azaz a bemeneti vektorok száma)</w:t>
      </w:r>
      <w:r w:rsidR="0042327A" w:rsidRPr="00AE2028">
        <w:t xml:space="preserve">. Ezután kiszámoljuk </w:t>
      </w:r>
      <w:r w:rsidRPr="00AE2028">
        <w:t xml:space="preserve">a </w:t>
      </w:r>
      <w:r w:rsidR="0042327A" w:rsidRPr="00AE2028">
        <w:t xml:space="preserve">bemeneti </w:t>
      </w:r>
      <w:r w:rsidRPr="00AE2028">
        <w:t>szekvencia első eleméhez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000A7085" w:rsidRPr="00AE2028">
        <w:rPr>
          <w:b/>
          <w:bCs/>
        </w:rPr>
        <w:t xml:space="preserve"> </w:t>
      </w:r>
      <w:r w:rsidR="0042327A" w:rsidRPr="00AE2028">
        <w:t>vektorhoz</w:t>
      </w:r>
      <w:r w:rsidRPr="00AE2028">
        <w:t>)</w:t>
      </w:r>
      <w:r w:rsidR="0042327A" w:rsidRPr="00AE2028">
        <w:t xml:space="preserve"> tartozó figyelem pontot. A </w:t>
      </w:r>
      <w:r w:rsidR="002C6398" w:rsidRPr="00AE2028">
        <w:rPr>
          <w:b/>
          <w:bCs/>
        </w:rPr>
        <w:fldChar w:fldCharType="begin"/>
      </w:r>
      <w:r w:rsidR="002C6398" w:rsidRPr="00AE2028">
        <w:rPr>
          <w:b/>
          <w:bCs/>
        </w:rPr>
        <w:instrText xml:space="preserve"> REF _Ref72137004 \h </w:instrText>
      </w:r>
      <w:r w:rsidR="002C6398" w:rsidRPr="00AE2028">
        <w:rPr>
          <w:b/>
          <w:bCs/>
        </w:rPr>
      </w:r>
      <w:r w:rsidR="002C6398" w:rsidRPr="00AE2028">
        <w:rPr>
          <w:b/>
          <w:bCs/>
        </w:rPr>
        <w:instrText xml:space="preserve"> \* MERGEFORMAT </w:instrText>
      </w:r>
      <w:r w:rsidR="002C6398" w:rsidRPr="00AE2028">
        <w:rPr>
          <w:b/>
          <w:bCs/>
        </w:rPr>
        <w:fldChar w:fldCharType="separate"/>
      </w:r>
      <w:r w:rsidR="00B75007" w:rsidRPr="00B75007">
        <w:rPr>
          <w:b/>
          <w:bCs/>
          <w:noProof/>
        </w:rPr>
        <w:t>1</w:t>
      </w:r>
      <w:r w:rsidR="00B75007" w:rsidRPr="00B75007">
        <w:rPr>
          <w:b/>
          <w:bCs/>
        </w:rPr>
        <w:t>.</w:t>
      </w:r>
      <w:r w:rsidR="00B75007" w:rsidRPr="00B75007">
        <w:rPr>
          <w:b/>
          <w:bCs/>
          <w:noProof/>
        </w:rPr>
        <w:t>6</w:t>
      </w:r>
      <w:r w:rsidR="00B75007" w:rsidRPr="00B75007">
        <w:rPr>
          <w:b/>
          <w:bCs/>
        </w:rPr>
        <w:t>. ábra</w:t>
      </w:r>
      <w:r w:rsidR="002C6398" w:rsidRPr="00AE2028">
        <w:rPr>
          <w:b/>
          <w:bCs/>
        </w:rPr>
        <w:fldChar w:fldCharType="end"/>
      </w:r>
      <w:r w:rsidR="002C6398" w:rsidRPr="00AE2028">
        <w:rPr>
          <w:b/>
          <w:bCs/>
        </w:rPr>
        <w:t xml:space="preserve"> </w:t>
      </w:r>
      <w:r w:rsidR="0042327A" w:rsidRPr="00AE2028">
        <w:t>látható</w:t>
      </w:r>
      <w:r w:rsidR="009E0BC9" w:rsidRPr="00AE2028">
        <w:t>, hogy ennek az eredménye egy</w:t>
      </w:r>
      <w:r w:rsidR="0042327A" w:rsidRPr="00AE2028">
        <w:t xml:space="preserve"> skalár. </w:t>
      </w:r>
      <w:r w:rsidR="000A7085" w:rsidRPr="00AE2028">
        <w:t>Vegyük észre</w:t>
      </w:r>
      <w:r w:rsidR="0042327A" w:rsidRPr="00AE2028">
        <w:t xml:space="preserve">, hogy az első bementhez tartozó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42327A" w:rsidRPr="00AE2028">
        <w:rPr>
          <w:b/>
          <w:bCs/>
        </w:rPr>
        <w:t xml:space="preserve"> </w:t>
      </w:r>
      <w:r w:rsidR="0042327A" w:rsidRPr="00AE2028">
        <w:t>vektor számításához csak az első bemenet</w:t>
      </w:r>
      <w:r w:rsidR="000A7085" w:rsidRPr="00AE2028">
        <w:t>hez tartozó</w:t>
      </w:r>
      <w:r w:rsidR="0042327A" w:rsidRPr="00AE2028">
        <w:t xml:space="preserve">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r w:rsidR="000A7085" w:rsidRPr="00AE2028">
        <w:rPr>
          <w:i/>
          <w:iCs/>
        </w:rPr>
        <w:t>query</w:t>
      </w:r>
      <w:r w:rsidR="000A7085" w:rsidRPr="00AE2028">
        <w:rPr>
          <w:b/>
          <w:bCs/>
        </w:rPr>
        <w:t xml:space="preserve"> </w:t>
      </w:r>
      <w:r w:rsidR="0042327A" w:rsidRPr="00AE2028">
        <w:t>vektorát kell felhasználni</w:t>
      </w:r>
      <w:r w:rsidR="000A7085" w:rsidRPr="00AE2028">
        <w:t xml:space="preserve">, mivel </w:t>
      </w:r>
      <w:r w:rsidR="0042327A" w:rsidRPr="00AE2028">
        <w:t>a</w:t>
      </w:r>
      <w:r w:rsidR="000A7085" w:rsidRPr="00AE2028">
        <w:t>z első elemhez</w:t>
      </w:r>
      <w:r w:rsidR="0042327A" w:rsidRPr="00AE2028">
        <w:t xml:space="preserve"> </w:t>
      </w:r>
      <w:r w:rsidR="000A7085" w:rsidRPr="00AE2028">
        <w:t xml:space="preserve">tartozó </w:t>
      </w:r>
      <w:r w:rsidR="0042327A" w:rsidRPr="00AE2028">
        <w:t>figyelem pontok</w:t>
      </w:r>
      <w:r w:rsidR="000A7085" w:rsidRPr="00AE2028">
        <w:t>at</w:t>
      </w:r>
      <w:r w:rsidR="0042327A" w:rsidRPr="00AE2028">
        <w:t xml:space="preserve">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r w:rsidR="000A7085" w:rsidRPr="00AE2028">
        <w:t>vektor határozza meg</w:t>
      </w:r>
      <w:r w:rsidR="0042327A" w:rsidRPr="00AE2028">
        <w:t xml:space="preserve">. Tehát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42327A" w:rsidRPr="00AE2028">
        <w:rPr>
          <w:b/>
          <w:bCs/>
          <w:vertAlign w:val="subscript"/>
        </w:rPr>
        <w:t xml:space="preserve">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k</m:t>
            </m:r>
          </m:sub>
        </m:sSub>
      </m:oMath>
      <w:r w:rsidR="005C01B5" w:rsidRPr="00AE2028">
        <w:t xml:space="preserve"> </w:t>
      </w:r>
      <w:r w:rsidR="0000027C" w:rsidRPr="00AE2028">
        <w:t>méretű</w:t>
      </w:r>
      <w:r w:rsidR="0042327A" w:rsidRPr="00AE2028">
        <w:t xml:space="preserve"> vektort szorozzuk az összes </w:t>
      </w:r>
      <w:r w:rsidR="0042327A" w:rsidRPr="00AE2028">
        <w:rPr>
          <w:i/>
          <w:iCs/>
          <w:sz w:val="27"/>
        </w:rPr>
        <w:t>key</w:t>
      </w:r>
      <w:r w:rsidR="0042327A" w:rsidRPr="00AE2028">
        <w:t xml:space="preserve"> reprezentációt tartalmazó </w:t>
      </w:r>
      <m:oMath>
        <m:sSup>
          <m:sSupPr>
            <m:ctrlPr>
              <w:rPr>
                <w:rFonts w:ascii="Cambria Math" w:hAnsi="Cambria Math"/>
                <w:b/>
                <w:bCs/>
                <w:i/>
              </w:rPr>
            </m:ctrlPr>
          </m:sSupPr>
          <m:e>
            <m:r>
              <m:rPr>
                <m:sty m:val="bi"/>
              </m:rPr>
              <w:rPr>
                <w:rFonts w:ascii="Cambria Math" w:hAnsi="Cambria Math"/>
              </w:rPr>
              <m:t>K</m:t>
            </m:r>
          </m:e>
          <m:sup>
            <m:r>
              <m:rPr>
                <m:sty m:val="bi"/>
              </m:rPr>
              <w:rPr>
                <w:rFonts w:ascii="Cambria Math" w:hAnsi="Cambria Math"/>
              </w:rPr>
              <m:t>T</m:t>
            </m:r>
          </m:sup>
        </m:sSup>
      </m:oMath>
      <w:r w:rsidR="0042327A"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×N</m:t>
        </m:r>
      </m:oMath>
      <w:r w:rsidR="0042327A" w:rsidRPr="00AE2028">
        <w:t>-es mátrix</w:t>
      </w:r>
      <w:r w:rsidR="0000027C" w:rsidRPr="00AE2028">
        <w:t>x</w:t>
      </w:r>
      <w:r w:rsidR="0042327A" w:rsidRPr="00AE2028">
        <w:t xml:space="preserve">al. </w:t>
      </w:r>
      <w:r w:rsidR="0000027C" w:rsidRPr="00AE2028">
        <w:t>A</w:t>
      </w:r>
      <w:r w:rsidR="0042327A" w:rsidRPr="00AE2028">
        <w:t>z</w:t>
      </w:r>
      <w:r w:rsidR="0000027C" w:rsidRPr="00AE2028">
        <w:t xml:space="preserve"> így kapott</w:t>
      </w:r>
      <w:r w:rsidR="0042327A" w:rsidRPr="00AE2028">
        <w:t xml:space="preserve"> </w:t>
      </w:r>
      <m:oMath>
        <m:r>
          <w:rPr>
            <w:rFonts w:ascii="Cambria Math" w:hAnsi="Cambria Math"/>
          </w:rPr>
          <m:t>1×N</m:t>
        </m:r>
      </m:oMath>
      <w:r w:rsidR="0042327A" w:rsidRPr="00AE2028">
        <w:t xml:space="preserve"> méretű figyelem pont vektor</w:t>
      </w:r>
      <w:r w:rsidR="0000027C" w:rsidRPr="00AE2028">
        <w:t>t még vissza kell skálázni a rejtett dimenzió méretének a gyökével</w:t>
      </w:r>
      <w:r w:rsidR="0042327A" w:rsidRPr="00AE2028">
        <w:t>. Ezután a szorzatra</w:t>
      </w:r>
      <w:r w:rsidR="00FD6EC6" w:rsidRPr="00AE2028">
        <w:t>, azaz a vektor elemei</w:t>
      </w:r>
      <w:r w:rsidR="00A90F15" w:rsidRPr="00AE2028">
        <w:t>re</w:t>
      </w:r>
      <w:r w:rsidR="0042327A" w:rsidRPr="00AE2028">
        <w:t xml:space="preserve"> számolunk egy </w:t>
      </w:r>
      <w:r w:rsidR="0042327A" w:rsidRPr="00AE2028">
        <w:rPr>
          <w:i/>
          <w:iCs/>
        </w:rPr>
        <w:t>softmax</w:t>
      </w:r>
      <w:r w:rsidR="00A90F15" w:rsidRPr="00AE2028">
        <w:t xml:space="preserve"> függvényt,</w:t>
      </w:r>
      <w:r w:rsidR="0042327A" w:rsidRPr="00AE2028">
        <w:t xml:space="preserve"> mely a bemenetére adott vektor elemeit 0 és 1 közötti elemekre képezi, úgy, hogy az elemek összege 1 legyen</w:t>
      </w:r>
      <w:r w:rsidR="005C01B5" w:rsidRPr="00AE2028">
        <w:t xml:space="preserve"> (</w:t>
      </w:r>
      <w:r w:rsidR="005C01B5" w:rsidRPr="00AE2028">
        <w:rPr>
          <w:i/>
          <w:iCs/>
        </w:rPr>
        <w:t>logits</w:t>
      </w:r>
      <w:r w:rsidR="005C01B5" w:rsidRPr="00AE2028">
        <w:t>)</w:t>
      </w:r>
      <w:r w:rsidR="00A90F15" w:rsidRPr="00AE2028">
        <w:t>. Azaz, mintha vennénk a figyelem pontok egy valószínűségi eloszlását: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E24632E" w14:textId="77777777" w:rsidTr="00EA7D0C">
        <w:trPr>
          <w:trHeight w:val="556"/>
        </w:trPr>
        <w:tc>
          <w:tcPr>
            <w:tcW w:w="1111" w:type="dxa"/>
          </w:tcPr>
          <w:p w14:paraId="4EA211A6" w14:textId="77777777" w:rsidR="0042327A" w:rsidRPr="00AE2028" w:rsidRDefault="0042327A" w:rsidP="00EA7D0C">
            <w:pPr>
              <w:ind w:firstLine="0"/>
              <w:rPr>
                <w:noProof/>
              </w:rPr>
            </w:pPr>
          </w:p>
        </w:tc>
        <w:tc>
          <w:tcPr>
            <w:tcW w:w="6246" w:type="dxa"/>
            <w:vAlign w:val="center"/>
          </w:tcPr>
          <w:p w14:paraId="3A8BF6BB" w14:textId="7594670D" w:rsidR="0042327A" w:rsidRPr="00AE2028" w:rsidRDefault="004512F5" w:rsidP="00EA7D0C">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1443" w:type="dxa"/>
            <w:vAlign w:val="center"/>
          </w:tcPr>
          <w:p w14:paraId="26852D37" w14:textId="63DD8E0D" w:rsidR="0042327A" w:rsidRPr="00AE2028" w:rsidRDefault="0042327A" w:rsidP="00EA7D0C">
            <w:pPr>
              <w:ind w:firstLine="0"/>
              <w:jc w:val="center"/>
            </w:pPr>
            <w:r w:rsidRPr="00AE2028">
              <w:t>(</w:t>
            </w:r>
            <w:r w:rsidR="00300486" w:rsidRPr="00AE2028">
              <w:t>1</w:t>
            </w:r>
            <w:r w:rsidR="00A90F15" w:rsidRPr="00AE2028">
              <w:t>.</w:t>
            </w:r>
            <w:r w:rsidR="00300486" w:rsidRPr="00AE2028">
              <w:t>26</w:t>
            </w:r>
            <w:r w:rsidRPr="00AE2028">
              <w:t>)</w:t>
            </w:r>
          </w:p>
        </w:tc>
      </w:tr>
    </w:tbl>
    <w:p w14:paraId="34FDD180" w14:textId="77777777" w:rsidR="0042327A" w:rsidRPr="00AE2028" w:rsidRDefault="0042327A" w:rsidP="0042327A">
      <w:pPr>
        <w:ind w:firstLine="0"/>
      </w:pPr>
    </w:p>
    <w:p w14:paraId="436684FC" w14:textId="310B5D9C" w:rsidR="00DE040F" w:rsidRPr="00AE2028" w:rsidRDefault="00DE040F" w:rsidP="00DE040F">
      <w:pPr>
        <w:ind w:firstLine="0"/>
      </w:pPr>
      <w:r w:rsidRPr="00AE2028">
        <w:t xml:space="preserve">A vissza skálázásra azért van szükség, mert a szorzat, vagyis a logit-ok varianciája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szorosukra nőnek, és ez telítésbe viheti az </w:t>
      </w:r>
      <w:r w:rsidRPr="00AE2028">
        <w:rPr>
          <w:i/>
          <w:iCs/>
        </w:rPr>
        <w:t>softmax</w:t>
      </w:r>
      <w:r w:rsidRPr="00AE2028">
        <w:t>-ot. Ezért visszaskálázzuk a szorzat eredményét, hogy a szórás ne változzon.</w:t>
      </w:r>
    </w:p>
    <w:p w14:paraId="085AE3A9" w14:textId="4C8FCADE" w:rsidR="0042327A" w:rsidRPr="00AE2028" w:rsidRDefault="0042327A" w:rsidP="00DE040F">
      <w:pPr>
        <w:ind w:firstLine="0"/>
      </w:pPr>
      <w:r w:rsidRPr="00AE2028">
        <w:t>A következő lépés</w:t>
      </w:r>
      <w:r w:rsidR="00E61D52" w:rsidRPr="00AE2028">
        <w:t>ben</w:t>
      </w:r>
      <w:r w:rsidRPr="00AE2028">
        <w:t xml:space="preserve"> a </w:t>
      </w:r>
      <w:r w:rsidRPr="00AE2028">
        <w:rPr>
          <w:i/>
          <w:iCs/>
        </w:rPr>
        <w:t>value</w:t>
      </w:r>
      <w:r w:rsidRPr="00AE2028">
        <w:t xml:space="preserve"> reprezentációkat </w:t>
      </w:r>
      <w:r w:rsidR="00E61D52" w:rsidRPr="00AE2028">
        <w:t>súlyozzuk</w:t>
      </w:r>
      <w:r w:rsidRPr="00AE2028">
        <w:t xml:space="preserve"> a kiszámolt figyelem pontokkal, majd ezeket az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w:t>
      </w:r>
      <w:r w:rsidR="00E61D52" w:rsidRPr="00AE2028">
        <w:t xml:space="preserve">súlyozott </w:t>
      </w:r>
      <w:r w:rsidR="00E61D52" w:rsidRPr="00AE2028">
        <w:rPr>
          <w:i/>
          <w:iCs/>
        </w:rPr>
        <w:t>value</w:t>
      </w:r>
      <w:r w:rsidR="00E61D52" w:rsidRPr="00AE2028">
        <w:t xml:space="preserve"> </w:t>
      </w:r>
      <w:r w:rsidRPr="00AE2028">
        <w:t xml:space="preserve">vektorokat összeadjuk elemenként. Az így megkapott vektor az első bemeneti </w:t>
      </w:r>
      <w:r w:rsidR="00E61D52" w:rsidRPr="00AE2028">
        <w:t>elemhez</w:t>
      </w:r>
      <w:r w:rsidRPr="00AE2028">
        <w:t xml:space="preserve"> tartozó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E61D52" w:rsidRPr="00AE2028">
        <w:rPr>
          <w:b/>
          <w:bCs/>
        </w:rPr>
        <w:t xml:space="preserve"> </w:t>
      </w:r>
      <w:r w:rsidRPr="00AE2028">
        <w:t xml:space="preserve">reprezentációja. Láthatjuk, hogy a kimenet méretét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mátrix oszlopainak számával határozhatjuk meg.  Legvégül ezt a lépés sorozatot megismételjük </w:t>
      </w:r>
      <w:r w:rsidR="00E61D52" w:rsidRPr="00AE2028">
        <w:t>a szekvencia minden elemére</w:t>
      </w:r>
      <w:r w:rsidRPr="00AE2028">
        <w:t xml:space="preserve"> és </w:t>
      </w:r>
      <w:r w:rsidR="00E61D52" w:rsidRPr="00AE2028">
        <w:t xml:space="preserve">így </w:t>
      </w:r>
      <w:r w:rsidRPr="00AE2028">
        <w:t xml:space="preserve">megkapjuk a kimeneti vektorokból álló </w:t>
      </w:r>
      <m:oMath>
        <m:r>
          <m:rPr>
            <m:sty m:val="bi"/>
          </m:rPr>
          <w:rPr>
            <w:rFonts w:ascii="Cambria Math" w:hAnsi="Cambria Math"/>
          </w:rPr>
          <m:t>Y</m:t>
        </m:r>
      </m:oMath>
      <w:r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mátrixot. </w:t>
      </w:r>
    </w:p>
    <w:p w14:paraId="44066B0B" w14:textId="4C12434D" w:rsidR="00554012" w:rsidRPr="00AE2028" w:rsidRDefault="00554012" w:rsidP="0042327A">
      <w:r w:rsidRPr="00AE2028">
        <w:t>Vegyük észre, hogy</w:t>
      </w:r>
      <w:r w:rsidR="007C4FD1" w:rsidRPr="00AE2028">
        <w:t xml:space="preserve"> az</w:t>
      </w:r>
      <w:r w:rsidRPr="00AE2028">
        <w:t xml:space="preserve"> </w:t>
      </w:r>
      <w:r w:rsidR="007C4FD1" w:rsidRPr="00AE2028">
        <w:t xml:space="preserve">itt bemutatott </w:t>
      </w:r>
      <w:r w:rsidR="0075003F" w:rsidRPr="00AE2028">
        <w:t>műveletek</w:t>
      </w:r>
      <w:r w:rsidR="007C4FD1" w:rsidRPr="00AE2028">
        <w:t xml:space="preserve"> </w:t>
      </w:r>
      <w:r w:rsidRPr="00AE2028">
        <w:t>tulajdonképpen mátrixszorzat</w:t>
      </w:r>
      <w:r w:rsidR="007C4FD1" w:rsidRPr="00AE2028">
        <w:t>ok</w:t>
      </w:r>
      <w:r w:rsidRPr="00AE2028">
        <w:t>.</w:t>
      </w:r>
      <w:r w:rsidR="003D4529" w:rsidRPr="00AE2028">
        <w:t xml:space="preserve"> Vagyis </w:t>
      </w:r>
      <w:r w:rsidR="0075003F" w:rsidRPr="00AE2028">
        <w:t xml:space="preserve">a </w:t>
      </w:r>
      <w:r w:rsidR="007C4FD1" w:rsidRPr="00AE2028">
        <w:t>fenti metódus</w:t>
      </w:r>
      <w:r w:rsidR="003D4529" w:rsidRPr="00AE2028">
        <w:t xml:space="preserve"> </w:t>
      </w:r>
      <w:r w:rsidR="0075003F" w:rsidRPr="00AE2028">
        <w:t>tömörebben</w:t>
      </w:r>
      <w:r w:rsidR="003D4529" w:rsidRPr="00AE2028">
        <w:t xml:space="preserve"> a </w:t>
      </w:r>
      <w:r w:rsidR="007C4FD1" w:rsidRPr="00AE2028">
        <w:t>következő form</w:t>
      </w:r>
      <w:r w:rsidR="0075003F" w:rsidRPr="00AE2028">
        <w:t>ulát valósítja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DAEA020" w14:textId="77777777" w:rsidTr="006375C7">
        <w:trPr>
          <w:trHeight w:val="556"/>
        </w:trPr>
        <w:tc>
          <w:tcPr>
            <w:tcW w:w="1111" w:type="dxa"/>
          </w:tcPr>
          <w:p w14:paraId="30F3EDEA" w14:textId="77777777" w:rsidR="0075003F" w:rsidRPr="00AE2028" w:rsidRDefault="0075003F" w:rsidP="006375C7">
            <w:pPr>
              <w:ind w:firstLine="0"/>
              <w:rPr>
                <w:noProof/>
              </w:rPr>
            </w:pPr>
          </w:p>
        </w:tc>
        <w:tc>
          <w:tcPr>
            <w:tcW w:w="6246" w:type="dxa"/>
            <w:vAlign w:val="center"/>
          </w:tcPr>
          <w:p w14:paraId="18FB04D3" w14:textId="1FEA9962" w:rsidR="0075003F" w:rsidRPr="00AE2028" w:rsidRDefault="004512F5" w:rsidP="006375C7">
            <w:pPr>
              <w:jc w:val="center"/>
            </w:pPr>
            <m:oMathPara>
              <m:oMath>
                <m:r>
                  <m:rPr>
                    <m:sty m:val="bi"/>
                  </m:rPr>
                  <w:rPr>
                    <w:rFonts w:ascii="Cambria Math" w:hAnsi="Cambria Math"/>
                  </w:rPr>
                  <m:t>Y</m:t>
                </m:r>
                <m:r>
                  <w:rPr>
                    <w:rFonts w:ascii="Cambria Math" w:hAnsi="Cambria Math"/>
                  </w:rPr>
                  <m:t>=Self-Attention</m:t>
                </m:r>
                <m:d>
                  <m:dPr>
                    <m:ctrlPr>
                      <w:rPr>
                        <w:rFonts w:ascii="Cambria Math" w:hAnsi="Cambria Math"/>
                        <w:i/>
                      </w:rPr>
                    </m:ctrlPr>
                  </m:dPr>
                  <m:e>
                    <m:r>
                      <m:rPr>
                        <m:sty m:val="bi"/>
                      </m:rPr>
                      <w:rPr>
                        <w:rFonts w:ascii="Cambria Math" w:hAnsi="Cambria Math"/>
                      </w:rPr>
                      <m:t>K</m:t>
                    </m:r>
                    <m:r>
                      <w:rPr>
                        <w:rFonts w:ascii="Cambria Math" w:hAnsi="Cambria Math"/>
                      </w:rPr>
                      <m:t>,</m:t>
                    </m:r>
                    <m:r>
                      <m:rPr>
                        <m:sty m:val="bi"/>
                      </m:rPr>
                      <w:rPr>
                        <w:rFonts w:ascii="Cambria Math" w:hAnsi="Cambria Math"/>
                      </w:rPr>
                      <m:t>Q</m:t>
                    </m:r>
                    <m:r>
                      <w:rPr>
                        <w:rFonts w:ascii="Cambria Math" w:hAnsi="Cambria Math"/>
                      </w:rPr>
                      <m:t>,</m:t>
                    </m:r>
                    <m:r>
                      <m:rPr>
                        <m:sty m:val="bi"/>
                      </m:rPr>
                      <w:rPr>
                        <w:rFonts w:ascii="Cambria Math" w:hAnsi="Cambria Math"/>
                      </w:rPr>
                      <m:t>V</m:t>
                    </m:r>
                  </m:e>
                </m:d>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bi"/>
                  </m:rPr>
                  <w:rPr>
                    <w:rFonts w:ascii="Cambria Math" w:hAnsi="Cambria Math"/>
                  </w:rPr>
                  <m:t>V</m:t>
                </m:r>
              </m:oMath>
            </m:oMathPara>
          </w:p>
        </w:tc>
        <w:tc>
          <w:tcPr>
            <w:tcW w:w="1443" w:type="dxa"/>
            <w:vAlign w:val="center"/>
          </w:tcPr>
          <w:p w14:paraId="70F4E2D3" w14:textId="44F3C434" w:rsidR="0075003F" w:rsidRPr="00AE2028" w:rsidRDefault="0075003F" w:rsidP="006375C7">
            <w:pPr>
              <w:ind w:firstLine="0"/>
              <w:jc w:val="center"/>
            </w:pPr>
            <w:r w:rsidRPr="00AE2028">
              <w:t>(</w:t>
            </w:r>
            <w:r w:rsidR="00300486" w:rsidRPr="00AE2028">
              <w:t>1</w:t>
            </w:r>
            <w:r w:rsidRPr="00AE2028">
              <w:t>.</w:t>
            </w:r>
            <w:r w:rsidR="00300486" w:rsidRPr="00AE2028">
              <w:t>27</w:t>
            </w:r>
            <w:r w:rsidRPr="00AE2028">
              <w:t>)</w:t>
            </w:r>
          </w:p>
        </w:tc>
      </w:tr>
    </w:tbl>
    <w:p w14:paraId="73ACC320" w14:textId="77777777" w:rsidR="0075003F" w:rsidRPr="00AE2028" w:rsidRDefault="0075003F" w:rsidP="0042327A"/>
    <w:p w14:paraId="287543E8" w14:textId="04F6112C" w:rsidR="001C416C" w:rsidRPr="00AE2028" w:rsidRDefault="00AA1FC7" w:rsidP="001C416C">
      <w:pPr>
        <w:ind w:firstLine="0"/>
      </w:pPr>
      <w:r w:rsidRPr="00AE2028">
        <w:t xml:space="preserve">Mint említettem, a Self-Attention lényegében </w:t>
      </w:r>
      <w:r w:rsidR="009C25C1" w:rsidRPr="00AE2028">
        <w:t>egy egyszerű előre csatolt neurális háló. A</w:t>
      </w:r>
      <w:r w:rsidR="00062C4C"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és</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00062C4C" w:rsidRPr="00AE2028">
        <w:t xml:space="preserve"> súlymátrixok</w:t>
      </w:r>
      <w:r w:rsidRPr="00AE2028">
        <w:t xml:space="preserve"> a háló</w:t>
      </w:r>
      <w:r w:rsidR="009C25C1" w:rsidRPr="00AE2028">
        <w:t xml:space="preserve"> paraméterei, vagyis</w:t>
      </w:r>
      <w:r w:rsidR="00062C4C" w:rsidRPr="00AE2028">
        <w:t xml:space="preserve"> </w:t>
      </w:r>
      <w:r w:rsidR="009C25C1" w:rsidRPr="00AE2028">
        <w:t>tanításkor ezeknek a mátrixoknak az elemeit frissítjük a hiba-visszaterjesztés során. A</w:t>
      </w:r>
      <w:r w:rsidR="00300486" w:rsidRPr="00AE2028">
        <w:t>z</w:t>
      </w:r>
      <w:r w:rsidR="009C25C1" w:rsidRPr="00AE2028">
        <w:t xml:space="preserve"> </w:t>
      </w:r>
      <w:r w:rsidR="00300486" w:rsidRPr="00AE2028">
        <w:t>1</w:t>
      </w:r>
      <w:r w:rsidR="009C25C1" w:rsidRPr="00AE2028">
        <w:t>.</w:t>
      </w:r>
      <w:r w:rsidR="00300486" w:rsidRPr="00AE2028">
        <w:t>27</w:t>
      </w:r>
      <w:r w:rsidR="009C25C1" w:rsidRPr="00AE2028">
        <w:t>-</w:t>
      </w:r>
      <w:r w:rsidR="00300486" w:rsidRPr="00AE2028">
        <w:t>e</w:t>
      </w:r>
      <w:r w:rsidR="009C25C1" w:rsidRPr="00AE2028">
        <w:t xml:space="preserve">s egyenlet pedig </w:t>
      </w:r>
      <w:r w:rsidR="009C25C1" w:rsidRPr="00AE2028">
        <w:lastRenderedPageBreak/>
        <w:t xml:space="preserve">felfogható a réteg aktivációs függvényeként. </w:t>
      </w:r>
      <w:r w:rsidR="00651054" w:rsidRPr="00AE2028">
        <w:t>A három súlymátrixot k</w:t>
      </w:r>
      <w:r w:rsidR="00062C4C" w:rsidRPr="00AE2028">
        <w:t>is értékekkel szokás inicializálni, például Gauss-eloszlással.</w:t>
      </w:r>
    </w:p>
    <w:p w14:paraId="050276ED" w14:textId="77777777" w:rsidR="001C416C" w:rsidRPr="00AE2028" w:rsidRDefault="001C416C" w:rsidP="001C416C">
      <w:pPr>
        <w:pStyle w:val="Kp"/>
      </w:pPr>
      <w:r w:rsidRPr="00AE2028">
        <w:rPr>
          <w:noProof/>
        </w:rPr>
        <w:drawing>
          <wp:inline distT="0" distB="0" distL="0" distR="0" wp14:anchorId="7E8B8F7F" wp14:editId="680082F2">
            <wp:extent cx="5400040" cy="5094605"/>
            <wp:effectExtent l="0" t="0" r="0" b="0"/>
            <wp:docPr id="25" name="Áb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00040" cy="5094605"/>
                    </a:xfrm>
                    <a:prstGeom prst="rect">
                      <a:avLst/>
                    </a:prstGeom>
                  </pic:spPr>
                </pic:pic>
              </a:graphicData>
            </a:graphic>
          </wp:inline>
        </w:drawing>
      </w:r>
    </w:p>
    <w:bookmarkStart w:id="18" w:name="_Ref72136980"/>
    <w:p w14:paraId="60579810" w14:textId="40DFAE4B" w:rsidR="001C416C" w:rsidRPr="00AE2028" w:rsidRDefault="00716FF7" w:rsidP="001C416C">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7</w:t>
        </w:r>
      </w:fldSimple>
      <w:r w:rsidR="001C416C" w:rsidRPr="00AE2028">
        <w:t>. ábra</w:t>
      </w:r>
      <w:bookmarkEnd w:id="18"/>
      <w:r w:rsidR="001C416C" w:rsidRPr="00AE2028">
        <w:t xml:space="preserve"> A Self-Attention működése az első bemeneti elemre.</w:t>
      </w:r>
    </w:p>
    <w:p w14:paraId="33C6BD26" w14:textId="0A20D418" w:rsidR="0050207A" w:rsidRPr="00AE2028" w:rsidRDefault="0050207A" w:rsidP="001C416C">
      <w:r w:rsidRPr="00AE2028">
        <w:t>A Multi-Head Attention innen már csak egy lépésre van: igazából az nem más, mint több Self-Attention blokk párhuzamos működése. A Multi-Head előnye, hogy így az egyes Self-Attention blokkok a szekvencia különböző jellegeire (</w:t>
      </w:r>
      <w:r w:rsidRPr="00AE2028">
        <w:rPr>
          <w:i/>
          <w:iCs/>
        </w:rPr>
        <w:t>feature</w:t>
      </w:r>
      <w:r w:rsidRPr="00AE2028">
        <w:t>) is képesek lesznek rátanulni. Ehhez az kell, hogy különböző súlymátrix hármasaink legyenek, tehát a mindegyik fejhez tartozó 3-3 súlymátrixot véletlenszerűen inicializál</w:t>
      </w:r>
      <w:r w:rsidR="004F3D65" w:rsidRPr="00AE2028">
        <w:t>j</w:t>
      </w:r>
      <w:r w:rsidRPr="00AE2028">
        <w:t xml:space="preserve">uk.  A már említett mátrixokon kívül szükség van még egy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O</m:t>
            </m:r>
          </m:sup>
        </m:sSup>
      </m:oMath>
      <w:r w:rsidRPr="00AE2028">
        <w:t xml:space="preserve"> kimeneti súlymátrixra is, melynek elemeit szintén tanításkor frissíti a háló. Ez a mátrix arra szolgál, hogy a </w:t>
      </w:r>
      <w:r w:rsidRPr="00AE2028">
        <w:rPr>
          <w:i/>
          <w:iCs/>
        </w:rPr>
        <w:t>h</w:t>
      </w:r>
      <w:r w:rsidRPr="00AE2028">
        <w:t xml:space="preserve">-fejű Multi-Head Attention </w:t>
      </w:r>
      <w:proofErr w:type="gramStart"/>
      <w:r w:rsidRPr="00AE2028">
        <w:rPr>
          <w:i/>
          <w:iCs/>
        </w:rPr>
        <w:t>h</w:t>
      </w:r>
      <w:proofErr w:type="gramEnd"/>
      <w:r w:rsidRPr="00AE2028">
        <w:t xml:space="preserve"> darab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AE2028">
        <w:t xml:space="preserve"> mátrixaiból konkatenációval képzett</w:t>
      </w:r>
      <w:r w:rsidR="002041DE"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h∙d</m:t>
            </m:r>
          </m:e>
          <m:sub>
            <m:r>
              <w:rPr>
                <w:rFonts w:ascii="Cambria Math" w:hAnsi="Cambria Math"/>
              </w:rPr>
              <m:t>v</m:t>
            </m:r>
          </m:sub>
        </m:sSub>
      </m:oMath>
      <w:r w:rsidRPr="00AE2028">
        <w:t xml:space="preserve"> mátrixot </w:t>
      </w:r>
      <w:r w:rsidR="002041DE" w:rsidRPr="00AE2028">
        <w:t>jobbról szorozva</w:t>
      </w:r>
      <w:r w:rsidRPr="00AE2028">
        <w:t xml:space="preserve"> kapjuk a Multi-Head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AE2028">
        <w:t xml:space="preserve"> méretű</w:t>
      </w:r>
      <w:r w:rsidR="002041DE" w:rsidRPr="00AE2028">
        <w:t xml:space="preserve"> </w:t>
      </w:r>
      <m:oMath>
        <m:r>
          <m:rPr>
            <m:sty m:val="bi"/>
          </m:rPr>
          <w:rPr>
            <w:rFonts w:ascii="Cambria Math" w:hAnsi="Cambria Math"/>
          </w:rPr>
          <m:t>Z</m:t>
        </m:r>
      </m:oMath>
      <w:r w:rsidRPr="00AE2028">
        <w:t xml:space="preserve"> </w:t>
      </w:r>
      <w:r w:rsidR="002041DE" w:rsidRPr="00AE2028">
        <w:t xml:space="preserve">kimeneti </w:t>
      </w:r>
      <w:r w:rsidRPr="00AE2028">
        <w:t xml:space="preserve">mátrixot </w:t>
      </w:r>
      <m:oMath>
        <m:r>
          <m:rPr>
            <m:sty m:val="bi"/>
          </m:rPr>
          <w:rPr>
            <w:rFonts w:ascii="Cambria Math" w:hAnsi="Cambria Math"/>
          </w:rPr>
          <m:t>X</m:t>
        </m:r>
      </m:oMath>
      <w:r w:rsidRPr="00AE2028">
        <w:t xml:space="preserve"> bemenetre.</w:t>
      </w:r>
    </w:p>
    <w:p w14:paraId="53CA897D" w14:textId="6F481861" w:rsidR="00E1495A" w:rsidRPr="00AE2028" w:rsidRDefault="00E1495A" w:rsidP="00E1495A">
      <w:pPr>
        <w:pStyle w:val="Cmsor3"/>
      </w:pPr>
      <w:bookmarkStart w:id="19" w:name="_Toc72172773"/>
      <w:r w:rsidRPr="00AE2028">
        <w:lastRenderedPageBreak/>
        <w:t>Pozíció kódolás</w:t>
      </w:r>
      <w:bookmarkEnd w:id="19"/>
    </w:p>
    <w:p w14:paraId="546D6B12" w14:textId="01B33A27" w:rsidR="003A0AFD" w:rsidRPr="00AE2028" w:rsidRDefault="003A0AFD" w:rsidP="003A0AFD">
      <w:r w:rsidRPr="00AE2028">
        <w:t xml:space="preserve">A </w:t>
      </w:r>
      <w:r w:rsidR="006E2B43" w:rsidRPr="00AE2028">
        <w:t>Transformer hálók</w:t>
      </w:r>
      <w:r w:rsidRPr="00AE2028">
        <w:t xml:space="preserve"> egyik tulajdonsága, mely egyszerre lehet előny is és hátrány is különböző alkalmazások esetén, hogy </w:t>
      </w:r>
      <w:r w:rsidR="006E2B43" w:rsidRPr="00AE2028">
        <w:t xml:space="preserve">mivel nem szekvenciálisan, hanem egyszerre dolgozza fel a bemenetet, ezért </w:t>
      </w:r>
      <w:r w:rsidRPr="00AE2028">
        <w:t xml:space="preserve">invariáns a szekvencia elemeinek sorrendjére. Tehát nem kódolja az elemek pozícióit, hanem mintegy halmazként kezeli csak őket. Például ez tipikusan a fordítóknál vagy más nyelvi feldolgozásnál hátrányt jelenthet, ha a kimenet független a bemeneti elemek sorrendjétől, hiszen egy mondat jelentése többnyire függ a szavak sorrendjétől. Ilyen esetekben érdemes kódolni a </w:t>
      </w:r>
      <w:r w:rsidR="006E2B43" w:rsidRPr="00AE2028">
        <w:t>pozíciókat</w:t>
      </w:r>
      <w:r w:rsidRPr="00AE2028">
        <w:t xml:space="preserve"> és ezt az információt is átadni az </w:t>
      </w:r>
      <w:r w:rsidRPr="00AE2028">
        <w:rPr>
          <w:i/>
          <w:iCs/>
        </w:rPr>
        <w:t xml:space="preserve">attention </w:t>
      </w:r>
      <w:r w:rsidRPr="00AE2028">
        <w:t>rétegnek.</w:t>
      </w:r>
    </w:p>
    <w:p w14:paraId="02DF2B28" w14:textId="51E7B6FC" w:rsidR="00DD589F" w:rsidRPr="00AE2028" w:rsidRDefault="00FA3C63" w:rsidP="00DD589F">
      <w:r w:rsidRPr="00AE2028">
        <w:t>De miként válasszuk meg a kódolás metódusát? Ugyanis egyáltalán nem mindegy, hogy milyen módszert használunk, egy rossz módszer könnyedén lehet kontraproduktív. Néhány példát bemutatok, hogy mikre érdemes figyelni, mielőtt rátérnék arra a módszerre, amit alkalmaztam is. Először is, ha mindegyik bemenethez hozzáadok egy egész számot, például a pozícióját a sorozatban, akkor egy nagyon hosszú sorozatnál az utolsó vektorokhoz már akár egy több nagyságrenddel nagyobb számot adunk hozzá.</w:t>
      </w:r>
      <w:r w:rsidR="00333AF8" w:rsidRPr="00AE2028">
        <w:t xml:space="preserve"> Ez eltéríti a figyelem pontokat a </w:t>
      </w:r>
      <w:r w:rsidR="00333AF8" w:rsidRPr="00AE2028">
        <w:rPr>
          <w:i/>
          <w:iCs/>
        </w:rPr>
        <w:t>softmax</w:t>
      </w:r>
      <w:r w:rsidR="00333AF8" w:rsidRPr="00AE2028">
        <w:t xml:space="preserve"> miatt. Egy másik ötlet lehet, mondjuk</w:t>
      </w:r>
      <w:r w:rsidR="00DD589F" w:rsidRPr="00AE2028">
        <w:t>,</w:t>
      </w:r>
      <w:r w:rsidR="00333AF8" w:rsidRPr="00AE2028">
        <w:t xml:space="preserve"> ha 0 és 1 közé skálázott, a valós számok tengelyén egymástól egyenlő távolságra lévő pontokat</w:t>
      </w:r>
      <w:r w:rsidR="00DD589F" w:rsidRPr="00AE2028">
        <w:t xml:space="preserve"> adunk a vektorokhoz. Így nincs nagyságrendbeli változás, viszont, ha különböző hosszúságú szekvenciák lehetnek a bemenetek, akkor ugyanahhoz a pozícióhoz különböző hossznál különböző kódot rendelünk adunk. Emiatt a háló nem lesz képes megtanulni a kódolt pozíciókat</w:t>
      </w:r>
      <w:r w:rsidR="007D6F4E" w:rsidRPr="00AE2028">
        <w:t>, ezért, ha ezt szeretnénk használni, akkor garantálni kell, hogy a bemenetek fix hosszúságúak legyenek.</w:t>
      </w:r>
      <w:r w:rsidR="00DD589F" w:rsidRPr="00AE2028">
        <w:t xml:space="preserve"> Tehát a két példából láthatjuk, hogy a kódolási technikánál, amit alkalmaznánk egy adott pozíciónak mindig legyen ugyanannyi a kódja, a szekvencia hosszától függetlenül, a kód véges intervallumon belül </w:t>
      </w:r>
      <w:r w:rsidR="007D6F4E" w:rsidRPr="00AE2028">
        <w:t xml:space="preserve">vegyen fel értéket </w:t>
      </w:r>
      <w:r w:rsidR="00DD589F" w:rsidRPr="00AE2028">
        <w:t>és különbözz</w:t>
      </w:r>
      <w:r w:rsidR="007D018C" w:rsidRPr="00AE2028">
        <w:t>ö</w:t>
      </w:r>
      <w:r w:rsidR="00DD589F" w:rsidRPr="00AE2028">
        <w:t>n minden pozícióra</w:t>
      </w:r>
      <w:r w:rsidR="007D018C" w:rsidRPr="00AE2028">
        <w:t>.</w:t>
      </w:r>
    </w:p>
    <w:p w14:paraId="744E1066" w14:textId="13687828" w:rsidR="007D018C" w:rsidRPr="00AE2028" w:rsidRDefault="00A245E3" w:rsidP="00DD589F">
      <w:r w:rsidRPr="00AE2028">
        <w:t xml:space="preserve">Egy ismertebb megoldás, mely megfelelő kódolást állít elő, trigonometrikus függvényeket használ, különböző hullámhosszokkal. Először kódoljuk a pozíciókat a szinuszgörbe értékei szerint: </w:t>
      </w:r>
      <m:oMath>
        <m:r>
          <w:rPr>
            <w:rFonts w:ascii="Cambria Math" w:hAnsi="Cambria Math"/>
          </w:rPr>
          <m:t>PE=</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m:t>
                </m:r>
              </m:e>
            </m:d>
          </m:e>
        </m:func>
      </m:oMath>
      <w:r w:rsidRPr="00AE2028">
        <w:t>. Így a kód független a szekvencia hosszától, véges intervallumon belül vehet csak fel értéket</w:t>
      </w:r>
      <w:r w:rsidR="00F96575" w:rsidRPr="00AE2028">
        <w:t xml:space="preserve">, viszont nem egyediek a kódok, ismétlődni fognak a szinusz periodikussága miatt. Ekkor használjuk fel azt, hogy a bemeneti vektorok elemeit is külön kódolhatjuk és így nem csak a pozíciók mentén, hanem a rejtett dimenziók mentén is kódolunk. Minden egyes rejtett dimenzió mentén ugyanúgy teljesülni kell, a korábban említett tulajdonságoknak, így adódik a megoldás, </w:t>
      </w:r>
      <w:r w:rsidR="00F96575" w:rsidRPr="00AE2028">
        <w:lastRenderedPageBreak/>
        <w:t>hogy mindegy dimenzió mentén használjuk a szinuszgörbét, viszont különböző frekvenciával. Ha jól választjuk meg a frekvencia változtatását, akkor garantálhatjuk, hogy két különböző pozíció kódolása különböző is lesz, mivel</w:t>
      </w:r>
      <w:r w:rsidR="007D6F4E" w:rsidRPr="00AE2028">
        <w:t>,</w:t>
      </w:r>
      <w:r w:rsidR="00F96575" w:rsidRPr="00AE2028">
        <w:t xml:space="preserve"> ha </w:t>
      </w:r>
      <w:r w:rsidR="007D6F4E" w:rsidRPr="00AE2028">
        <w:t>egy</w:t>
      </w:r>
      <w:r w:rsidR="00F96575" w:rsidRPr="00AE2028">
        <w:t xml:space="preserve"> dimenzió mentén azonos is lenne </w:t>
      </w:r>
      <w:r w:rsidR="007D6F4E" w:rsidRPr="00AE2028">
        <w:t>a szinuszgörbén felvett érték, egy másik dimenzió mentén már biztosan nem lesz az. Ez a kódoló eljárás az alábbi módon néz ki: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6FDADCD" w14:textId="77777777" w:rsidTr="00DF3AD2">
        <w:trPr>
          <w:trHeight w:val="349"/>
        </w:trPr>
        <w:tc>
          <w:tcPr>
            <w:tcW w:w="1111" w:type="dxa"/>
            <w:vAlign w:val="center"/>
          </w:tcPr>
          <w:p w14:paraId="73B94727" w14:textId="77777777" w:rsidR="007D6F4E" w:rsidRPr="00AE2028" w:rsidRDefault="007D6F4E" w:rsidP="00DF3AD2">
            <w:pPr>
              <w:ind w:firstLine="0"/>
              <w:jc w:val="center"/>
              <w:rPr>
                <w:noProof/>
              </w:rPr>
            </w:pPr>
          </w:p>
        </w:tc>
        <w:tc>
          <w:tcPr>
            <w:tcW w:w="6246" w:type="dxa"/>
            <w:vAlign w:val="center"/>
          </w:tcPr>
          <w:p w14:paraId="25EB9AD5" w14:textId="35C09436" w:rsidR="007D6F4E" w:rsidRPr="00AE2028" w:rsidRDefault="00E1495A" w:rsidP="00DF3AD2">
            <w:pPr>
              <w:rPr>
                <w:noProof/>
              </w:rPr>
            </w:pPr>
            <m:oMathPara>
              <m:oMath>
                <m:r>
                  <w:rPr>
                    <w:rFonts w:ascii="Cambria Math" w:hAnsi="Cambria Math"/>
                  </w:rPr>
                  <m:t>PE</m:t>
                </m:r>
                <m:d>
                  <m:dPr>
                    <m:ctrlPr>
                      <w:rPr>
                        <w:rFonts w:ascii="Cambria Math" w:hAnsi="Cambria Math"/>
                        <w:i/>
                      </w:rPr>
                    </m:ctrlPr>
                  </m:dPr>
                  <m:e>
                    <m:r>
                      <w:rPr>
                        <w:rFonts w:ascii="Cambria Math" w:hAnsi="Cambria Math"/>
                      </w:rPr>
                      <m:t>p,i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m:t>
                                            </m:r>
                                          </m:num>
                                          <m:den>
                                            <m:r>
                                              <w:rPr>
                                                <w:rFonts w:ascii="Cambria Math" w:hAnsi="Cambria Math"/>
                                              </w:rPr>
                                              <m:t>d</m:t>
                                            </m:r>
                                          </m:den>
                                        </m:f>
                                      </m:sup>
                                    </m:sSup>
                                  </m:den>
                                </m:f>
                              </m:e>
                            </m:d>
                          </m:e>
                        </m:func>
                        <m:r>
                          <w:rPr>
                            <w:rFonts w:ascii="Cambria Math" w:hAnsi="Cambria Math"/>
                          </w:rPr>
                          <m:t>,  &amp;i≡0 mod 2</m:t>
                        </m:r>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i-1</m:t>
                                            </m:r>
                                          </m:num>
                                          <m:den>
                                            <m:r>
                                              <w:rPr>
                                                <w:rFonts w:ascii="Cambria Math" w:hAnsi="Cambria Math"/>
                                              </w:rPr>
                                              <m:t>d</m:t>
                                            </m:r>
                                          </m:den>
                                        </m:f>
                                      </m:sup>
                                    </m:sSup>
                                  </m:den>
                                </m:f>
                              </m:e>
                            </m:d>
                          </m:e>
                        </m:func>
                        <m:r>
                          <w:rPr>
                            <w:rFonts w:ascii="Cambria Math" w:hAnsi="Cambria Math"/>
                          </w:rPr>
                          <m:t>,  &amp;i≡1 mod 2</m:t>
                        </m:r>
                      </m:e>
                    </m:eqArr>
                  </m:e>
                </m:d>
              </m:oMath>
            </m:oMathPara>
          </w:p>
        </w:tc>
        <w:tc>
          <w:tcPr>
            <w:tcW w:w="1443" w:type="dxa"/>
            <w:vAlign w:val="center"/>
          </w:tcPr>
          <w:p w14:paraId="5A9F9400" w14:textId="20C43AAC" w:rsidR="007D6F4E" w:rsidRPr="00AE2028" w:rsidRDefault="007D6F4E" w:rsidP="00DF3AD2">
            <w:pPr>
              <w:ind w:firstLine="0"/>
              <w:jc w:val="center"/>
              <w:rPr>
                <w:noProof/>
              </w:rPr>
            </w:pPr>
            <w:r w:rsidRPr="00AE2028">
              <w:t>(</w:t>
            </w:r>
            <w:r w:rsidR="000B3A0E" w:rsidRPr="00AE2028">
              <w:t>1.28</w:t>
            </w:r>
            <w:r w:rsidRPr="00AE2028">
              <w:t>)</w:t>
            </w:r>
          </w:p>
        </w:tc>
      </w:tr>
    </w:tbl>
    <w:p w14:paraId="13348C54" w14:textId="529D4DDE" w:rsidR="00E1495A" w:rsidRPr="00AE2028" w:rsidRDefault="00E1495A" w:rsidP="00E1495A">
      <w:pPr>
        <w:ind w:firstLine="0"/>
      </w:pPr>
    </w:p>
    <w:p w14:paraId="77C11DC7" w14:textId="5EB2FEE9" w:rsidR="00E1495A" w:rsidRPr="00AE2028" w:rsidRDefault="00E1495A" w:rsidP="00E1495A">
      <w:pPr>
        <w:ind w:firstLine="0"/>
      </w:pPr>
      <w:r w:rsidRPr="00AE2028">
        <w:t xml:space="preserve">Az egyenletben szereplő </w:t>
      </w:r>
      <m:oMath>
        <m:r>
          <w:rPr>
            <w:rFonts w:ascii="Cambria Math" w:hAnsi="Cambria Math"/>
          </w:rPr>
          <m:t>p</m:t>
        </m:r>
      </m:oMath>
      <w:r w:rsidRPr="00AE2028">
        <w:t xml:space="preserve"> jelöli a pozíciót, </w:t>
      </w:r>
      <m:oMath>
        <m:r>
          <w:rPr>
            <w:rFonts w:ascii="Cambria Math" w:hAnsi="Cambria Math"/>
          </w:rPr>
          <m:t>d</m:t>
        </m:r>
      </m:oMath>
      <w:r w:rsidRPr="00AE2028">
        <w:t xml:space="preserve"> a rejtett dimenzió méretét, az </w:t>
      </w:r>
      <m:oMath>
        <m:r>
          <w:rPr>
            <w:rFonts w:ascii="Cambria Math" w:hAnsi="Cambria Math"/>
          </w:rPr>
          <m:t>i</m:t>
        </m:r>
      </m:oMath>
      <w:r w:rsidRPr="00AE2028">
        <w:t xml:space="preserve"> az adott rejtett dimenzió indexe. </w:t>
      </w:r>
      <w:r w:rsidR="00C90C7A" w:rsidRPr="00AE2028">
        <w:t xml:space="preserve">Látható, hogy </w:t>
      </w:r>
      <m:oMath>
        <m:r>
          <w:rPr>
            <w:rFonts w:ascii="Cambria Math" w:hAnsi="Cambria Math"/>
          </w:rPr>
          <m:t>p</m:t>
        </m:r>
      </m:oMath>
      <w:r w:rsidR="00C90C7A" w:rsidRPr="00AE2028">
        <w:t xml:space="preserve"> mentén szinuszosan változnak az értékek, míg a rejtett dimenzió mentén a szinuszok hullámhossza exponenciálisan nő. A páros dimenziók mentén szinuszgörbének veszi a pontjait, míg a páratlan indexű dimenzióknál a koszinusz függvényt értékeli ki. </w:t>
      </w:r>
      <w:r w:rsidR="00D820F0" w:rsidRPr="00AE2028">
        <w:t xml:space="preserve">Az alábbi képen látható az ábrázolt kódolás 20 elemű bementre nézve, melyben a vektorok rejtett dimenziója 4. Az első két dimenzió mentén megfigyelhető a </w:t>
      </w:r>
      <m:oMath>
        <m:r>
          <w:rPr>
            <w:rFonts w:ascii="Cambria Math" w:hAnsi="Cambria Math"/>
          </w:rPr>
          <m:t>2π</m:t>
        </m:r>
      </m:oMath>
      <w:r w:rsidR="00D820F0" w:rsidRPr="00AE2028">
        <w:t xml:space="preserve"> hullámhosszú szinusz- és koszinuszgörbe, míg alatta a </w:t>
      </w:r>
      <m:oMath>
        <m:r>
          <w:rPr>
            <w:rFonts w:ascii="Cambria Math" w:hAnsi="Cambria Math"/>
          </w:rPr>
          <m:t>2π</m:t>
        </m:r>
        <m:rad>
          <m:radPr>
            <m:degHide m:val="1"/>
            <m:ctrlPr>
              <w:rPr>
                <w:rFonts w:ascii="Cambria Math" w:hAnsi="Cambria Math"/>
                <w:i/>
              </w:rPr>
            </m:ctrlPr>
          </m:radPr>
          <m:deg/>
          <m:e>
            <m:r>
              <w:rPr>
                <w:rFonts w:ascii="Cambria Math" w:hAnsi="Cambria Math"/>
              </w:rPr>
              <m:t>10000</m:t>
            </m:r>
          </m:e>
        </m:rad>
      </m:oMath>
      <w:r w:rsidR="00D820F0" w:rsidRPr="00AE2028">
        <w:t xml:space="preserve"> hullámhosszú görbék. Vegyük észre, hogy nincs két egyformán kódolt pozíció, azaz két egyforma oszlop.</w:t>
      </w:r>
    </w:p>
    <w:p w14:paraId="6CA0734C" w14:textId="77777777" w:rsidR="00C90C7A" w:rsidRPr="00AE2028" w:rsidRDefault="00C90C7A" w:rsidP="00C90C7A">
      <w:pPr>
        <w:pStyle w:val="Kp"/>
      </w:pPr>
      <w:r w:rsidRPr="00AE2028">
        <w:rPr>
          <w:noProof/>
        </w:rPr>
        <w:drawing>
          <wp:inline distT="0" distB="0" distL="0" distR="0" wp14:anchorId="13EBFD51" wp14:editId="288F2787">
            <wp:extent cx="5391150" cy="150495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bookmarkStart w:id="20" w:name="_Ref72137198"/>
    <w:p w14:paraId="5899AA6D" w14:textId="617BD1C0" w:rsidR="00C90C7A" w:rsidRPr="00AE2028" w:rsidRDefault="00716FF7" w:rsidP="00C90C7A">
      <w:pPr>
        <w:pStyle w:val="Kpalrs"/>
      </w:pPr>
      <w:r>
        <w:fldChar w:fldCharType="begin"/>
      </w:r>
      <w:r>
        <w:instrText xml:space="preserve"> STYLEREF 1 \s </w:instrText>
      </w:r>
      <w:r>
        <w:fldChar w:fldCharType="separate"/>
      </w:r>
      <w:r w:rsidR="00B75007">
        <w:rPr>
          <w:noProof/>
        </w:rPr>
        <w:t>1</w:t>
      </w:r>
      <w:r>
        <w:fldChar w:fldCharType="end"/>
      </w:r>
      <w:r>
        <w:t>.</w:t>
      </w:r>
      <w:fldSimple w:instr=" SEQ ábra \* ARABIC \s 1 ">
        <w:r w:rsidR="00B75007">
          <w:rPr>
            <w:noProof/>
          </w:rPr>
          <w:t>8</w:t>
        </w:r>
      </w:fldSimple>
      <w:r w:rsidR="00C90C7A" w:rsidRPr="00AE2028">
        <w:t>. ábra</w:t>
      </w:r>
      <w:bookmarkEnd w:id="20"/>
      <w:r w:rsidR="00C90C7A" w:rsidRPr="00AE2028">
        <w:t xml:space="preserve"> A kód előállítása </w:t>
      </w:r>
      <w:r w:rsidR="00D820F0" w:rsidRPr="00AE2028">
        <w:t>20 elemű szekvenciára, az elemek rejtett dimenzióinak a száma 4</w:t>
      </w:r>
    </w:p>
    <w:p w14:paraId="049C2C88" w14:textId="3EF41BB4" w:rsidR="0042327A" w:rsidRPr="00AE2028" w:rsidRDefault="0042327A" w:rsidP="00330BA0">
      <w:pPr>
        <w:pStyle w:val="Cmsor2"/>
        <w:rPr>
          <w:color w:val="auto"/>
        </w:rPr>
      </w:pPr>
      <w:bookmarkStart w:id="21" w:name="_Toc72172774"/>
      <w:r w:rsidRPr="00AE2028">
        <w:rPr>
          <w:color w:val="auto"/>
        </w:rPr>
        <w:t>RAdam</w:t>
      </w:r>
      <w:bookmarkEnd w:id="21"/>
    </w:p>
    <w:p w14:paraId="76651B38" w14:textId="52940F97" w:rsidR="0042327A" w:rsidRPr="00AE2028" w:rsidRDefault="0042327A" w:rsidP="0042327A">
      <w:r w:rsidRPr="00AE2028">
        <w:t xml:space="preserve">A Rectified Adam egy módosított Adam (Adaptive Moment Estimation </w:t>
      </w:r>
      <w:sdt>
        <w:sdtPr>
          <w:id w:val="-1061397914"/>
          <w:citation/>
        </w:sdtPr>
        <w:sdtEndPr/>
        <w:sdtContent>
          <w:r w:rsidRPr="00AE2028">
            <w:fldChar w:fldCharType="begin"/>
          </w:r>
          <w:r w:rsidRPr="00AE2028">
            <w:instrText xml:space="preserve"> CITATION Boc18 \l 1038 </w:instrText>
          </w:r>
          <w:r w:rsidRPr="00AE2028">
            <w:fldChar w:fldCharType="separate"/>
          </w:r>
          <w:r w:rsidR="00653CCF">
            <w:rPr>
              <w:noProof/>
            </w:rPr>
            <w:t>[11]</w:t>
          </w:r>
          <w:r w:rsidRPr="00AE2028">
            <w:fldChar w:fldCharType="end"/>
          </w:r>
        </w:sdtContent>
      </w:sdt>
      <w:r w:rsidRPr="00AE2028">
        <w:t>)</w:t>
      </w:r>
      <w:r w:rsidR="005079E8" w:rsidRPr="00AE2028">
        <w:t>, ami egy iteratív,</w:t>
      </w:r>
      <w:r w:rsidRPr="00AE2028">
        <w:t xml:space="preserve"> </w:t>
      </w:r>
      <w:r w:rsidR="003E5C92" w:rsidRPr="00AE2028">
        <w:t xml:space="preserve">negatív gradiens alapú optimalizáló </w:t>
      </w:r>
      <w:r w:rsidRPr="00AE2028">
        <w:t xml:space="preserve">algoritmus, ez state-of-the-art optimalizáló eljárás. Azonban mielőtt rátérnék, hogy miért jobb a Rectified Adam, előbb nézzük meg, hogy működik az egyszerű Adam. </w:t>
      </w:r>
    </w:p>
    <w:p w14:paraId="1FD22DEE" w14:textId="7A1AC1FC" w:rsidR="0042327A" w:rsidRPr="00AE2028" w:rsidRDefault="0042327A" w:rsidP="0042327A">
      <w:r w:rsidRPr="00AE2028">
        <w:lastRenderedPageBreak/>
        <w:t xml:space="preserve">Az Adam két ismert algoritmus, az RMSProp és az AdaGrad jó tulajdonságait ötvözi. Célja a nevéből is adódóan az adaptív tanulási sebesség, akárcsak az RMSPropnál viszont itt a gradiens négyzetek összegzésén kívül a gradienseket is összegezzük, és kijavítja az AdaGrad nagy hátrányát: az időben </w:t>
      </w:r>
      <w:r w:rsidR="007D3B82" w:rsidRPr="00AE2028">
        <w:t xml:space="preserve">végül majdnem nullára </w:t>
      </w:r>
      <w:r w:rsidRPr="00AE2028">
        <w:t xml:space="preserve">csökkenő tanulási sebességet. A függvény paraméterei, az </w:t>
      </w:r>
      <m:oMath>
        <m:r>
          <w:rPr>
            <w:rFonts w:ascii="Cambria Math" w:hAnsi="Cambria Math"/>
          </w:rPr>
          <m:t>α</m:t>
        </m:r>
      </m:oMath>
      <w:r w:rsidRPr="00AE2028">
        <w:t xml:space="preserve">, mely nem más, mint a tanulási ráta vagy lépéshossz (szokták </w:t>
      </w:r>
      <m:oMath>
        <m:r>
          <w:rPr>
            <w:rFonts w:ascii="Cambria Math" w:hAnsi="Cambria Math"/>
          </w:rPr>
          <m:t>η</m:t>
        </m:r>
      </m:oMath>
      <w:r w:rsidRPr="00AE2028">
        <w:t xml:space="preserve">-val </w:t>
      </w:r>
      <w:r w:rsidR="00A83F8A" w:rsidRPr="00AE2028">
        <w:t xml:space="preserve">vagy </w:t>
      </w:r>
      <m:oMath>
        <m:r>
          <w:rPr>
            <w:rFonts w:ascii="Cambria Math" w:hAnsi="Cambria Math"/>
          </w:rPr>
          <m:t>λ</m:t>
        </m:r>
      </m:oMath>
      <w:r w:rsidR="00A83F8A" w:rsidRPr="00AE2028">
        <w:t xml:space="preserve">-val </w:t>
      </w:r>
      <w:r w:rsidRPr="00AE2028">
        <w:t xml:space="preserve">is jelölni), a </w:t>
      </w:r>
      <w:r w:rsidR="00A83F8A"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AE2028">
        <w:t xml:space="preserve"> és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Pr="00AE2028">
        <w:t>, melyek a gradiensek első (átlag) és második momentumának (középnélküli varianciája) exponenciális felejtési rátája. Ez</w:t>
      </w:r>
      <w:r w:rsidR="005079E8" w:rsidRPr="00AE2028">
        <w:t xml:space="preserve"> utóbbiak</w:t>
      </w:r>
      <w:r w:rsidRPr="00AE2028">
        <w:t xml:space="preserve"> 1 körüli értékek, míg az α egy </w:t>
      </w:r>
      <w:r w:rsidR="005079E8" w:rsidRPr="00AE2028">
        <w:t xml:space="preserve">nagyon </w:t>
      </w:r>
      <w:r w:rsidRPr="00AE2028">
        <w:t xml:space="preserve">kicsi szám. </w:t>
      </w:r>
      <w:r w:rsidR="005079E8" w:rsidRPr="00AE2028">
        <w:t>Ezeken kívül</w:t>
      </w:r>
      <w:r w:rsidRPr="00AE2028">
        <w:t xml:space="preserve"> szükség van még az epszilonra (ε), mely a numerikus stabilitást biztosítja, azaz, hogy a nevező értéke sose lehessen nulla. Az Adam-et kiötlők ajánlásai alapján ezeket a következő módon szokás beállítani: </w:t>
      </w:r>
      <m:oMath>
        <m:r>
          <w:rPr>
            <w:rFonts w:ascii="Cambria Math" w:hAnsi="Cambria Math"/>
          </w:rPr>
          <m:t>α = 0.001</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 0.9</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0.999</m:t>
        </m:r>
      </m:oMath>
      <w:r w:rsidRPr="00AE2028">
        <w:t xml:space="preserve"> és </w:t>
      </w:r>
      <m:oMath>
        <m:r>
          <w:rPr>
            <w:rFonts w:ascii="Cambria Math" w:hAnsi="Cambria Math"/>
          </w:rPr>
          <m:t xml:space="preserve">ε = </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AE2028">
        <w:t xml:space="preserve">. Ha megnézzük az Adam PyTorch-os implementációját, default paraméterként ugyanezeket az értékeket fogjuk látni. Ezeket a paramétereket felhasználva tudjuk kiszámolni az első és második momentumot. Természetesen szükségünk van még a gradiens vektorra, melyet megkapunk a költségfüggvény θ szerinti deriváltjából, ahol a θ a háló paraméterei. A </w:t>
      </w:r>
      <w:r w:rsidRPr="00AE2028">
        <w:rPr>
          <w:i/>
          <w:iCs/>
        </w:rPr>
        <w:t>t</w:t>
      </w:r>
      <w:r w:rsidRPr="00AE2028">
        <w:t xml:space="preserve"> alsó index az időlépést, azaz az időbeli iterációt jelöli.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40E9F53" w14:textId="77777777" w:rsidTr="00EA7D0C">
        <w:trPr>
          <w:trHeight w:val="349"/>
        </w:trPr>
        <w:tc>
          <w:tcPr>
            <w:tcW w:w="1111" w:type="dxa"/>
            <w:vAlign w:val="center"/>
          </w:tcPr>
          <w:p w14:paraId="5D38BD3B" w14:textId="77777777" w:rsidR="0042327A" w:rsidRPr="00AE2028" w:rsidRDefault="0042327A" w:rsidP="00EA7D0C">
            <w:pPr>
              <w:ind w:firstLine="0"/>
              <w:jc w:val="center"/>
              <w:rPr>
                <w:noProof/>
              </w:rPr>
            </w:pPr>
          </w:p>
        </w:tc>
        <w:tc>
          <w:tcPr>
            <w:tcW w:w="6246" w:type="dxa"/>
            <w:vAlign w:val="center"/>
          </w:tcPr>
          <w:p w14:paraId="64C05BFE"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oMath>
            </m:oMathPara>
          </w:p>
        </w:tc>
        <w:tc>
          <w:tcPr>
            <w:tcW w:w="1443" w:type="dxa"/>
            <w:vAlign w:val="center"/>
          </w:tcPr>
          <w:p w14:paraId="42961E21" w14:textId="3BCC705D" w:rsidR="0042327A" w:rsidRPr="00AE2028" w:rsidRDefault="0042327A" w:rsidP="00EA7D0C">
            <w:pPr>
              <w:ind w:firstLine="0"/>
              <w:jc w:val="center"/>
            </w:pPr>
            <w:r w:rsidRPr="00AE2028">
              <w:t>(</w:t>
            </w:r>
            <w:r w:rsidR="000B3A0E" w:rsidRPr="00AE2028">
              <w:t>1.29</w:t>
            </w:r>
            <w:r w:rsidRPr="00AE2028">
              <w:t>)</w:t>
            </w:r>
          </w:p>
        </w:tc>
      </w:tr>
      <w:tr w:rsidR="00AE2028" w:rsidRPr="00AE2028" w14:paraId="092FFCA3" w14:textId="77777777" w:rsidTr="00EA7D0C">
        <w:trPr>
          <w:trHeight w:val="349"/>
        </w:trPr>
        <w:tc>
          <w:tcPr>
            <w:tcW w:w="1111" w:type="dxa"/>
            <w:vAlign w:val="center"/>
          </w:tcPr>
          <w:p w14:paraId="1002E3A2" w14:textId="77777777" w:rsidR="0042327A" w:rsidRPr="00AE2028" w:rsidRDefault="0042327A" w:rsidP="00EA7D0C">
            <w:pPr>
              <w:ind w:firstLine="0"/>
              <w:jc w:val="center"/>
              <w:rPr>
                <w:noProof/>
              </w:rPr>
            </w:pPr>
          </w:p>
        </w:tc>
        <w:tc>
          <w:tcPr>
            <w:tcW w:w="6246" w:type="dxa"/>
            <w:vAlign w:val="center"/>
          </w:tcPr>
          <w:p w14:paraId="59E38555" w14:textId="77777777" w:rsidR="0042327A" w:rsidRPr="00AE2028" w:rsidRDefault="00227157" w:rsidP="00EA7D0C">
            <w:pPr>
              <w:jc w:val="center"/>
              <w:rPr>
                <w:noProof/>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087EF2A9" w14:textId="315CDB34" w:rsidR="0042327A" w:rsidRPr="00AE2028" w:rsidRDefault="0042327A" w:rsidP="00EA7D0C">
            <w:pPr>
              <w:ind w:firstLine="0"/>
              <w:jc w:val="center"/>
              <w:rPr>
                <w:noProof/>
              </w:rPr>
            </w:pPr>
            <w:r w:rsidRPr="00AE2028">
              <w:t>(</w:t>
            </w:r>
            <w:r w:rsidR="000B3A0E" w:rsidRPr="00AE2028">
              <w:t>1</w:t>
            </w:r>
            <w:r w:rsidRPr="00AE2028">
              <w:t>.3</w:t>
            </w:r>
            <w:r w:rsidR="000B3A0E" w:rsidRPr="00AE2028">
              <w:t>0</w:t>
            </w:r>
            <w:r w:rsidRPr="00AE2028">
              <w:t>)</w:t>
            </w:r>
          </w:p>
        </w:tc>
      </w:tr>
      <w:tr w:rsidR="00AE2028" w:rsidRPr="00AE2028" w14:paraId="6E65C2B0" w14:textId="77777777" w:rsidTr="00EA7D0C">
        <w:trPr>
          <w:trHeight w:val="349"/>
        </w:trPr>
        <w:tc>
          <w:tcPr>
            <w:tcW w:w="1111" w:type="dxa"/>
            <w:vAlign w:val="center"/>
          </w:tcPr>
          <w:p w14:paraId="10FBB862" w14:textId="77777777" w:rsidR="0042327A" w:rsidRPr="00AE2028" w:rsidRDefault="0042327A" w:rsidP="00EA7D0C">
            <w:pPr>
              <w:ind w:firstLine="0"/>
              <w:jc w:val="center"/>
              <w:rPr>
                <w:noProof/>
              </w:rPr>
            </w:pPr>
          </w:p>
        </w:tc>
        <w:tc>
          <w:tcPr>
            <w:tcW w:w="6246" w:type="dxa"/>
            <w:vAlign w:val="center"/>
          </w:tcPr>
          <w:p w14:paraId="23DD3FCD"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79E557C9" w14:textId="79B6B6EA" w:rsidR="0042327A" w:rsidRPr="00AE2028" w:rsidRDefault="0042327A" w:rsidP="00EA7D0C">
            <w:pPr>
              <w:ind w:firstLine="0"/>
              <w:jc w:val="center"/>
            </w:pPr>
            <w:r w:rsidRPr="00AE2028">
              <w:t>(</w:t>
            </w:r>
            <w:r w:rsidR="000B3A0E" w:rsidRPr="00AE2028">
              <w:t>1</w:t>
            </w:r>
            <w:r w:rsidRPr="00AE2028">
              <w:t>.</w:t>
            </w:r>
            <w:r w:rsidR="000B3A0E" w:rsidRPr="00AE2028">
              <w:t>31</w:t>
            </w:r>
            <w:r w:rsidRPr="00AE2028">
              <w:t>)</w:t>
            </w:r>
          </w:p>
        </w:tc>
      </w:tr>
    </w:tbl>
    <w:p w14:paraId="50EABFC4" w14:textId="77777777" w:rsidR="0042327A" w:rsidRPr="00AE2028" w:rsidRDefault="0042327A" w:rsidP="0042327A">
      <w:pPr>
        <w:ind w:firstLine="0"/>
      </w:pPr>
    </w:p>
    <w:p w14:paraId="58CB9659" w14:textId="77777777" w:rsidR="0042327A" w:rsidRPr="00AE2028" w:rsidRDefault="0042327A" w:rsidP="0042327A">
      <w:r w:rsidRPr="00AE2028">
        <w:t>Egy további korrekciót kell még alkalmazni, ha netán a gradiensek átlaga és a gradiens négyzetek átlaga kezdetben nagyon kis értékűek lennének, akkor van rá esély, hogy beragadnak ilyen kis értéken. Ezért korrigálunk a bétákkal („bias-corrected” mozgó átlag és mozgó második momentum), így a kezdeti értékek (</w:t>
      </w:r>
      <w:r w:rsidRPr="00AE2028">
        <w:rPr>
          <w:i/>
          <w:iCs/>
        </w:rPr>
        <w:t xml:space="preserve">t </w:t>
      </w:r>
      <w:r w:rsidRPr="00AE2028">
        <w:t>= 0) a gradiensek és gradiens négyzetek lesznek (Hadamard/elemenkénti szorzatuk), így az egyenletek a következőképpen alakulnak: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17730A3" w14:textId="77777777" w:rsidTr="00EA7D0C">
        <w:trPr>
          <w:trHeight w:val="349"/>
        </w:trPr>
        <w:tc>
          <w:tcPr>
            <w:tcW w:w="1111" w:type="dxa"/>
            <w:vAlign w:val="center"/>
          </w:tcPr>
          <w:p w14:paraId="1553AD80" w14:textId="77777777" w:rsidR="0042327A" w:rsidRPr="00AE2028" w:rsidRDefault="0042327A" w:rsidP="00EA7D0C">
            <w:pPr>
              <w:ind w:firstLine="0"/>
              <w:jc w:val="center"/>
              <w:rPr>
                <w:noProof/>
              </w:rPr>
            </w:pPr>
          </w:p>
        </w:tc>
        <w:tc>
          <w:tcPr>
            <w:tcW w:w="6246" w:type="dxa"/>
            <w:vAlign w:val="center"/>
          </w:tcPr>
          <w:p w14:paraId="4633C0D2" w14:textId="77777777" w:rsidR="0042327A" w:rsidRPr="00AE2028" w:rsidRDefault="00227157" w:rsidP="00EA7D0C">
            <w:pPr>
              <w:jc w:val="center"/>
              <w:rPr>
                <w:noProof/>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443" w:type="dxa"/>
            <w:vAlign w:val="center"/>
          </w:tcPr>
          <w:p w14:paraId="4A791068" w14:textId="4E8740AD" w:rsidR="0042327A" w:rsidRPr="00AE2028" w:rsidRDefault="0042327A" w:rsidP="00EA7D0C">
            <w:pPr>
              <w:ind w:firstLine="0"/>
              <w:jc w:val="center"/>
              <w:rPr>
                <w:noProof/>
              </w:rPr>
            </w:pPr>
            <w:r w:rsidRPr="00AE2028">
              <w:t>(</w:t>
            </w:r>
            <w:r w:rsidR="000B3A0E" w:rsidRPr="00AE2028">
              <w:t>1.32</w:t>
            </w:r>
            <w:r w:rsidRPr="00AE2028">
              <w:t>)</w:t>
            </w:r>
          </w:p>
        </w:tc>
      </w:tr>
      <w:tr w:rsidR="00AE2028" w:rsidRPr="00AE2028" w14:paraId="6B02D693" w14:textId="77777777" w:rsidTr="00EA7D0C">
        <w:trPr>
          <w:trHeight w:val="289"/>
        </w:trPr>
        <w:tc>
          <w:tcPr>
            <w:tcW w:w="1111" w:type="dxa"/>
            <w:vAlign w:val="center"/>
          </w:tcPr>
          <w:p w14:paraId="7491A24C" w14:textId="77777777" w:rsidR="0042327A" w:rsidRPr="00AE2028" w:rsidRDefault="0042327A" w:rsidP="00EA7D0C">
            <w:pPr>
              <w:ind w:firstLine="0"/>
              <w:jc w:val="center"/>
              <w:rPr>
                <w:noProof/>
              </w:rPr>
            </w:pPr>
          </w:p>
        </w:tc>
        <w:tc>
          <w:tcPr>
            <w:tcW w:w="6246" w:type="dxa"/>
            <w:vAlign w:val="center"/>
          </w:tcPr>
          <w:p w14:paraId="120C2996" w14:textId="77777777" w:rsidR="0042327A" w:rsidRPr="00AE2028" w:rsidRDefault="00227157" w:rsidP="00EA7D0C">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43" w:type="dxa"/>
            <w:vAlign w:val="center"/>
          </w:tcPr>
          <w:p w14:paraId="77A40939" w14:textId="553BF21B" w:rsidR="0042327A" w:rsidRPr="00AE2028" w:rsidRDefault="0042327A" w:rsidP="00EA7D0C">
            <w:pPr>
              <w:ind w:firstLine="0"/>
              <w:jc w:val="center"/>
            </w:pPr>
            <w:r w:rsidRPr="00AE2028">
              <w:t>(</w:t>
            </w:r>
            <w:r w:rsidR="000B3A0E" w:rsidRPr="00AE2028">
              <w:t>1.33</w:t>
            </w:r>
            <w:r w:rsidRPr="00AE2028">
              <w:t>)</w:t>
            </w:r>
          </w:p>
        </w:tc>
      </w:tr>
      <w:tr w:rsidR="00AE2028" w:rsidRPr="00AE2028" w14:paraId="251814CE" w14:textId="77777777" w:rsidTr="00EA7D0C">
        <w:trPr>
          <w:trHeight w:val="289"/>
        </w:trPr>
        <w:tc>
          <w:tcPr>
            <w:tcW w:w="1111" w:type="dxa"/>
            <w:vAlign w:val="center"/>
          </w:tcPr>
          <w:p w14:paraId="66EEC3CE" w14:textId="77777777" w:rsidR="0042327A" w:rsidRPr="00AE2028" w:rsidRDefault="0042327A" w:rsidP="00EA7D0C">
            <w:pPr>
              <w:ind w:firstLine="0"/>
              <w:jc w:val="center"/>
              <w:rPr>
                <w:noProof/>
              </w:rPr>
            </w:pPr>
          </w:p>
        </w:tc>
        <w:tc>
          <w:tcPr>
            <w:tcW w:w="6246" w:type="dxa"/>
            <w:vAlign w:val="center"/>
          </w:tcPr>
          <w:p w14:paraId="70DAA028"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43" w:type="dxa"/>
            <w:vAlign w:val="center"/>
          </w:tcPr>
          <w:p w14:paraId="0E3F1512" w14:textId="2D559C9E" w:rsidR="0042327A" w:rsidRPr="00AE2028" w:rsidRDefault="0042327A" w:rsidP="00EA7D0C">
            <w:pPr>
              <w:ind w:firstLine="0"/>
              <w:jc w:val="center"/>
            </w:pPr>
            <w:r w:rsidRPr="00AE2028">
              <w:t>(</w:t>
            </w:r>
            <w:r w:rsidR="000B3A0E" w:rsidRPr="00AE2028">
              <w:t>1.34</w:t>
            </w:r>
            <w:r w:rsidRPr="00AE2028">
              <w:t>)</w:t>
            </w:r>
          </w:p>
        </w:tc>
      </w:tr>
    </w:tbl>
    <w:p w14:paraId="27E2DE55" w14:textId="77777777" w:rsidR="0042327A" w:rsidRPr="00AE2028" w:rsidRDefault="0042327A" w:rsidP="0042327A">
      <w:pPr>
        <w:ind w:firstLine="0"/>
      </w:pPr>
    </w:p>
    <w:p w14:paraId="45781EE5" w14:textId="0D69CE08" w:rsidR="0042327A" w:rsidRPr="00AE2028" w:rsidRDefault="0042327A" w:rsidP="0042327A">
      <w:r w:rsidRPr="00AE2028">
        <w:t xml:space="preserve">A probléma az Adammal, hogy kezdetben nagy a </w:t>
      </w:r>
      <w:r w:rsidR="00B84585" w:rsidRPr="00AE2028">
        <w:t xml:space="preserve">lépésköz </w:t>
      </w:r>
      <w:r w:rsidRPr="00AE2028">
        <w:t>varianci</w:t>
      </w:r>
      <w:r w:rsidR="00B84585" w:rsidRPr="00AE2028">
        <w:t>ája</w:t>
      </w:r>
      <w:r w:rsidRPr="00AE2028">
        <w:t>, melyet jó lenne csökkenteni</w:t>
      </w:r>
      <w:r w:rsidR="00B84585" w:rsidRPr="00AE2028">
        <w:t xml:space="preserve"> a gyorsabb konvergencia érdekében</w:t>
      </w:r>
      <w:r w:rsidRPr="00AE2028">
        <w:t xml:space="preserve">. Erre az egyik módszer a </w:t>
      </w:r>
      <w:r w:rsidRPr="00AE2028">
        <w:rPr>
          <w:i/>
          <w:iCs/>
        </w:rPr>
        <w:t>warmup</w:t>
      </w:r>
      <w:r w:rsidRPr="00AE2028">
        <w:t xml:space="preserve"> (AdamW), azaz, hogy a tanulási ráta nem egy konstans, vagy </w:t>
      </w:r>
      <w:r w:rsidR="00B84585" w:rsidRPr="00AE2028">
        <w:t xml:space="preserve">egy </w:t>
      </w:r>
      <w:r w:rsidRPr="00AE2028">
        <w:t>csökkenő érték (</w:t>
      </w:r>
      <w:r w:rsidR="00421042" w:rsidRPr="00AE2028">
        <w:rPr>
          <w:i/>
          <w:iCs/>
        </w:rPr>
        <w:t xml:space="preserve">learning rate </w:t>
      </w:r>
      <w:r w:rsidRPr="00AE2028">
        <w:rPr>
          <w:i/>
          <w:iCs/>
        </w:rPr>
        <w:t>decay</w:t>
      </w:r>
      <w:r w:rsidRPr="00AE2028">
        <w:t xml:space="preserve">), hanem egy bizonyos T ideig kezdetben </w:t>
      </w:r>
      <w:r w:rsidR="00421042" w:rsidRPr="00AE2028">
        <w:t xml:space="preserve">egy nagyon kicsi értékről </w:t>
      </w:r>
      <w:r w:rsidRPr="00AE2028">
        <w:t xml:space="preserve">növeljük az alfát, ezzel csökkentve a varianciát. A </w:t>
      </w:r>
      <w:r w:rsidRPr="00AE2028">
        <w:rPr>
          <w:i/>
          <w:iCs/>
        </w:rPr>
        <w:t>rectified</w:t>
      </w:r>
      <w:r w:rsidRPr="00AE2028">
        <w:t xml:space="preserve"> ezzel szemben úgy oldja meg ezt a problémát, hogy először kiszámoljuk az egyszerű mozgó átlag közelítésének (SMA) a maximum hosszát, melyet </w:t>
      </w:r>
      <m:oMath>
        <m:sSub>
          <m:sSubPr>
            <m:ctrlPr>
              <w:rPr>
                <w:rFonts w:ascii="Cambria Math" w:hAnsi="Cambria Math"/>
                <w:i/>
              </w:rPr>
            </m:ctrlPr>
          </m:sSubPr>
          <m:e>
            <m:r>
              <w:rPr>
                <w:rFonts w:ascii="Cambria Math" w:hAnsi="Cambria Math"/>
              </w:rPr>
              <m:t>ρ</m:t>
            </m:r>
          </m:e>
          <m:sub>
            <m:r>
              <w:rPr>
                <w:rFonts w:ascii="Cambria Math" w:hAnsi="Cambria Math"/>
              </w:rPr>
              <m:t>∞</m:t>
            </m:r>
          </m:sub>
        </m:sSub>
      </m:oMath>
      <w:r w:rsidRPr="00AE2028">
        <w:t xml:space="preserve"> -val jelölünk. Majd ezt felhasználva minden iterációban kiszámoljuk a</w:t>
      </w:r>
      <w:r w:rsidR="00A50390" w:rsidRPr="00AE2028">
        <w:t>z közelített SMA hosszát</w:t>
      </w:r>
      <w:r w:rsidRPr="00AE2028">
        <w:t xml:space="preserve"> </w:t>
      </w:r>
      <w:r w:rsidR="00A50390" w:rsidRPr="00AE2028">
        <w:t>(</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oMath>
      <w:r w:rsidRPr="00AE2028">
        <w:t xml:space="preserve"> és ha ez átlép egy </w:t>
      </w:r>
      <w:r w:rsidR="00FD663A" w:rsidRPr="00AE2028">
        <w:t>általunk megválasztott</w:t>
      </w:r>
      <w:r w:rsidR="00A50390" w:rsidRPr="00AE2028">
        <w:t xml:space="preserve"> </w:t>
      </w:r>
      <w:r w:rsidRPr="00AE2028">
        <w:t xml:space="preserve">küszöböt, akkor változtatunk a tanulási rátán, </w:t>
      </w:r>
      <w:r w:rsidR="00A50390" w:rsidRPr="00AE2028">
        <w:t>p</w:t>
      </w:r>
      <w:r w:rsidRPr="00AE2028">
        <w:t xml:space="preserve">ontosabban beszorzunk egy ún. </w:t>
      </w:r>
      <w:r w:rsidRPr="00AE2028">
        <w:rPr>
          <w:i/>
          <w:iCs/>
        </w:rPr>
        <w:t>variance</w:t>
      </w:r>
      <w:r w:rsidRPr="00AE2028">
        <w:t xml:space="preserve"> </w:t>
      </w:r>
      <w:r w:rsidRPr="00AE2028">
        <w:rPr>
          <w:i/>
          <w:iCs/>
        </w:rPr>
        <w:t>rectification</w:t>
      </w:r>
      <w:r w:rsidRPr="00AE2028">
        <w:t xml:space="preserve"> (</w:t>
      </w:r>
      <w:r w:rsidR="0024178C" w:rsidRPr="00AE2028">
        <w:t xml:space="preserve">1.38 </w:t>
      </w:r>
      <w:r w:rsidRPr="00AE2028">
        <w:t>egyenlet) taggal. Egyéb esetben csak alf</w:t>
      </w:r>
      <w:r w:rsidR="00B84585" w:rsidRPr="00AE2028">
        <w:t xml:space="preserve">a </w:t>
      </w:r>
      <w:r w:rsidR="00A50390" w:rsidRPr="00AE2028">
        <w:t xml:space="preserve">konstans </w:t>
      </w:r>
      <w:r w:rsidR="00B84585" w:rsidRPr="00AE2028">
        <w:t>együtthatóval</w:t>
      </w:r>
      <w:r w:rsidRPr="00AE2028">
        <w:t xml:space="preserve"> súlyozzuk az első momentumot (</w:t>
      </w:r>
      <w:r w:rsidR="0024178C" w:rsidRPr="00AE2028">
        <w:t xml:space="preserve">1.40 </w:t>
      </w:r>
      <w:r w:rsidRPr="00AE2028">
        <w:t>egyenlet).</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4"/>
        <w:gridCol w:w="1473"/>
      </w:tblGrid>
      <w:tr w:rsidR="00AE2028" w:rsidRPr="00AE2028" w14:paraId="1CDD140F" w14:textId="77777777" w:rsidTr="00EA7D0C">
        <w:trPr>
          <w:trHeight w:val="695"/>
        </w:trPr>
        <w:tc>
          <w:tcPr>
            <w:tcW w:w="1134" w:type="dxa"/>
            <w:vAlign w:val="center"/>
          </w:tcPr>
          <w:p w14:paraId="2C4623FD" w14:textId="77777777" w:rsidR="0042327A" w:rsidRPr="00AE2028" w:rsidRDefault="0042327A" w:rsidP="00EA7D0C">
            <w:pPr>
              <w:ind w:firstLine="0"/>
              <w:jc w:val="center"/>
              <w:rPr>
                <w:noProof/>
              </w:rPr>
            </w:pPr>
          </w:p>
        </w:tc>
        <w:tc>
          <w:tcPr>
            <w:tcW w:w="6374" w:type="dxa"/>
            <w:vAlign w:val="center"/>
          </w:tcPr>
          <w:p w14:paraId="19DF70DC" w14:textId="77777777" w:rsidR="0042327A" w:rsidRPr="00AE2028" w:rsidRDefault="00227157" w:rsidP="00EA7D0C">
            <w:pPr>
              <w:jc w:val="center"/>
              <w:rPr>
                <w:noProof/>
              </w:rPr>
            </w:pPr>
            <m:oMathPara>
              <m:oMath>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den>
                </m:f>
                <m:r>
                  <w:rPr>
                    <w:rFonts w:ascii="Cambria Math" w:hAnsi="Cambria Math"/>
                  </w:rPr>
                  <m:t>-1</m:t>
                </m:r>
              </m:oMath>
            </m:oMathPara>
          </w:p>
        </w:tc>
        <w:tc>
          <w:tcPr>
            <w:tcW w:w="1473" w:type="dxa"/>
            <w:vAlign w:val="center"/>
          </w:tcPr>
          <w:p w14:paraId="2BF97A7F" w14:textId="64389567" w:rsidR="0042327A" w:rsidRPr="00AE2028" w:rsidRDefault="0042327A" w:rsidP="00EA7D0C">
            <w:pPr>
              <w:ind w:firstLine="0"/>
              <w:jc w:val="center"/>
              <w:rPr>
                <w:noProof/>
              </w:rPr>
            </w:pPr>
            <w:r w:rsidRPr="00AE2028">
              <w:t>(</w:t>
            </w:r>
            <w:r w:rsidR="000B3A0E" w:rsidRPr="00AE2028">
              <w:t>1.35</w:t>
            </w:r>
            <w:r w:rsidRPr="00AE2028">
              <w:t>)</w:t>
            </w:r>
          </w:p>
        </w:tc>
      </w:tr>
      <w:tr w:rsidR="00AE2028" w:rsidRPr="00AE2028" w14:paraId="156EF0C3" w14:textId="77777777" w:rsidTr="00EA7D0C">
        <w:trPr>
          <w:trHeight w:val="695"/>
        </w:trPr>
        <w:tc>
          <w:tcPr>
            <w:tcW w:w="1134" w:type="dxa"/>
            <w:vAlign w:val="center"/>
          </w:tcPr>
          <w:p w14:paraId="68574695" w14:textId="77777777" w:rsidR="0042327A" w:rsidRPr="00AE2028" w:rsidRDefault="0042327A" w:rsidP="00EA7D0C">
            <w:pPr>
              <w:ind w:firstLine="0"/>
              <w:jc w:val="center"/>
              <w:rPr>
                <w:noProof/>
              </w:rPr>
            </w:pPr>
          </w:p>
        </w:tc>
        <w:tc>
          <w:tcPr>
            <w:tcW w:w="6374" w:type="dxa"/>
            <w:vAlign w:val="center"/>
          </w:tcPr>
          <w:p w14:paraId="773BB8BD"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73" w:type="dxa"/>
            <w:vAlign w:val="center"/>
          </w:tcPr>
          <w:p w14:paraId="492B191B" w14:textId="0DA348D0" w:rsidR="0042327A" w:rsidRPr="00AE2028" w:rsidRDefault="0042327A" w:rsidP="00EA7D0C">
            <w:pPr>
              <w:ind w:firstLine="0"/>
              <w:jc w:val="center"/>
            </w:pPr>
            <w:r w:rsidRPr="00AE2028">
              <w:t>(</w:t>
            </w:r>
            <w:r w:rsidR="000B3A0E" w:rsidRPr="00AE2028">
              <w:t>1.36</w:t>
            </w:r>
            <w:r w:rsidRPr="00AE2028">
              <w:t>)</w:t>
            </w:r>
          </w:p>
        </w:tc>
      </w:tr>
      <w:tr w:rsidR="00AE2028" w:rsidRPr="00AE2028" w14:paraId="1398AD84" w14:textId="77777777" w:rsidTr="00EA7D0C">
        <w:trPr>
          <w:trHeight w:val="695"/>
        </w:trPr>
        <w:tc>
          <w:tcPr>
            <w:tcW w:w="1134" w:type="dxa"/>
            <w:vAlign w:val="center"/>
          </w:tcPr>
          <w:p w14:paraId="5C17150C" w14:textId="77777777" w:rsidR="0042327A" w:rsidRPr="00AE2028" w:rsidRDefault="0042327A" w:rsidP="00EA7D0C">
            <w:pPr>
              <w:ind w:firstLine="0"/>
              <w:jc w:val="center"/>
              <w:rPr>
                <w:noProof/>
              </w:rPr>
            </w:pPr>
          </w:p>
        </w:tc>
        <w:tc>
          <w:tcPr>
            <w:tcW w:w="6374" w:type="dxa"/>
            <w:vAlign w:val="center"/>
          </w:tcPr>
          <w:p w14:paraId="7C8F4DA4"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den>
                </m:f>
              </m:oMath>
            </m:oMathPara>
          </w:p>
        </w:tc>
        <w:tc>
          <w:tcPr>
            <w:tcW w:w="1473" w:type="dxa"/>
            <w:vAlign w:val="center"/>
          </w:tcPr>
          <w:p w14:paraId="20A27614" w14:textId="2BFDF877" w:rsidR="0042327A" w:rsidRPr="00AE2028" w:rsidRDefault="0042327A" w:rsidP="00EA7D0C">
            <w:pPr>
              <w:ind w:firstLine="0"/>
              <w:jc w:val="center"/>
            </w:pPr>
            <w:r w:rsidRPr="00AE2028">
              <w:t>(</w:t>
            </w:r>
            <w:r w:rsidR="000B3A0E" w:rsidRPr="00AE2028">
              <w:t>1.37</w:t>
            </w:r>
            <w:r w:rsidRPr="00AE2028">
              <w:t>)</w:t>
            </w:r>
          </w:p>
        </w:tc>
      </w:tr>
      <w:tr w:rsidR="00AE2028" w:rsidRPr="00AE2028" w14:paraId="3A21F983" w14:textId="77777777" w:rsidTr="00EA7D0C">
        <w:trPr>
          <w:trHeight w:val="695"/>
        </w:trPr>
        <w:tc>
          <w:tcPr>
            <w:tcW w:w="1134" w:type="dxa"/>
            <w:vAlign w:val="center"/>
          </w:tcPr>
          <w:p w14:paraId="63456908" w14:textId="77777777" w:rsidR="0042327A" w:rsidRPr="00AE2028" w:rsidRDefault="0042327A" w:rsidP="00EA7D0C">
            <w:pPr>
              <w:ind w:firstLine="0"/>
              <w:jc w:val="center"/>
              <w:rPr>
                <w:noProof/>
              </w:rPr>
            </w:pPr>
          </w:p>
        </w:tc>
        <w:tc>
          <w:tcPr>
            <w:tcW w:w="6374" w:type="dxa"/>
            <w:vAlign w:val="center"/>
          </w:tcPr>
          <w:p w14:paraId="78DB4E11"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-4)</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-2)ρ</m:t>
                            </m:r>
                          </m:e>
                          <m:sub>
                            <m:r>
                              <w:rPr>
                                <w:rFonts w:ascii="Cambria Math" w:hAnsi="Cambria Math"/>
                              </w:rPr>
                              <m:t>∞</m:t>
                            </m:r>
                          </m:sub>
                        </m:sSub>
                      </m:num>
                      <m:den>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-4)</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t</m:t>
                            </m:r>
                          </m:sub>
                        </m:sSub>
                      </m:den>
                    </m:f>
                  </m:e>
                </m:rad>
              </m:oMath>
            </m:oMathPara>
          </w:p>
        </w:tc>
        <w:tc>
          <w:tcPr>
            <w:tcW w:w="1473" w:type="dxa"/>
            <w:vAlign w:val="center"/>
          </w:tcPr>
          <w:p w14:paraId="104ECD2D" w14:textId="4382EC45" w:rsidR="0042327A" w:rsidRPr="00AE2028" w:rsidRDefault="0042327A" w:rsidP="00EA7D0C">
            <w:pPr>
              <w:ind w:firstLine="0"/>
              <w:jc w:val="center"/>
            </w:pPr>
            <w:r w:rsidRPr="00AE2028">
              <w:t>(</w:t>
            </w:r>
            <w:r w:rsidR="000B3A0E" w:rsidRPr="00AE2028">
              <w:t>1.38</w:t>
            </w:r>
            <w:r w:rsidRPr="00AE2028">
              <w:t>)</w:t>
            </w:r>
          </w:p>
        </w:tc>
      </w:tr>
      <w:tr w:rsidR="00AE2028" w:rsidRPr="00AE2028" w14:paraId="5A84CE48" w14:textId="77777777" w:rsidTr="00EA7D0C">
        <w:trPr>
          <w:trHeight w:val="695"/>
        </w:trPr>
        <w:tc>
          <w:tcPr>
            <w:tcW w:w="1134" w:type="dxa"/>
            <w:vAlign w:val="center"/>
          </w:tcPr>
          <w:p w14:paraId="446DD8FA" w14:textId="77777777" w:rsidR="0042327A" w:rsidRPr="00AE2028" w:rsidRDefault="0042327A" w:rsidP="00EA7D0C">
            <w:pPr>
              <w:ind w:firstLine="0"/>
              <w:jc w:val="center"/>
              <w:rPr>
                <w:noProof/>
              </w:rPr>
            </w:pPr>
          </w:p>
        </w:tc>
        <w:tc>
          <w:tcPr>
            <w:tcW w:w="6374" w:type="dxa"/>
            <w:vAlign w:val="center"/>
          </w:tcPr>
          <w:p w14:paraId="4529C61D" w14:textId="77777777" w:rsidR="0042327A" w:rsidRPr="00AE2028" w:rsidRDefault="00227157"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t</m:t>
                    </m:r>
                  </m:sub>
                </m:sSub>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73" w:type="dxa"/>
            <w:vAlign w:val="center"/>
          </w:tcPr>
          <w:p w14:paraId="6EA21176" w14:textId="3DED6336" w:rsidR="0042327A" w:rsidRPr="00AE2028" w:rsidRDefault="0042327A" w:rsidP="00EA7D0C">
            <w:pPr>
              <w:ind w:firstLine="0"/>
              <w:jc w:val="center"/>
            </w:pPr>
            <w:r w:rsidRPr="00AE2028">
              <w:t>(</w:t>
            </w:r>
            <w:r w:rsidR="000B3A0E" w:rsidRPr="00AE2028">
              <w:t>1.3</w:t>
            </w:r>
            <w:r w:rsidR="000B3A0E" w:rsidRPr="00AE2028">
              <w:t>9</w:t>
            </w:r>
            <w:r w:rsidRPr="00AE2028">
              <w:t>)</w:t>
            </w:r>
          </w:p>
        </w:tc>
      </w:tr>
      <w:tr w:rsidR="00AE2028" w:rsidRPr="00AE2028" w14:paraId="7648BBB3" w14:textId="77777777" w:rsidTr="00062C4C">
        <w:trPr>
          <w:trHeight w:val="695"/>
        </w:trPr>
        <w:tc>
          <w:tcPr>
            <w:tcW w:w="1134" w:type="dxa"/>
            <w:vAlign w:val="center"/>
          </w:tcPr>
          <w:p w14:paraId="33EA8815" w14:textId="77777777" w:rsidR="0042327A" w:rsidRPr="00AE2028" w:rsidRDefault="0042327A" w:rsidP="00EA7D0C">
            <w:pPr>
              <w:ind w:firstLine="0"/>
              <w:jc w:val="center"/>
              <w:rPr>
                <w:noProof/>
              </w:rPr>
            </w:pPr>
          </w:p>
        </w:tc>
        <w:tc>
          <w:tcPr>
            <w:tcW w:w="6374" w:type="dxa"/>
            <w:vAlign w:val="center"/>
          </w:tcPr>
          <w:p w14:paraId="477364FF" w14:textId="77777777" w:rsidR="0042327A" w:rsidRPr="00AE2028" w:rsidRDefault="00227157" w:rsidP="00062C4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73" w:type="dxa"/>
            <w:vAlign w:val="center"/>
          </w:tcPr>
          <w:p w14:paraId="30F65C89" w14:textId="17827B0D" w:rsidR="0042327A" w:rsidRPr="00AE2028" w:rsidRDefault="0042327A" w:rsidP="00EA7D0C">
            <w:pPr>
              <w:ind w:firstLine="0"/>
              <w:jc w:val="center"/>
            </w:pPr>
            <w:r w:rsidRPr="00AE2028">
              <w:t>(</w:t>
            </w:r>
            <w:r w:rsidR="000B3A0E" w:rsidRPr="00AE2028">
              <w:t>1.</w:t>
            </w:r>
            <w:r w:rsidR="000B3A0E" w:rsidRPr="00AE2028">
              <w:t>40</w:t>
            </w:r>
            <w:r w:rsidRPr="00AE2028">
              <w:t>)</w:t>
            </w:r>
          </w:p>
        </w:tc>
      </w:tr>
    </w:tbl>
    <w:p w14:paraId="6AAADA89" w14:textId="77777777" w:rsidR="009C3E92" w:rsidRPr="00AE2028" w:rsidRDefault="009C3E92" w:rsidP="009C3E92"/>
    <w:p w14:paraId="2A43A94B" w14:textId="15DCAFDF" w:rsidR="005F13A8" w:rsidRPr="00AE2028" w:rsidRDefault="005E57DB" w:rsidP="00476CA9">
      <w:pPr>
        <w:pStyle w:val="Cmsor1"/>
      </w:pPr>
      <w:bookmarkStart w:id="22" w:name="_Toc72172775"/>
      <w:r w:rsidRPr="00AE2028">
        <w:lastRenderedPageBreak/>
        <w:t>Specifikáció, tervezés</w:t>
      </w:r>
      <w:bookmarkEnd w:id="22"/>
    </w:p>
    <w:p w14:paraId="4E53A81F" w14:textId="13F75C1D" w:rsidR="0042327A" w:rsidRPr="00AE2028" w:rsidRDefault="0042327A" w:rsidP="0042327A">
      <w:pPr>
        <w:pStyle w:val="Cmsor2"/>
        <w:rPr>
          <w:color w:val="auto"/>
        </w:rPr>
      </w:pPr>
      <w:bookmarkStart w:id="23" w:name="_Toc72172776"/>
      <w:r w:rsidRPr="00AE2028">
        <w:rPr>
          <w:color w:val="auto"/>
        </w:rPr>
        <w:t>Specifikáció</w:t>
      </w:r>
      <w:bookmarkEnd w:id="23"/>
    </w:p>
    <w:p w14:paraId="13958281" w14:textId="12A5A50E" w:rsidR="004E3C54" w:rsidRPr="00AE2028" w:rsidRDefault="00524A98" w:rsidP="004E3C54">
      <w:r w:rsidRPr="00AE2028">
        <w:t>Alapvetően a</w:t>
      </w:r>
      <w:r w:rsidR="004E3C54" w:rsidRPr="00AE2028">
        <w:t xml:space="preserve"> feladat</w:t>
      </w:r>
      <w:r w:rsidRPr="00AE2028">
        <w:t>om</w:t>
      </w:r>
      <w:r w:rsidR="004E3C54" w:rsidRPr="00AE2028">
        <w:t xml:space="preserve"> megalkotni egy rendszert, amely képes az ágens autonóm viselkedését megvalósítani. Ehhez én megerősítéses tanul</w:t>
      </w:r>
      <w:r w:rsidRPr="00AE2028">
        <w:t>ás</w:t>
      </w:r>
      <w:r w:rsidR="004E3C54" w:rsidRPr="00AE2028">
        <w:t xml:space="preserve">t alkalmazok, </w:t>
      </w:r>
      <w:r w:rsidRPr="00AE2028">
        <w:t>amelyben az ágens modelljét</w:t>
      </w:r>
      <w:r w:rsidR="004E3C54" w:rsidRPr="00AE2028">
        <w:t xml:space="preserve"> </w:t>
      </w:r>
      <w:r w:rsidRPr="00AE2028">
        <w:t>Deep Learnig módszerrel valósítom meg</w:t>
      </w:r>
      <w:r w:rsidR="004E3C54" w:rsidRPr="00AE2028">
        <w:t xml:space="preserve">. </w:t>
      </w:r>
      <w:r w:rsidRPr="00AE2028">
        <w:t xml:space="preserve">Ez a módszer a stratégia gradiens és a Q-learning eljárások ötvözésén alapuló Actor-Critic neurális hálózat. </w:t>
      </w:r>
      <w:r w:rsidR="004E3C54" w:rsidRPr="00AE2028">
        <w:t xml:space="preserve">Viszont tanítás szempontjából az egyik legjobb ilyen algoritmus az A2C, </w:t>
      </w:r>
      <w:r w:rsidRPr="00AE2028">
        <w:t xml:space="preserve">mely </w:t>
      </w:r>
      <w:r w:rsidR="004E3C54" w:rsidRPr="00AE2028">
        <w:t>gyorsabb konvergenciához és stabilabb tanuláshoz vezet, mint az A3C</w:t>
      </w:r>
      <w:r w:rsidRPr="00AE2028">
        <w:t>, így ezt alkalmazom.</w:t>
      </w:r>
    </w:p>
    <w:p w14:paraId="0C3E0B6C" w14:textId="5F36F1E8" w:rsidR="004E3C54" w:rsidRPr="00AE2028" w:rsidRDefault="004E3C54" w:rsidP="004E3C54">
      <w:r w:rsidRPr="00AE2028">
        <w:t xml:space="preserve">Második </w:t>
      </w:r>
      <w:r w:rsidR="00524A98" w:rsidRPr="00AE2028">
        <w:t>sarkalatos</w:t>
      </w:r>
      <w:r w:rsidRPr="00AE2028">
        <w:t xml:space="preserve"> pontja a dolgozatnak a szimulációs környezet kialakítása. Itt figyelni kell, hogy</w:t>
      </w:r>
      <w:r w:rsidR="00524A98" w:rsidRPr="00AE2028">
        <w:t xml:space="preserve"> olyan környezetet, könyvtárat használjunk, melyben könnyedén lehessen implementálni a</w:t>
      </w:r>
      <w:r w:rsidRPr="00AE2028">
        <w:t xml:space="preserve"> számunkra </w:t>
      </w:r>
      <w:r w:rsidR="00524A98" w:rsidRPr="00AE2028">
        <w:t>fontos</w:t>
      </w:r>
      <w:r w:rsidRPr="00AE2028">
        <w:t xml:space="preserve"> </w:t>
      </w:r>
      <w:r w:rsidR="00524A98" w:rsidRPr="00AE2028">
        <w:t>funkciókat</w:t>
      </w:r>
      <w:r w:rsidRPr="00AE2028">
        <w:t xml:space="preserve">. Az ágens képes legyen benne tanulni, </w:t>
      </w:r>
      <w:r w:rsidR="00524A98" w:rsidRPr="00AE2028">
        <w:t xml:space="preserve">valamint módosítható legyen a környezet felépítése, </w:t>
      </w:r>
      <w:r w:rsidRPr="00AE2028">
        <w:t xml:space="preserve">létre lehessen hozni benne a szükséges objektumokat. Az ágens bemenetére tudjunk képet </w:t>
      </w:r>
      <w:r w:rsidR="004F3D16" w:rsidRPr="00AE2028">
        <w:t>(RGB</w:t>
      </w:r>
      <w:r w:rsidR="00524A98" w:rsidRPr="00AE2028">
        <w:t>-</w:t>
      </w:r>
      <w:r w:rsidR="004F3D16" w:rsidRPr="00AE2028">
        <w:t xml:space="preserve">D) </w:t>
      </w:r>
      <w:r w:rsidRPr="00AE2028">
        <w:t xml:space="preserve">adni, </w:t>
      </w:r>
      <w:r w:rsidR="004F3D16" w:rsidRPr="00AE2028">
        <w:t>vagy akár más szenzorok</w:t>
      </w:r>
      <w:r w:rsidR="00524A98" w:rsidRPr="00AE2028">
        <w:t xml:space="preserve"> jelét</w:t>
      </w:r>
      <w:r w:rsidR="004F3D16" w:rsidRPr="00AE2028">
        <w:t xml:space="preserve"> is, </w:t>
      </w:r>
      <w:r w:rsidR="00524A98" w:rsidRPr="00AE2028">
        <w:t>ezenkívül pontos</w:t>
      </w:r>
      <w:r w:rsidRPr="00AE2028">
        <w:t xml:space="preserve"> fizik</w:t>
      </w:r>
      <w:r w:rsidR="00524A98" w:rsidRPr="00AE2028">
        <w:t>ával</w:t>
      </w:r>
      <w:r w:rsidRPr="00AE2028">
        <w:t xml:space="preserve"> rendelkezzen. </w:t>
      </w:r>
      <w:r w:rsidR="00711C6C" w:rsidRPr="00AE2028">
        <w:t>Fontos még, hogy tudjunk</w:t>
      </w:r>
      <w:r w:rsidRPr="00AE2028">
        <w:t xml:space="preserve"> renderelni, hogy ellenőrizni tudjuk az </w:t>
      </w:r>
      <w:r w:rsidR="00711C6C" w:rsidRPr="00AE2028">
        <w:t>ágens akcióit, a környezet állapotait</w:t>
      </w:r>
      <w:r w:rsidRPr="00AE2028">
        <w:t xml:space="preserve">. </w:t>
      </w:r>
      <w:r w:rsidR="00CC1F73" w:rsidRPr="00AE2028">
        <w:t>Az ágens modellj</w:t>
      </w:r>
      <w:r w:rsidR="00711C6C" w:rsidRPr="00AE2028">
        <w:t>ét meg tudjuk tervezni, például, hogy</w:t>
      </w:r>
      <w:r w:rsidR="00CC1F73" w:rsidRPr="00AE2028">
        <w:t xml:space="preserve"> hasonlítson a távirányítós autónkra.</w:t>
      </w:r>
    </w:p>
    <w:p w14:paraId="6F025A1B" w14:textId="188227CF" w:rsidR="004E3C54" w:rsidRPr="00AE2028" w:rsidRDefault="00500D54" w:rsidP="004E3C54">
      <w:r w:rsidRPr="00AE2028">
        <w:t>A tanítás szempontjából nem hanyagolható el</w:t>
      </w:r>
      <w:r w:rsidR="004F3D16" w:rsidRPr="00AE2028">
        <w:t xml:space="preserve"> a megfelelő hardverek</w:t>
      </w:r>
      <w:r w:rsidRPr="00AE2028">
        <w:t xml:space="preserve"> jelenléte</w:t>
      </w:r>
      <w:r w:rsidR="00CC1F73" w:rsidRPr="00AE2028">
        <w:t xml:space="preserve"> a számításigény végett</w:t>
      </w:r>
      <w:r w:rsidR="004F3D16" w:rsidRPr="00AE2028">
        <w:t xml:space="preserve">. </w:t>
      </w:r>
      <w:r w:rsidR="00CC1F73" w:rsidRPr="00AE2028">
        <w:t xml:space="preserve">A megerősítéses tanulás az egyszerűbb osztályozásnál is nagyságrendekkel több </w:t>
      </w:r>
      <w:r w:rsidRPr="00AE2028">
        <w:t>tanítási ciklust</w:t>
      </w:r>
      <w:r w:rsidR="00CC1F73" w:rsidRPr="00AE2028">
        <w:t xml:space="preserve"> vár el, így </w:t>
      </w:r>
      <w:r w:rsidRPr="00AE2028">
        <w:t>szükségünk van</w:t>
      </w:r>
      <w:r w:rsidR="00CC1F73" w:rsidRPr="00AE2028">
        <w:t xml:space="preserve"> az erős GPU/TPU</w:t>
      </w:r>
      <w:r w:rsidRPr="00AE2028">
        <w:t>-ra</w:t>
      </w:r>
      <w:r w:rsidR="00CC1F73" w:rsidRPr="00AE2028">
        <w:t xml:space="preserve">, ha nem szeretnénk hetekig tanítani. A fejlesztés során rengeteg </w:t>
      </w:r>
      <w:r w:rsidRPr="00AE2028">
        <w:t xml:space="preserve">ellenőrző </w:t>
      </w:r>
      <w:r w:rsidR="00CC1F73" w:rsidRPr="00AE2028">
        <w:t xml:space="preserve">tanítást kell végezni, amely lassíthatja a fejlesztést, ha egy-egy eredményre órákat kell várni. </w:t>
      </w:r>
      <w:r w:rsidRPr="00AE2028">
        <w:t>Továbbá a</w:t>
      </w:r>
      <w:r w:rsidR="004F3D16" w:rsidRPr="00AE2028">
        <w:t xml:space="preserve"> fejlesztéshez szükség van a számunkra megfelelő </w:t>
      </w:r>
      <w:r w:rsidRPr="00AE2028">
        <w:t>függvény</w:t>
      </w:r>
      <w:r w:rsidR="004F3D16" w:rsidRPr="00AE2028">
        <w:t>könyvtár</w:t>
      </w:r>
      <w:r w:rsidRPr="00AE2028">
        <w:t xml:space="preserve"> és fejlesztői környezet</w:t>
      </w:r>
      <w:r w:rsidR="004F3D16" w:rsidRPr="00AE2028">
        <w:t xml:space="preserve"> kiválasztására</w:t>
      </w:r>
      <w:r w:rsidRPr="00AE2028">
        <w:t xml:space="preserve"> is</w:t>
      </w:r>
      <w:r w:rsidR="004F3D16" w:rsidRPr="00AE2028">
        <w:t>.</w:t>
      </w:r>
    </w:p>
    <w:p w14:paraId="757EAE67" w14:textId="23AFA84D" w:rsidR="004F3D16" w:rsidRPr="00AE2028" w:rsidRDefault="0028756C" w:rsidP="004E3C54">
      <w:r w:rsidRPr="00AE2028">
        <w:t>Legvégül t</w:t>
      </w:r>
      <w:r w:rsidR="004F3D16" w:rsidRPr="00AE2028">
        <w:t>esztelni kell a</w:t>
      </w:r>
      <w:r w:rsidRPr="00AE2028">
        <w:t>z implementált</w:t>
      </w:r>
      <w:r w:rsidR="004F3D16" w:rsidRPr="00AE2028">
        <w:t xml:space="preserve"> algoritmus pontosságát és hatékonyságát. Alapvetően </w:t>
      </w:r>
      <w:r w:rsidRPr="00AE2028">
        <w:t xml:space="preserve">cél az, hogy </w:t>
      </w:r>
      <w:r w:rsidR="004F3D16" w:rsidRPr="00AE2028">
        <w:t>a szimulációban</w:t>
      </w:r>
      <w:r w:rsidR="00951710" w:rsidRPr="00AE2028">
        <w:t xml:space="preserve"> (</w:t>
      </w:r>
      <w:r w:rsidR="004F3D16" w:rsidRPr="00AE2028">
        <w:t>de igaz</w:t>
      </w:r>
      <w:r w:rsidRPr="00AE2028">
        <w:t xml:space="preserve">ából a </w:t>
      </w:r>
      <w:r w:rsidR="004F3D16" w:rsidRPr="00AE2028">
        <w:t>célhardveren is</w:t>
      </w:r>
      <w:r w:rsidR="00951710" w:rsidRPr="00AE2028">
        <w:t>)</w:t>
      </w:r>
      <w:r w:rsidR="004F3D16" w:rsidRPr="00AE2028">
        <w:t xml:space="preserve"> effektíven futna</w:t>
      </w:r>
      <w:r w:rsidR="00951710" w:rsidRPr="00AE2028">
        <w:t xml:space="preserve"> a szoftver</w:t>
      </w:r>
      <w:r w:rsidR="004F3D16" w:rsidRPr="00AE2028">
        <w:t xml:space="preserve"> és pontos, gyors döntéseket tudna hozni</w:t>
      </w:r>
      <w:r w:rsidR="00951710" w:rsidRPr="00AE2028">
        <w:t xml:space="preserve"> az ágens</w:t>
      </w:r>
      <w:r w:rsidR="004F3D16" w:rsidRPr="00AE2028">
        <w:t xml:space="preserve">. Valósidejűség szempontjából </w:t>
      </w:r>
      <w:r w:rsidR="00951710" w:rsidRPr="00AE2028">
        <w:t xml:space="preserve">mérni kell, hogy </w:t>
      </w:r>
      <w:r w:rsidR="004F3D16" w:rsidRPr="00AE2028">
        <w:t>a háló kiértékelése (</w:t>
      </w:r>
      <w:r w:rsidR="004F3D16" w:rsidRPr="00AE2028">
        <w:rPr>
          <w:i/>
          <w:iCs/>
        </w:rPr>
        <w:t>inference</w:t>
      </w:r>
      <w:r w:rsidR="004F3D16" w:rsidRPr="00AE2028">
        <w:t xml:space="preserve">) mennyi időt vesz igénybe. </w:t>
      </w:r>
      <w:r w:rsidR="00951710" w:rsidRPr="00AE2028">
        <w:t>Egy önvezető autónál a c</w:t>
      </w:r>
      <w:r w:rsidR="004F3D16" w:rsidRPr="00AE2028">
        <w:t xml:space="preserve">él nyilvánvalóan az lenne, </w:t>
      </w:r>
      <w:r w:rsidR="00951710" w:rsidRPr="00AE2028">
        <w:t>hogy</w:t>
      </w:r>
      <w:r w:rsidR="004F3D16" w:rsidRPr="00AE2028">
        <w:t xml:space="preserve"> a döntése</w:t>
      </w:r>
      <w:r w:rsidR="00951710" w:rsidRPr="00AE2028">
        <w:t>i</w:t>
      </w:r>
      <w:r w:rsidR="004F3D16" w:rsidRPr="00AE2028">
        <w:t xml:space="preserve"> gyorsabbak lenn</w:t>
      </w:r>
      <w:r w:rsidR="00951710" w:rsidRPr="00AE2028">
        <w:t>ének</w:t>
      </w:r>
      <w:r w:rsidR="004F3D16" w:rsidRPr="00AE2028">
        <w:t>, mint az emberi döntések, amelyek néhány 100 ms</w:t>
      </w:r>
      <w:r w:rsidR="00951710" w:rsidRPr="00AE2028">
        <w:t>-ok</w:t>
      </w:r>
      <w:r w:rsidR="004F3D16" w:rsidRPr="00AE2028">
        <w:t>. A kamera 30 FPS-s</w:t>
      </w:r>
      <w:r w:rsidR="002752A4" w:rsidRPr="00AE2028">
        <w:t>,</w:t>
      </w:r>
      <w:r w:rsidR="004F3D16" w:rsidRPr="00AE2028">
        <w:t xml:space="preserve"> azaz 33 ms-omonként </w:t>
      </w:r>
      <w:r w:rsidR="002752A4" w:rsidRPr="00AE2028">
        <w:t xml:space="preserve">következnek az </w:t>
      </w:r>
      <w:r w:rsidR="004F3D16" w:rsidRPr="00AE2028">
        <w:t>új állapot</w:t>
      </w:r>
      <w:r w:rsidR="002752A4" w:rsidRPr="00AE2028">
        <w:t>ok, melyekre</w:t>
      </w:r>
      <w:r w:rsidR="004F3D16" w:rsidRPr="00AE2028">
        <w:t xml:space="preserve"> kellene reagálnia az ágensnek. Tehát </w:t>
      </w:r>
      <w:r w:rsidR="002752A4" w:rsidRPr="00AE2028">
        <w:t xml:space="preserve">a legjobb lenne ez </w:t>
      </w:r>
      <w:r w:rsidR="004F3D16" w:rsidRPr="00AE2028">
        <w:t>alá vinni a futásidőt.</w:t>
      </w:r>
    </w:p>
    <w:p w14:paraId="58A5988A" w14:textId="4762422B" w:rsidR="005E57DB" w:rsidRPr="00AE2028" w:rsidRDefault="005E57DB" w:rsidP="005E57DB">
      <w:pPr>
        <w:pStyle w:val="Cmsor2"/>
        <w:rPr>
          <w:color w:val="auto"/>
        </w:rPr>
      </w:pPr>
      <w:bookmarkStart w:id="24" w:name="_Toc72172777"/>
      <w:r w:rsidRPr="00AE2028">
        <w:rPr>
          <w:color w:val="auto"/>
        </w:rPr>
        <w:lastRenderedPageBreak/>
        <w:t>Fejle</w:t>
      </w:r>
      <w:r w:rsidR="0042327A" w:rsidRPr="00AE2028">
        <w:rPr>
          <w:color w:val="auto"/>
        </w:rPr>
        <w:t>sztői eszközök</w:t>
      </w:r>
      <w:bookmarkEnd w:id="24"/>
    </w:p>
    <w:p w14:paraId="001C6332" w14:textId="3366989F" w:rsidR="00B80E20" w:rsidRPr="00AE2028" w:rsidRDefault="00476CA9" w:rsidP="003B1D52">
      <w:pPr>
        <w:pStyle w:val="Cmsor3"/>
      </w:pPr>
      <w:bookmarkStart w:id="25" w:name="_Toc72172778"/>
      <w:r w:rsidRPr="00AE2028">
        <w:t>Colaboratory</w:t>
      </w:r>
      <w:bookmarkEnd w:id="25"/>
    </w:p>
    <w:p w14:paraId="4CDB401B" w14:textId="6A30BAF6" w:rsidR="005E3A0E" w:rsidRPr="00AE2028" w:rsidRDefault="00A72445" w:rsidP="005E3A0E">
      <w:r w:rsidRPr="00AE2028">
        <w:t>A Colaboratory (</w:t>
      </w:r>
      <w:r w:rsidR="007425A9" w:rsidRPr="00AE2028">
        <w:t>a továbbiakban</w:t>
      </w:r>
      <w:r w:rsidRPr="00AE2028">
        <w:t xml:space="preserve"> Colab) a Google ingyenes Jupyter jegyzetkezelő környezete</w:t>
      </w:r>
      <w:sdt>
        <w:sdtPr>
          <w:id w:val="-895659943"/>
          <w:citation/>
        </w:sdtPr>
        <w:sdtEndPr/>
        <w:sdtContent>
          <w:r w:rsidR="00565778" w:rsidRPr="00AE2028">
            <w:fldChar w:fldCharType="begin"/>
          </w:r>
          <w:r w:rsidR="00565778" w:rsidRPr="00AE2028">
            <w:instrText xml:space="preserve"> CITATION Wel19 \l 1038 </w:instrText>
          </w:r>
          <w:r w:rsidR="00565778" w:rsidRPr="00AE2028">
            <w:fldChar w:fldCharType="separate"/>
          </w:r>
          <w:r w:rsidR="00653CCF">
            <w:rPr>
              <w:noProof/>
            </w:rPr>
            <w:t xml:space="preserve"> [12]</w:t>
          </w:r>
          <w:r w:rsidR="00565778" w:rsidRPr="00AE2028">
            <w:fldChar w:fldCharType="end"/>
          </w:r>
        </w:sdtContent>
      </w:sdt>
      <w:sdt>
        <w:sdtPr>
          <w:id w:val="406128510"/>
          <w:citation/>
        </w:sdtPr>
        <w:sdtEndPr/>
        <w:sdtContent>
          <w:r w:rsidR="00565778" w:rsidRPr="00AE2028">
            <w:fldChar w:fldCharType="begin"/>
          </w:r>
          <w:r w:rsidR="00565778" w:rsidRPr="00AE2028">
            <w:instrText xml:space="preserve"> CITATION Pro19 \l 1038 </w:instrText>
          </w:r>
          <w:r w:rsidR="00565778" w:rsidRPr="00AE2028">
            <w:fldChar w:fldCharType="separate"/>
          </w:r>
          <w:r w:rsidR="00653CCF">
            <w:rPr>
              <w:noProof/>
            </w:rPr>
            <w:t xml:space="preserve"> [13]</w:t>
          </w:r>
          <w:r w:rsidR="00565778" w:rsidRPr="00AE2028">
            <w:fldChar w:fldCharType="end"/>
          </w:r>
        </w:sdtContent>
      </w:sdt>
      <w:r w:rsidR="007425A9" w:rsidRPr="00AE2028">
        <w:t xml:space="preserve">. </w:t>
      </w:r>
      <w:r w:rsidRPr="00AE2028">
        <w:t>Egyszerűen használható Python kódok futtatására. A felhő alapú szolgáltatás mögött egy Linux rendszer áll, amelyre tölthetünk fel-le adatokat, futtathatjuk a kódunkat, akár GPU-n</w:t>
      </w:r>
      <w:r w:rsidR="007425A9" w:rsidRPr="00AE2028">
        <w:t>, sőt TPU-n</w:t>
      </w:r>
      <w:r w:rsidRPr="00AE2028">
        <w:t xml:space="preserve"> </w:t>
      </w:r>
      <w:r w:rsidR="007425A9" w:rsidRPr="00AE2028">
        <w:t xml:space="preserve">(Tensor Processing Unit) </w:t>
      </w:r>
      <w:r w:rsidRPr="00AE2028">
        <w:t>is.</w:t>
      </w:r>
    </w:p>
    <w:p w14:paraId="6994EBAC" w14:textId="577CA793" w:rsidR="00A25A25" w:rsidRPr="00AE2028" w:rsidRDefault="005E3A0E" w:rsidP="00A25A25">
      <w:r w:rsidRPr="00AE2028">
        <w:t>Legnagyobb előnye a Colab-nak, hogy a hardware erőforrásai nagyságrendekkel erősebbek, nagyobb számítási kapacitással rendelkeznek, mint egy átlagos otthoni PC vagy laptop konfigurációja.</w:t>
      </w:r>
      <w:r w:rsidR="00A72445" w:rsidRPr="00AE2028">
        <w:t xml:space="preserve"> </w:t>
      </w:r>
      <w:r w:rsidR="006062ED" w:rsidRPr="00AE2028">
        <w:t>Így</w:t>
      </w:r>
      <w:r w:rsidR="000B6580" w:rsidRPr="00AE2028">
        <w:t xml:space="preserve"> ingyenes elérhető az</w:t>
      </w:r>
      <w:r w:rsidR="00A72445" w:rsidRPr="00AE2028">
        <w:t xml:space="preserve"> NVIDIA Tesla K80 videókártyá</w:t>
      </w:r>
      <w:r w:rsidR="000B6580" w:rsidRPr="00AE2028">
        <w:t>kat tartalmazó gépei (fizetős verziónál akár T4-et és P100-at is használhatnánk). Ez</w:t>
      </w:r>
      <w:r w:rsidR="006062ED" w:rsidRPr="00AE2028">
        <w:t>ek</w:t>
      </w:r>
      <w:r w:rsidR="000B6580" w:rsidRPr="00AE2028">
        <w:t xml:space="preserve"> a GPU</w:t>
      </w:r>
      <w:r w:rsidR="006062ED" w:rsidRPr="00AE2028">
        <w:t>-k</w:t>
      </w:r>
      <w:r w:rsidR="00A72445" w:rsidRPr="00AE2028">
        <w:t xml:space="preserve"> sokkal nagyobb teljesítményű</w:t>
      </w:r>
      <w:r w:rsidR="006062ED" w:rsidRPr="00AE2028">
        <w:t>ek</w:t>
      </w:r>
      <w:r w:rsidR="00A72445" w:rsidRPr="00AE2028">
        <w:t xml:space="preserve"> és több memóriával </w:t>
      </w:r>
      <w:r w:rsidR="006062ED" w:rsidRPr="00AE2028">
        <w:t xml:space="preserve">is </w:t>
      </w:r>
      <w:r w:rsidR="00A72445" w:rsidRPr="00AE2028">
        <w:t>rendelkez</w:t>
      </w:r>
      <w:r w:rsidR="006062ED" w:rsidRPr="00AE2028">
        <w:t>nek</w:t>
      </w:r>
      <w:r w:rsidR="000B6580" w:rsidRPr="00AE2028">
        <w:t>, így ideálisabb</w:t>
      </w:r>
      <w:r w:rsidR="006062ED" w:rsidRPr="00AE2028">
        <w:t xml:space="preserve"> ezeket a hardware-es gyorsítókat használni</w:t>
      </w:r>
      <w:r w:rsidR="000B6580" w:rsidRPr="00AE2028">
        <w:t xml:space="preserve"> tanításnál</w:t>
      </w:r>
      <w:r w:rsidR="00A72445" w:rsidRPr="00AE2028">
        <w:t>. Ez által a kódok CUDA futtatása is nagyságrendekkel gyorsabb Colab</w:t>
      </w:r>
      <w:r w:rsidRPr="00AE2028">
        <w:t>-</w:t>
      </w:r>
      <w:r w:rsidR="00A72445" w:rsidRPr="00AE2028">
        <w:t>ban</w:t>
      </w:r>
      <w:sdt>
        <w:sdtPr>
          <w:id w:val="872267109"/>
          <w:citation/>
        </w:sdtPr>
        <w:sdtEndPr/>
        <w:sdtContent>
          <w:r w:rsidR="00D718AE" w:rsidRPr="00AE2028">
            <w:fldChar w:fldCharType="begin"/>
          </w:r>
          <w:r w:rsidR="00D718AE" w:rsidRPr="00AE2028">
            <w:instrText xml:space="preserve"> CITATION Par19 \l 1038 </w:instrText>
          </w:r>
          <w:r w:rsidR="00D718AE" w:rsidRPr="00AE2028">
            <w:fldChar w:fldCharType="separate"/>
          </w:r>
          <w:r w:rsidR="00653CCF">
            <w:rPr>
              <w:noProof/>
            </w:rPr>
            <w:t xml:space="preserve"> [14]</w:t>
          </w:r>
          <w:r w:rsidR="00D718AE" w:rsidRPr="00AE2028">
            <w:fldChar w:fldCharType="end"/>
          </w:r>
        </w:sdtContent>
      </w:sdt>
      <w:r w:rsidR="007425A9" w:rsidRPr="00AE2028">
        <w:t>.</w:t>
      </w:r>
      <w:r w:rsidR="00A72445" w:rsidRPr="00AE2028">
        <w:t xml:space="preserve"> </w:t>
      </w:r>
    </w:p>
    <w:p w14:paraId="4C1383E3" w14:textId="14444AB5" w:rsidR="005E3A0E" w:rsidRPr="00AE2028" w:rsidRDefault="005E3A0E" w:rsidP="00DF50D1">
      <w:r w:rsidRPr="00AE2028">
        <w:t xml:space="preserve">Későbbiekben </w:t>
      </w:r>
      <w:r w:rsidR="006062ED" w:rsidRPr="00AE2028">
        <w:t>kifejtem</w:t>
      </w:r>
      <w:r w:rsidRPr="00AE2028">
        <w:t xml:space="preserve">, hogy egyelőre </w:t>
      </w:r>
      <w:r w:rsidR="00A25A25" w:rsidRPr="00AE2028">
        <w:t xml:space="preserve">miért kell </w:t>
      </w:r>
      <w:r w:rsidR="001C59F4" w:rsidRPr="00AE2028">
        <w:t>mellőznem</w:t>
      </w:r>
      <w:r w:rsidR="00A25A25" w:rsidRPr="00AE2028">
        <w:t xml:space="preserve"> </w:t>
      </w:r>
      <w:r w:rsidRPr="00AE2028">
        <w:t>a használatát</w:t>
      </w:r>
      <w:r w:rsidR="00A25A25" w:rsidRPr="00AE2028">
        <w:t xml:space="preserve"> a</w:t>
      </w:r>
      <w:r w:rsidR="006062ED" w:rsidRPr="00AE2028">
        <w:t xml:space="preserve"> fejlesztés során</w:t>
      </w:r>
      <w:r w:rsidR="00A25A25" w:rsidRPr="00AE2028">
        <w:t>. Viszont</w:t>
      </w:r>
      <w:r w:rsidRPr="00AE2028">
        <w:t xml:space="preserve"> a későbbi </w:t>
      </w:r>
      <w:r w:rsidR="006062ED" w:rsidRPr="00AE2028">
        <w:t>tesztelések során</w:t>
      </w:r>
      <w:r w:rsidR="00A25A25" w:rsidRPr="00AE2028">
        <w:t xml:space="preserve"> már nem kell megkerülnünk</w:t>
      </w:r>
      <w:r w:rsidRPr="00AE2028">
        <w:t xml:space="preserve">, például </w:t>
      </w:r>
      <w:r w:rsidR="00A25A25" w:rsidRPr="00AE2028">
        <w:t xml:space="preserve">így </w:t>
      </w:r>
      <w:r w:rsidR="006062ED" w:rsidRPr="00AE2028">
        <w:t xml:space="preserve">biztosan </w:t>
      </w:r>
      <w:r w:rsidR="00A25A25" w:rsidRPr="00AE2028">
        <w:t xml:space="preserve">sor </w:t>
      </w:r>
      <w:r w:rsidR="006062ED" w:rsidRPr="00AE2028">
        <w:t xml:space="preserve">fog </w:t>
      </w:r>
      <w:r w:rsidR="00A25A25" w:rsidRPr="00AE2028">
        <w:t xml:space="preserve">kerül a használatára. </w:t>
      </w:r>
      <w:r w:rsidR="006062ED" w:rsidRPr="00AE2028">
        <w:t>Addig is lokálisan végzem a tanításokat,</w:t>
      </w:r>
      <w:r w:rsidR="00C421F1" w:rsidRPr="00AE2028">
        <w:t xml:space="preserve"> </w:t>
      </w:r>
      <w:r w:rsidR="00A25A25" w:rsidRPr="00AE2028">
        <w:t>a JetBrains Python fejlesztőikörnyezetét, a PyCharm IDE-t használom</w:t>
      </w:r>
      <w:sdt>
        <w:sdtPr>
          <w:id w:val="-176891993"/>
          <w:citation/>
        </w:sdtPr>
        <w:sdtEndPr/>
        <w:sdtContent>
          <w:r w:rsidR="00D718AE" w:rsidRPr="00AE2028">
            <w:fldChar w:fldCharType="begin"/>
          </w:r>
          <w:r w:rsidR="00D718AE" w:rsidRPr="00AE2028">
            <w:instrText xml:space="preserve"> CITATION Dow19 \l 1038 </w:instrText>
          </w:r>
          <w:r w:rsidR="00D718AE" w:rsidRPr="00AE2028">
            <w:fldChar w:fldCharType="separate"/>
          </w:r>
          <w:r w:rsidR="00653CCF">
            <w:rPr>
              <w:noProof/>
            </w:rPr>
            <w:t xml:space="preserve"> [15]</w:t>
          </w:r>
          <w:r w:rsidR="00D718AE" w:rsidRPr="00AE2028">
            <w:fldChar w:fldCharType="end"/>
          </w:r>
        </w:sdtContent>
      </w:sdt>
      <w:r w:rsidR="00A25A25" w:rsidRPr="00AE2028">
        <w:t>.</w:t>
      </w:r>
    </w:p>
    <w:p w14:paraId="5C1627BD" w14:textId="7E88C57A" w:rsidR="005F13A8" w:rsidRPr="00AE2028" w:rsidRDefault="00476CA9" w:rsidP="003B1D52">
      <w:pPr>
        <w:pStyle w:val="Cmsor3"/>
      </w:pPr>
      <w:bookmarkStart w:id="26" w:name="_Toc72172779"/>
      <w:r w:rsidRPr="00AE2028">
        <w:t>PyTorch</w:t>
      </w:r>
      <w:bookmarkEnd w:id="26"/>
    </w:p>
    <w:p w14:paraId="69354DA9" w14:textId="48864E92" w:rsidR="00A72445" w:rsidRPr="00AE2028" w:rsidRDefault="00A72445" w:rsidP="00A72445">
      <w:r w:rsidRPr="00AE2028">
        <w:t>A PyTorch</w:t>
      </w:r>
      <w:r w:rsidR="007425A9" w:rsidRPr="00AE2028">
        <w:t xml:space="preserve"> </w:t>
      </w:r>
      <w:r w:rsidRPr="00AE2028">
        <w:t>egy Python</w:t>
      </w:r>
      <w:sdt>
        <w:sdtPr>
          <w:id w:val="-1952393978"/>
          <w:citation/>
        </w:sdtPr>
        <w:sdtEndPr/>
        <w:sdtContent>
          <w:r w:rsidR="00D718AE" w:rsidRPr="00AE2028">
            <w:fldChar w:fldCharType="begin"/>
          </w:r>
          <w:r w:rsidR="00D718AE" w:rsidRPr="00AE2028">
            <w:instrText xml:space="preserve"> CITATION Abo19 \l 1038 </w:instrText>
          </w:r>
          <w:r w:rsidR="00D718AE" w:rsidRPr="00AE2028">
            <w:fldChar w:fldCharType="separate"/>
          </w:r>
          <w:r w:rsidR="00653CCF">
            <w:rPr>
              <w:noProof/>
            </w:rPr>
            <w:t xml:space="preserve"> [16]</w:t>
          </w:r>
          <w:r w:rsidR="00D718AE" w:rsidRPr="00AE2028">
            <w:fldChar w:fldCharType="end"/>
          </w:r>
        </w:sdtContent>
      </w:sdt>
      <w:r w:rsidRPr="00AE2028">
        <w:t xml:space="preserve"> alapú nyílt-forráskódú tudományos könyvtár gépi tanulásos számításokhoz</w:t>
      </w:r>
      <w:sdt>
        <w:sdtPr>
          <w:id w:val="-309395257"/>
          <w:citation/>
        </w:sdtPr>
        <w:sdtEndPr/>
        <w:sdtContent>
          <w:r w:rsidR="00D718AE" w:rsidRPr="00AE2028">
            <w:fldChar w:fldCharType="begin"/>
          </w:r>
          <w:r w:rsidR="00D718AE" w:rsidRPr="00AE2028">
            <w:instrText xml:space="preserve"> CITATION Ket17 \l 1038 </w:instrText>
          </w:r>
          <w:r w:rsidR="00D718AE" w:rsidRPr="00AE2028">
            <w:fldChar w:fldCharType="separate"/>
          </w:r>
          <w:r w:rsidR="00653CCF">
            <w:rPr>
              <w:noProof/>
            </w:rPr>
            <w:t xml:space="preserve"> [17]</w:t>
          </w:r>
          <w:r w:rsidR="00D718AE" w:rsidRPr="00AE2028">
            <w:fldChar w:fldCharType="end"/>
          </w:r>
        </w:sdtContent>
      </w:sdt>
      <w:r w:rsidRPr="00AE2028">
        <w:t xml:space="preserve">. Vannak más hasonló könyvtárak, mint például a Keras vagy a TensorFlow, mindegyik másban jobb vagy rosszabb a másiknál. A Keras leginkább kezdőknek hasznos, mivel egyszerűen tanulható, cserébe nagyon korlátozott (specifikusan csak neurális hálózatok fejlesztésére találták ki) és lassú. Ezzel ellentétben a PyTorch alacsonyabb szintű, ezért nehezebb is kezelni, de sokkal gyorsabb, főleg nagy adathalmazokra, és több mindenre lehet felhasználni. A TensorFlow a PyTorch-nál is alacsonyabb szintű, így még nehezebb </w:t>
      </w:r>
      <w:r w:rsidR="009D0CF5" w:rsidRPr="00AE2028">
        <w:t>ügyesen</w:t>
      </w:r>
      <w:r w:rsidRPr="00AE2028">
        <w:t xml:space="preserve"> kezelni.</w:t>
      </w:r>
    </w:p>
    <w:p w14:paraId="600CE18A" w14:textId="0B1A82EE" w:rsidR="00A72445" w:rsidRPr="00AE2028" w:rsidRDefault="00A72445" w:rsidP="00A25A25">
      <w:bookmarkStart w:id="27" w:name="_Hlk26907754"/>
      <w:r w:rsidRPr="00AE2028">
        <w:t>Én a PyTorch mellettem döntöttem, mivel a feladathoz hozzá tartozik, hogy bele kell tudni avatkozni a háló működésébe alacsony szinten is már. Ezenkívül rengeteg hasznos dokumentum található meg hozzá, leírások, példamunkák stb. Az sem elhanyagolandó szempont, hogy a</w:t>
      </w:r>
      <w:r w:rsidR="009D0CF5" w:rsidRPr="00AE2028">
        <w:t>z algoritmusok</w:t>
      </w:r>
      <w:r w:rsidRPr="00AE2028">
        <w:t>,</w:t>
      </w:r>
      <w:r w:rsidR="009D0CF5" w:rsidRPr="00AE2028">
        <w:t xml:space="preserve"> különböző komponensek</w:t>
      </w:r>
      <w:r w:rsidRPr="00AE2028">
        <w:t xml:space="preserve"> melyeket felhasználunk a projektben </w:t>
      </w:r>
      <w:r w:rsidR="009D0CF5" w:rsidRPr="00AE2028">
        <w:t xml:space="preserve">többnyire </w:t>
      </w:r>
      <w:r w:rsidRPr="00AE2028">
        <w:t xml:space="preserve">szintén PyTorch felhasználásával készültek. Egy </w:t>
      </w:r>
      <w:r w:rsidRPr="00AE2028">
        <w:lastRenderedPageBreak/>
        <w:t>ilyen könyvtár leghasznosabb tulajdonsága, hogy könnyeddé teszi a többdimenziós tömbökön, vagyis a tenzorokon végzett műveletek számítását GPU segítségével, továbbá rengeteg olyan függvény és osztály van implementálva, melyeket fel szoktak használni gépi tanulás alkalmazások fejlesztésénél.</w:t>
      </w:r>
      <w:r w:rsidR="00A25A25" w:rsidRPr="00AE2028">
        <w:t xml:space="preserve"> A számunkra l</w:t>
      </w:r>
      <w:r w:rsidR="009D0CF5" w:rsidRPr="00AE2028">
        <w:t>egfontosabb</w:t>
      </w:r>
      <w:r w:rsidRPr="00AE2028">
        <w:t xml:space="preserve"> könyvtára a </w:t>
      </w:r>
      <w:proofErr w:type="gramStart"/>
      <w:r w:rsidRPr="00AE2028">
        <w:rPr>
          <w:rStyle w:val="Irodalomjegyzkforrs"/>
        </w:rPr>
        <w:t>torch.nn</w:t>
      </w:r>
      <w:proofErr w:type="gramEnd"/>
      <w:r w:rsidRPr="00AE2028">
        <w:t>, ebben speciálisan neurális hálók fejlesztését megkönnyítő osztályok és függvények állnak a rendelkezésünkre. Hatalmas mértékben gyorsítja a háló</w:t>
      </w:r>
      <w:r w:rsidR="00DF50D1" w:rsidRPr="00AE2028">
        <w:t>k</w:t>
      </w:r>
      <w:r w:rsidRPr="00AE2028">
        <w:t xml:space="preserve"> fejlesztését, ráadásul átláthatóbb és hordozhatóbb kódunk lesz, ha ezeket az alapfüggvényeket és osztályokat alkalmazzuk.</w:t>
      </w:r>
      <w:bookmarkEnd w:id="27"/>
      <w:r w:rsidR="00A25A25" w:rsidRPr="00AE2028">
        <w:t xml:space="preserve"> Ebben találhatóak meg a konvolúciós, lineáris és más egyéb, például visszacsatolt rétegeket megvalósító osztályok, aktivációs függvények, költségfüggvények. Valamint a Multi-</w:t>
      </w:r>
      <w:r w:rsidR="001C59F4" w:rsidRPr="00AE2028">
        <w:t>H</w:t>
      </w:r>
      <w:r w:rsidR="00A25A25" w:rsidRPr="00AE2028">
        <w:t xml:space="preserve">ead Attention függvény </w:t>
      </w:r>
      <w:r w:rsidR="00DF50D1" w:rsidRPr="00AE2028">
        <w:t>implementációja is</w:t>
      </w:r>
      <w:r w:rsidR="00A25A25" w:rsidRPr="00AE2028">
        <w:t>.</w:t>
      </w:r>
    </w:p>
    <w:p w14:paraId="24467BD1" w14:textId="77777777" w:rsidR="005E57DB" w:rsidRPr="00AE2028" w:rsidRDefault="005E57DB" w:rsidP="003B1D52">
      <w:pPr>
        <w:pStyle w:val="Cmsor3"/>
      </w:pPr>
      <w:bookmarkStart w:id="28" w:name="_Toc72172780"/>
      <w:r w:rsidRPr="00AE2028">
        <w:t>PyBullet</w:t>
      </w:r>
      <w:bookmarkEnd w:id="28"/>
    </w:p>
    <w:p w14:paraId="3F08BA8C" w14:textId="733ADDB0" w:rsidR="005E57DB" w:rsidRPr="00AE2028" w:rsidRDefault="005E57DB" w:rsidP="005E57DB">
      <w:r w:rsidRPr="00AE2028">
        <w:t xml:space="preserve">A PyBullet </w:t>
      </w:r>
      <w:sdt>
        <w:sdtPr>
          <w:id w:val="-941137736"/>
          <w:citation/>
        </w:sdtPr>
        <w:sdtEndPr/>
        <w:sdtContent>
          <w:r w:rsidRPr="00AE2028">
            <w:fldChar w:fldCharType="begin"/>
          </w:r>
          <w:r w:rsidRPr="00AE2028">
            <w:instrText xml:space="preserve"> CITATION Git20 \l 1038 </w:instrText>
          </w:r>
          <w:r w:rsidRPr="00AE2028">
            <w:fldChar w:fldCharType="separate"/>
          </w:r>
          <w:r w:rsidR="00653CCF">
            <w:rPr>
              <w:noProof/>
            </w:rPr>
            <w:t>[18]</w:t>
          </w:r>
          <w:r w:rsidRPr="00AE2028">
            <w:fldChar w:fldCharType="end"/>
          </w:r>
        </w:sdtContent>
      </w:sdt>
      <w:r w:rsidRPr="00AE2028">
        <w:t xml:space="preserve"> </w:t>
      </w:r>
      <w:r w:rsidR="00BA46E9" w:rsidRPr="00AE2028">
        <w:t>egy olyan Python csomag, melyben különböző szimulációs környezetekben végezhető gépi tanulásos implementációk találhatóak, ezenkívül modellek és környezetek sora is a rendelkezésünkre áll, alapja az</w:t>
      </w:r>
      <w:r w:rsidRPr="00AE2028">
        <w:t xml:space="preserve"> ingyenes</w:t>
      </w:r>
      <w:r w:rsidR="00BA46E9" w:rsidRPr="00AE2028">
        <w:t>en</w:t>
      </w:r>
      <w:r w:rsidRPr="00AE2028">
        <w:t xml:space="preserve"> elérhető </w:t>
      </w:r>
      <w:r w:rsidR="00BA46E9" w:rsidRPr="00AE2028">
        <w:t xml:space="preserve">Bullet </w:t>
      </w:r>
      <w:r w:rsidRPr="00AE2028">
        <w:t>fizikai motor. Többnyire megerősítéses tanulásnál használják az ef</w:t>
      </w:r>
      <w:r w:rsidR="00BA46E9" w:rsidRPr="00AE2028">
        <w:t>f</w:t>
      </w:r>
      <w:r w:rsidRPr="00AE2028">
        <w:t xml:space="preserve">ajta környezeteket, ebben </w:t>
      </w:r>
      <w:r w:rsidR="00BA46E9" w:rsidRPr="00AE2028">
        <w:t>szimulálhatóak</w:t>
      </w:r>
      <w:r w:rsidRPr="00AE2028">
        <w:t xml:space="preserve"> az ágens akció</w:t>
      </w:r>
      <w:r w:rsidR="00BA46E9" w:rsidRPr="00AE2028">
        <w:t>i</w:t>
      </w:r>
      <w:r w:rsidRPr="00AE2028">
        <w:t>, és az ebben szimulált</w:t>
      </w:r>
      <w:r w:rsidR="00BA46E9" w:rsidRPr="00AE2028">
        <w:t xml:space="preserve"> környezet</w:t>
      </w:r>
      <w:r w:rsidRPr="00AE2028">
        <w:t xml:space="preserve"> állapot</w:t>
      </w:r>
      <w:r w:rsidR="00BA46E9" w:rsidRPr="00AE2028">
        <w:t>ai</w:t>
      </w:r>
      <w:r w:rsidRPr="00AE2028">
        <w:t xml:space="preserve">ra reagál az ágens. </w:t>
      </w:r>
    </w:p>
    <w:p w14:paraId="4CE95A7C" w14:textId="6742BF21" w:rsidR="005E57DB" w:rsidRPr="00AE2028" w:rsidRDefault="005E57DB" w:rsidP="005E57DB">
      <w:r w:rsidRPr="00AE2028">
        <w:t xml:space="preserve">A rendelkezésünkre áll néhány, a fejlesztők által elkészített környezet, melyeken viszonylag könnyedén tudunk változtatni, a saját feladatunkra szabni. A környezetek támogatnak folytonos és diszkrét akciókat. További előnyei még, hogy egy részletes útmutató érhető el hozzá, valamint egyre többen használják, így folyamatosan fejlesztik is. Egy komolyabb hátránya van: Sok funkció nincs még implementálva, így jónéhány függvénnyel találkoztam, mely </w:t>
      </w:r>
      <w:r w:rsidR="00DD7463" w:rsidRPr="00AE2028">
        <w:t xml:space="preserve">igazából </w:t>
      </w:r>
      <w:r w:rsidRPr="00AE2028">
        <w:t xml:space="preserve">még </w:t>
      </w:r>
      <w:r w:rsidR="00DD7463" w:rsidRPr="00AE2028">
        <w:t>üres.</w:t>
      </w:r>
    </w:p>
    <w:p w14:paraId="08911D17" w14:textId="19D63796" w:rsidR="0042327A" w:rsidRPr="00AE2028" w:rsidRDefault="0042327A" w:rsidP="0042327A">
      <w:pPr>
        <w:pStyle w:val="Cmsor2"/>
        <w:rPr>
          <w:color w:val="auto"/>
        </w:rPr>
      </w:pPr>
      <w:bookmarkStart w:id="29" w:name="_Toc72172781"/>
      <w:r w:rsidRPr="00AE2028">
        <w:rPr>
          <w:color w:val="auto"/>
        </w:rPr>
        <w:t>Tervezés</w:t>
      </w:r>
      <w:bookmarkEnd w:id="29"/>
    </w:p>
    <w:p w14:paraId="7BB815C0" w14:textId="22C6DCA1" w:rsidR="00420F51" w:rsidRPr="00AE2028" w:rsidRDefault="00D15B69" w:rsidP="00181DB7">
      <w:r w:rsidRPr="00AE2028">
        <w:t xml:space="preserve">Legelőször az önvezető algoritmust kellett megtervezni, </w:t>
      </w:r>
      <w:r w:rsidR="00181DB7" w:rsidRPr="00AE2028">
        <w:t xml:space="preserve">kezdetben </w:t>
      </w:r>
      <w:r w:rsidRPr="00AE2028">
        <w:t>érdemes volt k</w:t>
      </w:r>
      <w:r w:rsidR="00420F51" w:rsidRPr="00AE2028">
        <w:t xml:space="preserve">eresni egy jól megírt és könnyedén használható implementációt. Első körben a Stable Baselines kódjait használtam fel, de itt két akadályba is ütköztem. A kisebb gond az volt, hogy </w:t>
      </w:r>
      <w:r w:rsidRPr="00AE2028">
        <w:t xml:space="preserve">a </w:t>
      </w:r>
      <w:r w:rsidR="00420F51" w:rsidRPr="00AE2028">
        <w:t xml:space="preserve">TensorFlow </w:t>
      </w:r>
      <w:r w:rsidRPr="00AE2028">
        <w:t xml:space="preserve">függvénykönyvtár </w:t>
      </w:r>
      <w:r w:rsidR="00420F51" w:rsidRPr="00AE2028">
        <w:t>felhasználásával íródott</w:t>
      </w:r>
      <w:r w:rsidRPr="00AE2028">
        <w:t xml:space="preserve"> a modell</w:t>
      </w:r>
      <w:r w:rsidR="00420F51" w:rsidRPr="00AE2028">
        <w:t>, mellyel</w:t>
      </w:r>
      <w:r w:rsidRPr="00AE2028">
        <w:t xml:space="preserve"> </w:t>
      </w:r>
      <w:r w:rsidR="00420F51" w:rsidRPr="00AE2028">
        <w:t xml:space="preserve">összeegyeztethetőségi problémák </w:t>
      </w:r>
      <w:r w:rsidRPr="00AE2028">
        <w:t>voltak a PyTorch miatt</w:t>
      </w:r>
      <w:r w:rsidR="00420F51" w:rsidRPr="00AE2028">
        <w:t xml:space="preserve">. </w:t>
      </w:r>
      <w:r w:rsidR="007A7428" w:rsidRPr="00AE2028">
        <w:t>Ennél n</w:t>
      </w:r>
      <w:r w:rsidR="00420F51" w:rsidRPr="00AE2028">
        <w:t>agyobb gondot okozott</w:t>
      </w:r>
      <w:r w:rsidR="007A7428" w:rsidRPr="00AE2028">
        <w:t xml:space="preserve"> az</w:t>
      </w:r>
      <w:r w:rsidR="00420F51" w:rsidRPr="00AE2028">
        <w:t xml:space="preserve">, hogy rengeteg absztrakt függvényt kellett volna implementálni, erre pedig </w:t>
      </w:r>
      <w:r w:rsidR="007A7428" w:rsidRPr="00AE2028">
        <w:t>akkor</w:t>
      </w:r>
      <w:r w:rsidR="00420F51" w:rsidRPr="00AE2028">
        <w:t xml:space="preserve"> nem terveztünk időt szánni. </w:t>
      </w:r>
      <w:r w:rsidR="001E0A8E" w:rsidRPr="00AE2028">
        <w:t xml:space="preserve">A Stable Baselines az OpenAI Baselines függvénykönyvtárán </w:t>
      </w:r>
      <w:r w:rsidR="001E0A8E" w:rsidRPr="00AE2028">
        <w:lastRenderedPageBreak/>
        <w:t>alapuló megerősítéses tanulást könnyítő függvények implementációit tartalmazza, a kezdőbb fejlesztők számára ajánlják, mivel a Baselines-nál stabilabb</w:t>
      </w:r>
      <w:r w:rsidR="007A7428" w:rsidRPr="00AE2028">
        <w:t xml:space="preserve"> működést biztosít</w:t>
      </w:r>
      <w:r w:rsidR="001E0A8E" w:rsidRPr="00AE2028">
        <w:t xml:space="preserve">. Ennek a része a </w:t>
      </w:r>
      <w:r w:rsidR="001E0A8E" w:rsidRPr="00AE2028">
        <w:rPr>
          <w:i/>
          <w:iCs/>
        </w:rPr>
        <w:t>SubprocVecEnv</w:t>
      </w:r>
      <w:r w:rsidR="007A7428" w:rsidRPr="00AE2028">
        <w:rPr>
          <w:i/>
          <w:iCs/>
        </w:rPr>
        <w:t xml:space="preserve"> </w:t>
      </w:r>
      <w:r w:rsidR="007A7428" w:rsidRPr="00AE2028">
        <w:t>osztály</w:t>
      </w:r>
      <w:r w:rsidR="001E0A8E" w:rsidRPr="00AE2028">
        <w:t xml:space="preserve">, mellyel könnyedén vektorizálhatjuk a környezeteinket. </w:t>
      </w:r>
      <w:r w:rsidR="007A7428" w:rsidRPr="00AE2028">
        <w:t>De mivel a</w:t>
      </w:r>
      <w:r w:rsidR="001E0A8E" w:rsidRPr="00AE2028">
        <w:t xml:space="preserve"> Baselines nem PyTorch, hanem TensorFlow segítségével íródott, </w:t>
      </w:r>
      <w:r w:rsidR="007A7428" w:rsidRPr="00AE2028">
        <w:t>továbbra is</w:t>
      </w:r>
      <w:r w:rsidR="001E0A8E" w:rsidRPr="00AE2028">
        <w:t xml:space="preserve"> elég sok gond</w:t>
      </w:r>
      <w:r w:rsidR="007A7428" w:rsidRPr="00AE2028">
        <w:t xml:space="preserve"> volt</w:t>
      </w:r>
      <w:r w:rsidR="001E0A8E" w:rsidRPr="00AE2028">
        <w:t xml:space="preserve"> az összeegyeztetéseknél, de végül sikerült </w:t>
      </w:r>
      <w:r w:rsidR="007A7428" w:rsidRPr="00AE2028">
        <w:t>a hibákat kiküszöbölni</w:t>
      </w:r>
      <w:r w:rsidR="001E0A8E" w:rsidRPr="00AE2028">
        <w:t>.</w:t>
      </w:r>
      <w:r w:rsidR="00181DB7" w:rsidRPr="00AE2028">
        <w:t xml:space="preserve"> V</w:t>
      </w:r>
      <w:r w:rsidR="00420F51" w:rsidRPr="00AE2028">
        <w:t>égül egy diáktársam kódját használtam fel</w:t>
      </w:r>
      <w:r w:rsidR="00181DB7" w:rsidRPr="00AE2028">
        <w:t xml:space="preserve">, melyen elvégeztem a szükséges </w:t>
      </w:r>
      <w:r w:rsidR="00420F51" w:rsidRPr="00AE2028">
        <w:t>módosításokat</w:t>
      </w:r>
      <w:r w:rsidR="00181DB7" w:rsidRPr="00AE2028">
        <w:t>, hogy kompatibilis legyen a környezettel, valamint teljesen átdolgoztam az Actor-Critic struktúráját.</w:t>
      </w:r>
    </w:p>
    <w:p w14:paraId="639E89C5" w14:textId="076919EC" w:rsidR="00E2286F" w:rsidRPr="00AE2028" w:rsidRDefault="00E2286F" w:rsidP="00E2286F">
      <w:r w:rsidRPr="00AE2028">
        <w:t xml:space="preserve">A </w:t>
      </w:r>
      <w:r w:rsidR="00CC1101" w:rsidRPr="00AE2028">
        <w:t>projekt</w:t>
      </w:r>
      <w:r w:rsidRPr="00AE2028">
        <w:t xml:space="preserve"> során több környezettel is </w:t>
      </w:r>
      <w:r w:rsidR="00CC1101" w:rsidRPr="00AE2028">
        <w:t>próbálkoztam</w:t>
      </w:r>
      <w:r w:rsidRPr="00AE2028">
        <w:t>. Először a</w:t>
      </w:r>
      <w:r w:rsidR="00CC1101" w:rsidRPr="00AE2028">
        <w:t>z OpenAI</w:t>
      </w:r>
      <w:r w:rsidRPr="00AE2028">
        <w:t xml:space="preserve"> SafetyGym</w:t>
      </w:r>
      <w:r w:rsidR="00CC1101" w:rsidRPr="00AE2028">
        <w:t xml:space="preserve"> környezetével</w:t>
      </w:r>
      <w:r w:rsidRPr="00AE2028">
        <w:t xml:space="preserve">, melyről </w:t>
      </w:r>
      <w:r w:rsidR="00CC1101" w:rsidRPr="00AE2028">
        <w:t xml:space="preserve">sajnos </w:t>
      </w:r>
      <w:r w:rsidRPr="00AE2028">
        <w:t xml:space="preserve">kiderült, hogy a MuJoCo fizikai motort használja, </w:t>
      </w:r>
      <w:r w:rsidR="00CC1101" w:rsidRPr="00AE2028">
        <w:t>a</w:t>
      </w:r>
      <w:r w:rsidRPr="00AE2028">
        <w:t>melyre ingyen csak diákként lehet licenszt szerezni</w:t>
      </w:r>
      <w:r w:rsidR="00CC1101" w:rsidRPr="00AE2028">
        <w:t>,</w:t>
      </w:r>
      <w:r w:rsidRPr="00AE2028">
        <w:t xml:space="preserve"> viszont </w:t>
      </w:r>
      <w:r w:rsidR="00CC1101" w:rsidRPr="00AE2028">
        <w:t xml:space="preserve">maximum </w:t>
      </w:r>
      <w:r w:rsidRPr="00AE2028">
        <w:t>csak egy évre és egy adott gépre</w:t>
      </w:r>
      <w:r w:rsidR="00CC1101" w:rsidRPr="00AE2028">
        <w:t xml:space="preserve"> lehet kérvényezni</w:t>
      </w:r>
      <w:r w:rsidRPr="00AE2028">
        <w:t>. Ez kizárja annak a lehetőségét, hogy a Colab-on igénybe vehessük</w:t>
      </w:r>
      <w:r w:rsidR="00CC1101" w:rsidRPr="00AE2028">
        <w:t xml:space="preserve"> a SafetyGym-et a motor miatt</w:t>
      </w:r>
      <w:r w:rsidRPr="00AE2028">
        <w:t xml:space="preserve">, valamint a jövőbeli fejleszthetőséget kockáztatjuk meg azzal, ha nem kapunk később licenszt, vagy csak az eredeti árán, mely </w:t>
      </w:r>
      <w:r w:rsidR="00CC1101" w:rsidRPr="00AE2028">
        <w:t>a dolgozat írásakor</w:t>
      </w:r>
      <w:r w:rsidRPr="00AE2028">
        <w:t xml:space="preserve"> 500€. Így másik motor</w:t>
      </w:r>
      <w:r w:rsidR="00CC1101" w:rsidRPr="00AE2028">
        <w:t xml:space="preserve"> és környezet</w:t>
      </w:r>
      <w:r w:rsidRPr="00AE2028">
        <w:t xml:space="preserve"> után kellett nézni, míg végül a </w:t>
      </w:r>
      <w:r w:rsidR="00CC1101" w:rsidRPr="00AE2028">
        <w:t xml:space="preserve">Bullet alapú </w:t>
      </w:r>
      <w:r w:rsidRPr="00AE2028">
        <w:t>PyBullet-re esett a választás.</w:t>
      </w:r>
    </w:p>
    <w:p w14:paraId="0615CC61" w14:textId="5989241E" w:rsidR="00E2286F" w:rsidRPr="00AE2028" w:rsidRDefault="00236A39" w:rsidP="00BB1446">
      <w:r w:rsidRPr="00AE2028">
        <w:t xml:space="preserve">A PyBullet szimulációs környezete teljesen ingyenes mindenkinek, így Colabon is lehetne elvileg futtatni. Azonban itt </w:t>
      </w:r>
      <w:r w:rsidR="003474EE" w:rsidRPr="00AE2028">
        <w:t>több</w:t>
      </w:r>
      <w:r w:rsidRPr="00AE2028">
        <w:t xml:space="preserve"> problémába </w:t>
      </w:r>
      <w:r w:rsidR="003474EE" w:rsidRPr="00AE2028">
        <w:t xml:space="preserve">is </w:t>
      </w:r>
      <w:r w:rsidRPr="00AE2028">
        <w:t xml:space="preserve">ütköztem. </w:t>
      </w:r>
      <w:r w:rsidR="003474EE" w:rsidRPr="00AE2028">
        <w:t>Ha szeretnénk debuggolni az ágenst</w:t>
      </w:r>
      <w:r w:rsidRPr="00AE2028">
        <w:t xml:space="preserve">, vagyis, </w:t>
      </w:r>
      <w:r w:rsidR="003474EE" w:rsidRPr="00AE2028">
        <w:t>szeretnénk</w:t>
      </w:r>
      <w:r w:rsidRPr="00AE2028">
        <w:t xml:space="preserve"> nyomon követni az ágens akcióit a környezetben</w:t>
      </w:r>
      <w:r w:rsidR="003474EE" w:rsidRPr="00AE2028">
        <w:t>, akkor</w:t>
      </w:r>
      <w:r w:rsidRPr="00AE2028">
        <w:t xml:space="preserve"> igen hasznos funkció lenne, ha meg tudnánk jeleníteni a környezetet. Így az egy fontos szempont volt, hogy a Colabon meg tudjuk ezt valósítani. Sajnálatos módon, mint kiderült ez egy nagyon nehezen megvalósítható </w:t>
      </w:r>
      <w:r w:rsidR="003474EE" w:rsidRPr="00AE2028">
        <w:t>funkció</w:t>
      </w:r>
      <w:r w:rsidRPr="00AE2028">
        <w:t>. Egyszerűbb környezetekkel, mint például az Atari ezt sikerült elérni oly módon, hogy egy függvény videót készít a környezet</w:t>
      </w:r>
      <w:r w:rsidR="003474EE" w:rsidRPr="00AE2028">
        <w:t xml:space="preserve"> állapotairól, az </w:t>
      </w:r>
      <w:r w:rsidRPr="00AE2028">
        <w:t xml:space="preserve">elvégzett akciókról és a futás végén ezt </w:t>
      </w:r>
      <w:r w:rsidR="003474EE" w:rsidRPr="00AE2028">
        <w:t>kimenthetjük</w:t>
      </w:r>
      <w:r w:rsidRPr="00AE2028">
        <w:t xml:space="preserve">, visszanézhetjük. De a PyBullet egy SDK-ban (Software Development Kit) fut, melyet a Colab-bal nehéz megnyitni és sajnos nem lehet videóra rögzíteni sem. Így a Colab-ról egyelőre le kell mondanunk, amíg nem lesz tökéletes a </w:t>
      </w:r>
      <w:r w:rsidR="003474EE" w:rsidRPr="00AE2028">
        <w:t>szimulátor</w:t>
      </w:r>
      <w:r w:rsidRPr="00AE2028">
        <w:t xml:space="preserve"> működése és nem lesz kész hozzá a környezet, hogy mellőzni lehessen a szimuláció renderelés</w:t>
      </w:r>
      <w:r w:rsidR="003474EE" w:rsidRPr="00AE2028">
        <w:t>é</w:t>
      </w:r>
      <w:r w:rsidRPr="00AE2028">
        <w:t>t.</w:t>
      </w:r>
    </w:p>
    <w:p w14:paraId="5A4AA156" w14:textId="75BDB2BA" w:rsidR="00B4104A" w:rsidRPr="00AE2028" w:rsidRDefault="0042327A" w:rsidP="00700E3A">
      <w:pPr>
        <w:pStyle w:val="Cmsor1"/>
      </w:pPr>
      <w:bookmarkStart w:id="30" w:name="_Toc72172782"/>
      <w:r w:rsidRPr="00AE2028">
        <w:lastRenderedPageBreak/>
        <w:t>Megvalósítás</w:t>
      </w:r>
      <w:bookmarkEnd w:id="30"/>
    </w:p>
    <w:p w14:paraId="097E8DAC" w14:textId="50516B87" w:rsidR="0093451E" w:rsidRPr="00AE2028" w:rsidRDefault="00CD1E43" w:rsidP="0093451E">
      <w:r w:rsidRPr="00AE2028">
        <w:t>Ebben a fejezetben b</w:t>
      </w:r>
      <w:r w:rsidR="0093451E" w:rsidRPr="00AE2028">
        <w:t>emutatom, hogy a második fejezetben felvonultatott ismereteket, algoritmusokat miként alkalmaztam a gyakorlatban a feladatom elvégzéséhez.</w:t>
      </w:r>
      <w:r w:rsidRPr="00AE2028">
        <w:t xml:space="preserve"> Előbb magát megerősítéses tanulást megvalósító modellen megyek végig részletesen, majd az általam használt szimulációs környezet felépítéséről és módosításairól írok. Végezetül az implementált jutalmazó függvényeket is bemutatom egyesével.</w:t>
      </w:r>
    </w:p>
    <w:p w14:paraId="1EEA040C" w14:textId="1CAA069A" w:rsidR="005E57DB" w:rsidRPr="00AE2028" w:rsidRDefault="005E57DB" w:rsidP="005E57DB">
      <w:pPr>
        <w:pStyle w:val="Cmsor2"/>
        <w:rPr>
          <w:color w:val="auto"/>
        </w:rPr>
      </w:pPr>
      <w:bookmarkStart w:id="31" w:name="_Toc72172783"/>
      <w:r w:rsidRPr="00AE2028">
        <w:rPr>
          <w:color w:val="auto"/>
        </w:rPr>
        <w:t>Architektúra</w:t>
      </w:r>
      <w:bookmarkEnd w:id="31"/>
    </w:p>
    <w:p w14:paraId="41CBFB91" w14:textId="282D6A85" w:rsidR="00521EF1" w:rsidRPr="00AE2028" w:rsidRDefault="00521EF1" w:rsidP="00521EF1">
      <w:r w:rsidRPr="00AE2028">
        <w:t>Előbb a teljes architektúrát részletesen bemutatom, célom végig vezetni az olvasót a főbb építőelemein.</w:t>
      </w:r>
    </w:p>
    <w:p w14:paraId="648ACB2A" w14:textId="1E683958" w:rsidR="008533E8" w:rsidRPr="00AE2028" w:rsidRDefault="0087162E" w:rsidP="003B1D52">
      <w:pPr>
        <w:pStyle w:val="Cmsor3"/>
      </w:pPr>
      <w:bookmarkStart w:id="32" w:name="_Toc72172784"/>
      <w:r w:rsidRPr="00AE2028">
        <w:t>Felépítése</w:t>
      </w:r>
      <w:bookmarkEnd w:id="32"/>
    </w:p>
    <w:p w14:paraId="75521305" w14:textId="7604CF13" w:rsidR="00D36CD2" w:rsidRPr="00AE2028" w:rsidRDefault="00521EF1" w:rsidP="003C6743">
      <w:r w:rsidRPr="00AE2028">
        <w:t xml:space="preserve">Az általam választott, megerősítéses tanulást megvalósító implementáció az A2C </w:t>
      </w:r>
      <w:r w:rsidR="00D36CD2" w:rsidRPr="00AE2028">
        <w:t xml:space="preserve">stratégia gradiens </w:t>
      </w:r>
      <w:r w:rsidRPr="00AE2028">
        <w:t xml:space="preserve">metódus lett. </w:t>
      </w:r>
      <w:r w:rsidR="005950A1" w:rsidRPr="00AE2028">
        <w:t xml:space="preserve">Az architektúra több </w:t>
      </w:r>
      <w:r w:rsidR="00D20AD1" w:rsidRPr="00AE2028">
        <w:t xml:space="preserve">kisebb </w:t>
      </w:r>
      <w:r w:rsidR="005950A1" w:rsidRPr="00AE2028">
        <w:t>logika</w:t>
      </w:r>
      <w:r w:rsidR="00D20AD1" w:rsidRPr="00AE2028">
        <w:t>i</w:t>
      </w:r>
      <w:r w:rsidR="005950A1" w:rsidRPr="00AE2028">
        <w:t xml:space="preserve"> </w:t>
      </w:r>
      <w:r w:rsidR="009D0CF5" w:rsidRPr="00AE2028">
        <w:t>komponensre</w:t>
      </w:r>
      <w:r w:rsidR="005950A1" w:rsidRPr="00AE2028">
        <w:t xml:space="preserve"> bontható</w:t>
      </w:r>
      <w:r w:rsidR="00CD1E43" w:rsidRPr="00AE2028">
        <w:t>:</w:t>
      </w:r>
      <w:r w:rsidR="005E3A0E" w:rsidRPr="00AE2028">
        <w:t xml:space="preserve"> A rendszer</w:t>
      </w:r>
      <w:r w:rsidR="005950A1" w:rsidRPr="00AE2028">
        <w:t xml:space="preserve"> magja az A</w:t>
      </w:r>
      <w:r w:rsidRPr="00AE2028">
        <w:t>ctor-</w:t>
      </w:r>
      <w:r w:rsidR="005950A1" w:rsidRPr="00AE2028">
        <w:t>C</w:t>
      </w:r>
      <w:r w:rsidRPr="00AE2028">
        <w:t>ritic</w:t>
      </w:r>
      <w:r w:rsidR="005950A1" w:rsidRPr="00AE2028">
        <w:t xml:space="preserve"> </w:t>
      </w:r>
      <w:r w:rsidRPr="00AE2028">
        <w:t>algoritmus</w:t>
      </w:r>
      <w:r w:rsidR="00950E23" w:rsidRPr="00AE2028">
        <w:t xml:space="preserve">, </w:t>
      </w:r>
      <w:r w:rsidRPr="00AE2028">
        <w:t>melyet egy</w:t>
      </w:r>
      <w:r w:rsidR="005950A1" w:rsidRPr="00AE2028">
        <w:t xml:space="preserve"> kétfejű </w:t>
      </w:r>
      <w:r w:rsidRPr="00AE2028">
        <w:t xml:space="preserve">mély </w:t>
      </w:r>
      <w:r w:rsidR="005950A1" w:rsidRPr="00AE2028">
        <w:t>neurális hálózat</w:t>
      </w:r>
      <w:r w:rsidRPr="00AE2028">
        <w:t xml:space="preserve">tal valósítok meg. </w:t>
      </w:r>
      <w:r w:rsidR="00D36CD2" w:rsidRPr="00AE2028">
        <w:t xml:space="preserve">Az ágens bármilyen algoritmusból állhat, de érdemes olyat választani, melynek a paraméterei tanulhatóak és végig hátra tud menni a gradiens a modell bemenetéig. </w:t>
      </w:r>
      <w:r w:rsidR="003C6743" w:rsidRPr="00AE2028">
        <w:t xml:space="preserve">Az Actor fej kimenete a stratégia, vagyis az akciók eloszlása, melyből mintavételezünk akciókat, melyeket végrehajt az ágens az adott környezetekben. A Critic fej kimenete a szokásos állapot-érték függvény. </w:t>
      </w:r>
    </w:p>
    <w:p w14:paraId="45FEFA9B" w14:textId="2DCBD805" w:rsidR="00E773FB" w:rsidRPr="00AE2028" w:rsidRDefault="00D36CD2" w:rsidP="00D36CD2">
      <w:r w:rsidRPr="00AE2028">
        <w:t>Az ágens</w:t>
      </w:r>
      <w:r w:rsidR="005950A1" w:rsidRPr="00AE2028">
        <w:t xml:space="preserve"> bemenete a környezetekből érkező megfigyelések</w:t>
      </w:r>
      <w:r w:rsidR="00D20AD1" w:rsidRPr="00AE2028">
        <w:t>ből képzett</w:t>
      </w:r>
      <w:r w:rsidR="005950A1" w:rsidRPr="00AE2028">
        <w:t xml:space="preserve"> </w:t>
      </w:r>
      <w:r w:rsidRPr="00AE2028">
        <w:t xml:space="preserve">állapotok </w:t>
      </w:r>
      <w:r w:rsidR="005950A1" w:rsidRPr="00AE2028">
        <w:t>tenzor</w:t>
      </w:r>
      <w:r w:rsidRPr="00AE2028">
        <w:t>a</w:t>
      </w:r>
      <w:r w:rsidR="005950A1" w:rsidRPr="00AE2028">
        <w:t>.</w:t>
      </w:r>
      <w:r w:rsidRPr="00AE2028">
        <w:t xml:space="preserve"> </w:t>
      </w:r>
      <w:r w:rsidR="005950A1" w:rsidRPr="00AE2028">
        <w:t>Mivel A2C-t használunk, így logikus több környezetet futtatnunk egyszerre,</w:t>
      </w:r>
      <w:r w:rsidRPr="00AE2028">
        <w:t xml:space="preserve"> határt csak a</w:t>
      </w:r>
      <w:r w:rsidR="005950A1" w:rsidRPr="00AE2028">
        <w:t xml:space="preserve"> hardware erőforrásaink</w:t>
      </w:r>
      <w:r w:rsidRPr="00AE2028">
        <w:t xml:space="preserve"> szabhatnak, én párhuzamosan maximum négyet tudtam</w:t>
      </w:r>
      <w:r w:rsidR="005950A1" w:rsidRPr="00AE2028">
        <w:t xml:space="preserve"> </w:t>
      </w:r>
      <w:r w:rsidR="00E773FB" w:rsidRPr="00AE2028">
        <w:t>futtatni</w:t>
      </w:r>
      <w:r w:rsidR="005950A1" w:rsidRPr="00AE2028">
        <w:t xml:space="preserve">. </w:t>
      </w:r>
      <w:r w:rsidR="00E773FB" w:rsidRPr="00AE2028">
        <w:t>A vektorizált környezetek egyik kimenete a megfigyelések, melyek RGB</w:t>
      </w:r>
      <w:r w:rsidR="0005446F" w:rsidRPr="00AE2028">
        <w:t>-</w:t>
      </w:r>
      <w:r w:rsidR="00E773FB" w:rsidRPr="00AE2028">
        <w:t>D képek csomagja, melyet transzformálni kell, mielőtt átadom az Actor-Critic hálónak. Ennek az oka, hogy a több párhuzamosan futó környezet egyszerre több képet is visszaad (később</w:t>
      </w:r>
      <w:r w:rsidR="00E773FB" w:rsidRPr="00AE2028">
        <w:rPr>
          <w:i/>
          <w:iCs/>
        </w:rPr>
        <w:t>: roll-out</w:t>
      </w:r>
      <w:r w:rsidR="00E773FB" w:rsidRPr="00AE2028">
        <w:t xml:space="preserve"> fogalma). </w:t>
      </w:r>
      <w:r w:rsidR="00114C30" w:rsidRPr="00AE2028">
        <w:t>Mivel a modellben bemenetén megtalálható CNN struktúra NCHW formátumú bemenetet vár (</w:t>
      </w:r>
      <m:oMath>
        <m:r>
          <m:rPr>
            <m:sty m:val="p"/>
          </m:rPr>
          <w:rPr>
            <w:rFonts w:ascii="Cambria Math" w:hAnsi="Cambria Math"/>
          </w:rPr>
          <m:t xml:space="preserve">batch méret </m:t>
        </m:r>
        <m:r>
          <w:rPr>
            <w:rFonts w:ascii="Cambria Math" w:hAnsi="Cambria Math"/>
          </w:rPr>
          <m:t>×</m:t>
        </m:r>
        <m:r>
          <m:rPr>
            <m:sty m:val="p"/>
          </m:rPr>
          <w:rPr>
            <w:rFonts w:ascii="Cambria Math" w:hAnsi="Cambria Math"/>
          </w:rPr>
          <m:t xml:space="preserve">csatorna szám </m:t>
        </m:r>
        <m:r>
          <w:rPr>
            <w:rFonts w:ascii="Cambria Math" w:hAnsi="Cambria Math"/>
          </w:rPr>
          <m:t xml:space="preserve">× </m:t>
        </m:r>
        <m:r>
          <m:rPr>
            <m:sty m:val="p"/>
          </m:rPr>
          <w:rPr>
            <w:rFonts w:ascii="Cambria Math" w:hAnsi="Cambria Math"/>
          </w:rPr>
          <m:t xml:space="preserve">kép magasság </m:t>
        </m:r>
        <m:r>
          <w:rPr>
            <w:rFonts w:ascii="Cambria Math" w:hAnsi="Cambria Math"/>
          </w:rPr>
          <m:t>×</m:t>
        </m:r>
        <m:r>
          <m:rPr>
            <m:sty m:val="p"/>
          </m:rPr>
          <w:rPr>
            <w:rFonts w:ascii="Cambria Math" w:hAnsi="Cambria Math"/>
          </w:rPr>
          <m:t xml:space="preserve"> kép szélesség</m:t>
        </m:r>
      </m:oMath>
      <w:r w:rsidR="00114C30" w:rsidRPr="00AE2028">
        <w:t xml:space="preserve">), ezért mint egy batch-be össze kell csomagolni az összes képet, így a batch mérete </w:t>
      </w:r>
      <m:oMath>
        <m:r>
          <m:rPr>
            <m:sty m:val="p"/>
          </m:rPr>
          <w:rPr>
            <w:rFonts w:ascii="Cambria Math" w:hAnsi="Cambria Math"/>
          </w:rPr>
          <m:t xml:space="preserve">környezetek száma </m:t>
        </m:r>
        <m:r>
          <w:rPr>
            <w:rFonts w:ascii="Cambria Math" w:hAnsi="Cambria Math"/>
          </w:rPr>
          <m:t>×</m:t>
        </m:r>
        <m:r>
          <m:rPr>
            <m:sty m:val="p"/>
          </m:rPr>
          <w:rPr>
            <w:rFonts w:ascii="Cambria Math" w:hAnsi="Cambria Math"/>
          </w:rPr>
          <m:t>framek szám</m:t>
        </m:r>
      </m:oMath>
      <w:r w:rsidR="00114C30" w:rsidRPr="00AE2028">
        <w:t xml:space="preserve"> lesz.</w:t>
      </w:r>
    </w:p>
    <w:p w14:paraId="267479DD" w14:textId="60672478" w:rsidR="00114C30" w:rsidRPr="00AE2028" w:rsidRDefault="00114C30" w:rsidP="00D36CD2">
      <w:r w:rsidRPr="00AE2028">
        <w:lastRenderedPageBreak/>
        <w:t xml:space="preserve">A környezetek másik kimenete az aktuális jutalom, </w:t>
      </w:r>
      <w:r w:rsidR="00177EEC" w:rsidRPr="00AE2028">
        <w:t>melyet a Critic fej kimenetén kapott állapot-értékkel együtt felhasználva a Bellman-egyenlettel előállítom az előny függvényt</w:t>
      </w:r>
      <w:r w:rsidR="003C6743" w:rsidRPr="00AE2028">
        <w:t xml:space="preserve"> (2.15 egyenlet)</w:t>
      </w:r>
      <w:r w:rsidR="00177EEC" w:rsidRPr="00AE2028">
        <w:t>. Ez lényegében egy diszkontálást jelent, de ezenkívül itt egy kisebb trükköt is kell alkalmazni. Az előny mínusz egyszeresét kell venni (vagyis az állapot-értékből kell kivonni az akció-érték függvényt), mivel a jutalmat maximalizálni szeretnénk, ezért az optimalizáláskor nem minimumkeresést hajtunk végre, hanem a globális maximumot szeretnénk megtalálni.</w:t>
      </w:r>
    </w:p>
    <w:p w14:paraId="51A75B7A" w14:textId="7A3053E1" w:rsidR="00AB203A" w:rsidRPr="00AE2028" w:rsidRDefault="005950A1" w:rsidP="00D36CD2">
      <w:r w:rsidRPr="00AE2028">
        <w:t xml:space="preserve">A háló </w:t>
      </w:r>
      <w:r w:rsidR="00D20AD1" w:rsidRPr="00AE2028">
        <w:t>kimenetén</w:t>
      </w:r>
      <w:r w:rsidRPr="00AE2028">
        <w:t xml:space="preserve"> </w:t>
      </w:r>
      <w:r w:rsidR="003C6743" w:rsidRPr="00AE2028">
        <w:t>egy</w:t>
      </w:r>
      <w:r w:rsidRPr="00AE2028">
        <w:t xml:space="preserve"> RAdam </w:t>
      </w:r>
      <w:r w:rsidR="003C6743" w:rsidRPr="00AE2028">
        <w:t>optimalizáló</w:t>
      </w:r>
      <w:r w:rsidRPr="00AE2028">
        <w:t xml:space="preserve"> </w:t>
      </w:r>
      <w:r w:rsidR="00A77219" w:rsidRPr="00AE2028">
        <w:t xml:space="preserve">algoritmus </w:t>
      </w:r>
      <w:r w:rsidR="00D20AD1" w:rsidRPr="00AE2028">
        <w:t xml:space="preserve">található, mely a háló </w:t>
      </w:r>
      <w:r w:rsidR="00A77219" w:rsidRPr="00AE2028">
        <w:t xml:space="preserve">jelenlegi </w:t>
      </w:r>
      <w:r w:rsidR="00D20AD1" w:rsidRPr="00AE2028">
        <w:t xml:space="preserve">paramétereit és </w:t>
      </w:r>
      <w:r w:rsidR="003C6743" w:rsidRPr="00AE2028">
        <w:t xml:space="preserve">a </w:t>
      </w:r>
      <w:r w:rsidR="00D20AD1" w:rsidRPr="00AE2028">
        <w:t xml:space="preserve">veszteségfüggvény gradienseit </w:t>
      </w:r>
      <w:r w:rsidR="00A77219" w:rsidRPr="00AE2028">
        <w:t xml:space="preserve">(stratégia gradiens) </w:t>
      </w:r>
      <w:r w:rsidR="00D20AD1" w:rsidRPr="00AE2028">
        <w:t>felhasználva számolja ki a háló új paramétereit</w:t>
      </w:r>
      <w:r w:rsidR="003C6743" w:rsidRPr="00AE2028">
        <w:t xml:space="preserve"> a hiba-visszaterjesztés segítségével</w:t>
      </w:r>
      <w:r w:rsidRPr="00AE2028">
        <w:t>.</w:t>
      </w:r>
      <w:r w:rsidR="00AB203A" w:rsidRPr="00AE2028">
        <w:t xml:space="preserve"> </w:t>
      </w:r>
      <w:r w:rsidR="003C6743" w:rsidRPr="00AE2028">
        <w:t>Ehhez csak a hálótól (pontosabban az Actor-tól) kapott stratégiára (és annak entrópiájára) és az előny függvényre van szüksége, mivel ezeket használom fel a veszteség (költség) kiszámításához.</w:t>
      </w:r>
    </w:p>
    <w:p w14:paraId="348A1415" w14:textId="62C4B368" w:rsidR="00177EEC" w:rsidRPr="00AE2028" w:rsidRDefault="00177EEC" w:rsidP="00D36CD2">
      <w:r w:rsidRPr="00AE2028">
        <w:t xml:space="preserve">Az alábbi képen látható a felépített A2C struktúra, melyet érdemes összevetni az alap </w:t>
      </w:r>
      <w:r w:rsidR="0099109A" w:rsidRPr="00AE2028">
        <w:rPr>
          <w:b/>
          <w:bCs/>
        </w:rPr>
        <w:fldChar w:fldCharType="begin"/>
      </w:r>
      <w:r w:rsidR="0099109A" w:rsidRPr="00AE2028">
        <w:rPr>
          <w:b/>
          <w:bCs/>
        </w:rPr>
        <w:instrText xml:space="preserve"> REF _Ref72136909 \h </w:instrText>
      </w:r>
      <w:r w:rsidR="0099109A" w:rsidRPr="00AE2028">
        <w:rPr>
          <w:b/>
          <w:bCs/>
        </w:rPr>
      </w:r>
      <w:r w:rsidR="0099109A" w:rsidRPr="00AE2028">
        <w:rPr>
          <w:b/>
          <w:bCs/>
        </w:rPr>
        <w:instrText xml:space="preserve"> \* MERGEFORMAT </w:instrText>
      </w:r>
      <w:r w:rsidR="0099109A" w:rsidRPr="00AE2028">
        <w:rPr>
          <w:b/>
          <w:bCs/>
        </w:rPr>
        <w:fldChar w:fldCharType="separate"/>
      </w:r>
      <w:r w:rsidR="00B75007" w:rsidRPr="00B75007">
        <w:rPr>
          <w:b/>
          <w:bCs/>
          <w:noProof/>
        </w:rPr>
        <w:t>1</w:t>
      </w:r>
      <w:r w:rsidR="00B75007" w:rsidRPr="00B75007">
        <w:rPr>
          <w:b/>
          <w:bCs/>
        </w:rPr>
        <w:t>.</w:t>
      </w:r>
      <w:r w:rsidR="00B75007" w:rsidRPr="00B75007">
        <w:rPr>
          <w:b/>
          <w:bCs/>
          <w:noProof/>
        </w:rPr>
        <w:t>4</w:t>
      </w:r>
      <w:r w:rsidR="00B75007" w:rsidRPr="00B75007">
        <w:rPr>
          <w:b/>
          <w:bCs/>
        </w:rPr>
        <w:t>. ábra</w:t>
      </w:r>
      <w:r w:rsidR="0099109A" w:rsidRPr="00AE2028">
        <w:rPr>
          <w:b/>
          <w:bCs/>
        </w:rPr>
        <w:fldChar w:fldCharType="end"/>
      </w:r>
      <w:r w:rsidR="0099109A" w:rsidRPr="00AE2028">
        <w:rPr>
          <w:b/>
          <w:bCs/>
        </w:rPr>
        <w:t xml:space="preserve"> </w:t>
      </w:r>
      <w:r w:rsidR="003C6743" w:rsidRPr="00AE2028">
        <w:t>látható működéssel.</w:t>
      </w:r>
    </w:p>
    <w:p w14:paraId="62C9402C" w14:textId="77777777" w:rsidR="00062C4C" w:rsidRPr="00AE2028" w:rsidRDefault="00062C4C" w:rsidP="00062C4C">
      <w:pPr>
        <w:pStyle w:val="Kp"/>
      </w:pPr>
      <w:r w:rsidRPr="00AE2028">
        <w:rPr>
          <w:noProof/>
        </w:rPr>
        <w:drawing>
          <wp:inline distT="0" distB="0" distL="0" distR="0" wp14:anchorId="17DDB997" wp14:editId="4D25C9ED">
            <wp:extent cx="5399980" cy="3889375"/>
            <wp:effectExtent l="0" t="0" r="0" b="0"/>
            <wp:docPr id="12" name="Áb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Ábra 12"/>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399980" cy="3889375"/>
                    </a:xfrm>
                    <a:prstGeom prst="rect">
                      <a:avLst/>
                    </a:prstGeom>
                  </pic:spPr>
                </pic:pic>
              </a:graphicData>
            </a:graphic>
          </wp:inline>
        </w:drawing>
      </w:r>
    </w:p>
    <w:p w14:paraId="76AF49A0" w14:textId="5BE9831B" w:rsidR="00062C4C" w:rsidRPr="00AE2028" w:rsidRDefault="00716FF7" w:rsidP="00062C4C">
      <w:pPr>
        <w:pStyle w:val="Kpalrs"/>
      </w:pPr>
      <w:fldSimple w:instr=" STYLEREF 1 \s ">
        <w:r w:rsidR="00B75007">
          <w:rPr>
            <w:noProof/>
          </w:rPr>
          <w:t>3</w:t>
        </w:r>
      </w:fldSimple>
      <w:r>
        <w:t>.</w:t>
      </w:r>
      <w:fldSimple w:instr=" SEQ ábra \* ARABIC \s 1 ">
        <w:r w:rsidR="00B75007">
          <w:rPr>
            <w:noProof/>
          </w:rPr>
          <w:t>1</w:t>
        </w:r>
      </w:fldSimple>
      <w:r w:rsidR="00062C4C" w:rsidRPr="00AE2028">
        <w:t xml:space="preserve">. ábra </w:t>
      </w:r>
      <w:r w:rsidR="00521EF1" w:rsidRPr="00AE2028">
        <w:t>A2C a</w:t>
      </w:r>
      <w:r w:rsidR="00062C4C" w:rsidRPr="00AE2028">
        <w:t>rchitektúra</w:t>
      </w:r>
    </w:p>
    <w:p w14:paraId="7862D429" w14:textId="376DFC12" w:rsidR="0042327A" w:rsidRPr="00AE2028" w:rsidRDefault="0042327A" w:rsidP="003B1D52">
      <w:pPr>
        <w:pStyle w:val="Cmsor3"/>
      </w:pPr>
      <w:bookmarkStart w:id="33" w:name="_Toc72172785"/>
      <w:r w:rsidRPr="00AE2028">
        <w:lastRenderedPageBreak/>
        <w:t>Ágens</w:t>
      </w:r>
      <w:bookmarkEnd w:id="33"/>
    </w:p>
    <w:p w14:paraId="02722056" w14:textId="432D48F5" w:rsidR="0042327A" w:rsidRPr="00AE2028" w:rsidRDefault="0042327A" w:rsidP="0042327A">
      <w:r w:rsidRPr="00AE2028">
        <w:t xml:space="preserve">Az architektúra lelke, vagyis maga az ágens az </w:t>
      </w:r>
      <w:r w:rsidR="00D31C29" w:rsidRPr="00AE2028">
        <w:t>Actor-Critic neurális hálózat</w:t>
      </w:r>
      <w:r w:rsidRPr="00AE2028">
        <w:t>. Ez</w:t>
      </w:r>
      <w:r w:rsidR="00D31C29" w:rsidRPr="00AE2028">
        <w:t xml:space="preserve"> a módszer</w:t>
      </w:r>
      <w:r w:rsidRPr="00AE2028">
        <w:t xml:space="preserve"> alkalma</w:t>
      </w:r>
      <w:r w:rsidR="00D31C29" w:rsidRPr="00AE2028">
        <w:t>s</w:t>
      </w:r>
      <w:r w:rsidRPr="00AE2028">
        <w:t xml:space="preserve"> az optimális stratégia megtanulására. </w:t>
      </w:r>
    </w:p>
    <w:p w14:paraId="583E6897" w14:textId="28C8F466" w:rsidR="007A3884" w:rsidRPr="00AE2028" w:rsidRDefault="00732D58" w:rsidP="007A3884">
      <w:r w:rsidRPr="00AE2028">
        <w:t>A hálót alapvetően két egységre lehet bontani: Az első fele a bemeneten kapott állapotot kódolja, egy belső reprezentációt rendel hozzá (</w:t>
      </w:r>
      <w:r w:rsidRPr="00AE2028">
        <w:rPr>
          <w:i/>
          <w:iCs/>
        </w:rPr>
        <w:t>feataure</w:t>
      </w:r>
      <w:r w:rsidRPr="00AE2028">
        <w:t xml:space="preserve"> enkóder), míg </w:t>
      </w:r>
      <w:r w:rsidR="007A3884" w:rsidRPr="00AE2028">
        <w:t xml:space="preserve">a második fele igazából a két fejet takarja, amely ebből kódolt jellegekből előállítja az optimális stratégiát és az állapot-érték függvényt. Az utóbbi komponens általában egyszerű, teljesen-összecsatolt osztályozó rétegeket tartalmaznak. Diszkrét esetben az Actor fej egy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7A3884" w:rsidRPr="00AE2028">
        <w:t xml:space="preserve"> (a lehetséges akciók száma) neuronokból osztályozó, míg a Critic fej egyetlen skalárt ad meg, az állapot-értéket. Ez a része a hálónak viszonylag egyértelműen adódik, de egyáltalán nem evidens, hogy a kódoló része hogyan épül fel.</w:t>
      </w:r>
    </w:p>
    <w:p w14:paraId="732816F9" w14:textId="77777777" w:rsidR="009416FA" w:rsidRPr="00AE2028" w:rsidRDefault="009416FA" w:rsidP="009416FA">
      <w:pPr>
        <w:pStyle w:val="Kp"/>
      </w:pPr>
      <w:r w:rsidRPr="00AE2028">
        <w:rPr>
          <w:noProof/>
        </w:rPr>
        <w:drawing>
          <wp:inline distT="0" distB="0" distL="0" distR="0" wp14:anchorId="5F35B009" wp14:editId="29AF3BE9">
            <wp:extent cx="5400040" cy="1601470"/>
            <wp:effectExtent l="0" t="0" r="0" b="0"/>
            <wp:docPr id="21"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400040" cy="1601470"/>
                    </a:xfrm>
                    <a:prstGeom prst="rect">
                      <a:avLst/>
                    </a:prstGeom>
                  </pic:spPr>
                </pic:pic>
              </a:graphicData>
            </a:graphic>
          </wp:inline>
        </w:drawing>
      </w:r>
    </w:p>
    <w:bookmarkStart w:id="34" w:name="_Ref72137156"/>
    <w:p w14:paraId="4054A3C1" w14:textId="67B87041" w:rsidR="009416FA" w:rsidRPr="00AE2028" w:rsidRDefault="00716FF7" w:rsidP="009416FA">
      <w:pPr>
        <w:pStyle w:val="Kpalrs"/>
      </w:pPr>
      <w:r>
        <w:fldChar w:fldCharType="begin"/>
      </w:r>
      <w:r>
        <w:instrText xml:space="preserve"> STYLEREF 1 \s </w:instrText>
      </w:r>
      <w:r>
        <w:fldChar w:fldCharType="separate"/>
      </w:r>
      <w:r w:rsidR="00B75007">
        <w:rPr>
          <w:noProof/>
        </w:rPr>
        <w:t>3</w:t>
      </w:r>
      <w:r>
        <w:fldChar w:fldCharType="end"/>
      </w:r>
      <w:r>
        <w:t>.</w:t>
      </w:r>
      <w:fldSimple w:instr=" SEQ ábra \* ARABIC \s 1 ">
        <w:r w:rsidR="00B75007">
          <w:rPr>
            <w:noProof/>
          </w:rPr>
          <w:t>2</w:t>
        </w:r>
      </w:fldSimple>
      <w:r w:rsidR="009416FA" w:rsidRPr="00AE2028">
        <w:t>. ábra</w:t>
      </w:r>
      <w:bookmarkEnd w:id="34"/>
      <w:r w:rsidR="009416FA" w:rsidRPr="00AE2028">
        <w:t xml:space="preserve"> Actor-Critic modell</w:t>
      </w:r>
    </w:p>
    <w:p w14:paraId="7038C02D" w14:textId="39FF7CC4" w:rsidR="007A3884" w:rsidRPr="00AE2028" w:rsidRDefault="007A3884" w:rsidP="007A3884">
      <w:r w:rsidRPr="00AE2028">
        <w:t xml:space="preserve">A modell, azaz a kódoló első komponense jelen esetben egy CNN hálózat, mely a bemenetén kapott NCHW formátumú képek </w:t>
      </w:r>
      <w:r w:rsidR="00C0410D" w:rsidRPr="00AE2028">
        <w:t xml:space="preserve">tenzorait egy </w:t>
      </w:r>
      <m:oMath>
        <m:r>
          <m:rPr>
            <m:sty m:val="p"/>
          </m:rPr>
          <w:rPr>
            <w:rFonts w:ascii="Cambria Math" w:hAnsi="Cambria Math"/>
          </w:rPr>
          <m:t xml:space="preserve">H </m:t>
        </m:r>
      </m:oMath>
      <w:r w:rsidR="005C0ECB" w:rsidRPr="00AE2028">
        <w:t xml:space="preserve">hosszú </w:t>
      </w:r>
      <w:r w:rsidR="00C0410D" w:rsidRPr="00AE2028">
        <w:t>vektorba képezi le.</w:t>
      </w:r>
      <w:r w:rsidR="005C0ECB" w:rsidRPr="00AE2028">
        <w:t xml:space="preserve"> A dimenziócsökkentést négy darab egymást követő kétdimenziós leskálázó (</w:t>
      </w:r>
      <w:r w:rsidR="005C0ECB" w:rsidRPr="00AE2028">
        <w:rPr>
          <w:i/>
          <w:iCs/>
        </w:rPr>
        <w:t>strided</w:t>
      </w:r>
      <w:r w:rsidR="005C0ECB" w:rsidRPr="00AE2028">
        <w:t xml:space="preserve">) konvolúcióval </w:t>
      </w:r>
      <w:sdt>
        <w:sdtPr>
          <w:id w:val="2076770014"/>
          <w:citation/>
        </w:sdtPr>
        <w:sdtEndPr/>
        <w:sdtContent>
          <w:r w:rsidR="005C0ECB" w:rsidRPr="00AE2028">
            <w:fldChar w:fldCharType="begin"/>
          </w:r>
          <w:r w:rsidR="005C0ECB" w:rsidRPr="00AE2028">
            <w:instrText xml:space="preserve"> CITATION Zei14 \l 1038 </w:instrText>
          </w:r>
          <w:r w:rsidR="005C0ECB" w:rsidRPr="00AE2028">
            <w:fldChar w:fldCharType="separate"/>
          </w:r>
          <w:r w:rsidR="00653CCF">
            <w:rPr>
              <w:noProof/>
            </w:rPr>
            <w:t>[19]</w:t>
          </w:r>
          <w:r w:rsidR="005C0ECB" w:rsidRPr="00AE2028">
            <w:fldChar w:fldCharType="end"/>
          </w:r>
        </w:sdtContent>
      </w:sdt>
      <w:r w:rsidR="005C0ECB" w:rsidRPr="00AE2028">
        <w:t xml:space="preserve"> érem el, tehát </w:t>
      </w:r>
      <w:r w:rsidR="005C0ECB" w:rsidRPr="00AE2028">
        <w:rPr>
          <w:i/>
          <w:iCs/>
        </w:rPr>
        <w:t>pooling</w:t>
      </w:r>
      <w:r w:rsidR="005C0ECB" w:rsidRPr="00AE2028">
        <w:t xml:space="preserve"> réteget nem alkalmazok. A konvolúciós rétegek aktivációs függvényeiként </w:t>
      </w:r>
      <w:r w:rsidR="005C0ECB" w:rsidRPr="00AE2028">
        <w:rPr>
          <w:i/>
          <w:iCs/>
        </w:rPr>
        <w:t>LeakyReLU</w:t>
      </w:r>
      <w:r w:rsidR="005C0ECB" w:rsidRPr="00AE2028">
        <w:t xml:space="preserve"> nemlinearitást alkalmazok, mely hasonló a </w:t>
      </w:r>
      <w:r w:rsidR="005C0ECB" w:rsidRPr="00AE2028">
        <w:rPr>
          <w:i/>
          <w:iCs/>
        </w:rPr>
        <w:t>ReLU</w:t>
      </w:r>
      <w:r w:rsidR="005C0ECB" w:rsidRPr="00AE2028">
        <w:t xml:space="preserve"> függvényhez, de a negatív tartományban nem nullát rendel a bemenethez, hanem egy kicsi negatív számot. Végül kicsomagolom a képeket, hogy ismét külön kezelhessük a különböző környezetektől kapott frameket. </w:t>
      </w:r>
      <w:r w:rsidR="00400171" w:rsidRPr="00AE2028">
        <w:t xml:space="preserve">Ekkor a reprezentáció tenzorja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m:rPr>
            <m:sty m:val="p"/>
          </m:rPr>
          <w:rPr>
            <w:rFonts w:ascii="Cambria Math" w:hAnsi="Cambria Math"/>
          </w:rPr>
          <m:t>×H</m:t>
        </m:r>
      </m:oMath>
      <w:r w:rsidR="00400171" w:rsidRPr="00AE2028">
        <w:t xml:space="preserve"> méretű, ahol az első dimenzió a környezetek száma, a második a framek száma.</w:t>
      </w:r>
    </w:p>
    <w:p w14:paraId="09BCF99A" w14:textId="133E8150" w:rsidR="00400171" w:rsidRPr="00AE2028" w:rsidRDefault="00400171" w:rsidP="007A3884">
      <w:r w:rsidRPr="00AE2028">
        <w:t xml:space="preserve">A következő két blokk opcionális, hogy különböző struktúrákat össze tudjak hasonlítani a tanítások során. Az első kikapcsolható blokk a Multi-Head Attention réteg </w:t>
      </w:r>
      <w:sdt>
        <w:sdtPr>
          <w:id w:val="1898859000"/>
          <w:citation/>
        </w:sdtPr>
        <w:sdtEndPr/>
        <w:sdtContent>
          <w:r w:rsidRPr="00AE2028">
            <w:fldChar w:fldCharType="begin"/>
          </w:r>
          <w:r w:rsidRPr="00AE2028">
            <w:instrText xml:space="preserve"> CITATION Wan20 \l 1038 </w:instrText>
          </w:r>
          <w:r w:rsidRPr="00AE2028">
            <w:fldChar w:fldCharType="separate"/>
          </w:r>
          <w:r w:rsidR="00653CCF">
            <w:rPr>
              <w:noProof/>
            </w:rPr>
            <w:t>[20]</w:t>
          </w:r>
          <w:r w:rsidRPr="00AE2028">
            <w:fldChar w:fldCharType="end"/>
          </w:r>
        </w:sdtContent>
      </w:sdt>
      <w:r w:rsidRPr="00AE2028">
        <w:t>, mely előtt még alkalmazzuk a korábban említett pozíció kódolási technikát. A bemeneti szekvencia hossza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Pr="00AE2028">
        <w:t xml:space="preserve">), hiszen a képek pozícióit szeretnénk </w:t>
      </w:r>
      <w:r w:rsidRPr="00AE2028">
        <w:lastRenderedPageBreak/>
        <w:t xml:space="preserve">kódolni, a környezetek mentén azonos lesz a kódolás (nyilvánvalóan nem szeretnénk különbséget tenni a független környezetek között). A rejtett dimenziók száma </w:t>
      </w:r>
      <m:oMath>
        <m:r>
          <m:rPr>
            <m:sty m:val="p"/>
          </m:rPr>
          <w:rPr>
            <w:rFonts w:ascii="Cambria Math" w:hAnsi="Cambria Math"/>
          </w:rPr>
          <m:t>H</m:t>
        </m:r>
      </m:oMath>
      <w:r w:rsidR="00036929" w:rsidRPr="00AE2028">
        <w:t xml:space="preserve">, mely egy-két nagyságrenddel nagyobb, mint a képek száma. A </w:t>
      </w:r>
      <w:r w:rsidR="00E24662" w:rsidRPr="00AE2028">
        <w:rPr>
          <w:b/>
          <w:bCs/>
        </w:rPr>
        <w:fldChar w:fldCharType="begin"/>
      </w:r>
      <w:r w:rsidR="00E24662" w:rsidRPr="00AE2028">
        <w:rPr>
          <w:b/>
          <w:bCs/>
        </w:rPr>
        <w:instrText xml:space="preserve"> REF _Ref72137346 \h </w:instrText>
      </w:r>
      <w:r w:rsidR="00E24662" w:rsidRPr="00AE2028">
        <w:rPr>
          <w:b/>
          <w:bCs/>
        </w:rPr>
      </w:r>
      <w:r w:rsidR="00E24662" w:rsidRPr="00AE2028">
        <w:rPr>
          <w:b/>
          <w:bCs/>
        </w:rPr>
        <w:instrText xml:space="preserve"> \* MERGEFORMAT </w:instrText>
      </w:r>
      <w:r w:rsidR="00E24662" w:rsidRPr="00AE2028">
        <w:rPr>
          <w:b/>
          <w:bCs/>
        </w:rPr>
        <w:fldChar w:fldCharType="separate"/>
      </w:r>
      <w:r w:rsidR="00B75007" w:rsidRPr="00B75007">
        <w:rPr>
          <w:b/>
          <w:bCs/>
          <w:noProof/>
        </w:rPr>
        <w:t>3</w:t>
      </w:r>
      <w:r w:rsidR="00B75007" w:rsidRPr="00B75007">
        <w:rPr>
          <w:b/>
          <w:bCs/>
        </w:rPr>
        <w:t>.</w:t>
      </w:r>
      <w:r w:rsidR="00B75007" w:rsidRPr="00B75007">
        <w:rPr>
          <w:b/>
          <w:bCs/>
          <w:noProof/>
        </w:rPr>
        <w:t>3</w:t>
      </w:r>
      <w:r w:rsidR="00B75007" w:rsidRPr="00B75007">
        <w:rPr>
          <w:b/>
          <w:bCs/>
        </w:rPr>
        <w:t>. ábra</w:t>
      </w:r>
      <w:r w:rsidR="00E24662" w:rsidRPr="00AE2028">
        <w:rPr>
          <w:b/>
          <w:bCs/>
        </w:rPr>
        <w:fldChar w:fldCharType="end"/>
      </w:r>
      <w:r w:rsidR="00E24662" w:rsidRPr="00AE2028">
        <w:rPr>
          <w:b/>
          <w:bCs/>
        </w:rPr>
        <w:t xml:space="preserve"> </w:t>
      </w:r>
      <w:r w:rsidR="00036929" w:rsidRPr="00AE2028">
        <w:t xml:space="preserve">látható egy példa, melyen ábrázoltan, hogy hogyan alakulnak a kódok egy olyan beállításnál, mely egy maximum 1920 hosszú és 1080 rejtett dimenziójú szekvenciát képes kódolni. Az így kapott Full HD képen már jobban ki lehet venni az exponenciálisan nővő hullámhosszokat, a </w:t>
      </w:r>
      <w:r w:rsidR="00E24662" w:rsidRPr="00AE2028">
        <w:rPr>
          <w:b/>
          <w:bCs/>
        </w:rPr>
        <w:fldChar w:fldCharType="begin"/>
      </w:r>
      <w:r w:rsidR="00E24662" w:rsidRPr="00AE2028">
        <w:rPr>
          <w:b/>
          <w:bCs/>
        </w:rPr>
        <w:instrText xml:space="preserve"> REF _Ref72137198 \h </w:instrText>
      </w:r>
      <w:r w:rsidR="00E24662" w:rsidRPr="00AE2028">
        <w:rPr>
          <w:b/>
          <w:bCs/>
        </w:rPr>
      </w:r>
      <w:r w:rsidR="00E24662" w:rsidRPr="00AE2028">
        <w:rPr>
          <w:b/>
          <w:bCs/>
        </w:rPr>
        <w:instrText xml:space="preserve"> \* MERGEFORMAT </w:instrText>
      </w:r>
      <w:r w:rsidR="00E24662" w:rsidRPr="00AE2028">
        <w:rPr>
          <w:b/>
          <w:bCs/>
        </w:rPr>
        <w:fldChar w:fldCharType="separate"/>
      </w:r>
      <w:r w:rsidR="00B75007" w:rsidRPr="00B75007">
        <w:rPr>
          <w:b/>
          <w:bCs/>
          <w:noProof/>
        </w:rPr>
        <w:t>1</w:t>
      </w:r>
      <w:r w:rsidR="00B75007" w:rsidRPr="00B75007">
        <w:rPr>
          <w:b/>
          <w:bCs/>
        </w:rPr>
        <w:t>.</w:t>
      </w:r>
      <w:r w:rsidR="00B75007" w:rsidRPr="00B75007">
        <w:rPr>
          <w:b/>
          <w:bCs/>
          <w:noProof/>
        </w:rPr>
        <w:t>8</w:t>
      </w:r>
      <w:r w:rsidR="00B75007" w:rsidRPr="00B75007">
        <w:rPr>
          <w:b/>
          <w:bCs/>
        </w:rPr>
        <w:t>. ábra</w:t>
      </w:r>
      <w:r w:rsidR="00E24662" w:rsidRPr="00AE2028">
        <w:rPr>
          <w:b/>
          <w:bCs/>
        </w:rPr>
        <w:fldChar w:fldCharType="end"/>
      </w:r>
      <w:r w:rsidR="00036929" w:rsidRPr="00AE2028">
        <w:t xml:space="preserve"> szemben.</w:t>
      </w:r>
      <w:r w:rsidR="00AC50AD" w:rsidRPr="00AE2028">
        <w:t xml:space="preserve"> A balfelső sarokba rajzolt téglalap jelzi az általam választott dimenziók ese</w:t>
      </w:r>
      <w:r w:rsidR="00526C4E" w:rsidRPr="00AE2028">
        <w:t>tén a kódolási beállítást</w:t>
      </w:r>
      <w:r w:rsidR="00AC50AD" w:rsidRPr="00AE2028">
        <w:t xml:space="preserve">, ahol </w:t>
      </w:r>
      <m:oMath>
        <m:r>
          <m:rPr>
            <m:sty m:val="p"/>
          </m:rPr>
          <w:rPr>
            <w:rFonts w:ascii="Cambria Math" w:hAnsi="Cambria Math"/>
          </w:rPr>
          <m:t>H=512</m:t>
        </m:r>
      </m:oMath>
      <w:r w:rsidR="00AC50AD" w:rsidRPr="00AE2028">
        <w:t xml:space="preserve"> és a szekvencia hossza, azaz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=5</m:t>
        </m:r>
      </m:oMath>
      <w:r w:rsidR="00AC50AD" w:rsidRPr="00AE2028">
        <w:t>. Az arányok nem teljesen stimmelnek, de így jobban látszódik a téglalap.</w:t>
      </w:r>
    </w:p>
    <w:p w14:paraId="389AB261" w14:textId="77777777" w:rsidR="00036929" w:rsidRPr="00AE2028" w:rsidRDefault="00036929" w:rsidP="00036929">
      <w:pPr>
        <w:pStyle w:val="Kp"/>
      </w:pPr>
      <w:r w:rsidRPr="00AE2028">
        <w:rPr>
          <w:noProof/>
        </w:rPr>
        <w:drawing>
          <wp:inline distT="0" distB="0" distL="0" distR="0" wp14:anchorId="7F706D21" wp14:editId="1A2D2AA9">
            <wp:extent cx="4338320" cy="24771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8320" cy="2477135"/>
                    </a:xfrm>
                    <a:prstGeom prst="rect">
                      <a:avLst/>
                    </a:prstGeom>
                    <a:noFill/>
                    <a:ln>
                      <a:noFill/>
                    </a:ln>
                  </pic:spPr>
                </pic:pic>
              </a:graphicData>
            </a:graphic>
          </wp:inline>
        </w:drawing>
      </w:r>
    </w:p>
    <w:bookmarkStart w:id="35" w:name="_Ref72137346"/>
    <w:p w14:paraId="6A7DC25B" w14:textId="5E282F22" w:rsidR="00526C4E" w:rsidRPr="00AE2028" w:rsidRDefault="00716FF7" w:rsidP="00526C4E">
      <w:pPr>
        <w:pStyle w:val="Kpalrs"/>
      </w:pPr>
      <w:r>
        <w:fldChar w:fldCharType="begin"/>
      </w:r>
      <w:r>
        <w:instrText xml:space="preserve"> STYLEREF 1 \s </w:instrText>
      </w:r>
      <w:r>
        <w:fldChar w:fldCharType="separate"/>
      </w:r>
      <w:r w:rsidR="00B75007">
        <w:rPr>
          <w:noProof/>
        </w:rPr>
        <w:t>3</w:t>
      </w:r>
      <w:r>
        <w:fldChar w:fldCharType="end"/>
      </w:r>
      <w:r>
        <w:t>.</w:t>
      </w:r>
      <w:fldSimple w:instr=" SEQ ábra \* ARABIC \s 1 ">
        <w:r w:rsidR="00B75007">
          <w:rPr>
            <w:noProof/>
          </w:rPr>
          <w:t>3</w:t>
        </w:r>
      </w:fldSimple>
      <w:r w:rsidR="00036929" w:rsidRPr="00AE2028">
        <w:t>. ábra</w:t>
      </w:r>
      <w:bookmarkEnd w:id="35"/>
      <w:r w:rsidR="00036929" w:rsidRPr="00AE2028">
        <w:t xml:space="preserve"> </w:t>
      </w:r>
      <w:r w:rsidR="009416FA" w:rsidRPr="00AE2028">
        <w:t>Pozíció kódolás, feltüntetve az általam használt kódok halmazát</w:t>
      </w:r>
    </w:p>
    <w:p w14:paraId="4C0D1195" w14:textId="1CADB3B4" w:rsidR="00526C4E" w:rsidRPr="00AE2028" w:rsidRDefault="00526C4E" w:rsidP="00526C4E">
      <w:r w:rsidRPr="00AE2028">
        <w:t xml:space="preserve">A Multi-Head Attention megvalósításához a PyTorch implementációját használtam fel. A tanításokat egy két fejű rétegen végeztem el, a dimenziókat úgy állítottam be, hogy a bemenet dimenzió ne változzanak.  </w:t>
      </w:r>
    </w:p>
    <w:p w14:paraId="4A4CA10A" w14:textId="45D96449" w:rsidR="0042327A" w:rsidRPr="00AE2028" w:rsidRDefault="00526C4E" w:rsidP="0042327A">
      <w:r w:rsidRPr="00AE2028">
        <w:t>Az Attention blokkot</w:t>
      </w:r>
      <w:r w:rsidR="0042327A" w:rsidRPr="00AE2028">
        <w:t xml:space="preserve"> követi opcionálisan egy LSTM </w:t>
      </w:r>
      <w:r w:rsidR="009416FA" w:rsidRPr="00AE2028">
        <w:t>cella</w:t>
      </w:r>
      <w:r w:rsidR="0042327A" w:rsidRPr="00AE2028">
        <w:t xml:space="preserve"> (Long Short-Term Memory </w:t>
      </w:r>
      <w:sdt>
        <w:sdtPr>
          <w:id w:val="901708240"/>
          <w:citation/>
        </w:sdtPr>
        <w:sdtEndPr/>
        <w:sdtContent>
          <w:r w:rsidR="0042327A" w:rsidRPr="00AE2028">
            <w:fldChar w:fldCharType="begin"/>
          </w:r>
          <w:r w:rsidR="0042327A" w:rsidRPr="00AE2028">
            <w:instrText xml:space="preserve"> CITATION Hoc97 \l 1038 </w:instrText>
          </w:r>
          <w:r w:rsidR="0042327A" w:rsidRPr="00AE2028">
            <w:fldChar w:fldCharType="separate"/>
          </w:r>
          <w:r w:rsidR="00653CCF">
            <w:rPr>
              <w:noProof/>
            </w:rPr>
            <w:t>[21]</w:t>
          </w:r>
          <w:r w:rsidR="0042327A" w:rsidRPr="00AE2028">
            <w:fldChar w:fldCharType="end"/>
          </w:r>
        </w:sdtContent>
      </w:sdt>
      <w:r w:rsidR="0042327A" w:rsidRPr="00AE2028">
        <w:t>)</w:t>
      </w:r>
      <w:r w:rsidR="009416FA" w:rsidRPr="00AE2028">
        <w:t>.</w:t>
      </w:r>
      <w:r w:rsidR="008A0CD9" w:rsidRPr="00AE2028">
        <w:t xml:space="preserve"> Az opcionalítás oly módon van beállítva, hogy a Multi-Head Attention után mindenképp az LSTM réteg következzen. Tehát összesen három módban futtatható az ágens: az enkóder csak a CNN blokkból áll, vagy a CNN és LSTM blokkokból áll, vagy az összes blokk be van kapcsolva. Mivel az LSTM és emiatt az enkóder kimenetén lévő lineáris osztályozók is egy a környezetenként kódolt </w:t>
      </w:r>
      <w:r w:rsidR="008A0CD9" w:rsidRPr="00AE2028">
        <w:rPr>
          <w:i/>
          <w:iCs/>
        </w:rPr>
        <w:t>feature</w:t>
      </w:r>
      <w:r w:rsidR="008A0CD9" w:rsidRPr="00AE2028">
        <w:t xml:space="preserve"> vektort vár (az LSTM felépítéséből adódóan nem változtat a dimenziókon), ezért még egy transzformációra szükség van. Mivel a képek menti változás</w:t>
      </w:r>
      <w:r w:rsidR="00927F32" w:rsidRPr="00AE2028">
        <w:t xml:space="preserve"> információját is a vektorba kell tömöríteni ezért Attention használata esetén a képek mentén átlagolok, míg a többi esetben </w:t>
      </w:r>
      <w:r w:rsidR="00927F32" w:rsidRPr="00AE2028">
        <w:lastRenderedPageBreak/>
        <w:t xml:space="preserve">egyszerűen csak kiválasztom az utolsó kapott frame reprezentációját és azt adom bemenetként az LSTM cellának vagy már közvetlenül a lineáris rétegeknek. Így az enkóder kimenete egy </w:t>
      </w:r>
      <m:oMath>
        <m:sSub>
          <m:sSubPr>
            <m:ctrlPr>
              <w:rPr>
                <w:rFonts w:ascii="Cambria Math" w:hAnsi="Cambria Math"/>
                <w:i/>
              </w:rPr>
            </m:ctrlPr>
          </m:sSubPr>
          <m:e>
            <m:r>
              <w:rPr>
                <w:rFonts w:ascii="Cambria Math" w:hAnsi="Cambria Math"/>
              </w:rPr>
              <m:t>N</m:t>
            </m:r>
          </m:e>
          <m:sub>
            <m:r>
              <w:rPr>
                <w:rFonts w:ascii="Cambria Math" w:hAnsi="Cambria Math"/>
              </w:rPr>
              <m:t>E</m:t>
            </m:r>
          </m:sub>
        </m:sSub>
        <m:r>
          <m:rPr>
            <m:sty m:val="p"/>
          </m:rPr>
          <w:rPr>
            <w:rFonts w:ascii="Cambria Math" w:hAnsi="Cambria Math"/>
          </w:rPr>
          <m:t>×H</m:t>
        </m:r>
      </m:oMath>
      <w:r w:rsidR="00927F32" w:rsidRPr="00AE2028">
        <w:t xml:space="preserve"> méretű mátrix lesz.</w:t>
      </w:r>
    </w:p>
    <w:p w14:paraId="73DC78F6" w14:textId="4FF5AF98" w:rsidR="000B6580" w:rsidRPr="00AE2028" w:rsidRDefault="0042327A" w:rsidP="0042327A">
      <w:pPr>
        <w:pStyle w:val="Cmsor2"/>
        <w:rPr>
          <w:color w:val="auto"/>
        </w:rPr>
      </w:pPr>
      <w:bookmarkStart w:id="36" w:name="_Toc72172786"/>
      <w:r w:rsidRPr="00AE2028">
        <w:rPr>
          <w:color w:val="auto"/>
        </w:rPr>
        <w:t>Szimulációs környezet</w:t>
      </w:r>
      <w:bookmarkEnd w:id="36"/>
    </w:p>
    <w:p w14:paraId="7C6A5055" w14:textId="58FE3CEC" w:rsidR="0042327A" w:rsidRPr="00AE2028" w:rsidRDefault="0042327A" w:rsidP="0042327A">
      <w:r w:rsidRPr="00AE2028">
        <w:t xml:space="preserve">A célhardveren tanítani, illetve folyton tesztelni a hálót </w:t>
      </w:r>
      <w:r w:rsidR="003A3170" w:rsidRPr="00AE2028">
        <w:t xml:space="preserve">egyrészt </w:t>
      </w:r>
      <w:r w:rsidRPr="00AE2028">
        <w:t>lassú lenne, mert felesleges overhead</w:t>
      </w:r>
      <w:r w:rsidR="003A3170" w:rsidRPr="00AE2028">
        <w:t>-</w:t>
      </w:r>
      <w:r w:rsidRPr="00AE2028">
        <w:t xml:space="preserve">et okozna az integráció, hiszen mindig jelen kéne lenni a laborban. </w:t>
      </w:r>
      <w:r w:rsidR="003A3170" w:rsidRPr="00AE2028">
        <w:t>Másrészt igencsak</w:t>
      </w:r>
      <w:r w:rsidRPr="00AE2028">
        <w:t xml:space="preserve"> költséges is lehet, hiszen, egy komolyabb hiba vagy rossz döntés miatt </w:t>
      </w:r>
      <w:r w:rsidR="003A3170" w:rsidRPr="00AE2028">
        <w:t>kárt tehet magában és a környezetében is</w:t>
      </w:r>
      <w:r w:rsidRPr="00AE2028">
        <w:t xml:space="preserve"> a versenyautó. Ezért célszerű a szoftver működését egy jó fizikai motorral szimulált </w:t>
      </w:r>
      <w:r w:rsidR="003A3170" w:rsidRPr="00AE2028">
        <w:t xml:space="preserve">részletes </w:t>
      </w:r>
      <w:r w:rsidRPr="00AE2028">
        <w:t xml:space="preserve">környezetben tanítani és tesztelni, ahol ezek a hátrányok </w:t>
      </w:r>
      <w:r w:rsidR="003A3170" w:rsidRPr="00AE2028">
        <w:t>természetesen nem jelentkeznek</w:t>
      </w:r>
      <w:r w:rsidRPr="00AE2028">
        <w:t>.</w:t>
      </w:r>
    </w:p>
    <w:p w14:paraId="1A53AA37" w14:textId="559679DD" w:rsidR="0042327A" w:rsidRPr="00AE2028" w:rsidRDefault="0042327A" w:rsidP="0042327A">
      <w:pPr>
        <w:rPr>
          <w:noProof/>
        </w:rPr>
      </w:pPr>
      <w:r w:rsidRPr="00AE2028">
        <w:t xml:space="preserve">A </w:t>
      </w:r>
      <w:r w:rsidR="0041659E" w:rsidRPr="00AE2028">
        <w:t xml:space="preserve">kitűzött </w:t>
      </w:r>
      <w:r w:rsidRPr="00AE2028">
        <w:t>feladat</w:t>
      </w:r>
      <w:r w:rsidR="0041659E" w:rsidRPr="00AE2028">
        <w:t xml:space="preserve"> elvégzéséhez</w:t>
      </w:r>
      <w:r w:rsidRPr="00AE2028">
        <w:t xml:space="preserve"> a PyBullet fejlesztői kettő hasonló környezetet építettek már ki. Mindkettőben az ágens egy kis távirányítós </w:t>
      </w:r>
      <w:r w:rsidR="0005446F" w:rsidRPr="00AE2028">
        <w:t>verseny</w:t>
      </w:r>
      <w:r w:rsidRPr="00AE2028">
        <w:t>autó, ennek kell eljutnia egy nagy üres pályán (eredetileg egy focipályán) a pálya közepétől egy a pályán véletlenszerűen elhelyezett labdához. A két környezet abban különbözik leginkább, hogy míg az egyiknél a megfigyelés csak a labda pozíciója a kamera képén (</w:t>
      </w:r>
      <m:oMath>
        <m:r>
          <w:rPr>
            <w:rFonts w:ascii="Cambria Math" w:hAnsi="Cambria Math"/>
          </w:rPr>
          <m:t>x, y</m:t>
        </m:r>
      </m:oMath>
      <w:r w:rsidRPr="00AE2028">
        <w:t xml:space="preserve">), addig a másiknál a teljes RGB-D kamera kimenete. Az utóbbi környezetet fejlesztettem tovább, </w:t>
      </w:r>
      <w:r w:rsidR="0055079E" w:rsidRPr="00AE2028">
        <w:t>a környezet teljesen új modellekből épül fel, kijavítottam és módosítottam szükséges függvényeket, valamint új funkciókat hoztam létre és teljes új jutalmazó függvényt is írtam, melyet később részletesen bemutatom.</w:t>
      </w:r>
      <w:r w:rsidRPr="00AE2028">
        <w:rPr>
          <w:noProof/>
        </w:rPr>
        <w:t xml:space="preserve"> </w:t>
      </w:r>
    </w:p>
    <w:p w14:paraId="16B5B3D5" w14:textId="77777777" w:rsidR="0042327A" w:rsidRPr="00AE2028" w:rsidRDefault="0042327A" w:rsidP="0042327A">
      <w:pPr>
        <w:pStyle w:val="Kp"/>
      </w:pPr>
      <w:r w:rsidRPr="00AE2028">
        <w:rPr>
          <w:noProof/>
        </w:rPr>
        <w:drawing>
          <wp:inline distT="0" distB="0" distL="0" distR="0" wp14:anchorId="07240346" wp14:editId="0B9E3733">
            <wp:extent cx="5391150" cy="2505075"/>
            <wp:effectExtent l="0" t="0" r="0"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53C0C087" w14:textId="0A6F1CBC" w:rsidR="0042327A" w:rsidRPr="00AE2028" w:rsidRDefault="00716FF7" w:rsidP="0042327A">
      <w:pPr>
        <w:pStyle w:val="Kpalrs"/>
      </w:pPr>
      <w:fldSimple w:instr=" STYLEREF 1 \s ">
        <w:r w:rsidR="00B75007">
          <w:rPr>
            <w:noProof/>
          </w:rPr>
          <w:t>3</w:t>
        </w:r>
      </w:fldSimple>
      <w:r>
        <w:t>.</w:t>
      </w:r>
      <w:fldSimple w:instr=" SEQ ábra \* ARABIC \s 1 ">
        <w:r w:rsidR="00B75007">
          <w:rPr>
            <w:noProof/>
          </w:rPr>
          <w:t>4</w:t>
        </w:r>
      </w:fldSimple>
      <w:r w:rsidR="0042327A" w:rsidRPr="00AE2028">
        <w:t>. ábra Az eredeti PyBullet-es környezet, bal oldalt a kamera képe látható (felülről lefelé: RGB, mélység, szegmentált)</w:t>
      </w:r>
    </w:p>
    <w:p w14:paraId="524D25A4" w14:textId="77777777" w:rsidR="0005446F" w:rsidRPr="00AE2028" w:rsidRDefault="0005446F" w:rsidP="0005446F">
      <w:pPr>
        <w:pStyle w:val="Cmsor3"/>
      </w:pPr>
      <w:bookmarkStart w:id="37" w:name="_Toc72172787"/>
      <w:r w:rsidRPr="00AE2028">
        <w:lastRenderedPageBreak/>
        <w:t>Objektumok beolvasása</w:t>
      </w:r>
      <w:bookmarkEnd w:id="37"/>
    </w:p>
    <w:p w14:paraId="74A9F4F8" w14:textId="77777777" w:rsidR="0005446F" w:rsidRPr="00AE2028" w:rsidRDefault="0005446F" w:rsidP="0005446F">
      <w:r w:rsidRPr="00AE2028">
        <w:t xml:space="preserve">A PyBullet egyik legnagyobb hátránya, hogy meglehetősen limitáltan tudja beolvasni az objektumokat és elhelyezni a környezetben. Alapvetően két fájl típust tud kezelni, az URDF és SDF fájlokat, ezek mind XML alapúak. Az előbbi a bonyolultabb objektumokat írja le, mozgatható egységekkel, csuklókkal stb. Tipikusan a robotok leírását szolgálja, alapvetően ezek lesznek az ágensek a szimulációban, míg az utóbbi az egyszerűbb tereptárgyak jellemzőit írja le. Ezek olyan tulajdonságokat tartalmaznak, mint például a tömeg, súrlódás, pozíció és orientáció, szín, anyagjellemzők stb. A PyBullet-nél csak kevés ilyen előre elkészített modell volt számomra hasznos, így csak a versenyautó URDF modelljét használtam fel. A többi objektumot kezdetben kézzel próbáltam elkészíteni, vagyis XML fájlokat írtam, melyekbe ingyenesen beszerzett OBJ fájlokat linkeltem. De rengeteg időt vett volna igénybe az össze tereptárgyat ily módon elkészíteni, ezért alternatív megoldások után néztem. Végül egy nemrégiben implementált osztály lett a segítségemre, melyben található egy olyan metódus, mely WORLD típusú XML fájlokat képes feldolgozni. Ez tömören egy tereptárgyakat (SDF) összefoglaló XML, melyben minden objektum megjelenik. Ezeket, valamint a korábban említett két fájl típust is a Gazebo 3D robot szimulátor szoftver kimenetei. Így lehetőség nyílt arra, hogy vagy tervezzek magamnak egy egész pályát, melyet egy az egyben be tud már olvasni a PyBullet, vagy egyszerűen keresek egy Gazebo-ban tervezett kész pályát. Végül találtam is egy számomra szimpatikus pályát, melyet szándékosan a PyBullet-hez készítettek el. Sok tekintetben hasonlít az elképzeléseinkre, és egyelőre tökéletesen megfelel a szimulációhoz. Ha mégis kellene később, akkor lehet változtatni rajta. Sok féle objektum található ezen a versenypályán: különböző falak és korlátok, lámpák, sávok, bóják stb. Egyetlen komolyabb hátránya, hogy maga a versenypálya egy fix objektum, és nem több részből áll, ezért jelenleg fixen futópálya alakú a versenypálya. </w:t>
      </w:r>
    </w:p>
    <w:p w14:paraId="3727B99E" w14:textId="77777777" w:rsidR="0005446F" w:rsidRPr="00AE2028" w:rsidRDefault="0005446F" w:rsidP="0005446F">
      <w:r w:rsidRPr="00AE2028">
        <w:t>A felesleges tereptárgyak törlése és egyéb módosítások után még elhelyeztem két álló objektumot, valamint egy mozgó objektumot is magán a versenypályán. A versenyautót a pályán véletlenszerűen helyezem el az epizódok elején. A többi pálya elemet még fix pozícióval generálódik a környezetbe, a jövőben ezeket is el lehetne helyezni véletlenszerűen akár. Ezenkívül kiemelendő objektum még a célvonal, valamint egy közlekedési lámpa is, melyeket felhasználunk a jutalom számításához. A pályán található még egy Stop tábla is, de ezt és egyéb táblákat jelenleg még nem használunk fel az autó tanításához.</w:t>
      </w:r>
    </w:p>
    <w:p w14:paraId="0A08AF0E" w14:textId="77777777" w:rsidR="0005446F" w:rsidRPr="00AE2028" w:rsidRDefault="0005446F" w:rsidP="0005446F">
      <w:r w:rsidRPr="00AE2028">
        <w:lastRenderedPageBreak/>
        <w:t>Itt megemlíteném, a PyBullet legnehezebben javítható bug-ját, a WORLD és SDF fájlok beolvasása nem tökéletes, valamiért elrontja az anyagjellemzőket. Ez abban mutatkozik meg, hogy az objektumokat felváltva sárga vagy zöld színnel „maszkolja”. Ezt sajnos nem tudtam sehogy sem javítani. Az alábbi képen az elkészült versenypálya látható.</w:t>
      </w:r>
    </w:p>
    <w:p w14:paraId="0A305899" w14:textId="77777777" w:rsidR="0005446F" w:rsidRPr="00AE2028" w:rsidRDefault="0005446F" w:rsidP="0005446F">
      <w:pPr>
        <w:rPr>
          <w:b/>
          <w:bCs/>
        </w:rPr>
      </w:pPr>
    </w:p>
    <w:p w14:paraId="7BC39502" w14:textId="77777777" w:rsidR="0005446F" w:rsidRPr="00AE2028" w:rsidRDefault="0005446F" w:rsidP="0005446F">
      <w:pPr>
        <w:pStyle w:val="Kp"/>
      </w:pPr>
      <w:r w:rsidRPr="00AE2028">
        <w:rPr>
          <w:noProof/>
        </w:rPr>
        <w:drawing>
          <wp:inline distT="0" distB="0" distL="0" distR="0" wp14:anchorId="24BE768F" wp14:editId="39D705F2">
            <wp:extent cx="5391150" cy="28194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p w14:paraId="6524E277" w14:textId="555EBCCC" w:rsidR="0005446F" w:rsidRPr="00AE2028" w:rsidRDefault="00716FF7" w:rsidP="0005446F">
      <w:pPr>
        <w:pStyle w:val="Kpalrs"/>
      </w:pPr>
      <w:fldSimple w:instr=" STYLEREF 1 \s ">
        <w:r w:rsidR="00B75007">
          <w:rPr>
            <w:noProof/>
          </w:rPr>
          <w:t>3</w:t>
        </w:r>
      </w:fldSimple>
      <w:r>
        <w:t>.</w:t>
      </w:r>
      <w:fldSimple w:instr=" SEQ ábra \* ARABIC \s 1 ">
        <w:r w:rsidR="00B75007">
          <w:rPr>
            <w:noProof/>
          </w:rPr>
          <w:t>5</w:t>
        </w:r>
      </w:fldSimple>
      <w:r w:rsidR="0005446F" w:rsidRPr="00AE2028">
        <w:t>. ábra Az elkészült pálya, a hibás színkezeléssel együtt</w:t>
      </w:r>
    </w:p>
    <w:p w14:paraId="6A9743FE" w14:textId="04029EA3" w:rsidR="00266B27" w:rsidRPr="00AE2028" w:rsidRDefault="005476E6" w:rsidP="00266B27">
      <w:pPr>
        <w:pStyle w:val="Cmsor3"/>
      </w:pPr>
      <w:bookmarkStart w:id="38" w:name="_Toc72172788"/>
      <w:r w:rsidRPr="00AE2028">
        <w:t>UI</w:t>
      </w:r>
      <w:bookmarkEnd w:id="38"/>
    </w:p>
    <w:p w14:paraId="3505E9CF" w14:textId="0505962D" w:rsidR="00C82A19" w:rsidRPr="00AE2028" w:rsidRDefault="00C82A19" w:rsidP="00C82A19">
      <w:r w:rsidRPr="00AE2028">
        <w:t xml:space="preserve">A PyBullet egyik hasznos tulajdonsága, hogy a kezelőfelületén gombokat és csúszkákat helyezhetünk el, melyekkel bármilyen paramétert állíthatjuk. Sajnos a gomb implementálása kissé bug-osra sikerült, így a gomb </w:t>
      </w:r>
      <w:r w:rsidR="0091226C" w:rsidRPr="00AE2028">
        <w:t>helyett</w:t>
      </w:r>
      <w:r w:rsidRPr="00AE2028">
        <w:t xml:space="preserve"> is csúszka jelenik meg</w:t>
      </w:r>
      <w:r w:rsidR="00266B27" w:rsidRPr="00AE2028">
        <w:t xml:space="preserve"> (például a</w:t>
      </w:r>
      <w:r w:rsidR="00266B27" w:rsidRPr="00AE2028">
        <w:rPr>
          <w:b/>
          <w:bCs/>
        </w:rPr>
        <w:t xml:space="preserve"> </w:t>
      </w:r>
      <w:r w:rsidR="00266B27" w:rsidRPr="00AE2028">
        <w:rPr>
          <w:b/>
          <w:bCs/>
        </w:rPr>
        <w:fldChar w:fldCharType="begin"/>
      </w:r>
      <w:r w:rsidR="00266B27" w:rsidRPr="00AE2028">
        <w:rPr>
          <w:b/>
          <w:bCs/>
        </w:rPr>
        <w:instrText xml:space="preserve"> REF _Ref71989337 \h  \* MERGEFORMAT </w:instrText>
      </w:r>
      <w:r w:rsidR="00266B27" w:rsidRPr="00AE2028">
        <w:rPr>
          <w:b/>
          <w:bCs/>
        </w:rPr>
      </w:r>
      <w:r w:rsidR="00266B27" w:rsidRPr="00AE2028">
        <w:rPr>
          <w:b/>
          <w:bCs/>
        </w:rPr>
        <w:fldChar w:fldCharType="separate"/>
      </w:r>
      <w:r w:rsidR="00B75007" w:rsidRPr="00B75007">
        <w:rPr>
          <w:b/>
          <w:bCs/>
          <w:noProof/>
        </w:rPr>
        <w:t>3</w:t>
      </w:r>
      <w:r w:rsidR="00B75007" w:rsidRPr="00B75007">
        <w:rPr>
          <w:b/>
          <w:bCs/>
        </w:rPr>
        <w:t>.</w:t>
      </w:r>
      <w:r w:rsidR="00B75007" w:rsidRPr="00B75007">
        <w:rPr>
          <w:b/>
          <w:bCs/>
          <w:noProof/>
        </w:rPr>
        <w:t>6</w:t>
      </w:r>
      <w:r w:rsidR="00B75007" w:rsidRPr="00B75007">
        <w:rPr>
          <w:b/>
          <w:bCs/>
        </w:rPr>
        <w:t>. ábra</w:t>
      </w:r>
      <w:r w:rsidR="00266B27" w:rsidRPr="00AE2028">
        <w:rPr>
          <w:b/>
          <w:bCs/>
        </w:rPr>
        <w:fldChar w:fldCharType="end"/>
      </w:r>
      <w:r w:rsidRPr="00AE2028">
        <w:t xml:space="preserve"> látható felső kettő csúszka igazá</w:t>
      </w:r>
      <w:r w:rsidR="00266B27" w:rsidRPr="00AE2028">
        <w:t>ndiból</w:t>
      </w:r>
      <w:r w:rsidRPr="00AE2028">
        <w:t xml:space="preserve"> gombok</w:t>
      </w:r>
      <w:r w:rsidR="00266B27" w:rsidRPr="00AE2028">
        <w:t>)</w:t>
      </w:r>
      <w:r w:rsidRPr="00AE2028">
        <w:t>. A felső</w:t>
      </w:r>
      <w:r w:rsidR="00266B27" w:rsidRPr="00AE2028">
        <w:t xml:space="preserve"> csúszka</w:t>
      </w:r>
      <w:r w:rsidRPr="00AE2028">
        <w:t xml:space="preserve"> arra szolgál, hogy szeretnénk-e azt, hogy az epizódok kezdetén véletlenszerű pályát hozzon létre a környezet vagy sem. Ezt a funkciót jelenlég még nem implementáltam. A második gombot, ha bekapcsoljuk, akkor kocsi fö</w:t>
      </w:r>
      <w:r w:rsidR="00266B27" w:rsidRPr="00AE2028">
        <w:t>lött fixálja</w:t>
      </w:r>
      <w:r w:rsidRPr="00AE2028">
        <w:t xml:space="preserve"> a </w:t>
      </w:r>
      <w:r w:rsidR="00266B27" w:rsidRPr="00AE2028">
        <w:t>GUI ablakát</w:t>
      </w:r>
      <w:r w:rsidRPr="00AE2028">
        <w:t xml:space="preserve">, így </w:t>
      </w:r>
      <w:r w:rsidR="00266B27" w:rsidRPr="00AE2028">
        <w:t xml:space="preserve">könnyedén </w:t>
      </w:r>
      <w:r w:rsidRPr="00AE2028">
        <w:t xml:space="preserve">tudjuk követni a kocsit </w:t>
      </w:r>
      <w:r w:rsidR="00266B27" w:rsidRPr="00AE2028">
        <w:t>a pályán</w:t>
      </w:r>
      <w:r w:rsidRPr="00AE2028">
        <w:t xml:space="preserve">. Kikapcsolva </w:t>
      </w:r>
      <w:r w:rsidR="00266B27" w:rsidRPr="00AE2028">
        <w:t xml:space="preserve">ezt a funkciót </w:t>
      </w:r>
      <w:r w:rsidRPr="00AE2028">
        <w:t>szabadon nézelődhetünk a szimulá</w:t>
      </w:r>
      <w:r w:rsidR="00266B27" w:rsidRPr="00AE2028">
        <w:t>lt környezetben</w:t>
      </w:r>
      <w:r w:rsidRPr="00AE2028">
        <w:t xml:space="preserve">. Az </w:t>
      </w:r>
      <w:r w:rsidR="00266B27" w:rsidRPr="00AE2028">
        <w:t>ez alatt megtalálható</w:t>
      </w:r>
      <w:r w:rsidRPr="00AE2028">
        <w:t xml:space="preserve"> </w:t>
      </w:r>
      <w:r w:rsidR="00DF4EC2" w:rsidRPr="00AE2028">
        <w:t>7</w:t>
      </w:r>
      <w:r w:rsidRPr="00AE2028">
        <w:t xml:space="preserve"> csúszka a később említésre kerülő jutalmak súlyait állítja, melyet így szimuláció közben is hangolhatunk folyamatosan. A legalsó csúszkával a mozgó objektum sebességét változtathatjuk bármikor a szimuláció során.</w:t>
      </w:r>
    </w:p>
    <w:p w14:paraId="6B82E246" w14:textId="77777777" w:rsidR="0005446F" w:rsidRPr="00AE2028" w:rsidRDefault="0005446F" w:rsidP="0005446F">
      <w:pPr>
        <w:pStyle w:val="Kp"/>
      </w:pPr>
      <w:r w:rsidRPr="00AE2028">
        <w:rPr>
          <w:noProof/>
        </w:rPr>
        <w:lastRenderedPageBreak/>
        <w:drawing>
          <wp:inline distT="0" distB="0" distL="0" distR="0" wp14:anchorId="17129C99" wp14:editId="400E6A5B">
            <wp:extent cx="2152950" cy="4286848"/>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pic:cNvPicPr/>
                  </pic:nvPicPr>
                  <pic:blipFill>
                    <a:blip r:embed="rId32">
                      <a:extLst>
                        <a:ext uri="{28A0092B-C50C-407E-A947-70E740481C1C}">
                          <a14:useLocalDpi xmlns:a14="http://schemas.microsoft.com/office/drawing/2010/main" val="0"/>
                        </a:ext>
                      </a:extLst>
                    </a:blip>
                    <a:stretch>
                      <a:fillRect/>
                    </a:stretch>
                  </pic:blipFill>
                  <pic:spPr>
                    <a:xfrm>
                      <a:off x="0" y="0"/>
                      <a:ext cx="2152950" cy="4286848"/>
                    </a:xfrm>
                    <a:prstGeom prst="rect">
                      <a:avLst/>
                    </a:prstGeom>
                  </pic:spPr>
                </pic:pic>
              </a:graphicData>
            </a:graphic>
          </wp:inline>
        </w:drawing>
      </w:r>
    </w:p>
    <w:bookmarkStart w:id="39" w:name="_Ref71989337"/>
    <w:p w14:paraId="1F3C6888" w14:textId="10349218" w:rsidR="0005446F" w:rsidRPr="00AE2028" w:rsidRDefault="00716FF7" w:rsidP="0005446F">
      <w:pPr>
        <w:pStyle w:val="Kpalrs"/>
      </w:pPr>
      <w:r>
        <w:fldChar w:fldCharType="begin"/>
      </w:r>
      <w:r>
        <w:instrText xml:space="preserve"> STYLEREF 1 \s </w:instrText>
      </w:r>
      <w:r>
        <w:fldChar w:fldCharType="separate"/>
      </w:r>
      <w:r w:rsidR="00B75007">
        <w:rPr>
          <w:noProof/>
        </w:rPr>
        <w:t>3</w:t>
      </w:r>
      <w:r>
        <w:fldChar w:fldCharType="end"/>
      </w:r>
      <w:r>
        <w:t>.</w:t>
      </w:r>
      <w:fldSimple w:instr=" SEQ ábra \* ARABIC \s 1 ">
        <w:r w:rsidR="00B75007">
          <w:rPr>
            <w:noProof/>
          </w:rPr>
          <w:t>6</w:t>
        </w:r>
      </w:fldSimple>
      <w:r w:rsidR="0005446F" w:rsidRPr="00AE2028">
        <w:t>. ábra</w:t>
      </w:r>
      <w:bookmarkEnd w:id="39"/>
      <w:r w:rsidR="0005446F" w:rsidRPr="00AE2028">
        <w:t xml:space="preserve"> Gombok és csúszkák a GUI felületén</w:t>
      </w:r>
    </w:p>
    <w:p w14:paraId="30EB5A09" w14:textId="34BD2A25" w:rsidR="00C82A19" w:rsidRPr="00AE2028" w:rsidRDefault="00C82A19" w:rsidP="00C82A19">
      <w:pPr>
        <w:pStyle w:val="Cmsor2"/>
        <w:rPr>
          <w:color w:val="auto"/>
        </w:rPr>
      </w:pPr>
      <w:bookmarkStart w:id="40" w:name="_Toc72172789"/>
      <w:r w:rsidRPr="00AE2028">
        <w:rPr>
          <w:color w:val="auto"/>
        </w:rPr>
        <w:t>Tanítás</w:t>
      </w:r>
      <w:bookmarkEnd w:id="40"/>
    </w:p>
    <w:p w14:paraId="1095B7D0" w14:textId="479D2267" w:rsidR="00B03E89" w:rsidRPr="00AE2028" w:rsidRDefault="00C82A19" w:rsidP="00341635">
      <w:r w:rsidRPr="00AE2028">
        <w:t>A tanítás folyamata igen</w:t>
      </w:r>
      <w:r w:rsidR="00EE4253" w:rsidRPr="00AE2028">
        <w:t>csak</w:t>
      </w:r>
      <w:r w:rsidRPr="00AE2028">
        <w:t xml:space="preserve"> </w:t>
      </w:r>
      <w:r w:rsidR="00EE4253" w:rsidRPr="00AE2028">
        <w:t>hosszadalmas</w:t>
      </w:r>
      <w:r w:rsidRPr="00AE2028">
        <w:t xml:space="preserve"> lenne, ha minden állapot</w:t>
      </w:r>
      <w:r w:rsidR="00EE4253" w:rsidRPr="00AE2028">
        <w:t>ban</w:t>
      </w:r>
      <w:r w:rsidRPr="00AE2028">
        <w:t xml:space="preserve"> egy</w:t>
      </w:r>
      <w:r w:rsidR="00EE4253" w:rsidRPr="00AE2028">
        <w:t>etlen</w:t>
      </w:r>
      <w:r w:rsidRPr="00AE2028">
        <w:t xml:space="preserve"> akciót vennénk csak figyelembe</w:t>
      </w:r>
      <w:r w:rsidR="00EE4253" w:rsidRPr="00AE2028">
        <w:t xml:space="preserve"> a költség számolásánál</w:t>
      </w:r>
      <w:r w:rsidRPr="00AE2028">
        <w:t xml:space="preserve">, ezért érdemes több akciót megvárni a modell </w:t>
      </w:r>
      <w:r w:rsidR="00EE4253" w:rsidRPr="00AE2028">
        <w:t>paramétereinek frissítéséhez</w:t>
      </w:r>
      <w:r w:rsidRPr="00AE2028">
        <w:t>. Ennek a folyamatnak a megnevezése a</w:t>
      </w:r>
      <w:r w:rsidR="00A43AE1" w:rsidRPr="00AE2028">
        <w:t>z ún.</w:t>
      </w:r>
      <w:r w:rsidRPr="00AE2028">
        <w:t xml:space="preserve"> </w:t>
      </w:r>
      <w:r w:rsidRPr="00AE2028">
        <w:rPr>
          <w:i/>
          <w:iCs/>
        </w:rPr>
        <w:t>roll-out</w:t>
      </w:r>
      <w:r w:rsidRPr="00AE2028">
        <w:t xml:space="preserve">, mellyel megadhatjuk, hogy hány lépést várjunk meg, mielőtt kiszámoljuk költségfüggvény eredményét. Ez felfogható úgy, mint a megfigyeléses tanulásnál alkalmazott batch fogalma, ahol szintén sokat lassítana a tanításon, ha az adatokat egyesével adnánk a hálónak és emiatt adatonként kellene frissítenie a paramétereit. </w:t>
      </w:r>
      <w:r w:rsidR="00B03E89" w:rsidRPr="00AE2028">
        <w:t xml:space="preserve">A roll-out másik előnye, hogy így nem szükséges a teljes epizód trajektóriáját eltárolni a memóriában, ami az A2C esetében igen nagy probléma lenne, mivel </w:t>
      </w:r>
      <w:r w:rsidR="0071374E" w:rsidRPr="00AE2028">
        <w:t xml:space="preserve">több </w:t>
      </w:r>
      <w:r w:rsidR="00B03E89" w:rsidRPr="00AE2028">
        <w:t>ágenst</w:t>
      </w:r>
      <w:r w:rsidR="0071374E" w:rsidRPr="00AE2028">
        <w:t xml:space="preserve"> is</w:t>
      </w:r>
      <w:r w:rsidR="00B03E89" w:rsidRPr="00AE2028">
        <w:t xml:space="preserve"> futtatunk egyszerre, ráadásul </w:t>
      </w:r>
      <w:r w:rsidR="00E548F2" w:rsidRPr="00AE2028">
        <w:t>komplexebb feladatnál nagyon hosszadalmasok lehetnek</w:t>
      </w:r>
      <w:r w:rsidR="00B03E89" w:rsidRPr="00AE2028">
        <w:t xml:space="preserve"> az epizódok. </w:t>
      </w:r>
      <w:r w:rsidR="00E548F2" w:rsidRPr="00AE2028">
        <w:t>De</w:t>
      </w:r>
      <w:r w:rsidR="00341635" w:rsidRPr="00AE2028">
        <w:t>, ezesetben</w:t>
      </w:r>
      <w:r w:rsidR="00E548F2" w:rsidRPr="00AE2028">
        <w:t xml:space="preserve"> ugye nincs meg még a végső jutalom, </w:t>
      </w:r>
      <w:r w:rsidR="00341635" w:rsidRPr="00AE2028">
        <w:t>tehát nem tudjuk a jutalmakat diszkontálni, ezért egy trükköt kell alkalmazni:</w:t>
      </w:r>
      <w:r w:rsidR="00E548F2" w:rsidRPr="00AE2028">
        <w:t xml:space="preserve"> a</w:t>
      </w:r>
      <w:r w:rsidR="00341635" w:rsidRPr="00AE2028">
        <w:t xml:space="preserve"> roll-out utolsó állapotára a Critic</w:t>
      </w:r>
      <w:r w:rsidR="00E548F2" w:rsidRPr="00AE2028">
        <w:t xml:space="preserve"> </w:t>
      </w:r>
      <w:r w:rsidR="00341635" w:rsidRPr="00AE2028">
        <w:t>fej által</w:t>
      </w:r>
      <w:r w:rsidR="00E548F2" w:rsidRPr="00AE2028">
        <w:t xml:space="preserve"> </w:t>
      </w:r>
      <w:r w:rsidR="00341635" w:rsidRPr="00AE2028">
        <w:t xml:space="preserve">számolt érték, vagyis az </w:t>
      </w:r>
      <w:r w:rsidR="00E548F2" w:rsidRPr="00AE2028">
        <w:t xml:space="preserve">utolsó állapotban </w:t>
      </w:r>
      <w:r w:rsidR="00341635" w:rsidRPr="00AE2028">
        <w:t>predikált jutalmat</w:t>
      </w:r>
      <w:r w:rsidR="00E548F2" w:rsidRPr="00AE2028">
        <w:t xml:space="preserve"> diszkontáljuk</w:t>
      </w:r>
      <w:r w:rsidR="00341635" w:rsidRPr="00AE2028">
        <w:t xml:space="preserve">. </w:t>
      </w:r>
      <w:r w:rsidRPr="00AE2028">
        <w:t>Szokásosan kis szám</w:t>
      </w:r>
      <w:r w:rsidR="00B03E89" w:rsidRPr="00AE2028">
        <w:t>ú akciót szokás megvárni</w:t>
      </w:r>
      <w:r w:rsidRPr="00AE2028">
        <w:t xml:space="preserve">, például </w:t>
      </w:r>
      <w:r w:rsidR="00B03E89" w:rsidRPr="00AE2028">
        <w:t>öt-hatot</w:t>
      </w:r>
      <w:r w:rsidRPr="00AE2028">
        <w:t xml:space="preserve">. </w:t>
      </w:r>
    </w:p>
    <w:p w14:paraId="4FE9E99B" w14:textId="515D232F" w:rsidR="00C82A19" w:rsidRPr="00AE2028" w:rsidRDefault="00C82A19" w:rsidP="00C82A19">
      <w:r w:rsidRPr="00AE2028">
        <w:lastRenderedPageBreak/>
        <w:t>Egy tanítást</w:t>
      </w:r>
      <w:r w:rsidR="007B39F7" w:rsidRPr="00AE2028">
        <w:t xml:space="preserve"> - </w:t>
      </w:r>
      <w:r w:rsidRPr="00AE2028">
        <w:t xml:space="preserve">mint már </w:t>
      </w:r>
      <w:r w:rsidR="007B39F7" w:rsidRPr="00AE2028">
        <w:t>sokszor</w:t>
      </w:r>
      <w:r w:rsidRPr="00AE2028">
        <w:t xml:space="preserve"> említettem </w:t>
      </w:r>
      <w:r w:rsidR="007B39F7" w:rsidRPr="00AE2028">
        <w:t xml:space="preserve">- </w:t>
      </w:r>
      <w:r w:rsidRPr="00AE2028">
        <w:t>epizódokra</w:t>
      </w:r>
      <w:r w:rsidR="008E6020" w:rsidRPr="00AE2028">
        <w:t xml:space="preserve"> b</w:t>
      </w:r>
      <w:r w:rsidRPr="00AE2028">
        <w:t>ontunk (epoch), az epizód végén újraindítjuk a</w:t>
      </w:r>
      <w:r w:rsidR="008E6020" w:rsidRPr="00AE2028">
        <w:t xml:space="preserve"> környezetet </w:t>
      </w:r>
      <w:r w:rsidRPr="00AE2028">
        <w:t>és ismét a nulladik állapotból indul az ágens. Egy epizód roll-out-okból áll (batch), viszont egy roll-out</w:t>
      </w:r>
      <w:r w:rsidR="008E6020" w:rsidRPr="00AE2028">
        <w:t>-ba</w:t>
      </w:r>
      <w:r w:rsidRPr="00AE2028">
        <w:t xml:space="preserve"> is összefoghatunk több </w:t>
      </w:r>
      <w:r w:rsidR="008E6020" w:rsidRPr="00AE2028">
        <w:t xml:space="preserve">azonos </w:t>
      </w:r>
      <w:r w:rsidRPr="00AE2028">
        <w:t>akciót</w:t>
      </w:r>
      <w:r w:rsidR="008E6020" w:rsidRPr="00AE2028">
        <w:t>.</w:t>
      </w:r>
      <w:r w:rsidRPr="00AE2028">
        <w:t xml:space="preserve"> </w:t>
      </w:r>
      <w:r w:rsidR="008E6020" w:rsidRPr="00AE2028">
        <w:t xml:space="preserve"> Ennek a célja jelen esetben az, hogy összegyűjtsünk több megfigyelést is (framet) a környezetből és így a hálónak egyszerre több információt adunk át, amelyre akár számolni is tudja a figyelmet</w:t>
      </w:r>
      <w:r w:rsidRPr="00AE2028">
        <w:t xml:space="preserve">. </w:t>
      </w:r>
      <w:r w:rsidR="008E6020" w:rsidRPr="00AE2028">
        <w:t xml:space="preserve">Ezenkívül kevésbé lassítjuk így a szimulációt, mivel a többedik akció után értékeljük csak ki </w:t>
      </w:r>
      <w:r w:rsidR="0015041E" w:rsidRPr="00AE2028">
        <w:t xml:space="preserve">az állapotot. </w:t>
      </w:r>
    </w:p>
    <w:p w14:paraId="5BB3AD15" w14:textId="77777777" w:rsidR="00C82A19" w:rsidRPr="00AE2028" w:rsidRDefault="00C82A19" w:rsidP="00C82A19">
      <w:pPr>
        <w:pStyle w:val="Kp"/>
      </w:pPr>
      <w:r w:rsidRPr="00AE2028">
        <w:rPr>
          <w:noProof/>
        </w:rPr>
        <w:drawing>
          <wp:inline distT="0" distB="0" distL="0" distR="0" wp14:anchorId="58A918B2" wp14:editId="6A254E50">
            <wp:extent cx="5400040" cy="2416175"/>
            <wp:effectExtent l="0" t="0" r="0" b="0"/>
            <wp:docPr id="14" name="Áb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2416175"/>
                    </a:xfrm>
                    <a:prstGeom prst="rect">
                      <a:avLst/>
                    </a:prstGeom>
                  </pic:spPr>
                </pic:pic>
              </a:graphicData>
            </a:graphic>
          </wp:inline>
        </w:drawing>
      </w:r>
    </w:p>
    <w:p w14:paraId="1703ED4D" w14:textId="398697EB" w:rsidR="00C82A19" w:rsidRPr="00AE2028" w:rsidRDefault="00716FF7" w:rsidP="00C82A19">
      <w:pPr>
        <w:pStyle w:val="Kpalrs"/>
      </w:pPr>
      <w:fldSimple w:instr=" STYLEREF 1 \s ">
        <w:r w:rsidR="00B75007">
          <w:rPr>
            <w:noProof/>
          </w:rPr>
          <w:t>3</w:t>
        </w:r>
      </w:fldSimple>
      <w:r>
        <w:t>.</w:t>
      </w:r>
      <w:fldSimple w:instr=" SEQ ábra \* ARABIC \s 1 ">
        <w:r w:rsidR="00B75007">
          <w:rPr>
            <w:noProof/>
          </w:rPr>
          <w:t>7</w:t>
        </w:r>
      </w:fldSimple>
      <w:r w:rsidR="00C82A19" w:rsidRPr="00AE2028">
        <w:t>. ábra</w:t>
      </w:r>
    </w:p>
    <w:p w14:paraId="1B3DE79E" w14:textId="17669E1F" w:rsidR="00C82A19" w:rsidRPr="00AE2028" w:rsidRDefault="00755E69" w:rsidP="00755E69">
      <w:pPr>
        <w:ind w:firstLine="0"/>
      </w:pPr>
      <w:r w:rsidRPr="00AE2028">
        <w:t xml:space="preserve">Nézzünk egy példát: </w:t>
      </w:r>
      <w:r w:rsidR="00C82A19" w:rsidRPr="00AE2028">
        <w:t>egy tanítás</w:t>
      </w:r>
      <w:r w:rsidRPr="00AE2028">
        <w:t>t</w:t>
      </w:r>
      <w:r w:rsidR="00C82A19" w:rsidRPr="00AE2028">
        <w:t xml:space="preserve"> 100 epizód</w:t>
      </w:r>
      <w:r w:rsidRPr="00AE2028">
        <w:t>ra végezzük el és</w:t>
      </w:r>
      <w:r w:rsidR="00C82A19" w:rsidRPr="00AE2028">
        <w:t xml:space="preserve"> 1 epizód 80 roll-out-ból, 1 roll-out 5 akció-ismétlésből</w:t>
      </w:r>
      <w:r w:rsidRPr="00AE2028">
        <w:t xml:space="preserve"> álljon</w:t>
      </w:r>
      <w:r w:rsidR="00C82A19" w:rsidRPr="00AE2028">
        <w:t xml:space="preserve">, </w:t>
      </w:r>
      <w:r w:rsidRPr="00AE2028">
        <w:t>valamint 1 akciót</w:t>
      </w:r>
      <w:r w:rsidR="00C82A19" w:rsidRPr="00AE2028">
        <w:t xml:space="preserve"> </w:t>
      </w:r>
      <w:r w:rsidRPr="00AE2028">
        <w:t>ötször ismételjünk meg a szimulációban</w:t>
      </w:r>
      <w:r w:rsidR="00C82A19" w:rsidRPr="00AE2028">
        <w:t xml:space="preserve">. </w:t>
      </w:r>
      <w:r w:rsidRPr="00AE2028">
        <w:t>Ekkor a</w:t>
      </w:r>
      <w:r w:rsidR="00C82A19" w:rsidRPr="00AE2028">
        <w:t xml:space="preserve"> tanítás során az ágens 200 ezer akciót végez, ha 4 környezetet párhuzamosítunk, akkor máris 800 ezer akcióról beszélünk</w:t>
      </w:r>
      <w:r w:rsidR="0015041E" w:rsidRPr="00AE2028">
        <w:t xml:space="preserve">. </w:t>
      </w:r>
      <w:r w:rsidRPr="00AE2028">
        <w:t>A modell paraméterei 8000 ezerszer frissültek.</w:t>
      </w:r>
    </w:p>
    <w:p w14:paraId="59FD77C7" w14:textId="0A487A34" w:rsidR="00755E69" w:rsidRPr="00AE2028" w:rsidRDefault="00755E69" w:rsidP="00755E69">
      <w:r w:rsidRPr="00AE2028">
        <w:t xml:space="preserve">A háló kimentését a jutalom alapján végzem, a legjobban jutalmazott modell paramétereit mentem ki. A modell viszonylag kicsi, néhány Mbyte helyet foglal, így nem kellett a háló tömörítésével foglalkoznom (lásd </w:t>
      </w:r>
      <w:r w:rsidRPr="00AE2028">
        <w:rPr>
          <w:i/>
          <w:iCs/>
        </w:rPr>
        <w:t>prune</w:t>
      </w:r>
      <w:r w:rsidRPr="00AE2028">
        <w:t xml:space="preserve"> vagy </w:t>
      </w:r>
      <w:r w:rsidRPr="00AE2028">
        <w:rPr>
          <w:i/>
          <w:iCs/>
        </w:rPr>
        <w:t>weight sharing</w:t>
      </w:r>
      <w:r w:rsidRPr="00AE2028">
        <w:t xml:space="preserve">). </w:t>
      </w:r>
      <w:r w:rsidR="004A2ED6" w:rsidRPr="00AE2028">
        <w:t>A tanítás számításigényén látszik, hogy még ez a nem túl komplex modell esetén is a fenti példát véve 100 epizód 12 órát vesz igénybe, renderelés nélkül majdnem 10 órát.</w:t>
      </w:r>
    </w:p>
    <w:p w14:paraId="373EFDD3" w14:textId="77777777" w:rsidR="0042327A" w:rsidRPr="00AE2028" w:rsidRDefault="0042327A" w:rsidP="001C1685">
      <w:pPr>
        <w:pStyle w:val="Cmsor2"/>
        <w:rPr>
          <w:color w:val="auto"/>
        </w:rPr>
      </w:pPr>
      <w:bookmarkStart w:id="41" w:name="_Toc72172790"/>
      <w:r w:rsidRPr="00AE2028">
        <w:rPr>
          <w:color w:val="auto"/>
        </w:rPr>
        <w:t>Jutalom függvény</w:t>
      </w:r>
      <w:bookmarkEnd w:id="41"/>
    </w:p>
    <w:p w14:paraId="069C5D26" w14:textId="11286A72" w:rsidR="0042327A" w:rsidRPr="00AE2028" w:rsidRDefault="0042327A" w:rsidP="0042327A">
      <w:r w:rsidRPr="00AE2028">
        <w:t xml:space="preserve">A másik legfontosabb feladat a környezet elkészítése mellett a jutalmazó </w:t>
      </w:r>
      <w:r w:rsidR="00690BFE" w:rsidRPr="00AE2028">
        <w:t>algoritmus</w:t>
      </w:r>
      <w:r w:rsidRPr="00AE2028">
        <w:t xml:space="preserve"> megírása, mely eldönti, hogy az adott akcióra mekkora jutalmat ad. Ez kulcsfontosságú lépés, hiszen itt sok elvi hibát lehet ejteni, könnyű beleesni a kobra </w:t>
      </w:r>
      <w:r w:rsidRPr="00AE2028">
        <w:lastRenderedPageBreak/>
        <w:t>effektus esetébe, azaz, hogy azt hisszük egy megoldási javaslat tényleg megoldja a problémát/feladatot, de igazából csak még inkább rontunk rajta. Ezért sokat kell tesztelni, nehogy az ágensünk furcsa vagy haszontalan dolgot tanuljon meg</w:t>
      </w:r>
      <w:r w:rsidR="00690BFE" w:rsidRPr="00AE2028">
        <w:t>:</w:t>
      </w:r>
      <w:r w:rsidRPr="00AE2028">
        <w:t xml:space="preserve"> Például ne vágja le az utat egy kanyar helyett, vagy ne tola</w:t>
      </w:r>
      <w:r w:rsidR="00690BFE" w:rsidRPr="00AE2028">
        <w:t>tva jusson</w:t>
      </w:r>
      <w:r w:rsidRPr="00AE2028">
        <w:t xml:space="preserve"> </w:t>
      </w:r>
      <w:r w:rsidR="00690BFE" w:rsidRPr="00AE2028">
        <w:t>el</w:t>
      </w:r>
      <w:r w:rsidRPr="00AE2028">
        <w:t xml:space="preserve"> a célba stb. </w:t>
      </w:r>
      <w:r w:rsidR="00690BFE" w:rsidRPr="00AE2028">
        <w:t>Összesen hat</w:t>
      </w:r>
      <w:r w:rsidRPr="00AE2028">
        <w:t xml:space="preserve"> féle jutalmazást implementáltam, melyeknél az ágens </w:t>
      </w:r>
      <w:r w:rsidR="00690BFE" w:rsidRPr="00AE2028">
        <w:t xml:space="preserve">az önvezetés különböző aspektusait sajátíthatja el. </w:t>
      </w:r>
      <w:r w:rsidRPr="00AE2028">
        <w:t>További jutalmazásokra azonban szükség lehet, például jelenleg a</w:t>
      </w:r>
      <w:r w:rsidR="00690BFE" w:rsidRPr="00AE2028">
        <w:t xml:space="preserve"> közlekedési</w:t>
      </w:r>
      <w:r w:rsidR="00001011" w:rsidRPr="00AE2028">
        <w:t xml:space="preserve"> </w:t>
      </w:r>
      <w:r w:rsidRPr="00AE2028">
        <w:t xml:space="preserve">táblákat nem </w:t>
      </w:r>
      <w:r w:rsidR="00690BFE" w:rsidRPr="00AE2028">
        <w:t>veszi</w:t>
      </w:r>
      <w:r w:rsidRPr="00AE2028">
        <w:t xml:space="preserve"> figyelembe.</w:t>
      </w:r>
    </w:p>
    <w:p w14:paraId="37AE37F2" w14:textId="1E539371" w:rsidR="0042327A" w:rsidRPr="00AE2028" w:rsidRDefault="0042327A" w:rsidP="0042327A">
      <w:r w:rsidRPr="00AE2028">
        <w:t xml:space="preserve">Az alábbi </w:t>
      </w:r>
      <w:r w:rsidR="00001011" w:rsidRPr="00AE2028">
        <w:t>hat</w:t>
      </w:r>
      <w:r w:rsidRPr="00AE2028">
        <w:t xml:space="preserve"> jutalomból csak az első kettő </w:t>
      </w:r>
      <w:r w:rsidR="00001011" w:rsidRPr="00AE2028">
        <w:t>(</w:t>
      </w:r>
      <m:oMath>
        <m:r>
          <w:rPr>
            <w:rFonts w:ascii="Cambria Math" w:hAnsi="Cambria Math"/>
          </w:rPr>
          <m:t>α</m:t>
        </m:r>
      </m:oMath>
      <w:r w:rsidR="00001011" w:rsidRPr="00AE2028">
        <w:t xml:space="preserve"> és </w:t>
      </w:r>
      <m:oMath>
        <m:r>
          <w:rPr>
            <w:rFonts w:ascii="Cambria Math" w:hAnsi="Cambria Math"/>
          </w:rPr>
          <m:t>β</m:t>
        </m:r>
      </m:oMath>
      <w:r w:rsidR="00001011" w:rsidRPr="00AE2028">
        <w:t xml:space="preserve">) tekinthető </w:t>
      </w:r>
      <w:r w:rsidRPr="00AE2028">
        <w:t>folytonos</w:t>
      </w:r>
      <w:r w:rsidR="00001011" w:rsidRPr="00AE2028">
        <w:t>nak</w:t>
      </w:r>
      <w:r w:rsidRPr="00AE2028">
        <w:t xml:space="preserve">, </w:t>
      </w:r>
      <w:r w:rsidR="00001011" w:rsidRPr="00AE2028">
        <w:t>a többi</w:t>
      </w:r>
      <w:r w:rsidRPr="00AE2028">
        <w:t xml:space="preserve"> diszkrét. A diszkrét jutalmak, habár jó eredményre visznek minket, lassabb konvergenciát okoz</w:t>
      </w:r>
      <w:r w:rsidR="00001011" w:rsidRPr="00AE2028">
        <w:t>nak</w:t>
      </w:r>
      <w:r w:rsidRPr="00AE2028">
        <w:t xml:space="preserve">, mivel az ágens ritkábban kap visszacsatolást a döntései után. A végső jutalmat </w:t>
      </w:r>
      <w:r w:rsidR="00001011" w:rsidRPr="00AE2028">
        <w:t>a hat</w:t>
      </w:r>
      <w:r w:rsidRPr="00AE2028">
        <w:t xml:space="preserve"> részeredmény súlyozott összegéből kapjuk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E339615" w14:textId="77777777" w:rsidTr="00EA7D0C">
        <w:trPr>
          <w:trHeight w:val="349"/>
        </w:trPr>
        <w:tc>
          <w:tcPr>
            <w:tcW w:w="1111" w:type="dxa"/>
            <w:vAlign w:val="center"/>
          </w:tcPr>
          <w:p w14:paraId="31A52125" w14:textId="77777777" w:rsidR="0042327A" w:rsidRPr="00AE2028" w:rsidRDefault="0042327A" w:rsidP="00EA7D0C">
            <w:pPr>
              <w:ind w:firstLine="0"/>
              <w:jc w:val="center"/>
              <w:rPr>
                <w:noProof/>
              </w:rPr>
            </w:pPr>
          </w:p>
        </w:tc>
        <w:tc>
          <w:tcPr>
            <w:tcW w:w="6246" w:type="dxa"/>
            <w:vAlign w:val="center"/>
          </w:tcPr>
          <w:p w14:paraId="26F5674D" w14:textId="48B07D15" w:rsidR="0042327A" w:rsidRPr="00AE2028" w:rsidRDefault="0042327A" w:rsidP="00EA7D0C">
            <w:pPr>
              <w:jc w:val="center"/>
              <w:rPr>
                <w:noProof/>
              </w:rPr>
            </w:pPr>
            <m:oMathPara>
              <m:oMath>
                <m:r>
                  <w:rPr>
                    <w:rFonts w:ascii="Cambria Math" w:hAnsi="Cambria Math"/>
                  </w:rPr>
                  <m:t>R=</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α</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β</m:t>
                        </m:r>
                      </m:sub>
                    </m:sSub>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δ</m:t>
                        </m:r>
                      </m:sub>
                    </m:sSub>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τ</m:t>
                        </m:r>
                      </m:sub>
                    </m:sSub>
                    <m:r>
                      <w:rPr>
                        <w:rFonts w:ascii="Cambria Math" w:hAnsi="Cambria Math"/>
                      </w:rPr>
                      <m:t>τ</m:t>
                    </m:r>
                  </m:e>
                </m:d>
              </m:oMath>
            </m:oMathPara>
          </w:p>
        </w:tc>
        <w:tc>
          <w:tcPr>
            <w:tcW w:w="1443" w:type="dxa"/>
            <w:vAlign w:val="center"/>
          </w:tcPr>
          <w:p w14:paraId="2F88CD2A" w14:textId="5CAC3376" w:rsidR="0042327A" w:rsidRPr="00AE2028" w:rsidRDefault="0042327A" w:rsidP="00EA7D0C">
            <w:pPr>
              <w:ind w:firstLine="0"/>
              <w:jc w:val="center"/>
              <w:rPr>
                <w:noProof/>
              </w:rPr>
            </w:pPr>
            <w:r w:rsidRPr="00AE2028">
              <w:t>(</w:t>
            </w:r>
            <w:r w:rsidR="007B621D" w:rsidRPr="00AE2028">
              <w:t>3</w:t>
            </w:r>
            <w:r w:rsidRPr="00AE2028">
              <w:t>.1)</w:t>
            </w:r>
          </w:p>
        </w:tc>
      </w:tr>
    </w:tbl>
    <w:p w14:paraId="0C116498" w14:textId="77777777" w:rsidR="0042327A" w:rsidRPr="00AE2028" w:rsidRDefault="0042327A" w:rsidP="0042327A"/>
    <w:p w14:paraId="124CE134" w14:textId="77777777" w:rsidR="0042327A" w:rsidRPr="00AE2028" w:rsidRDefault="0042327A" w:rsidP="001C1685">
      <w:pPr>
        <w:pStyle w:val="Cmsor3"/>
      </w:pPr>
      <w:bookmarkStart w:id="42" w:name="_Toc72172791"/>
      <w:r w:rsidRPr="00AE2028">
        <w:t>Alfa</w:t>
      </w:r>
      <w:bookmarkEnd w:id="42"/>
    </w:p>
    <w:p w14:paraId="2A685465" w14:textId="29B73830" w:rsidR="0042327A" w:rsidRPr="00AE2028" w:rsidRDefault="0042327A" w:rsidP="0042327A">
      <w:r w:rsidRPr="00AE2028">
        <w:t>Ez a</w:t>
      </w:r>
      <w:r w:rsidR="00001011" w:rsidRPr="00AE2028">
        <w:t>z egyik</w:t>
      </w:r>
      <w:r w:rsidRPr="00AE2028">
        <w:t xml:space="preserve"> legegyszerűbb jutalmazó algoritmus </w:t>
      </w:r>
      <w:r w:rsidR="00001011" w:rsidRPr="00AE2028">
        <w:t>mind</w:t>
      </w:r>
      <w:r w:rsidRPr="00AE2028">
        <w:t xml:space="preserve"> közül. Célja, hogy eljuttassa </w:t>
      </w:r>
      <w:r w:rsidR="00001011" w:rsidRPr="00AE2028">
        <w:t>az ágenst a kijelölt</w:t>
      </w:r>
      <w:r w:rsidRPr="00AE2028">
        <w:t xml:space="preserve"> célba (időtől függetlenül)</w:t>
      </w:r>
      <w:r w:rsidR="00001011" w:rsidRPr="00AE2028">
        <w:t xml:space="preserve"> egyenes</w:t>
      </w:r>
      <w:r w:rsidR="00C069F5" w:rsidRPr="00AE2028">
        <w:t>vonalban</w:t>
      </w:r>
      <w:r w:rsidRPr="00AE2028">
        <w:t xml:space="preserve">. </w:t>
      </w:r>
      <w:r w:rsidR="00C069F5" w:rsidRPr="00AE2028">
        <w:t xml:space="preserve">Folytonos az alfa jutalmazás, tehát minden akció-ismétlés után kiértékeljük a függvényt. </w:t>
      </w:r>
      <w:r w:rsidRPr="00AE2028">
        <w:t xml:space="preserve">A jutalom annak a függvényében pozitív, hogy az előző állapothoz képest közelebb jutott-e a célhoz vagy sem. Ha </w:t>
      </w:r>
      <w:r w:rsidR="00C069F5" w:rsidRPr="00AE2028">
        <w:t>nőtt</w:t>
      </w:r>
      <w:r w:rsidRPr="00AE2028">
        <w:t xml:space="preserve"> a távolság, azaz a céltól elfelé mozdult, akkor negatív a jutalom:</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FEB758E" w14:textId="77777777" w:rsidTr="00EA7D0C">
        <w:trPr>
          <w:trHeight w:val="349"/>
        </w:trPr>
        <w:tc>
          <w:tcPr>
            <w:tcW w:w="1111" w:type="dxa"/>
            <w:vAlign w:val="center"/>
          </w:tcPr>
          <w:p w14:paraId="7F7A6B9F" w14:textId="77777777" w:rsidR="0042327A" w:rsidRPr="00AE2028" w:rsidRDefault="0042327A" w:rsidP="00EA7D0C">
            <w:pPr>
              <w:ind w:firstLine="0"/>
              <w:jc w:val="center"/>
              <w:rPr>
                <w:noProof/>
              </w:rPr>
            </w:pPr>
          </w:p>
        </w:tc>
        <w:tc>
          <w:tcPr>
            <w:tcW w:w="6246" w:type="dxa"/>
            <w:vAlign w:val="center"/>
          </w:tcPr>
          <w:p w14:paraId="167FB72A" w14:textId="77777777" w:rsidR="0042327A" w:rsidRPr="00AE2028" w:rsidRDefault="00227157" w:rsidP="00EA7D0C">
            <w:pPr>
              <w:jc w:val="center"/>
              <w:rPr>
                <w:noProof/>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m:t>
                    </m:r>
                  </m:sub>
                </m:sSub>
              </m:oMath>
            </m:oMathPara>
          </w:p>
        </w:tc>
        <w:tc>
          <w:tcPr>
            <w:tcW w:w="1443" w:type="dxa"/>
            <w:vAlign w:val="center"/>
          </w:tcPr>
          <w:p w14:paraId="3CA2783C" w14:textId="736C34D5" w:rsidR="0042327A" w:rsidRPr="00AE2028" w:rsidRDefault="0042327A" w:rsidP="00EA7D0C">
            <w:pPr>
              <w:ind w:firstLine="0"/>
              <w:jc w:val="center"/>
              <w:rPr>
                <w:noProof/>
              </w:rPr>
            </w:pPr>
            <w:r w:rsidRPr="00AE2028">
              <w:t>(</w:t>
            </w:r>
            <w:r w:rsidR="007B621D" w:rsidRPr="00AE2028">
              <w:t>3</w:t>
            </w:r>
            <w:r w:rsidRPr="00AE2028">
              <w:t>.2)</w:t>
            </w:r>
          </w:p>
        </w:tc>
      </w:tr>
    </w:tbl>
    <w:p w14:paraId="4709A7AB" w14:textId="0B31DF1D" w:rsidR="0042327A" w:rsidRPr="00AE2028" w:rsidRDefault="0042327A" w:rsidP="0042327A">
      <w:pPr>
        <w:ind w:firstLine="0"/>
      </w:pPr>
    </w:p>
    <w:p w14:paraId="13490B1E" w14:textId="0E10F88B" w:rsidR="004D552B" w:rsidRPr="00AE2028" w:rsidRDefault="004D552B" w:rsidP="0042327A">
      <w:pPr>
        <w:ind w:firstLine="0"/>
      </w:pPr>
      <w:r w:rsidRPr="00AE2028">
        <w:t>Ezenkívül még egy funkciót ellát az alfa jutalmazás. A tesztelések során kiderült, hogy nagyon gyakran elakad az ágens a pálya szélén, akár már az epizód elején. Mivel egyébként is hosszadalmas a tanítás, ezért bevezettem egy számlálót, mellyel nyomon követjük, hogy hány akción keresztül nem került lényegesen arrébb az ágens az előző pozíciójához képest. Ha ez elérte a küszöbértéket, az azt jelenti, hogy a kocsi elakadt és ekkor újraindul a környezet és kezdődik a következő epizód. Mivel szeretnénk elkerülni, hogy a kocsi fennakadjon (és erre a később részletezett tau jutalom kevés), ezért egy nagy negatív értékre állítjuk az alfát.</w:t>
      </w:r>
    </w:p>
    <w:p w14:paraId="58723837" w14:textId="77777777" w:rsidR="0042327A" w:rsidRPr="00AE2028" w:rsidRDefault="0042327A" w:rsidP="001C1685">
      <w:pPr>
        <w:pStyle w:val="Cmsor3"/>
      </w:pPr>
      <w:bookmarkStart w:id="43" w:name="_Toc72172792"/>
      <w:r w:rsidRPr="00AE2028">
        <w:lastRenderedPageBreak/>
        <w:t>Béta</w:t>
      </w:r>
      <w:bookmarkEnd w:id="43"/>
    </w:p>
    <w:p w14:paraId="30E381CE" w14:textId="44FFFCC7" w:rsidR="0042327A" w:rsidRPr="00AE2028" w:rsidRDefault="0042327A" w:rsidP="0042327A">
      <w:r w:rsidRPr="00AE2028">
        <w:t xml:space="preserve">A béta viszont a </w:t>
      </w:r>
      <w:r w:rsidR="00AC0499" w:rsidRPr="00AE2028">
        <w:t>legkomplexebb</w:t>
      </w:r>
      <w:r w:rsidRPr="00AE2028">
        <w:t xml:space="preserve"> algoritmus </w:t>
      </w:r>
      <w:r w:rsidR="00C069F5" w:rsidRPr="00AE2028">
        <w:t>az implementáltak</w:t>
      </w:r>
      <w:r w:rsidRPr="00AE2028">
        <w:t xml:space="preserve"> közül. Ez a</w:t>
      </w:r>
      <w:r w:rsidR="00C069F5" w:rsidRPr="00AE2028">
        <w:t>z algoritmus a</w:t>
      </w:r>
      <w:r w:rsidRPr="00AE2028">
        <w:t xml:space="preserve"> sávtartásért felel, azaz </w:t>
      </w:r>
      <w:r w:rsidR="00C069F5" w:rsidRPr="00AE2028">
        <w:t xml:space="preserve">a célja, hogy </w:t>
      </w:r>
      <w:r w:rsidRPr="00AE2028">
        <w:t>az ágensünk ne menjen át</w:t>
      </w:r>
      <w:r w:rsidR="00C069F5" w:rsidRPr="00AE2028">
        <w:t xml:space="preserve"> </w:t>
      </w:r>
      <w:r w:rsidRPr="00AE2028">
        <w:t>a szembe sávba és ne mehessen le a pályáról sem. Nehézsége abból adódott, hogy a sáv egy fix objektum</w:t>
      </w:r>
      <w:r w:rsidR="00AF51FD" w:rsidRPr="00AE2028">
        <w:t xml:space="preserve"> a környezetben</w:t>
      </w:r>
      <w:r w:rsidRPr="00AE2028">
        <w:t xml:space="preserve">, melynek egyetlen </w:t>
      </w:r>
      <w:r w:rsidR="00AF51FD" w:rsidRPr="00AE2028">
        <w:t xml:space="preserve">attribútuma </w:t>
      </w:r>
      <w:r w:rsidRPr="00AE2028">
        <w:t>van</w:t>
      </w:r>
      <w:r w:rsidR="00AF51FD" w:rsidRPr="00AE2028">
        <w:t xml:space="preserve">, </w:t>
      </w:r>
      <w:r w:rsidRPr="00AE2028">
        <w:t>a középpont</w:t>
      </w:r>
      <w:r w:rsidR="00AF51FD" w:rsidRPr="00AE2028">
        <w:t>jának</w:t>
      </w:r>
      <w:r w:rsidRPr="00AE2028">
        <w:t xml:space="preserve"> </w:t>
      </w:r>
      <w:r w:rsidR="00AF51FD" w:rsidRPr="00AE2028">
        <w:t>koordinátái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AF51FD" w:rsidRPr="00AE2028">
        <w:t xml:space="preserve"> és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00AF51FD" w:rsidRPr="00AE2028">
        <w:t>). Ennyire kevés információval</w:t>
      </w:r>
      <w:r w:rsidRPr="00AE2028">
        <w:t xml:space="preserve"> </w:t>
      </w:r>
      <w:r w:rsidR="00AF51FD" w:rsidRPr="00AE2028">
        <w:t>körülményesebb a</w:t>
      </w:r>
      <w:r w:rsidRPr="00AE2028">
        <w:t xml:space="preserve"> távolságokat számolni. </w:t>
      </w:r>
      <w:r w:rsidR="00AF51FD" w:rsidRPr="00AE2028">
        <w:t>Mivel n</w:t>
      </w:r>
      <w:r w:rsidRPr="00AE2028">
        <w:t>em találtam hasznos leírást</w:t>
      </w:r>
      <w:r w:rsidR="00AF51FD" w:rsidRPr="00AE2028">
        <w:t xml:space="preserve"> arról</w:t>
      </w:r>
      <w:r w:rsidRPr="00AE2028">
        <w:t>, hogy mekkorák a</w:t>
      </w:r>
      <w:r w:rsidR="00AF51FD" w:rsidRPr="00AE2028">
        <w:t xml:space="preserve"> pálya</w:t>
      </w:r>
      <w:r w:rsidRPr="00AE2028">
        <w:t xml:space="preserve"> </w:t>
      </w:r>
      <w:r w:rsidR="00AF51FD" w:rsidRPr="00AE2028">
        <w:t>paraméterei</w:t>
      </w:r>
      <w:r w:rsidRPr="00AE2028">
        <w:t>, így lemértem és függvényt illesztettem rá. Úgy kezelem</w:t>
      </w:r>
      <w:r w:rsidR="00AF51FD" w:rsidRPr="00AE2028">
        <w:t xml:space="preserve"> a szaggatott vonalból képzett pályát</w:t>
      </w:r>
      <w:r w:rsidRPr="00AE2028">
        <w:t>, mintha</w:t>
      </w:r>
      <w:r w:rsidR="00AF51FD" w:rsidRPr="00AE2028">
        <w:t xml:space="preserve"> </w:t>
      </w:r>
      <w:r w:rsidRPr="00AE2028">
        <w:t>egy téglalap</w:t>
      </w:r>
      <w:r w:rsidR="00AF51FD" w:rsidRPr="00AE2028">
        <w:t>ból állna</w:t>
      </w:r>
      <w:r w:rsidRPr="00AE2028">
        <w:t>, melynek két oldalán egy-egy félkör található. A téglalap oldalai egész számokra jöttek ki, így pontosnak gondolom a mérést, de a félkörök nem pontosan félkörök, a tetejük kissé nyomott, így csak becsülöm a sugarat (</w:t>
      </w:r>
      <w:r w:rsidR="00E24662" w:rsidRPr="00AE2028">
        <w:rPr>
          <w:b/>
          <w:bCs/>
        </w:rPr>
        <w:fldChar w:fldCharType="begin"/>
      </w:r>
      <w:r w:rsidR="00E24662" w:rsidRPr="00AE2028">
        <w:rPr>
          <w:b/>
          <w:bCs/>
        </w:rPr>
        <w:instrText xml:space="preserve"> REF _Ref72137406 \h </w:instrText>
      </w:r>
      <w:r w:rsidR="00E24662" w:rsidRPr="00AE2028">
        <w:rPr>
          <w:b/>
          <w:bCs/>
        </w:rPr>
      </w:r>
      <w:r w:rsidR="00E24662" w:rsidRPr="00AE2028">
        <w:rPr>
          <w:b/>
          <w:bCs/>
        </w:rPr>
        <w:instrText xml:space="preserve"> \* MERGEFORMAT </w:instrText>
      </w:r>
      <w:r w:rsidR="00E24662" w:rsidRPr="00AE2028">
        <w:rPr>
          <w:b/>
          <w:bCs/>
        </w:rPr>
        <w:fldChar w:fldCharType="separate"/>
      </w:r>
      <w:r w:rsidR="00B75007" w:rsidRPr="00B75007">
        <w:rPr>
          <w:b/>
          <w:bCs/>
          <w:noProof/>
        </w:rPr>
        <w:t>3</w:t>
      </w:r>
      <w:r w:rsidR="00B75007" w:rsidRPr="00B75007">
        <w:rPr>
          <w:b/>
          <w:bCs/>
        </w:rPr>
        <w:t>.</w:t>
      </w:r>
      <w:r w:rsidR="00B75007" w:rsidRPr="00B75007">
        <w:rPr>
          <w:b/>
          <w:bCs/>
          <w:noProof/>
        </w:rPr>
        <w:t>8</w:t>
      </w:r>
      <w:r w:rsidR="00B75007" w:rsidRPr="00B75007">
        <w:rPr>
          <w:b/>
          <w:bCs/>
        </w:rPr>
        <w:t>. ábra</w:t>
      </w:r>
      <w:r w:rsidR="00E24662" w:rsidRPr="00AE2028">
        <w:rPr>
          <w:b/>
          <w:bCs/>
        </w:rPr>
        <w:fldChar w:fldCharType="end"/>
      </w:r>
      <w:r w:rsidRPr="00AE2028">
        <w:t xml:space="preserve">). Ezeket az adatokat felhasználva a szimuláció koordináta-rendszerében már </w:t>
      </w:r>
      <w:r w:rsidR="00AF51FD" w:rsidRPr="00AE2028">
        <w:t>viszonylag</w:t>
      </w:r>
      <w:r w:rsidRPr="00AE2028">
        <w:t xml:space="preserve"> pontosan lehet becsülni az autó helyzetét a sávokon belül. </w:t>
      </w:r>
    </w:p>
    <w:p w14:paraId="22F77DED" w14:textId="77777777" w:rsidR="0042327A" w:rsidRPr="00AE2028" w:rsidRDefault="0042327A" w:rsidP="0042327A">
      <w:pPr>
        <w:pStyle w:val="Kp"/>
      </w:pPr>
      <w:r w:rsidRPr="00AE2028">
        <w:rPr>
          <w:noProof/>
        </w:rPr>
        <w:drawing>
          <wp:inline distT="0" distB="0" distL="0" distR="0" wp14:anchorId="5107C3AE" wp14:editId="31EAB7FD">
            <wp:extent cx="5400040" cy="2633980"/>
            <wp:effectExtent l="0" t="0" r="0" b="0"/>
            <wp:docPr id="15" name="Áb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2633980"/>
                    </a:xfrm>
                    <a:prstGeom prst="rect">
                      <a:avLst/>
                    </a:prstGeom>
                  </pic:spPr>
                </pic:pic>
              </a:graphicData>
            </a:graphic>
          </wp:inline>
        </w:drawing>
      </w:r>
    </w:p>
    <w:bookmarkStart w:id="44" w:name="_Ref72137406"/>
    <w:p w14:paraId="0BA6A885" w14:textId="0B73CD41" w:rsidR="0042327A" w:rsidRPr="00AE2028" w:rsidRDefault="00716FF7" w:rsidP="0042327A">
      <w:pPr>
        <w:pStyle w:val="Kpalrs"/>
      </w:pPr>
      <w:r>
        <w:fldChar w:fldCharType="begin"/>
      </w:r>
      <w:r>
        <w:instrText xml:space="preserve"> STYLEREF 1 \s </w:instrText>
      </w:r>
      <w:r>
        <w:fldChar w:fldCharType="separate"/>
      </w:r>
      <w:r w:rsidR="00B75007">
        <w:rPr>
          <w:noProof/>
        </w:rPr>
        <w:t>3</w:t>
      </w:r>
      <w:r>
        <w:fldChar w:fldCharType="end"/>
      </w:r>
      <w:r>
        <w:t>.</w:t>
      </w:r>
      <w:fldSimple w:instr=" SEQ ábra \* ARABIC \s 1 ">
        <w:r w:rsidR="00B75007">
          <w:rPr>
            <w:noProof/>
          </w:rPr>
          <w:t>8</w:t>
        </w:r>
      </w:fldSimple>
      <w:r w:rsidR="0042327A" w:rsidRPr="00AE2028">
        <w:t>. ábra</w:t>
      </w:r>
      <w:bookmarkEnd w:id="44"/>
      <w:r w:rsidR="0042327A" w:rsidRPr="00AE2028">
        <w:t xml:space="preserve"> A szaggatott vonal méretei</w:t>
      </w:r>
    </w:p>
    <w:p w14:paraId="139BAB5E" w14:textId="17310CDF" w:rsidR="0042327A" w:rsidRPr="00AE2028" w:rsidRDefault="0042327A" w:rsidP="0042327A">
      <w:r w:rsidRPr="00AE2028">
        <w:t xml:space="preserve">Miután </w:t>
      </w:r>
      <w:r w:rsidR="00AF51FD" w:rsidRPr="00AE2028">
        <w:t>megbecsültem</w:t>
      </w:r>
      <w:r w:rsidRPr="00AE2028">
        <w:t xml:space="preserve"> a pozíciót, már csak a pontozás mértékét kell beállítani</w:t>
      </w:r>
      <w:r w:rsidR="00AF51FD" w:rsidRPr="00AE2028">
        <w:t>.</w:t>
      </w:r>
      <w:r w:rsidRPr="00AE2028">
        <w:t xml:space="preserve"> Ehhez Gauss-görbét </w:t>
      </w:r>
      <w:r w:rsidR="00AF51FD" w:rsidRPr="00AE2028">
        <w:t>használok</w:t>
      </w:r>
      <w:r w:rsidRPr="00AE2028">
        <w:t xml:space="preserve">, melynek a maximuma a jobb oldali sáv közepére van állítva, </w:t>
      </w:r>
      <w:r w:rsidR="005B303B" w:rsidRPr="00AE2028">
        <w:t xml:space="preserve">míg </w:t>
      </w:r>
      <w:r w:rsidRPr="00AE2028">
        <w:t>a koordináta-rendszer origója a szaggatott sávon helyezkedik el (</w:t>
      </w:r>
      <w:r w:rsidR="00E24662" w:rsidRPr="00AE2028">
        <w:rPr>
          <w:b/>
          <w:bCs/>
        </w:rPr>
        <w:fldChar w:fldCharType="begin"/>
      </w:r>
      <w:r w:rsidR="00E24662" w:rsidRPr="00AE2028">
        <w:rPr>
          <w:b/>
          <w:bCs/>
        </w:rPr>
        <w:instrText xml:space="preserve"> REF _Ref72137486 \h </w:instrText>
      </w:r>
      <w:r w:rsidR="00E24662" w:rsidRPr="00AE2028">
        <w:rPr>
          <w:b/>
          <w:bCs/>
        </w:rPr>
      </w:r>
      <w:r w:rsidR="00E24662" w:rsidRPr="00AE2028">
        <w:rPr>
          <w:b/>
          <w:bCs/>
        </w:rPr>
        <w:instrText xml:space="preserve"> \* MERGEFORMAT </w:instrText>
      </w:r>
      <w:r w:rsidR="00E24662" w:rsidRPr="00AE2028">
        <w:rPr>
          <w:b/>
          <w:bCs/>
        </w:rPr>
        <w:fldChar w:fldCharType="separate"/>
      </w:r>
      <w:r w:rsidR="00B75007" w:rsidRPr="00B75007">
        <w:rPr>
          <w:b/>
          <w:bCs/>
          <w:noProof/>
        </w:rPr>
        <w:t>3</w:t>
      </w:r>
      <w:r w:rsidR="00B75007" w:rsidRPr="00B75007">
        <w:rPr>
          <w:b/>
          <w:bCs/>
        </w:rPr>
        <w:t>.</w:t>
      </w:r>
      <w:r w:rsidR="00B75007" w:rsidRPr="00B75007">
        <w:rPr>
          <w:b/>
          <w:bCs/>
          <w:noProof/>
        </w:rPr>
        <w:t>9</w:t>
      </w:r>
      <w:r w:rsidR="00B75007" w:rsidRPr="00B75007">
        <w:rPr>
          <w:b/>
          <w:bCs/>
        </w:rPr>
        <w:t>. ábra</w:t>
      </w:r>
      <w:r w:rsidR="00E24662" w:rsidRPr="00AE2028">
        <w:rPr>
          <w:b/>
          <w:bCs/>
        </w:rPr>
        <w:fldChar w:fldCharType="end"/>
      </w:r>
      <w:r w:rsidRPr="00AE2028">
        <w:t xml:space="preserve">). A görbe szélességét úgy állítottam be, hogy a </w:t>
      </w:r>
      <m:oMath>
        <m:r>
          <w:rPr>
            <w:rFonts w:ascii="Cambria Math" w:hAnsi="Cambria Math"/>
          </w:rPr>
          <m:t>3σ</m:t>
        </m:r>
      </m:oMath>
      <w:r w:rsidRPr="00AE2028">
        <w:t xml:space="preserve"> távolság a sáv széleire essen. </w:t>
      </w:r>
      <w:r w:rsidR="00D923EE" w:rsidRPr="00AE2028">
        <w:t>Így lényegében ezen</w:t>
      </w:r>
      <w:r w:rsidRPr="00AE2028">
        <w:t xml:space="preserve"> a</w:t>
      </w:r>
      <w:r w:rsidR="00D923EE" w:rsidRPr="00AE2028">
        <w:t>z</w:t>
      </w:r>
      <w:r w:rsidRPr="00AE2028">
        <w:t xml:space="preserve"> </w:t>
      </w:r>
      <w:r w:rsidR="00D923EE" w:rsidRPr="00AE2028">
        <w:t>intervallumon</w:t>
      </w:r>
      <w:r w:rsidRPr="00AE2028">
        <w:t xml:space="preserve"> kívül balra, vagyis a</w:t>
      </w:r>
      <w:r w:rsidR="00D923EE" w:rsidRPr="00AE2028">
        <w:t xml:space="preserve"> szembe </w:t>
      </w:r>
      <w:r w:rsidRPr="00AE2028">
        <w:t xml:space="preserve">sávban nincs </w:t>
      </w:r>
      <w:r w:rsidR="00D923EE" w:rsidRPr="00AE2028">
        <w:t>büntetés</w:t>
      </w:r>
      <w:r w:rsidRPr="00AE2028">
        <w:t xml:space="preserve"> az úttest széléig, </w:t>
      </w:r>
      <w:r w:rsidR="00D923EE" w:rsidRPr="00AE2028">
        <w:t>mivel a Gauss-görbe közel nulla értéket vesz fel. A</w:t>
      </w:r>
      <w:r w:rsidRPr="00AE2028">
        <w:t>z</w:t>
      </w:r>
      <w:r w:rsidR="00D923EE" w:rsidRPr="00AE2028">
        <w:t>onban az</w:t>
      </w:r>
      <w:r w:rsidRPr="00AE2028">
        <w:t xml:space="preserve"> úttest szél</w:t>
      </w:r>
      <w:r w:rsidR="00D923EE" w:rsidRPr="00AE2028">
        <w:t>ei</w:t>
      </w:r>
      <w:r w:rsidRPr="00AE2028">
        <w:t>től kifelé súlyosan büntetünk</w:t>
      </w:r>
      <w:r w:rsidR="00D923EE" w:rsidRPr="00AE2028">
        <w:t>, i</w:t>
      </w:r>
      <w:r w:rsidRPr="00AE2028">
        <w:t xml:space="preserve">nnentől egy nagy abszolút értékű negatív számra (pl.: -100) </w:t>
      </w:r>
      <w:r w:rsidR="00D923EE" w:rsidRPr="00AE2028">
        <w:t>állítom</w:t>
      </w:r>
      <w:r w:rsidRPr="00AE2028">
        <w:t xml:space="preserve"> a bétát. </w:t>
      </w:r>
      <w:r w:rsidR="00D923EE" w:rsidRPr="00AE2028">
        <w:t>Viszont a szembe sávban haladást is büntetni kellene</w:t>
      </w:r>
      <w:r w:rsidRPr="00AE2028">
        <w:t>, tehát</w:t>
      </w:r>
      <w:r w:rsidR="00D923EE" w:rsidRPr="00AE2028">
        <w:t xml:space="preserve"> arra a sávra </w:t>
      </w:r>
      <w:r w:rsidR="00D923EE" w:rsidRPr="00AE2028">
        <w:lastRenderedPageBreak/>
        <w:t>egy</w:t>
      </w:r>
      <w:r w:rsidR="00406928" w:rsidRPr="00AE2028">
        <w:t xml:space="preserve"> az abszcisszára tükrözött, ugyanakkora szórású Gauss-görbét illesztettem. A középpontját, azaz minimumát a pálya szélén éri el. Önkényesen választottam meg az áttérés helyét is az egyik görbéről a másikra, úgy, hogy az átmenetben minimális</w:t>
      </w:r>
      <w:r w:rsidR="00F10B84" w:rsidRPr="00AE2028">
        <w:t xml:space="preserve"> ugrás</w:t>
      </w:r>
      <w:r w:rsidR="00406928" w:rsidRPr="00AE2028">
        <w:t xml:space="preserve"> legyen:</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5CC452D" w14:textId="77777777" w:rsidTr="00EA7D0C">
        <w:trPr>
          <w:trHeight w:val="554"/>
        </w:trPr>
        <w:tc>
          <w:tcPr>
            <w:tcW w:w="1111" w:type="dxa"/>
            <w:vAlign w:val="center"/>
          </w:tcPr>
          <w:p w14:paraId="5609FFB3" w14:textId="77777777" w:rsidR="0042327A" w:rsidRPr="00AE2028" w:rsidRDefault="0042327A" w:rsidP="00EA7D0C">
            <w:pPr>
              <w:ind w:firstLine="0"/>
              <w:jc w:val="center"/>
              <w:rPr>
                <w:noProof/>
              </w:rPr>
            </w:pPr>
          </w:p>
        </w:tc>
        <w:tc>
          <w:tcPr>
            <w:tcW w:w="6246" w:type="dxa"/>
            <w:vAlign w:val="center"/>
          </w:tcPr>
          <w:p w14:paraId="58A36BF7" w14:textId="658678C0" w:rsidR="0042327A" w:rsidRPr="00AE2028" w:rsidRDefault="0042327A" w:rsidP="00EA7D0C">
            <w:pPr>
              <w:jc w:val="center"/>
              <w:rPr>
                <w:noProof/>
              </w:rPr>
            </w:pPr>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-100,  &amp;x≥6σ</m:t>
                        </m:r>
                      </m:e>
                      <m:e>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hAnsi="Cambria Math"/>
                          </w:rPr>
                          <m:t>,  -σ&lt;x&lt;6σ</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x+2μ</m:t>
                                        </m:r>
                                      </m:num>
                                      <m:den>
                                        <m:r>
                                          <w:rPr>
                                            <w:rFonts w:ascii="Cambria Math" w:hAnsi="Cambria Math"/>
                                          </w:rPr>
                                          <m:t>σ</m:t>
                                        </m:r>
                                      </m:den>
                                    </m:f>
                                  </m:e>
                                </m:d>
                              </m:e>
                              <m:sup>
                                <m:r>
                                  <w:rPr>
                                    <w:rFonts w:ascii="Cambria Math" w:hAnsi="Cambria Math"/>
                                  </w:rPr>
                                  <m:t>2</m:t>
                                </m:r>
                              </m:sup>
                            </m:sSup>
                          </m:sup>
                        </m:sSup>
                        <m:r>
                          <w:rPr>
                            <w:rFonts w:ascii="Cambria Math" w:hAnsi="Cambria Math"/>
                          </w:rPr>
                          <m:t>,  -6σ&lt;x≤-σ</m:t>
                        </m:r>
                        <m:ctrlPr>
                          <w:rPr>
                            <w:rFonts w:ascii="Cambria Math" w:eastAsia="Cambria Math" w:hAnsi="Cambria Math" w:cs="Cambria Math"/>
                            <w:i/>
                          </w:rPr>
                        </m:ctrlPr>
                      </m:e>
                      <m:e>
                        <m:r>
                          <w:rPr>
                            <w:rFonts w:ascii="Cambria Math" w:hAnsi="Cambria Math"/>
                          </w:rPr>
                          <m:t>-100,  &amp;x≤-6σ</m:t>
                        </m:r>
                      </m:e>
                    </m:eqArr>
                  </m:e>
                </m:d>
              </m:oMath>
            </m:oMathPara>
          </w:p>
        </w:tc>
        <w:tc>
          <w:tcPr>
            <w:tcW w:w="1443" w:type="dxa"/>
            <w:vAlign w:val="center"/>
          </w:tcPr>
          <w:p w14:paraId="1071B8D4" w14:textId="70903CD3" w:rsidR="0042327A" w:rsidRPr="00AE2028" w:rsidRDefault="0042327A" w:rsidP="00EA7D0C">
            <w:pPr>
              <w:ind w:firstLine="0"/>
              <w:jc w:val="center"/>
              <w:rPr>
                <w:noProof/>
              </w:rPr>
            </w:pPr>
            <w:r w:rsidRPr="00AE2028">
              <w:t>(</w:t>
            </w:r>
            <w:r w:rsidR="007B621D" w:rsidRPr="00AE2028">
              <w:t>3</w:t>
            </w:r>
            <w:r w:rsidRPr="00AE2028">
              <w:t>.3)</w:t>
            </w:r>
          </w:p>
        </w:tc>
      </w:tr>
    </w:tbl>
    <w:p w14:paraId="23265064" w14:textId="488F2D53" w:rsidR="0042327A" w:rsidRPr="00AE2028" w:rsidRDefault="0042327A" w:rsidP="009E255A">
      <w:pPr>
        <w:pStyle w:val="Kp"/>
        <w:jc w:val="both"/>
      </w:pPr>
    </w:p>
    <w:p w14:paraId="40444A1C" w14:textId="77777777" w:rsidR="009E255A" w:rsidRPr="00AE2028" w:rsidRDefault="009E255A" w:rsidP="009E255A">
      <w:pPr>
        <w:pStyle w:val="Kp"/>
        <w:jc w:val="both"/>
      </w:pPr>
      <w:r w:rsidRPr="00AE2028">
        <w:rPr>
          <w:noProof/>
        </w:rPr>
        <w:drawing>
          <wp:inline distT="0" distB="0" distL="0" distR="0" wp14:anchorId="6E7736F9" wp14:editId="14A95D55">
            <wp:extent cx="5400040" cy="2533650"/>
            <wp:effectExtent l="0" t="0" r="0" b="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400040" cy="2533650"/>
                    </a:xfrm>
                    <a:prstGeom prst="rect">
                      <a:avLst/>
                    </a:prstGeom>
                  </pic:spPr>
                </pic:pic>
              </a:graphicData>
            </a:graphic>
          </wp:inline>
        </w:drawing>
      </w:r>
    </w:p>
    <w:bookmarkStart w:id="45" w:name="_Ref72137486"/>
    <w:p w14:paraId="24AC18BD" w14:textId="131921C3" w:rsidR="0042327A" w:rsidRPr="00AE2028" w:rsidRDefault="00716FF7" w:rsidP="009E255A">
      <w:pPr>
        <w:pStyle w:val="Kpalrs"/>
      </w:pPr>
      <w:r>
        <w:fldChar w:fldCharType="begin"/>
      </w:r>
      <w:r>
        <w:instrText xml:space="preserve"> STYLEREF 1 \s </w:instrText>
      </w:r>
      <w:r>
        <w:fldChar w:fldCharType="separate"/>
      </w:r>
      <w:r w:rsidR="00B75007">
        <w:rPr>
          <w:noProof/>
        </w:rPr>
        <w:t>3</w:t>
      </w:r>
      <w:r>
        <w:fldChar w:fldCharType="end"/>
      </w:r>
      <w:r>
        <w:t>.</w:t>
      </w:r>
      <w:fldSimple w:instr=" SEQ ábra \* ARABIC \s 1 ">
        <w:r w:rsidR="00B75007">
          <w:rPr>
            <w:noProof/>
          </w:rPr>
          <w:t>9</w:t>
        </w:r>
      </w:fldSimple>
      <w:r w:rsidR="009E255A" w:rsidRPr="00AE2028">
        <w:t>. ábra</w:t>
      </w:r>
      <w:bookmarkEnd w:id="45"/>
      <w:r w:rsidR="009E255A" w:rsidRPr="00AE2028">
        <w:t xml:space="preserve"> Gauss-görbe elhelyezkedése a pályán</w:t>
      </w:r>
    </w:p>
    <w:p w14:paraId="793DDAFB" w14:textId="25B9B1F8" w:rsidR="0042327A" w:rsidRPr="00AE2028" w:rsidRDefault="0042327A" w:rsidP="001C1685">
      <w:pPr>
        <w:pStyle w:val="Cmsor3"/>
      </w:pPr>
      <w:bookmarkStart w:id="46" w:name="_Toc72172793"/>
      <w:r w:rsidRPr="00AE2028">
        <w:t>Gamma</w:t>
      </w:r>
      <w:bookmarkEnd w:id="46"/>
    </w:p>
    <w:p w14:paraId="5506C498" w14:textId="1AB48A5C" w:rsidR="0042327A" w:rsidRPr="00AE2028" w:rsidRDefault="0042327A" w:rsidP="0042327A">
      <w:r w:rsidRPr="00AE2028">
        <w:t xml:space="preserve">A következő jutalmazás </w:t>
      </w:r>
      <w:r w:rsidR="00406928" w:rsidRPr="00AE2028">
        <w:t>célja</w:t>
      </w:r>
      <w:r w:rsidRPr="00AE2028">
        <w:t xml:space="preserve">, hogy a kocsi megálljon a piros lámpánál. </w:t>
      </w:r>
      <w:r w:rsidR="00406928" w:rsidRPr="00AE2028">
        <w:t>Az algoritmus</w:t>
      </w:r>
      <w:r w:rsidRPr="00AE2028">
        <w:t xml:space="preserve"> állapotgép-szerűen működik, bizonyos időközönként vált a lámpa piros és zöld között (sárgával egyelőre még nem szükséges foglalkozni). </w:t>
      </w:r>
      <w:r w:rsidR="00406928" w:rsidRPr="00AE2028">
        <w:t>A váltás</w:t>
      </w:r>
      <w:r w:rsidRPr="00AE2028">
        <w:t xml:space="preserve"> grafikusan még nem jelenik meg a környezetben, az objektum változtatásokat megvalósítani a PyBullet-ben nem triviális. </w:t>
      </w:r>
    </w:p>
    <w:p w14:paraId="7FB0ED55" w14:textId="2DDABD17" w:rsidR="0042327A" w:rsidRPr="00AE2028" w:rsidRDefault="0042327A" w:rsidP="0042327A">
      <w:r w:rsidRPr="00AE2028">
        <w:t>Ha zöld a lámpa a gamma értéke nulla. Ha piros, akkor megvizsgáljuk az ágens távolságát a lámpától (</w:t>
      </w:r>
      <w:r w:rsidR="00406928" w:rsidRPr="00AE2028">
        <w:t>a síkban</w:t>
      </w:r>
      <w:r w:rsidRPr="00AE2028">
        <w:t xml:space="preserve">), és ha 2 egységen (méter) belül van, akkor a cél, hogy álljon meg a kocsi, vagyis </w:t>
      </w:r>
      <w:r w:rsidR="00406928" w:rsidRPr="00AE2028">
        <w:t>csökkentse</w:t>
      </w:r>
      <w:r w:rsidRPr="00AE2028">
        <w:t xml:space="preserve"> le a sebességét nullára. </w:t>
      </w:r>
      <w:r w:rsidR="00406928" w:rsidRPr="00AE2028">
        <w:t>Ezért</w:t>
      </w:r>
      <w:r w:rsidRPr="00AE2028">
        <w:t xml:space="preserve"> a </w:t>
      </w:r>
      <w:r w:rsidR="00406928" w:rsidRPr="00AE2028">
        <w:t>gamma értékét</w:t>
      </w:r>
      <w:r w:rsidRPr="00AE2028">
        <w:t xml:space="preserve"> a sebesség </w:t>
      </w:r>
      <w:r w:rsidR="00406928" w:rsidRPr="00AE2028">
        <w:t xml:space="preserve">függvényében választom meg, jelen eseteben legyen egyszerűen a sebesség </w:t>
      </w:r>
      <w:r w:rsidRPr="00AE2028">
        <w:lastRenderedPageBreak/>
        <w:t xml:space="preserve">mínusz egyszerese. Ha a kocsi már fél </w:t>
      </w:r>
      <w:r w:rsidR="00406928" w:rsidRPr="00AE2028">
        <w:t>méterre is</w:t>
      </w:r>
      <w:r w:rsidRPr="00AE2028">
        <w:t xml:space="preserve"> megközelítette a lámpát, miközben</w:t>
      </w:r>
      <w:r w:rsidR="00406928" w:rsidRPr="00AE2028">
        <w:t xml:space="preserve"> </w:t>
      </w:r>
      <w:proofErr w:type="gramStart"/>
      <w:r w:rsidR="00406928" w:rsidRPr="00AE2028">
        <w:t xml:space="preserve">az </w:t>
      </w:r>
      <w:r w:rsidRPr="00AE2028">
        <w:t xml:space="preserve"> piros</w:t>
      </w:r>
      <w:proofErr w:type="gramEnd"/>
      <w:r w:rsidRPr="00AE2028">
        <w:t>, akkor a gamm</w:t>
      </w:r>
      <w:r w:rsidR="001A430E" w:rsidRPr="00AE2028">
        <w:t>a</w:t>
      </w:r>
      <w:r w:rsidRPr="00AE2028">
        <w:t xml:space="preserve"> </w:t>
      </w:r>
      <w:r w:rsidR="00406928" w:rsidRPr="00AE2028">
        <w:t>szintén</w:t>
      </w:r>
      <w:r w:rsidRPr="00AE2028">
        <w:t xml:space="preserve"> egy nagy abszolútértékű negatív konstans</w:t>
      </w:r>
      <w:r w:rsidR="001A430E" w:rsidRPr="00AE2028">
        <w:t xml:space="preserve"> értéket vesz fel</w:t>
      </w:r>
      <w:r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6E8B06E" w14:textId="77777777" w:rsidTr="00EA7D0C">
        <w:trPr>
          <w:trHeight w:val="554"/>
        </w:trPr>
        <w:tc>
          <w:tcPr>
            <w:tcW w:w="1111" w:type="dxa"/>
            <w:vAlign w:val="center"/>
          </w:tcPr>
          <w:p w14:paraId="418DC838" w14:textId="77777777" w:rsidR="0042327A" w:rsidRPr="00AE2028" w:rsidRDefault="0042327A" w:rsidP="00EA7D0C">
            <w:pPr>
              <w:ind w:firstLine="0"/>
              <w:jc w:val="center"/>
              <w:rPr>
                <w:noProof/>
              </w:rPr>
            </w:pPr>
          </w:p>
        </w:tc>
        <w:tc>
          <w:tcPr>
            <w:tcW w:w="6246" w:type="dxa"/>
            <w:vAlign w:val="center"/>
          </w:tcPr>
          <w:p w14:paraId="7746ED5F" w14:textId="0A74210A" w:rsidR="0042327A" w:rsidRPr="00AE2028" w:rsidRDefault="0042327A" w:rsidP="00EA7D0C">
            <w:pPr>
              <w:jc w:val="center"/>
              <w:rPr>
                <w:noProof/>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&amp;d&gt;2</m:t>
                        </m:r>
                      </m:e>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e>
                        </m:rad>
                        <m:r>
                          <w:rPr>
                            <w:rFonts w:ascii="Cambria Math" w:hAnsi="Cambria Math"/>
                          </w:rPr>
                          <m:t>,  &amp;2≥d≥0.5</m:t>
                        </m:r>
                        <m:ctrlPr>
                          <w:rPr>
                            <w:rFonts w:ascii="Cambria Math" w:eastAsia="Cambria Math" w:hAnsi="Cambria Math" w:cs="Cambria Math"/>
                            <w:i/>
                          </w:rPr>
                        </m:ctrlPr>
                      </m:e>
                      <m:e>
                        <m:r>
                          <w:rPr>
                            <w:rFonts w:ascii="Cambria Math" w:hAnsi="Cambria Math"/>
                          </w:rPr>
                          <m:t>-100,  &amp;d&lt;0.5</m:t>
                        </m:r>
                      </m:e>
                    </m:eqArr>
                  </m:e>
                </m:d>
              </m:oMath>
            </m:oMathPara>
          </w:p>
        </w:tc>
        <w:tc>
          <w:tcPr>
            <w:tcW w:w="1443" w:type="dxa"/>
            <w:vAlign w:val="center"/>
          </w:tcPr>
          <w:p w14:paraId="770D5E54" w14:textId="3B930308" w:rsidR="0042327A" w:rsidRPr="00AE2028" w:rsidRDefault="0042327A" w:rsidP="00EA7D0C">
            <w:pPr>
              <w:ind w:firstLine="0"/>
              <w:jc w:val="center"/>
              <w:rPr>
                <w:noProof/>
              </w:rPr>
            </w:pPr>
            <w:r w:rsidRPr="00AE2028">
              <w:t>(</w:t>
            </w:r>
            <w:r w:rsidR="007B621D" w:rsidRPr="00AE2028">
              <w:t>3</w:t>
            </w:r>
            <w:r w:rsidRPr="00AE2028">
              <w:t>.4)</w:t>
            </w:r>
          </w:p>
        </w:tc>
      </w:tr>
    </w:tbl>
    <w:p w14:paraId="37C545CD" w14:textId="77777777" w:rsidR="0042327A" w:rsidRPr="00AE2028" w:rsidRDefault="0042327A" w:rsidP="0042327A">
      <w:pPr>
        <w:ind w:firstLine="0"/>
      </w:pPr>
    </w:p>
    <w:p w14:paraId="26139B25" w14:textId="77777777" w:rsidR="0042327A" w:rsidRPr="00AE2028" w:rsidRDefault="0042327A" w:rsidP="001C1685">
      <w:pPr>
        <w:pStyle w:val="Cmsor3"/>
      </w:pPr>
      <w:bookmarkStart w:id="47" w:name="_Toc72172794"/>
      <w:r w:rsidRPr="00AE2028">
        <w:t>Delta</w:t>
      </w:r>
      <w:bookmarkEnd w:id="47"/>
    </w:p>
    <w:p w14:paraId="77F77D1F" w14:textId="77777777" w:rsidR="001A430E" w:rsidRPr="00AE2028" w:rsidRDefault="0042327A" w:rsidP="0042327A">
      <w:r w:rsidRPr="00AE2028">
        <w:t xml:space="preserve">Biztonsági szempontból az egyik legfontosabb </w:t>
      </w:r>
      <w:r w:rsidR="001A430E" w:rsidRPr="00AE2028">
        <w:t>képesség</w:t>
      </w:r>
      <w:r w:rsidRPr="00AE2028">
        <w:t xml:space="preserve">, hogy az ágens </w:t>
      </w:r>
      <w:r w:rsidR="001A430E" w:rsidRPr="00AE2028">
        <w:t>ki tudja</w:t>
      </w:r>
      <w:r w:rsidRPr="00AE2028">
        <w:t xml:space="preserve"> k</w:t>
      </w:r>
      <w:r w:rsidR="001A430E" w:rsidRPr="00AE2028">
        <w:t>erüln</w:t>
      </w:r>
      <w:r w:rsidRPr="00AE2028">
        <w:t>i az útjába kerülő objektumokat. A delta jutalom, annál nagyobb, minél kevésbé közelít meg</w:t>
      </w:r>
      <w:r w:rsidR="001A430E" w:rsidRPr="00AE2028">
        <w:t xml:space="preserve"> az ágens</w:t>
      </w:r>
      <w:r w:rsidRPr="00AE2028">
        <w:t xml:space="preserve"> egy álló objektumot. Egyelőre a legközelebbi objektum távolságát vetjük össze az ágens távolságával. Ezt a későbbiekben érdemes </w:t>
      </w:r>
      <w:r w:rsidR="001A430E" w:rsidRPr="00AE2028">
        <w:t>lehet</w:t>
      </w:r>
      <w:r w:rsidRPr="00AE2028">
        <w:t xml:space="preserve"> még tovább fejleszteni, például, hogy csak arra az objektumra figyeljen, amerre halad, vagy akár több objektum távolságát is figyelembe vegye egyszerre. </w:t>
      </w:r>
    </w:p>
    <w:p w14:paraId="5933B3D4" w14:textId="119F97FD" w:rsidR="0042327A" w:rsidRPr="00AE2028" w:rsidRDefault="001A430E" w:rsidP="0042327A">
      <w:r w:rsidRPr="00AE2028">
        <w:t>A függvény alakja ennél is egy x-tengelyre</w:t>
      </w:r>
      <w:r w:rsidR="00F81F86" w:rsidRPr="00AE2028">
        <w:t xml:space="preserve"> tükrözött Gauss-</w:t>
      </w:r>
      <w:r w:rsidRPr="00AE2028">
        <w:t>görbe</w:t>
      </w:r>
      <w:r w:rsidR="00F81F86" w:rsidRPr="00AE2028">
        <w:t xml:space="preserve">. </w:t>
      </w:r>
      <w:r w:rsidRPr="00AE2028">
        <w:t xml:space="preserve">A görbe a kocsi és a legközelebbi álló objektum közti egyenesre illeszkedik, mégpedig oly módon, hogy a </w:t>
      </w:r>
      <w:r w:rsidR="005707D6" w:rsidRPr="00AE2028">
        <w:t xml:space="preserve">görbe középpontja egybe esik az objektummal. A cél, hogy az ágens legalább 1 méter sugarú körön kívül kerülje el az objektumot, így 1 méteren belül büntetünk, azon kívül nincs pedig jutalmazás. </w:t>
      </w:r>
      <w:r w:rsidR="00F81F86" w:rsidRPr="00AE2028">
        <w:t>A kitevőben lévő 7-es szorzót</w:t>
      </w:r>
      <w:r w:rsidRPr="00AE2028">
        <w:t>, azaz a görbe szélességét</w:t>
      </w:r>
      <w:r w:rsidR="00F81F86" w:rsidRPr="00AE2028">
        <w:t xml:space="preserve"> azért választottam ennyinek, mert így a </w:t>
      </w:r>
      <m:oMath>
        <m:sSub>
          <m:sSubPr>
            <m:ctrlPr>
              <w:rPr>
                <w:rFonts w:ascii="Cambria Math" w:hAnsi="Cambria Math"/>
                <w:i/>
              </w:rPr>
            </m:ctrlPr>
          </m:sSubPr>
          <m:e>
            <m:r>
              <w:rPr>
                <w:rFonts w:ascii="Cambria Math" w:hAnsi="Cambria Math"/>
              </w:rPr>
              <m:t>w</m:t>
            </m:r>
          </m:e>
          <m:sub>
            <m:r>
              <w:rPr>
                <w:rFonts w:ascii="Cambria Math" w:hAnsi="Cambria Math"/>
              </w:rPr>
              <m:t>δ</m:t>
            </m:r>
          </m:sub>
        </m:sSub>
      </m:oMath>
      <w:r w:rsidR="00F81F86" w:rsidRPr="00AE2028">
        <w:t xml:space="preserve"> értékét 0 és 100 között változtatva is kicsi lesz az ugrás</w:t>
      </w:r>
      <m:oMath>
        <m:r>
          <w:rPr>
            <w:rFonts w:ascii="Cambria Math" w:hAnsi="Cambria Math"/>
          </w:rPr>
          <m:t xml:space="preserve"> d=1</m:t>
        </m:r>
      </m:oMath>
      <w:r w:rsidR="00F81F86" w:rsidRPr="00AE2028">
        <w:t xml:space="preserve"> méternél</w:t>
      </w:r>
      <w:r w:rsidR="0042327A"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64E6945" w14:textId="77777777" w:rsidTr="00EA7D0C">
        <w:trPr>
          <w:trHeight w:val="349"/>
        </w:trPr>
        <w:tc>
          <w:tcPr>
            <w:tcW w:w="1111" w:type="dxa"/>
            <w:vAlign w:val="center"/>
          </w:tcPr>
          <w:p w14:paraId="2F86C09B" w14:textId="77777777" w:rsidR="0042327A" w:rsidRPr="00AE2028" w:rsidRDefault="0042327A" w:rsidP="00EA7D0C">
            <w:pPr>
              <w:ind w:firstLine="0"/>
              <w:jc w:val="center"/>
              <w:rPr>
                <w:noProof/>
              </w:rPr>
            </w:pPr>
          </w:p>
        </w:tc>
        <w:tc>
          <w:tcPr>
            <w:tcW w:w="6246" w:type="dxa"/>
            <w:vAlign w:val="center"/>
          </w:tcPr>
          <w:p w14:paraId="5F97C60F" w14:textId="2564A978" w:rsidR="0042327A" w:rsidRPr="00AE2028" w:rsidRDefault="0042327A" w:rsidP="00EA7D0C">
            <w:pPr>
              <w:jc w:val="center"/>
              <w:rPr>
                <w:noProof/>
              </w:rPr>
            </w:pPr>
            <m:oMathPara>
              <m:oMath>
                <m:r>
                  <w:rPr>
                    <w:rFonts w:ascii="Cambria Math" w:hAnsi="Cambria Math"/>
                  </w:rPr>
                  <m:t>δ=</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m:t>
                        </m:r>
                      </m:e>
                      <m:e>
                        <m:r>
                          <w:rPr>
                            <w:rFonts w:ascii="Cambria Math" w:hAnsi="Cambria Math"/>
                          </w:rPr>
                          <m:t>0,  &amp;d≥1</m:t>
                        </m:r>
                      </m:e>
                    </m:eqArr>
                  </m:e>
                </m:d>
              </m:oMath>
            </m:oMathPara>
          </w:p>
        </w:tc>
        <w:tc>
          <w:tcPr>
            <w:tcW w:w="1443" w:type="dxa"/>
            <w:vAlign w:val="center"/>
          </w:tcPr>
          <w:p w14:paraId="5C961FCA" w14:textId="129EBD54" w:rsidR="0042327A" w:rsidRPr="00AE2028" w:rsidRDefault="0042327A" w:rsidP="00EA7D0C">
            <w:pPr>
              <w:ind w:firstLine="0"/>
              <w:jc w:val="center"/>
              <w:rPr>
                <w:noProof/>
              </w:rPr>
            </w:pPr>
            <w:r w:rsidRPr="00AE2028">
              <w:t>(</w:t>
            </w:r>
            <w:r w:rsidR="007B621D" w:rsidRPr="00AE2028">
              <w:t>3</w:t>
            </w:r>
            <w:r w:rsidRPr="00AE2028">
              <w:t>.5)</w:t>
            </w:r>
          </w:p>
        </w:tc>
      </w:tr>
    </w:tbl>
    <w:p w14:paraId="09292A3A" w14:textId="77777777" w:rsidR="0042327A" w:rsidRPr="00AE2028" w:rsidRDefault="0042327A" w:rsidP="0042327A"/>
    <w:p w14:paraId="0B45A25B" w14:textId="77777777" w:rsidR="0042327A" w:rsidRPr="00AE2028" w:rsidRDefault="0042327A" w:rsidP="001C1685">
      <w:pPr>
        <w:pStyle w:val="Cmsor3"/>
      </w:pPr>
      <w:bookmarkStart w:id="48" w:name="_Toc72172795"/>
      <w:r w:rsidRPr="00AE2028">
        <w:t>Epszilon</w:t>
      </w:r>
      <w:bookmarkEnd w:id="48"/>
    </w:p>
    <w:p w14:paraId="097221C7" w14:textId="577C41A7" w:rsidR="0042327A" w:rsidRPr="00AE2028" w:rsidRDefault="005707D6" w:rsidP="0042327A">
      <w:r w:rsidRPr="00AE2028">
        <w:t>Nemcsak az álló, hanem a</w:t>
      </w:r>
      <w:r w:rsidR="0042327A" w:rsidRPr="00AE2028">
        <w:t xml:space="preserve"> mozgó járműveket is célszerű lenne elkerülnie az ágensnek, erre szolgál az epszilon algoritmus. A mozgó objektum a GUI-ban állítható konstans sebeséggel mozog két fix pont között oda</w:t>
      </w:r>
      <w:r w:rsidRPr="00AE2028">
        <w:t xml:space="preserve"> és </w:t>
      </w:r>
      <w:r w:rsidR="0042327A" w:rsidRPr="00AE2028">
        <w:t>vissza. Jelenleg egy ilyen objektum található a pályán, mely az úttest két széle között ingázik</w:t>
      </w:r>
      <w:r w:rsidRPr="00AE2028">
        <w:t xml:space="preserve"> a célvonalnál</w:t>
      </w:r>
      <w:r w:rsidR="0042327A" w:rsidRPr="00AE2028">
        <w:t>. Ha az ágens túlságosan megközelíti, például 1 méterre, akkor negatív jutalmat adunk</w:t>
      </w:r>
      <w:r w:rsidR="00F81F86" w:rsidRPr="00AE2028">
        <w:t>, ugyanúgy, mint a delta esetében</w:t>
      </w:r>
      <w:r w:rsidR="0042327A"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EF51DA" w14:textId="77777777" w:rsidTr="00EA7D0C">
        <w:trPr>
          <w:trHeight w:val="349"/>
        </w:trPr>
        <w:tc>
          <w:tcPr>
            <w:tcW w:w="1111" w:type="dxa"/>
            <w:vAlign w:val="center"/>
          </w:tcPr>
          <w:p w14:paraId="7A8682EA" w14:textId="77777777" w:rsidR="0042327A" w:rsidRPr="00AE2028" w:rsidRDefault="0042327A" w:rsidP="00EA7D0C">
            <w:pPr>
              <w:ind w:firstLine="0"/>
              <w:jc w:val="center"/>
              <w:rPr>
                <w:noProof/>
              </w:rPr>
            </w:pPr>
          </w:p>
        </w:tc>
        <w:tc>
          <w:tcPr>
            <w:tcW w:w="6246" w:type="dxa"/>
            <w:vAlign w:val="center"/>
          </w:tcPr>
          <w:p w14:paraId="155950FC" w14:textId="4DCFD4FF" w:rsidR="0042327A" w:rsidRPr="00AE2028" w:rsidRDefault="0042327A" w:rsidP="00EA7D0C">
            <w:pPr>
              <w:jc w:val="center"/>
              <w:rPr>
                <w:noProof/>
              </w:rPr>
            </w:pPr>
            <m:oMathPara>
              <m:oMath>
                <m:r>
                  <w:rPr>
                    <w:rFonts w:ascii="Cambria Math" w:hAnsi="Cambria Math"/>
                  </w:rPr>
                  <m:t>ε=</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m:t>
                        </m:r>
                      </m:e>
                      <m:e>
                        <m:r>
                          <w:rPr>
                            <w:rFonts w:ascii="Cambria Math" w:hAnsi="Cambria Math"/>
                          </w:rPr>
                          <m:t>0,  &amp;d≥1</m:t>
                        </m:r>
                      </m:e>
                    </m:eqArr>
                  </m:e>
                </m:d>
              </m:oMath>
            </m:oMathPara>
          </w:p>
        </w:tc>
        <w:tc>
          <w:tcPr>
            <w:tcW w:w="1443" w:type="dxa"/>
            <w:vAlign w:val="center"/>
          </w:tcPr>
          <w:p w14:paraId="1E847E55" w14:textId="07CE272A" w:rsidR="0042327A" w:rsidRPr="00AE2028" w:rsidRDefault="0042327A" w:rsidP="00EA7D0C">
            <w:pPr>
              <w:ind w:firstLine="0"/>
              <w:jc w:val="center"/>
              <w:rPr>
                <w:noProof/>
              </w:rPr>
            </w:pPr>
            <w:r w:rsidRPr="00AE2028">
              <w:t>(</w:t>
            </w:r>
            <w:r w:rsidR="007B621D" w:rsidRPr="00AE2028">
              <w:t>3</w:t>
            </w:r>
            <w:r w:rsidRPr="00AE2028">
              <w:t>.6)</w:t>
            </w:r>
          </w:p>
        </w:tc>
      </w:tr>
    </w:tbl>
    <w:p w14:paraId="1F5E36D5" w14:textId="77777777" w:rsidR="0042327A" w:rsidRPr="00AE2028" w:rsidRDefault="0042327A" w:rsidP="0042327A"/>
    <w:p w14:paraId="2BC474AF" w14:textId="0C0BE4D7" w:rsidR="006A39A7" w:rsidRPr="00AE2028" w:rsidRDefault="003919E7" w:rsidP="001C1685">
      <w:pPr>
        <w:pStyle w:val="Cmsor3"/>
      </w:pPr>
      <w:bookmarkStart w:id="49" w:name="_Toc72172796"/>
      <w:r w:rsidRPr="00AE2028">
        <w:t>Tau</w:t>
      </w:r>
      <w:bookmarkEnd w:id="49"/>
    </w:p>
    <w:p w14:paraId="3F56B132" w14:textId="2ACD0AA7" w:rsidR="003919E7" w:rsidRPr="00AE2028" w:rsidRDefault="003919E7" w:rsidP="003919E7">
      <w:r w:rsidRPr="00AE2028">
        <w:t>Még egy fontos tényezőre nem figyel az ágens: az időre. Szükséges bevezetni egy olyan jutalmazó függvényt is, mely arra sarkallja az ágenst, hogy ne csak egyszerűen eljusson a célba, hanem ezt minél gyorsabban tegye meg. Logikailag a függvényt úgy</w:t>
      </w:r>
      <w:r w:rsidR="005707D6" w:rsidRPr="00AE2028">
        <w:t xml:space="preserve"> </w:t>
      </w:r>
      <w:r w:rsidRPr="00AE2028">
        <w:t xml:space="preserve">érdemes felépíteni, hogy </w:t>
      </w:r>
      <w:r w:rsidR="005707D6" w:rsidRPr="00AE2028">
        <w:t xml:space="preserve">legyen </w:t>
      </w:r>
      <w:r w:rsidRPr="00AE2028">
        <w:t xml:space="preserve">pozitív a jutalom, ha az epizód </w:t>
      </w:r>
      <w:r w:rsidR="005707D6" w:rsidRPr="00AE2028">
        <w:t>befejezte</w:t>
      </w:r>
      <w:r w:rsidRPr="00AE2028">
        <w:t xml:space="preserve"> előtt eljutott a kocsi a célba és </w:t>
      </w:r>
      <w:r w:rsidR="005707D6" w:rsidRPr="00AE2028">
        <w:t xml:space="preserve">legyen </w:t>
      </w:r>
      <w:r w:rsidRPr="00AE2028">
        <w:t xml:space="preserve">nagy negatív </w:t>
      </w:r>
      <w:r w:rsidR="005707D6" w:rsidRPr="00AE2028">
        <w:t>a jutalom</w:t>
      </w:r>
      <w:r w:rsidRPr="00AE2028">
        <w:t xml:space="preserve">, ha nem. Minél hamarabb fejezi be az epizódot, annál nagyobb a jutalom. </w:t>
      </w:r>
      <w:r w:rsidR="005707D6" w:rsidRPr="00AE2028">
        <w:t>Látható, hogy nehézkes t</w:t>
      </w:r>
      <w:r w:rsidRPr="00AE2028">
        <w:t>esztelni a függvény</w:t>
      </w:r>
      <w:r w:rsidR="005707D6" w:rsidRPr="00AE2028">
        <w:t xml:space="preserve"> hatását</w:t>
      </w:r>
      <w:r w:rsidRPr="00AE2028">
        <w:t>, hiszen epizódonként csak egyszer fut le az algoritmus. A függvény alakját én hiperbolikusnak választottam</w:t>
      </w:r>
      <w:r w:rsidR="00D61374" w:rsidRPr="00AE2028">
        <w:t xml:space="preserve"> meg (lásd az alábbi képletet, ahol </w:t>
      </w:r>
      <w:r w:rsidR="00D61374" w:rsidRPr="00AE2028">
        <w:rPr>
          <w:i/>
          <w:iCs/>
        </w:rPr>
        <w:t xml:space="preserve">T </w:t>
      </w:r>
      <w:r w:rsidR="00D61374" w:rsidRPr="00AE2028">
        <w:t>egy epizód teljes ideje). Fontos megjegyezni</w:t>
      </w:r>
      <w:r w:rsidRPr="00AE2028">
        <w:t>,</w:t>
      </w:r>
      <w:r w:rsidR="00062773" w:rsidRPr="00AE2028">
        <w:t xml:space="preserve"> </w:t>
      </w:r>
      <w:r w:rsidR="00D61374" w:rsidRPr="00AE2028">
        <w:t>hogy</w:t>
      </w:r>
      <w:r w:rsidR="00062773" w:rsidRPr="00AE2028">
        <w:t xml:space="preserve"> ezek </w:t>
      </w:r>
      <w:r w:rsidR="00D61374" w:rsidRPr="00AE2028">
        <w:t xml:space="preserve">igazából </w:t>
      </w:r>
      <w:r w:rsidR="00062773" w:rsidRPr="00AE2028">
        <w:t>nem idő</w:t>
      </w:r>
      <w:r w:rsidR="00D61374" w:rsidRPr="00AE2028">
        <w:t xml:space="preserve"> dimenziójú</w:t>
      </w:r>
      <w:r w:rsidR="00062773" w:rsidRPr="00AE2028">
        <w:t xml:space="preserve"> mér</w:t>
      </w:r>
      <w:r w:rsidR="00D61374" w:rsidRPr="00AE2028">
        <w:t>tékek</w:t>
      </w:r>
      <w:r w:rsidR="00062773" w:rsidRPr="00AE2028">
        <w:t xml:space="preserve">, hanem a pontosság kedvéért </w:t>
      </w:r>
      <w:r w:rsidR="00D61374" w:rsidRPr="00AE2028">
        <w:t>akciók számában vannak mérve</w:t>
      </w:r>
      <w:r w:rsidR="00062773" w:rsidRPr="00AE2028">
        <w:t>.</w:t>
      </w:r>
      <w:r w:rsidR="004B5B08" w:rsidRPr="00AE2028">
        <w:t xml:space="preserve"> Ezért nem is fordulhat elő, hogy egy nagyon kicsi számmal való osztás miatt elszállna a jutalom, hiszen a legelső jutalom számolása egy roll-out mennyiségű akció után történik, ezért a numerikus stabilitásra nem kell figyelni (valamint nem is reális, hogy az ágens elér a célba az első akciók alatt).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C086A50" w14:textId="77777777" w:rsidTr="003919E7">
        <w:trPr>
          <w:trHeight w:val="349"/>
        </w:trPr>
        <w:tc>
          <w:tcPr>
            <w:tcW w:w="1111" w:type="dxa"/>
            <w:vAlign w:val="center"/>
          </w:tcPr>
          <w:p w14:paraId="129E1374" w14:textId="77777777" w:rsidR="003919E7" w:rsidRPr="00AE2028" w:rsidRDefault="003919E7" w:rsidP="003919E7">
            <w:pPr>
              <w:ind w:firstLine="0"/>
              <w:jc w:val="center"/>
              <w:rPr>
                <w:noProof/>
              </w:rPr>
            </w:pPr>
          </w:p>
        </w:tc>
        <w:tc>
          <w:tcPr>
            <w:tcW w:w="6246" w:type="dxa"/>
            <w:vAlign w:val="center"/>
          </w:tcPr>
          <w:p w14:paraId="555D0801" w14:textId="64EA6559" w:rsidR="003919E7" w:rsidRPr="00AE2028" w:rsidRDefault="003919E7" w:rsidP="003919E7">
            <w:pPr>
              <w:jc w:val="center"/>
              <w:rPr>
                <w:noProof/>
              </w:rPr>
            </w:pPr>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τ</m:t>
                            </m:r>
                          </m:den>
                        </m:f>
                        <m:r>
                          <w:rPr>
                            <w:rFonts w:ascii="Cambria Math" w:hAnsi="Cambria Math"/>
                          </w:rPr>
                          <m:t>,  &amp;τ≤T</m:t>
                        </m:r>
                      </m:e>
                      <m:e>
                        <m:r>
                          <w:rPr>
                            <w:rFonts w:ascii="Cambria Math" w:hAnsi="Cambria Math"/>
                          </w:rPr>
                          <m:t>-100,  &amp;t&gt;T</m:t>
                        </m:r>
                      </m:e>
                    </m:eqArr>
                  </m:e>
                </m:d>
              </m:oMath>
            </m:oMathPara>
          </w:p>
        </w:tc>
        <w:tc>
          <w:tcPr>
            <w:tcW w:w="1443" w:type="dxa"/>
            <w:vAlign w:val="center"/>
          </w:tcPr>
          <w:p w14:paraId="6D08F769" w14:textId="2F81E1EF" w:rsidR="003919E7" w:rsidRPr="00AE2028" w:rsidRDefault="003919E7" w:rsidP="003919E7">
            <w:pPr>
              <w:ind w:firstLine="0"/>
              <w:jc w:val="center"/>
              <w:rPr>
                <w:noProof/>
              </w:rPr>
            </w:pPr>
            <w:r w:rsidRPr="00AE2028">
              <w:t>(</w:t>
            </w:r>
            <w:r w:rsidR="007B621D" w:rsidRPr="00AE2028">
              <w:t>3</w:t>
            </w:r>
            <w:r w:rsidRPr="00AE2028">
              <w:t>.</w:t>
            </w:r>
            <w:r w:rsidR="009900C2" w:rsidRPr="00AE2028">
              <w:t>7</w:t>
            </w:r>
            <w:r w:rsidRPr="00AE2028">
              <w:t>)</w:t>
            </w:r>
          </w:p>
        </w:tc>
      </w:tr>
    </w:tbl>
    <w:p w14:paraId="5C9671F1" w14:textId="77777777" w:rsidR="003919E7" w:rsidRPr="003919E7" w:rsidRDefault="003919E7" w:rsidP="003919E7">
      <w:pPr>
        <w:ind w:firstLine="0"/>
      </w:pPr>
    </w:p>
    <w:p w14:paraId="1CE4E9C3" w14:textId="67BE6C66" w:rsidR="00AB5DCD" w:rsidRDefault="005E57DB" w:rsidP="006100E0">
      <w:pPr>
        <w:pStyle w:val="Cmsor1"/>
      </w:pPr>
      <w:bookmarkStart w:id="50" w:name="_Toc72172797"/>
      <w:r>
        <w:lastRenderedPageBreak/>
        <w:t>Tesztelés</w:t>
      </w:r>
      <w:bookmarkEnd w:id="50"/>
    </w:p>
    <w:p w14:paraId="15F450AC" w14:textId="0A2483BF" w:rsidR="00716611" w:rsidRPr="008B7711" w:rsidRDefault="00716611" w:rsidP="00AB5DCD">
      <w:r w:rsidRPr="008B7711">
        <w:t xml:space="preserve">A tesztelés ezesetben az algoritmus tanulásának ellenőrzését és a környezet tesztelését jelenti. A legtöbb itt prezentált eredmény esetében a tanítás közben 4 ágens futtattam a 4 független környezetben. Mint említtettem a hardver limitációk miatt igen hosszadalmas egy-egy tanítás. A gyorsítás érdekében le kellett mondani a renderelésről, így a legtöbbször nehéz volt ellenőrizni, hogy valójában mit is csinálnak az ágensek, csak néhány adatból lehet következtetni az ágensek pályáira. A </w:t>
      </w:r>
    </w:p>
    <w:p w14:paraId="15FBA70C" w14:textId="09FF439E" w:rsidR="00E800DC" w:rsidRPr="008B7711" w:rsidRDefault="00E800DC" w:rsidP="00AB5DCD">
      <w:r w:rsidRPr="008B7711">
        <w:t xml:space="preserve">Az </w:t>
      </w:r>
      <w:r w:rsidR="00716611" w:rsidRPr="008B7711">
        <w:t>különböző adatokat, mint például a jutalmakat, állapot-értéket, az akciók eloszlását</w:t>
      </w:r>
      <w:r w:rsidRPr="008B7711">
        <w:t xml:space="preserve"> Tensorboard</w:t>
      </w:r>
      <w:sdt>
        <w:sdtPr>
          <w:id w:val="1289474151"/>
          <w:citation/>
        </w:sdtPr>
        <w:sdtEndPr/>
        <w:sdtContent>
          <w:r w:rsidR="00FB4940" w:rsidRPr="008B7711">
            <w:fldChar w:fldCharType="begin"/>
          </w:r>
          <w:r w:rsidR="00FB4940" w:rsidRPr="008B7711">
            <w:instrText xml:space="preserve"> CITATION Ten18 \l 1038 </w:instrText>
          </w:r>
          <w:r w:rsidR="00FB4940" w:rsidRPr="008B7711">
            <w:fldChar w:fldCharType="separate"/>
          </w:r>
          <w:r w:rsidR="00653CCF">
            <w:rPr>
              <w:noProof/>
            </w:rPr>
            <w:t xml:space="preserve"> [22]</w:t>
          </w:r>
          <w:r w:rsidR="00FB4940" w:rsidRPr="008B7711">
            <w:fldChar w:fldCharType="end"/>
          </w:r>
        </w:sdtContent>
      </w:sdt>
      <w:r w:rsidRPr="008B7711">
        <w:t xml:space="preserve"> segítségével ábrázoltam. </w:t>
      </w:r>
      <w:r w:rsidR="00716611" w:rsidRPr="008B7711">
        <w:t>Mindegyik képen a</w:t>
      </w:r>
      <w:r w:rsidR="00AF30DC" w:rsidRPr="008B7711">
        <w:t xml:space="preserve"> vízszintes tengely a roll-out-ok száma, százzal leskálázva. Egy epizód maximum 80 roll-out-ból állhat, így</w:t>
      </w:r>
      <w:r w:rsidR="00776D3A" w:rsidRPr="008B7711">
        <w:t>,</w:t>
      </w:r>
      <w:r w:rsidR="00AF30DC" w:rsidRPr="008B7711">
        <w:t xml:space="preserve"> ha nincs az epizód közben megszakítás, akkor a diagramokon 0.</w:t>
      </w:r>
      <w:r w:rsidR="008C7918">
        <w:t>0</w:t>
      </w:r>
      <w:r w:rsidR="00AF30DC" w:rsidRPr="008B7711">
        <w:t xml:space="preserve">8-asával követik egymást az epizódok, </w:t>
      </w:r>
      <w:r w:rsidR="008C7918">
        <w:t>és 10 epizód</w:t>
      </w:r>
      <w:r w:rsidR="00AF30DC" w:rsidRPr="008B7711">
        <w:t xml:space="preserve"> </w:t>
      </w:r>
      <w:r w:rsidR="008C7918">
        <w:t>kb.</w:t>
      </w:r>
      <w:r w:rsidR="00AF30DC" w:rsidRPr="008B7711">
        <w:t xml:space="preserve"> </w:t>
      </w:r>
      <w:r w:rsidR="008C7918">
        <w:t xml:space="preserve">egy </w:t>
      </w:r>
      <w:r w:rsidR="00AF30DC" w:rsidRPr="008B7711">
        <w:t>órát vesznek igénybe</w:t>
      </w:r>
      <w:r w:rsidR="008C7918">
        <w:t xml:space="preserve"> (tehát a diagramokon szereplő számot </w:t>
      </w:r>
      <m:oMath>
        <m:f>
          <m:fPr>
            <m:type m:val="lin"/>
            <m:ctrlPr>
              <w:rPr>
                <w:rFonts w:ascii="Cambria Math" w:hAnsi="Cambria Math"/>
                <w:i/>
              </w:rPr>
            </m:ctrlPr>
          </m:fPr>
          <m:num>
            <m:r>
              <w:rPr>
                <w:rFonts w:ascii="Cambria Math" w:hAnsi="Cambria Math"/>
              </w:rPr>
              <m:t>5</m:t>
            </m:r>
          </m:num>
          <m:den>
            <m:r>
              <w:rPr>
                <w:rFonts w:ascii="Cambria Math" w:hAnsi="Cambria Math"/>
              </w:rPr>
              <m:t>4</m:t>
            </m:r>
          </m:den>
        </m:f>
      </m:oMath>
      <w:r w:rsidR="008C7918">
        <w:t>-el szorozva kapjuk meg a tanítás idejét)</w:t>
      </w:r>
      <w:r w:rsidR="00AF30DC" w:rsidRPr="008B7711">
        <w:t>.</w:t>
      </w:r>
    </w:p>
    <w:p w14:paraId="679D9C9C" w14:textId="77777777" w:rsidR="00B41A91" w:rsidRPr="008B7711" w:rsidRDefault="00B41A91" w:rsidP="00B41A91">
      <w:pPr>
        <w:pStyle w:val="Kp"/>
      </w:pPr>
      <w:r w:rsidRPr="008B7711">
        <w:rPr>
          <w:noProof/>
        </w:rPr>
        <w:drawing>
          <wp:inline distT="0" distB="0" distL="0" distR="0" wp14:anchorId="73BCB6A7" wp14:editId="29B82BC4">
            <wp:extent cx="5391150" cy="3467100"/>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bookmarkStart w:id="51" w:name="_Ref72168522"/>
    <w:p w14:paraId="2BEBE562" w14:textId="2E1B5294" w:rsidR="00B41A91" w:rsidRPr="008B7711" w:rsidRDefault="00716FF7" w:rsidP="00B41A91">
      <w:pPr>
        <w:pStyle w:val="Kpalrs"/>
      </w:pPr>
      <w:r w:rsidRPr="008B7711">
        <w:fldChar w:fldCharType="begin"/>
      </w:r>
      <w:r w:rsidRPr="008B7711">
        <w:instrText xml:space="preserve"> STYLEREF 1 \s </w:instrText>
      </w:r>
      <w:r w:rsidRPr="008B7711">
        <w:fldChar w:fldCharType="separate"/>
      </w:r>
      <w:r w:rsidR="00B75007">
        <w:rPr>
          <w:noProof/>
        </w:rPr>
        <w:t>4</w:t>
      </w:r>
      <w:r w:rsidRPr="008B7711">
        <w:fldChar w:fldCharType="end"/>
      </w:r>
      <w:r w:rsidRPr="008B7711">
        <w:t>.</w:t>
      </w:r>
      <w:fldSimple w:instr=" SEQ ábra \* ARABIC \s 1 ">
        <w:r w:rsidR="00B75007">
          <w:rPr>
            <w:noProof/>
          </w:rPr>
          <w:t>1</w:t>
        </w:r>
      </w:fldSimple>
      <w:r w:rsidR="00B41A91" w:rsidRPr="008B7711">
        <w:t>. ábra</w:t>
      </w:r>
      <w:bookmarkEnd w:id="51"/>
      <w:r w:rsidR="00B41A91" w:rsidRPr="008B7711">
        <w:t xml:space="preserve"> Az akció-érték alakulása 1 súlyok esetén.</w:t>
      </w:r>
    </w:p>
    <w:p w14:paraId="5FAA7E90" w14:textId="344243FA" w:rsidR="003B4A68" w:rsidRPr="008B7711" w:rsidRDefault="00E800DC" w:rsidP="00AB5DCD">
      <w:r w:rsidRPr="008B7711">
        <w:t>A</w:t>
      </w:r>
      <w:r w:rsidR="00776D3A" w:rsidRPr="008B7711">
        <w:t xml:space="preserve"> leg</w:t>
      </w:r>
      <w:r w:rsidRPr="008B7711">
        <w:t xml:space="preserve">első méréseknél a jutalmak súlyai mind </w:t>
      </w:r>
      <w:r w:rsidR="00776D3A" w:rsidRPr="008B7711">
        <w:t>egységnyire</w:t>
      </w:r>
      <w:r w:rsidRPr="008B7711">
        <w:t xml:space="preserve"> voltak állítva, de </w:t>
      </w:r>
      <w:r w:rsidR="00776D3A" w:rsidRPr="008B7711">
        <w:t xml:space="preserve">az eredményekből </w:t>
      </w:r>
      <w:r w:rsidRPr="008B7711">
        <w:t xml:space="preserve">látszódott, hogy </w:t>
      </w:r>
      <w:r w:rsidR="00151560" w:rsidRPr="008B7711">
        <w:t>egy idő után</w:t>
      </w:r>
      <w:r w:rsidRPr="008B7711">
        <w:t xml:space="preserve"> elszaporodtak a nagy negatív értékek</w:t>
      </w:r>
      <w:r w:rsidR="000C62DF" w:rsidRPr="008B7711">
        <w:t xml:space="preserve"> (</w:t>
      </w:r>
      <w:r w:rsidR="00CF55EF" w:rsidRPr="008B7711">
        <w:rPr>
          <w:b/>
          <w:bCs/>
        </w:rPr>
        <w:fldChar w:fldCharType="begin"/>
      </w:r>
      <w:r w:rsidR="00CF55EF" w:rsidRPr="008B7711">
        <w:rPr>
          <w:b/>
          <w:bCs/>
        </w:rPr>
        <w:instrText xml:space="preserve"> REF _Ref72168522 \h </w:instrText>
      </w:r>
      <w:r w:rsidR="00CF55EF" w:rsidRPr="008B7711">
        <w:rPr>
          <w:b/>
          <w:bCs/>
        </w:rPr>
      </w:r>
      <w:r w:rsidR="00CF55EF" w:rsidRPr="008B7711">
        <w:rPr>
          <w:b/>
          <w:bCs/>
        </w:rPr>
        <w:instrText xml:space="preserve"> \* MERGEFORMAT </w:instrText>
      </w:r>
      <w:r w:rsidR="00CF55EF" w:rsidRPr="008B7711">
        <w:rPr>
          <w:b/>
          <w:bCs/>
        </w:rPr>
        <w:fldChar w:fldCharType="separate"/>
      </w:r>
      <w:r w:rsidR="00B75007" w:rsidRPr="00B75007">
        <w:rPr>
          <w:b/>
          <w:bCs/>
          <w:noProof/>
        </w:rPr>
        <w:t>4</w:t>
      </w:r>
      <w:r w:rsidR="00B75007" w:rsidRPr="00B75007">
        <w:rPr>
          <w:b/>
          <w:bCs/>
        </w:rPr>
        <w:t>.</w:t>
      </w:r>
      <w:r w:rsidR="00B75007" w:rsidRPr="00B75007">
        <w:rPr>
          <w:b/>
          <w:bCs/>
          <w:noProof/>
        </w:rPr>
        <w:t>1</w:t>
      </w:r>
      <w:r w:rsidR="00B75007" w:rsidRPr="00B75007">
        <w:rPr>
          <w:b/>
          <w:bCs/>
        </w:rPr>
        <w:t>. ábra</w:t>
      </w:r>
      <w:r w:rsidR="00CF55EF" w:rsidRPr="008B7711">
        <w:rPr>
          <w:b/>
          <w:bCs/>
        </w:rPr>
        <w:fldChar w:fldCharType="end"/>
      </w:r>
      <w:r w:rsidR="000C62DF" w:rsidRPr="008B7711">
        <w:t>)</w:t>
      </w:r>
      <w:r w:rsidRPr="008B7711">
        <w:t xml:space="preserve">, melyekből arra következtettem, hogy a kocsi folyton elhagyja a versenypályát. </w:t>
      </w:r>
      <w:r w:rsidR="00335D4C" w:rsidRPr="008B7711">
        <w:lastRenderedPageBreak/>
        <w:t>Ellenőrzésképpen b</w:t>
      </w:r>
      <w:r w:rsidR="000C62DF" w:rsidRPr="008B7711">
        <w:t>ekapcsolva</w:t>
      </w:r>
      <w:r w:rsidR="00335D4C" w:rsidRPr="008B7711">
        <w:t xml:space="preserve"> a renderelést</w:t>
      </w:r>
      <w:r w:rsidR="000C62DF" w:rsidRPr="008B7711">
        <w:t xml:space="preserve"> meg is bizonyosodtam, hogy az ágens rátanult egy olyan műveletsorozatra, melynél elindul hátrafelé, majd jobbra elhagyja a pályát és fennakad </w:t>
      </w:r>
      <w:r w:rsidR="00335D4C" w:rsidRPr="008B7711">
        <w:t xml:space="preserve">a rázókövön </w:t>
      </w:r>
      <w:r w:rsidR="000C62DF" w:rsidRPr="008B7711">
        <w:t>(</w:t>
      </w:r>
      <w:r w:rsidR="00335D4C" w:rsidRPr="008B7711">
        <w:rPr>
          <w:b/>
          <w:bCs/>
        </w:rPr>
        <w:fldChar w:fldCharType="begin"/>
      </w:r>
      <w:r w:rsidR="00335D4C" w:rsidRPr="008B7711">
        <w:rPr>
          <w:b/>
          <w:bCs/>
        </w:rPr>
        <w:instrText xml:space="preserve"> REF _Ref72168092 \h </w:instrText>
      </w:r>
      <w:r w:rsidR="00335D4C" w:rsidRPr="008B7711">
        <w:rPr>
          <w:b/>
          <w:bCs/>
        </w:rPr>
      </w:r>
      <w:r w:rsidR="00335D4C" w:rsidRPr="008B7711">
        <w:rPr>
          <w:b/>
          <w:bCs/>
        </w:rPr>
        <w:instrText xml:space="preserve"> \* MERGEFORMAT </w:instrText>
      </w:r>
      <w:r w:rsidR="00335D4C" w:rsidRPr="008B7711">
        <w:rPr>
          <w:b/>
          <w:bCs/>
        </w:rPr>
        <w:fldChar w:fldCharType="separate"/>
      </w:r>
      <w:r w:rsidR="00B75007" w:rsidRPr="00B75007">
        <w:rPr>
          <w:b/>
          <w:bCs/>
          <w:noProof/>
        </w:rPr>
        <w:t>4</w:t>
      </w:r>
      <w:r w:rsidR="00B75007" w:rsidRPr="00B75007">
        <w:rPr>
          <w:b/>
          <w:bCs/>
        </w:rPr>
        <w:t>.</w:t>
      </w:r>
      <w:r w:rsidR="00B75007" w:rsidRPr="00B75007">
        <w:rPr>
          <w:b/>
          <w:bCs/>
          <w:noProof/>
        </w:rPr>
        <w:t>2</w:t>
      </w:r>
      <w:r w:rsidR="00B75007" w:rsidRPr="00B75007">
        <w:rPr>
          <w:b/>
          <w:bCs/>
        </w:rPr>
        <w:t>. ábra</w:t>
      </w:r>
      <w:r w:rsidR="00335D4C" w:rsidRPr="008B7711">
        <w:rPr>
          <w:b/>
          <w:bCs/>
        </w:rPr>
        <w:fldChar w:fldCharType="end"/>
      </w:r>
      <w:r w:rsidR="000C62DF" w:rsidRPr="008B7711">
        <w:t xml:space="preserve">). </w:t>
      </w:r>
    </w:p>
    <w:p w14:paraId="259E56CA" w14:textId="77777777" w:rsidR="00B41A91" w:rsidRDefault="00B41A91" w:rsidP="00B41A91">
      <w:pPr>
        <w:pStyle w:val="Kp"/>
      </w:pPr>
      <w:r>
        <w:rPr>
          <w:noProof/>
        </w:rPr>
        <w:drawing>
          <wp:inline distT="0" distB="0" distL="0" distR="0" wp14:anchorId="788B0C7D" wp14:editId="096B13A5">
            <wp:extent cx="5381625" cy="3124200"/>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1625" cy="3124200"/>
                    </a:xfrm>
                    <a:prstGeom prst="rect">
                      <a:avLst/>
                    </a:prstGeom>
                    <a:noFill/>
                    <a:ln>
                      <a:noFill/>
                    </a:ln>
                  </pic:spPr>
                </pic:pic>
              </a:graphicData>
            </a:graphic>
          </wp:inline>
        </w:drawing>
      </w:r>
    </w:p>
    <w:bookmarkStart w:id="52" w:name="_Ref72168092"/>
    <w:p w14:paraId="3B862DF8" w14:textId="28336A20" w:rsidR="00B41A91" w:rsidRPr="00B41A91" w:rsidRDefault="00716FF7" w:rsidP="00B41A91">
      <w:pPr>
        <w:pStyle w:val="Kpalrs"/>
      </w:pPr>
      <w:r>
        <w:fldChar w:fldCharType="begin"/>
      </w:r>
      <w:r>
        <w:instrText xml:space="preserve"> STYLEREF 1 \s </w:instrText>
      </w:r>
      <w:r>
        <w:fldChar w:fldCharType="separate"/>
      </w:r>
      <w:r w:rsidR="00B75007">
        <w:rPr>
          <w:noProof/>
        </w:rPr>
        <w:t>4</w:t>
      </w:r>
      <w:r>
        <w:fldChar w:fldCharType="end"/>
      </w:r>
      <w:r>
        <w:t>.</w:t>
      </w:r>
      <w:fldSimple w:instr=" SEQ ábra \* ARABIC \s 1 ">
        <w:r w:rsidR="00B75007">
          <w:rPr>
            <w:noProof/>
          </w:rPr>
          <w:t>2</w:t>
        </w:r>
      </w:fldSimple>
      <w:r w:rsidR="00B41A91">
        <w:t>. ábra</w:t>
      </w:r>
      <w:bookmarkEnd w:id="52"/>
      <w:r w:rsidR="00B41A91">
        <w:t xml:space="preserve"> A hibás betanulás</w:t>
      </w:r>
    </w:p>
    <w:p w14:paraId="75DEDD94" w14:textId="3DE849B9" w:rsidR="000C62DF" w:rsidRDefault="000C62DF" w:rsidP="000C62DF">
      <w:r>
        <w:t xml:space="preserve">Először </w:t>
      </w:r>
      <w:r w:rsidR="00B41A91">
        <w:t>arra gyanakodtam</w:t>
      </w:r>
      <w:r>
        <w:t>, hogy a hiba abból ered, hogy a kocsi túl közel kerül az egyik álló objektumhoz, és rátanult, arra, hogy minél messzebb kerüljön attól, akár tolatással</w:t>
      </w:r>
      <w:r w:rsidR="00B41A91">
        <w:t xml:space="preserve"> is</w:t>
      </w:r>
      <w:r>
        <w:t xml:space="preserve">. </w:t>
      </w:r>
      <w:r w:rsidR="00B41A91">
        <w:t>Viszont</w:t>
      </w:r>
      <w:r>
        <w:t xml:space="preserve"> az objektumot eltávolítva is jelentkezett a hibás működés. Végül a jutalom algoritmusokat elemezve rájöttem, hogy közel sem esik egy nagyságrendbe az alfa a többivel, így esélye sincs megtanulni</w:t>
      </w:r>
      <w:r w:rsidR="00CF55EF">
        <w:t xml:space="preserve"> az ágensnek</w:t>
      </w:r>
      <w:r>
        <w:t xml:space="preserve">, hogy a cél felé kéne haladnia. </w:t>
      </w:r>
      <w:r w:rsidR="007E7EFA">
        <w:t xml:space="preserve">Ezt javítva a </w:t>
      </w:r>
      <m:oMath>
        <m:sSub>
          <m:sSubPr>
            <m:ctrlPr>
              <w:rPr>
                <w:rFonts w:ascii="Cambria Math" w:hAnsi="Cambria Math"/>
                <w:i/>
              </w:rPr>
            </m:ctrlPr>
          </m:sSubPr>
          <m:e>
            <m:r>
              <w:rPr>
                <w:rFonts w:ascii="Cambria Math" w:hAnsi="Cambria Math"/>
              </w:rPr>
              <m:t>w</m:t>
            </m:r>
          </m:e>
          <m:sub>
            <m:r>
              <w:rPr>
                <w:rFonts w:ascii="Cambria Math" w:hAnsi="Cambria Math"/>
              </w:rPr>
              <m:t>α</m:t>
            </m:r>
          </m:sub>
        </m:sSub>
      </m:oMath>
      <w:r w:rsidR="007E7EFA">
        <w:t xml:space="preserve">-át 30-ra állítva már </w:t>
      </w:r>
      <w:r w:rsidR="00CF55EF">
        <w:t>elértem</w:t>
      </w:r>
      <w:r w:rsidR="007E7EFA">
        <w:t xml:space="preserve"> azt, hogyha a sávközepén tolat a kocsi, akkor is negatív a jutalom</w:t>
      </w:r>
      <w:r w:rsidR="00362B3C">
        <w:t xml:space="preserve">, </w:t>
      </w:r>
      <w:r w:rsidR="00CF55EF">
        <w:t xml:space="preserve">míg </w:t>
      </w:r>
      <w:r w:rsidR="00362B3C">
        <w:t>eddig ez</w:t>
      </w:r>
      <w:r w:rsidR="00CF55EF">
        <w:t>ért</w:t>
      </w:r>
      <w:r w:rsidR="00362B3C">
        <w:t xml:space="preserve"> pozitív jutalmat </w:t>
      </w:r>
      <w:r w:rsidR="00CF55EF">
        <w:t>kapott</w:t>
      </w:r>
      <w:r w:rsidR="00362B3C">
        <w:t>.</w:t>
      </w:r>
      <w:r w:rsidR="007E7EFA">
        <w:t xml:space="preserve"> Az </w:t>
      </w:r>
      <w:r w:rsidR="0099707D" w:rsidRPr="0099707D">
        <w:rPr>
          <w:b/>
          <w:bCs/>
        </w:rPr>
        <w:fldChar w:fldCharType="begin"/>
      </w:r>
      <w:r w:rsidR="0099707D" w:rsidRPr="0099707D">
        <w:rPr>
          <w:b/>
          <w:bCs/>
        </w:rPr>
        <w:instrText xml:space="preserve"> REF _Ref72168550 \h </w:instrText>
      </w:r>
      <w:r w:rsidR="0099707D" w:rsidRPr="0099707D">
        <w:rPr>
          <w:b/>
          <w:bCs/>
        </w:rPr>
      </w:r>
      <w:r w:rsidR="0099707D" w:rsidRPr="0099707D">
        <w:rPr>
          <w:b/>
          <w:bCs/>
        </w:rPr>
        <w:instrText xml:space="preserve"> \* MERGEFORMAT </w:instrText>
      </w:r>
      <w:r w:rsidR="0099707D" w:rsidRPr="0099707D">
        <w:rPr>
          <w:b/>
          <w:bCs/>
        </w:rPr>
        <w:fldChar w:fldCharType="separate"/>
      </w:r>
      <w:r w:rsidR="00B75007" w:rsidRPr="00B75007">
        <w:rPr>
          <w:b/>
          <w:bCs/>
          <w:noProof/>
        </w:rPr>
        <w:t>4</w:t>
      </w:r>
      <w:r w:rsidR="00B75007" w:rsidRPr="00B75007">
        <w:rPr>
          <w:b/>
          <w:bCs/>
        </w:rPr>
        <w:t>.</w:t>
      </w:r>
      <w:r w:rsidR="00B75007" w:rsidRPr="00B75007">
        <w:rPr>
          <w:b/>
          <w:bCs/>
          <w:noProof/>
        </w:rPr>
        <w:t>3</w:t>
      </w:r>
      <w:r w:rsidR="00B75007" w:rsidRPr="00B75007">
        <w:rPr>
          <w:b/>
          <w:bCs/>
        </w:rPr>
        <w:t>. ábra</w:t>
      </w:r>
      <w:r w:rsidR="0099707D" w:rsidRPr="0099707D">
        <w:rPr>
          <w:b/>
          <w:bCs/>
        </w:rPr>
        <w:fldChar w:fldCharType="end"/>
      </w:r>
      <w:r w:rsidR="0099707D">
        <w:rPr>
          <w:b/>
          <w:bCs/>
        </w:rPr>
        <w:t xml:space="preserve"> </w:t>
      </w:r>
      <w:r w:rsidR="00CF55EF">
        <w:t>látható</w:t>
      </w:r>
      <w:r w:rsidR="007E7EFA">
        <w:t xml:space="preserve"> a tanítás eredményét ezen paraméterek esetén. Látható, hogy kevesebbszer hagyta el a kocsi a pályát, de így is rátanult egy hasonló műveletre</w:t>
      </w:r>
      <w:r w:rsidR="0099707D">
        <w:t xml:space="preserve">. </w:t>
      </w:r>
    </w:p>
    <w:p w14:paraId="4CE574DA" w14:textId="334D5529" w:rsidR="0099707D" w:rsidRDefault="0099707D" w:rsidP="000C62DF">
      <w:r>
        <w:t>A javítás érdekében először csak alfát kapcsoltam be a jutalmazáshoz, minden más jutalom nem játszott szerepet a tanításban. Ekkor egy idő után az akció-érték már konvergált egy pozitív értékhez (15-25 körül), ellenőrzésképpen rendereltem a környezetet és csak egy ágenst futtattam.</w:t>
      </w:r>
      <w:r w:rsidR="00C95D81">
        <w:t xml:space="preserve"> Megfigyeltem, ahogy az ágens egészen rátanult arra, hogy előrefelé haladjon, a maximális értéke a jutalomnak 2.5 körül volt, ebből kiszámolható, hogy a maximális sebessége</w:t>
      </w:r>
      <w:r w:rsidR="001C5463">
        <w:t xml:space="preserve"> nagyjából </w:t>
      </w:r>
      <m:oMath>
        <m:r>
          <w:rPr>
            <w:rFonts w:ascii="Cambria Math" w:hAnsi="Cambria Math"/>
          </w:rPr>
          <m:t>13 cm/s</m:t>
        </m:r>
      </m:oMath>
      <w:r w:rsidR="00C95D81">
        <w:t xml:space="preserve">. Viszont itt is rátanult arra, hogy egy idő után elhagyja a pályát és a pálya szélén próbáljon a cél felé haladni, </w:t>
      </w:r>
      <w:r w:rsidR="00C95D81">
        <w:lastRenderedPageBreak/>
        <w:t xml:space="preserve">amelyet néhány óra után el is ért. Pont a pályaelhagyás büntetésére lett kitalálva a béta jutalom, így azt is visszavezetve a jutalmazásba, folytattam a tanításokat. Ekkor ismét előjött az az eset, hogy egyből lekanyarodik a pályáról és fennakad a pálya szélén az ágens. ennek a hiba hatására többször is javítottam a béta függvényén, mire az előző fejezetben lévő állapotát elérte. Valamint ezen a ponton vezettem be azt a funkciót, hogy ha elakad az ágens, akkor induljon újra a környezet és kezdődjen a következő epizód.  Ez sokat javított a tanítások eredményein, de az ominózus jelenség továbbra is előjött. </w:t>
      </w:r>
    </w:p>
    <w:p w14:paraId="4129E192" w14:textId="77777777" w:rsidR="003418C1" w:rsidRDefault="003418C1" w:rsidP="003418C1">
      <w:pPr>
        <w:pStyle w:val="Kp"/>
      </w:pPr>
      <w:r>
        <w:rPr>
          <w:noProof/>
        </w:rPr>
        <w:drawing>
          <wp:inline distT="0" distB="0" distL="0" distR="0" wp14:anchorId="0CC3F02A" wp14:editId="1107EF5D">
            <wp:extent cx="5400675" cy="3552825"/>
            <wp:effectExtent l="0" t="0" r="9525"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552825"/>
                    </a:xfrm>
                    <a:prstGeom prst="rect">
                      <a:avLst/>
                    </a:prstGeom>
                    <a:noFill/>
                    <a:ln>
                      <a:noFill/>
                    </a:ln>
                  </pic:spPr>
                </pic:pic>
              </a:graphicData>
            </a:graphic>
          </wp:inline>
        </w:drawing>
      </w:r>
    </w:p>
    <w:bookmarkStart w:id="53" w:name="_Ref72168550"/>
    <w:p w14:paraId="449C2E1D" w14:textId="5FA17B3C" w:rsidR="003418C1" w:rsidRDefault="00716FF7" w:rsidP="003418C1">
      <w:pPr>
        <w:pStyle w:val="Kpalrs"/>
      </w:pPr>
      <w:r>
        <w:fldChar w:fldCharType="begin"/>
      </w:r>
      <w:r>
        <w:instrText xml:space="preserve"> STYLEREF 1 \s </w:instrText>
      </w:r>
      <w:r>
        <w:fldChar w:fldCharType="separate"/>
      </w:r>
      <w:r w:rsidR="00B75007">
        <w:rPr>
          <w:noProof/>
        </w:rPr>
        <w:t>4</w:t>
      </w:r>
      <w:r>
        <w:fldChar w:fldCharType="end"/>
      </w:r>
      <w:r>
        <w:t>.</w:t>
      </w:r>
      <w:fldSimple w:instr=" SEQ ábra \* ARABIC \s 1 ">
        <w:r w:rsidR="00B75007">
          <w:rPr>
            <w:noProof/>
          </w:rPr>
          <w:t>3</w:t>
        </w:r>
      </w:fldSimple>
      <w:r w:rsidR="003418C1">
        <w:t>. ábra</w:t>
      </w:r>
      <w:bookmarkEnd w:id="53"/>
      <w:r w:rsidR="009D4B6C">
        <w:t xml:space="preserve"> A</w:t>
      </w:r>
      <w:r w:rsidR="0099707D">
        <w:t xml:space="preserve">z akció-érték </w:t>
      </w:r>
      <w:r w:rsidR="009D4B6C">
        <w:t xml:space="preserve">még a </w:t>
      </w:r>
      <w:r w:rsidR="0099707D">
        <w:t xml:space="preserve">súlyok </w:t>
      </w:r>
      <w:r w:rsidR="009D4B6C">
        <w:t>javítás</w:t>
      </w:r>
      <w:r w:rsidR="0099707D">
        <w:t>a</w:t>
      </w:r>
      <w:r w:rsidR="009D4B6C">
        <w:t xml:space="preserve"> után is negatív értékre konvergál.</w:t>
      </w:r>
    </w:p>
    <w:p w14:paraId="3FCF8BF9" w14:textId="7BFAF075" w:rsidR="00C95D81" w:rsidRDefault="00B470D2" w:rsidP="00C95D81">
      <w:r>
        <w:t xml:space="preserve">Ezekután a bétát újra kikapcsolva tanítottam tovább a modellt. Az alfa mellett a tau jutalmat is gyakran használtam, mely sajnos jellegéből adódóan nagyon lassan konvergálhat. Legtöbbször csak 30-40 epizódig tanítottam, de néhány száz epizódot kéne megvárni inkább. A sok tesztelés közben még egy hiba kibukott, ezek a görbék az eredeti implementációban jutalom néven lettek ábrázolva, de mint jelzem, ezek valójában az akció-érték görbék, nem a roll-out-onkénti „nyers” jutalmak, amelyeket közvetlenül a környezettől kapnak az ágensek. Ettől még használhatóak, de a valódi jutalmakat az első mérésekről éppen ezért nem tudom itt bemutatni. Az alábbi két képen az igazi </w:t>
      </w:r>
      <w:r w:rsidR="00716FF7">
        <w:t xml:space="preserve">alfa </w:t>
      </w:r>
      <w:r>
        <w:t>jutalmak láthatóak, mindkettő tanítás nagyjából ugyanannyi ideig futott (epizódban már nincs értelme mérni a rendszeres elakadások miatti újraindítások miatt).</w:t>
      </w:r>
      <w:r w:rsidR="00716FF7">
        <w:t xml:space="preserve"> Az előbbi képen nem volt bekapcsolva az elakadás figyelése, így jól láthatóan sokkal többször mozgott a </w:t>
      </w:r>
      <w:r w:rsidR="00716FF7">
        <w:lastRenderedPageBreak/>
        <w:t>jutalom a nulla érték körül, és így a jutalom átlaga is sokkal kisebb lett, míg bekapcsolva a funkció szépen látszódik a konvergencia, és hogy nagyjából 2.5 körül lehet az alfa maximuma.</w:t>
      </w:r>
    </w:p>
    <w:p w14:paraId="677380A8" w14:textId="77777777" w:rsidR="00716FF7" w:rsidRDefault="00716FF7" w:rsidP="00716FF7">
      <w:pPr>
        <w:pStyle w:val="Kp"/>
      </w:pPr>
      <w:r w:rsidRPr="00716FF7">
        <w:drawing>
          <wp:inline distT="0" distB="0" distL="0" distR="0" wp14:anchorId="63216277" wp14:editId="25F868D3">
            <wp:extent cx="5400040" cy="1427480"/>
            <wp:effectExtent l="0" t="0" r="0" b="1270"/>
            <wp:docPr id="20" name="Áb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1427480"/>
                    </a:xfrm>
                    <a:prstGeom prst="rect">
                      <a:avLst/>
                    </a:prstGeom>
                  </pic:spPr>
                </pic:pic>
              </a:graphicData>
            </a:graphic>
          </wp:inline>
        </w:drawing>
      </w:r>
    </w:p>
    <w:p w14:paraId="64E7AFB7" w14:textId="532427C9" w:rsidR="00716FF7" w:rsidRDefault="00716FF7" w:rsidP="00716FF7">
      <w:pPr>
        <w:pStyle w:val="Kpalrs"/>
      </w:pPr>
      <w:fldSimple w:instr=" STYLEREF 1 \s ">
        <w:r w:rsidR="00B75007">
          <w:rPr>
            <w:noProof/>
          </w:rPr>
          <w:t>4</w:t>
        </w:r>
      </w:fldSimple>
      <w:r>
        <w:t>.</w:t>
      </w:r>
      <w:fldSimple w:instr=" SEQ ábra \* ARABIC \s 1 ">
        <w:r w:rsidR="00B75007">
          <w:rPr>
            <w:noProof/>
          </w:rPr>
          <w:t>4</w:t>
        </w:r>
      </w:fldSimple>
      <w:r>
        <w:t>. ábra Az alfa jutalom, nincs újraindítás elakadás esetén</w:t>
      </w:r>
    </w:p>
    <w:p w14:paraId="13180E44" w14:textId="77777777" w:rsidR="00B470D2" w:rsidRDefault="00B470D2" w:rsidP="00B470D2">
      <w:pPr>
        <w:pStyle w:val="Kp"/>
      </w:pPr>
      <w:r w:rsidRPr="00B470D2">
        <w:drawing>
          <wp:inline distT="0" distB="0" distL="0" distR="0" wp14:anchorId="134A7422" wp14:editId="63C792D0">
            <wp:extent cx="5400040" cy="1427480"/>
            <wp:effectExtent l="0" t="0" r="0" b="127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1427480"/>
                    </a:xfrm>
                    <a:prstGeom prst="rect">
                      <a:avLst/>
                    </a:prstGeom>
                  </pic:spPr>
                </pic:pic>
              </a:graphicData>
            </a:graphic>
          </wp:inline>
        </w:drawing>
      </w:r>
    </w:p>
    <w:p w14:paraId="6ECD21EE" w14:textId="655BAF1F" w:rsidR="00B470D2" w:rsidRDefault="00716FF7" w:rsidP="00B470D2">
      <w:pPr>
        <w:pStyle w:val="Kpalrs"/>
      </w:pPr>
      <w:fldSimple w:instr=" STYLEREF 1 \s ">
        <w:r w:rsidR="00B75007">
          <w:rPr>
            <w:noProof/>
          </w:rPr>
          <w:t>4</w:t>
        </w:r>
      </w:fldSimple>
      <w:r>
        <w:t>.</w:t>
      </w:r>
      <w:fldSimple w:instr=" SEQ ábra \* ARABIC \s 1 ">
        <w:r w:rsidR="00B75007">
          <w:rPr>
            <w:noProof/>
          </w:rPr>
          <w:t>5</w:t>
        </w:r>
      </w:fldSimple>
      <w:r w:rsidR="00B470D2">
        <w:t>. ábra Az alfa jutalom, az elakadások miatti újraindításokkal együtt</w:t>
      </w:r>
    </w:p>
    <w:p w14:paraId="3121B4DE" w14:textId="12B2A0AB" w:rsidR="00716FF7" w:rsidRPr="00716FF7" w:rsidRDefault="00716FF7" w:rsidP="00716FF7">
      <w:r>
        <w:t>Ezeken kívül még hasonló jutalmazások mellett teszteltem a különböző modell konfigurációkat.</w:t>
      </w:r>
      <w:r w:rsidR="008B7711">
        <w:t xml:space="preserve"> Az alap konfiguráció esetén, tehát amikor csak a konvolúciós blokkot használom a konvergencia simább, mint abban az esetben, mikor minden be van kapcsolva. Ugyanakkor kisebb értékre konvergál, bár ezek a tanítások csak rövidebb ideig futottak. A legjobb eredményt az Attention blokk kikapcsolásával értem el, mely a legszebb konvergenciához vezetett és a nagyobb értékhez konvergált a többihez képest.</w:t>
      </w:r>
    </w:p>
    <w:p w14:paraId="2F0B08D0" w14:textId="687CBCE2" w:rsidR="00B70E6A" w:rsidRPr="00D80A0A" w:rsidRDefault="00DD19FC" w:rsidP="006100E0">
      <w:pPr>
        <w:pStyle w:val="Cmsor1"/>
      </w:pPr>
      <w:bookmarkStart w:id="54" w:name="_Toc72172798"/>
      <w:r w:rsidRPr="00D80A0A">
        <w:lastRenderedPageBreak/>
        <w:t>Összefoglaló</w:t>
      </w:r>
      <w:bookmarkEnd w:id="54"/>
    </w:p>
    <w:p w14:paraId="4B73562C" w14:textId="3FE99B5C" w:rsidR="009D4B6C" w:rsidRPr="00D80A0A" w:rsidRDefault="004B06D5" w:rsidP="00DD19FC">
      <w:r w:rsidRPr="00D80A0A">
        <w:t xml:space="preserve">Az önvezető funkciót ellátó ágenst struktúráját sikerült véglegesíteni. A hiperparaméterek hangolásához viszont szükséges még további tanításokat végezni. Ezenkívül elkészítettem azokat a jutalom függvényeket, melyek már elegendőnek kellene lenniük ahhoz, hogy egy komplexebb pályán megtanuljon az ágens végig menni. A jutalmazások súlyait, azaz, hogy egymáshoz képest mennyire vegyük figyelembe a tanításkor, még hangolni kell. Ehhez a jövőben használhatunk például Bayes optimalizációt, melyben a jutalom függvényt szeretnénk maximalizálni, a súlyok függvényében. </w:t>
      </w:r>
    </w:p>
    <w:p w14:paraId="7C6665C8" w14:textId="457CA917" w:rsidR="00EC408E" w:rsidRPr="00D80A0A" w:rsidRDefault="0042218C" w:rsidP="009D4B6C">
      <w:pPr>
        <w:pStyle w:val="Kp"/>
        <w:jc w:val="both"/>
      </w:pPr>
      <w:r w:rsidRPr="00D80A0A">
        <w:rPr>
          <w:noProof/>
        </w:rPr>
        <w:drawing>
          <wp:inline distT="0" distB="0" distL="0" distR="0" wp14:anchorId="2A6C17EC" wp14:editId="437A4A2E">
            <wp:extent cx="5400675" cy="2933700"/>
            <wp:effectExtent l="0" t="0" r="952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2933700"/>
                    </a:xfrm>
                    <a:prstGeom prst="rect">
                      <a:avLst/>
                    </a:prstGeom>
                    <a:noFill/>
                    <a:ln>
                      <a:noFill/>
                    </a:ln>
                  </pic:spPr>
                </pic:pic>
              </a:graphicData>
            </a:graphic>
          </wp:inline>
        </w:drawing>
      </w:r>
    </w:p>
    <w:p w14:paraId="11762497" w14:textId="4C0F13AA" w:rsidR="00EC408E" w:rsidRPr="00D80A0A" w:rsidRDefault="00716FF7" w:rsidP="00EC408E">
      <w:pPr>
        <w:pStyle w:val="Kpalrs"/>
      </w:pPr>
      <w:fldSimple w:instr=" STYLEREF 1 \s ">
        <w:r w:rsidR="00B75007">
          <w:rPr>
            <w:noProof/>
          </w:rPr>
          <w:t>5</w:t>
        </w:r>
      </w:fldSimple>
      <w:r>
        <w:t>.</w:t>
      </w:r>
      <w:fldSimple w:instr=" SEQ ábra \* ARABIC \s 1 ">
        <w:r w:rsidR="00B75007">
          <w:rPr>
            <w:noProof/>
          </w:rPr>
          <w:t>1</w:t>
        </w:r>
      </w:fldSimple>
      <w:r w:rsidR="00EC408E" w:rsidRPr="00D80A0A">
        <w:t xml:space="preserve">. ábra </w:t>
      </w:r>
      <w:r w:rsidR="009D4B6C" w:rsidRPr="00D80A0A">
        <w:t>Négy ágens tanul egyszerre.</w:t>
      </w:r>
    </w:p>
    <w:p w14:paraId="2B28E218" w14:textId="75AC40CC" w:rsidR="000F6CAD" w:rsidRPr="00D80A0A" w:rsidRDefault="000F6CAD" w:rsidP="0033244F">
      <w:r w:rsidRPr="00D80A0A">
        <w:t>A pályával kapcsolatban még sok mindent kellene javítani. Az egyik legfontosabb az önvezetés robusztussága szempontjából, hogy nem teljesen véletlenszerűen generált a pálya. Ez a randomizáció azt a célt szolgálja, hogy a kiskocsi vezetni tanuljon meg, és ne egy pályát magoljon be.  Ennek megoldásában a legnagyobb akadályt az úttest fogja jelenteni, mely egyetlen objektumból áll, így valószínűleg új objektumokat kell majd szerkeszteni. Későbbiekben a táblafelismerés képességével is fontos lenne növelni az ágens funkcióit, ezért táblákat is el kell majd helyezni a környezetben. Ezenkívül a magasságbeli változtatásokat sem tudjuk még megtanítani</w:t>
      </w:r>
      <w:r w:rsidR="0033244F" w:rsidRPr="00D80A0A">
        <w:t xml:space="preserve"> a kocsinak</w:t>
      </w:r>
      <w:r w:rsidRPr="00D80A0A">
        <w:t>, érdemes lehet lejtőket és emelkedőket is betervezni a versenypálya bizonyos szakaszaiba.</w:t>
      </w:r>
      <w:r w:rsidR="0066482F" w:rsidRPr="00D80A0A">
        <w:t xml:space="preserve"> Útjelzések és egyéb közlekedést irányító jelzéseket is érdemes lenne megtanítani az ágensnek.</w:t>
      </w:r>
    </w:p>
    <w:bookmarkStart w:id="55" w:name="_Toc72172799" w:displacedByCustomXml="next"/>
    <w:bookmarkStart w:id="56" w:name="_Toc27123824" w:displacedByCustomXml="next"/>
    <w:sdt>
      <w:sdtPr>
        <w:rPr>
          <w:rFonts w:cs="Times New Roman"/>
          <w:b w:val="0"/>
          <w:bCs w:val="0"/>
          <w:kern w:val="0"/>
          <w:sz w:val="24"/>
          <w:szCs w:val="24"/>
        </w:rPr>
        <w:id w:val="542259642"/>
        <w:docPartObj>
          <w:docPartGallery w:val="Bibliographies"/>
          <w:docPartUnique/>
        </w:docPartObj>
      </w:sdtPr>
      <w:sdtEndPr/>
      <w:sdtContent>
        <w:p w14:paraId="68AD7A81" w14:textId="77777777" w:rsidR="00AC3FC9" w:rsidRDefault="00AC3FC9" w:rsidP="00AC3FC9">
          <w:pPr>
            <w:pStyle w:val="Cmsor1"/>
          </w:pPr>
          <w:r>
            <w:t>Irodalomjegyzék</w:t>
          </w:r>
          <w:bookmarkEnd w:id="56"/>
          <w:bookmarkEnd w:id="55"/>
        </w:p>
        <w:sdt>
          <w:sdtPr>
            <w:id w:val="111145805"/>
            <w:bibliography/>
          </w:sdtPr>
          <w:sdtEndPr/>
          <w:sdtContent>
            <w:p w14:paraId="2F40B23A" w14:textId="77777777" w:rsidR="00653CCF" w:rsidRDefault="00AC3FC9" w:rsidP="00AC3FC9">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653CCF" w14:paraId="79172360" w14:textId="77777777">
                <w:trPr>
                  <w:divId w:val="214783432"/>
                  <w:tblCellSpacing w:w="15" w:type="dxa"/>
                </w:trPr>
                <w:tc>
                  <w:tcPr>
                    <w:tcW w:w="50" w:type="pct"/>
                    <w:hideMark/>
                  </w:tcPr>
                  <w:p w14:paraId="74447C0B" w14:textId="2496261B" w:rsidR="00653CCF" w:rsidRDefault="00653CCF">
                    <w:pPr>
                      <w:pStyle w:val="Irodalomjegyzk"/>
                      <w:rPr>
                        <w:noProof/>
                      </w:rPr>
                    </w:pPr>
                    <w:r>
                      <w:rPr>
                        <w:noProof/>
                      </w:rPr>
                      <w:t xml:space="preserve">[1] </w:t>
                    </w:r>
                  </w:p>
                </w:tc>
                <w:tc>
                  <w:tcPr>
                    <w:tcW w:w="0" w:type="auto"/>
                    <w:hideMark/>
                  </w:tcPr>
                  <w:p w14:paraId="0257B067" w14:textId="77777777" w:rsidR="00653CCF" w:rsidRDefault="00653CCF">
                    <w:pPr>
                      <w:pStyle w:val="Irodalomjegyzk"/>
                      <w:rPr>
                        <w:noProof/>
                      </w:rPr>
                    </w:pPr>
                    <w:r>
                      <w:rPr>
                        <w:noProof/>
                      </w:rPr>
                      <w:t>M. A. Nielsen, Neural Networks and Deep Learning, szerk., %1. kötet, , : Determination Press, 2015, p. .</w:t>
                    </w:r>
                  </w:p>
                </w:tc>
              </w:tr>
              <w:tr w:rsidR="00653CCF" w14:paraId="622CC6D9" w14:textId="77777777">
                <w:trPr>
                  <w:divId w:val="214783432"/>
                  <w:tblCellSpacing w:w="15" w:type="dxa"/>
                </w:trPr>
                <w:tc>
                  <w:tcPr>
                    <w:tcW w:w="50" w:type="pct"/>
                    <w:hideMark/>
                  </w:tcPr>
                  <w:p w14:paraId="07B5106B" w14:textId="77777777" w:rsidR="00653CCF" w:rsidRDefault="00653CCF">
                    <w:pPr>
                      <w:pStyle w:val="Irodalomjegyzk"/>
                      <w:rPr>
                        <w:noProof/>
                      </w:rPr>
                    </w:pPr>
                    <w:r>
                      <w:rPr>
                        <w:noProof/>
                      </w:rPr>
                      <w:t xml:space="preserve">[2] </w:t>
                    </w:r>
                  </w:p>
                </w:tc>
                <w:tc>
                  <w:tcPr>
                    <w:tcW w:w="0" w:type="auto"/>
                    <w:hideMark/>
                  </w:tcPr>
                  <w:p w14:paraId="48438AB3" w14:textId="77777777" w:rsidR="00653CCF" w:rsidRDefault="00653CCF">
                    <w:pPr>
                      <w:pStyle w:val="Irodalomjegyzk"/>
                      <w:rPr>
                        <w:noProof/>
                      </w:rPr>
                    </w:pPr>
                    <w:r>
                      <w:rPr>
                        <w:noProof/>
                      </w:rPr>
                      <w:t xml:space="preserve">. . Siuly, Y. . Li és P. . Wen, „Clustering technique-based least square support vector machine for EEG signal classification,” </w:t>
                    </w:r>
                    <w:r>
                      <w:rPr>
                        <w:i/>
                        <w:iCs/>
                        <w:noProof/>
                      </w:rPr>
                      <w:t xml:space="preserve">Computer Methods and Programs in Biomedicine, </w:t>
                    </w:r>
                    <w:r>
                      <w:rPr>
                        <w:noProof/>
                      </w:rPr>
                      <w:t xml:space="preserve">%1. kötet104, %1. szám3, pp. 358-372, 2011. </w:t>
                    </w:r>
                  </w:p>
                </w:tc>
              </w:tr>
              <w:tr w:rsidR="00653CCF" w14:paraId="4ABF3064" w14:textId="77777777">
                <w:trPr>
                  <w:divId w:val="214783432"/>
                  <w:tblCellSpacing w:w="15" w:type="dxa"/>
                </w:trPr>
                <w:tc>
                  <w:tcPr>
                    <w:tcW w:w="50" w:type="pct"/>
                    <w:hideMark/>
                  </w:tcPr>
                  <w:p w14:paraId="6AD55A28" w14:textId="77777777" w:rsidR="00653CCF" w:rsidRDefault="00653CCF">
                    <w:pPr>
                      <w:pStyle w:val="Irodalomjegyzk"/>
                      <w:rPr>
                        <w:noProof/>
                      </w:rPr>
                    </w:pPr>
                    <w:r>
                      <w:rPr>
                        <w:noProof/>
                      </w:rPr>
                      <w:t xml:space="preserve">[3] </w:t>
                    </w:r>
                  </w:p>
                </w:tc>
                <w:tc>
                  <w:tcPr>
                    <w:tcW w:w="0" w:type="auto"/>
                    <w:hideMark/>
                  </w:tcPr>
                  <w:p w14:paraId="15F09CE1" w14:textId="77777777" w:rsidR="00653CCF" w:rsidRDefault="00653CCF">
                    <w:pPr>
                      <w:pStyle w:val="Irodalomjegyzk"/>
                      <w:rPr>
                        <w:noProof/>
                      </w:rPr>
                    </w:pPr>
                    <w:r>
                      <w:rPr>
                        <w:noProof/>
                      </w:rPr>
                      <w:t xml:space="preserve">Y. . Lin, Y. . Lee és G. . Wahba, „Support Vector Machines for Classification in Nonstandard Situations,” </w:t>
                    </w:r>
                    <w:r>
                      <w:rPr>
                        <w:i/>
                        <w:iCs/>
                        <w:noProof/>
                      </w:rPr>
                      <w:t xml:space="preserve">Machine Learning, </w:t>
                    </w:r>
                    <w:r>
                      <w:rPr>
                        <w:noProof/>
                      </w:rPr>
                      <w:t xml:space="preserve">%1. kötet46, %1. szám1, pp. 191-202, 2002. </w:t>
                    </w:r>
                  </w:p>
                </w:tc>
              </w:tr>
              <w:tr w:rsidR="00653CCF" w14:paraId="2089EBCE" w14:textId="77777777">
                <w:trPr>
                  <w:divId w:val="214783432"/>
                  <w:tblCellSpacing w:w="15" w:type="dxa"/>
                </w:trPr>
                <w:tc>
                  <w:tcPr>
                    <w:tcW w:w="50" w:type="pct"/>
                    <w:hideMark/>
                  </w:tcPr>
                  <w:p w14:paraId="23B03F33" w14:textId="77777777" w:rsidR="00653CCF" w:rsidRDefault="00653CCF">
                    <w:pPr>
                      <w:pStyle w:val="Irodalomjegyzk"/>
                      <w:rPr>
                        <w:noProof/>
                      </w:rPr>
                    </w:pPr>
                    <w:r>
                      <w:rPr>
                        <w:noProof/>
                      </w:rPr>
                      <w:t xml:space="preserve">[4] </w:t>
                    </w:r>
                  </w:p>
                </w:tc>
                <w:tc>
                  <w:tcPr>
                    <w:tcW w:w="0" w:type="auto"/>
                    <w:hideMark/>
                  </w:tcPr>
                  <w:p w14:paraId="3B755D52" w14:textId="77777777" w:rsidR="00653CCF" w:rsidRDefault="00653CCF">
                    <w:pPr>
                      <w:pStyle w:val="Irodalomjegyzk"/>
                      <w:rPr>
                        <w:noProof/>
                      </w:rPr>
                    </w:pPr>
                    <w:r>
                      <w:rPr>
                        <w:noProof/>
                      </w:rPr>
                      <w:t>V. C. Raykar és P. . Agrawal, „Sequential crowdsourced labeling as an epsilon-greedy exploration in a Markov Decision Process,” , 2014. [Online]. Available: http://proceedings.mlr.press/v33/raykar14.pdf. [Hozzáférés dátuma: 31 5 2020].</w:t>
                    </w:r>
                  </w:p>
                </w:tc>
              </w:tr>
              <w:tr w:rsidR="00653CCF" w14:paraId="2A283084" w14:textId="77777777">
                <w:trPr>
                  <w:divId w:val="214783432"/>
                  <w:tblCellSpacing w:w="15" w:type="dxa"/>
                </w:trPr>
                <w:tc>
                  <w:tcPr>
                    <w:tcW w:w="50" w:type="pct"/>
                    <w:hideMark/>
                  </w:tcPr>
                  <w:p w14:paraId="66280F95" w14:textId="77777777" w:rsidR="00653CCF" w:rsidRDefault="00653CCF">
                    <w:pPr>
                      <w:pStyle w:val="Irodalomjegyzk"/>
                      <w:rPr>
                        <w:noProof/>
                      </w:rPr>
                    </w:pPr>
                    <w:r>
                      <w:rPr>
                        <w:noProof/>
                      </w:rPr>
                      <w:t xml:space="preserve">[5] </w:t>
                    </w:r>
                  </w:p>
                </w:tc>
                <w:tc>
                  <w:tcPr>
                    <w:tcW w:w="0" w:type="auto"/>
                    <w:hideMark/>
                  </w:tcPr>
                  <w:p w14:paraId="29EAA77D" w14:textId="77777777" w:rsidR="00653CCF" w:rsidRDefault="00653CCF">
                    <w:pPr>
                      <w:pStyle w:val="Irodalomjegyzk"/>
                      <w:rPr>
                        <w:noProof/>
                      </w:rPr>
                    </w:pPr>
                    <w:r>
                      <w:rPr>
                        <w:noProof/>
                      </w:rPr>
                      <w:t xml:space="preserve">L. . Baird, „Residual algorithms: Reinforcement learning with function approximation,” </w:t>
                    </w:r>
                    <w:r>
                      <w:rPr>
                        <w:i/>
                        <w:iCs/>
                        <w:noProof/>
                      </w:rPr>
                      <w:t xml:space="preserve">ICML, </w:t>
                    </w:r>
                    <w:r>
                      <w:rPr>
                        <w:noProof/>
                      </w:rPr>
                      <w:t xml:space="preserve">%1. kötet, %1. szám, p. 30–37, 1995. </w:t>
                    </w:r>
                  </w:p>
                </w:tc>
              </w:tr>
              <w:tr w:rsidR="00653CCF" w14:paraId="5B4EB245" w14:textId="77777777">
                <w:trPr>
                  <w:divId w:val="214783432"/>
                  <w:tblCellSpacing w:w="15" w:type="dxa"/>
                </w:trPr>
                <w:tc>
                  <w:tcPr>
                    <w:tcW w:w="50" w:type="pct"/>
                    <w:hideMark/>
                  </w:tcPr>
                  <w:p w14:paraId="62DA0414" w14:textId="77777777" w:rsidR="00653CCF" w:rsidRDefault="00653CCF">
                    <w:pPr>
                      <w:pStyle w:val="Irodalomjegyzk"/>
                      <w:rPr>
                        <w:noProof/>
                      </w:rPr>
                    </w:pPr>
                    <w:r>
                      <w:rPr>
                        <w:noProof/>
                      </w:rPr>
                      <w:t xml:space="preserve">[6] </w:t>
                    </w:r>
                  </w:p>
                </w:tc>
                <w:tc>
                  <w:tcPr>
                    <w:tcW w:w="0" w:type="auto"/>
                    <w:hideMark/>
                  </w:tcPr>
                  <w:p w14:paraId="60DB6215" w14:textId="77777777" w:rsidR="00653CCF" w:rsidRDefault="00653CCF">
                    <w:pPr>
                      <w:pStyle w:val="Irodalomjegyzk"/>
                      <w:rPr>
                        <w:noProof/>
                      </w:rPr>
                    </w:pPr>
                    <w:r>
                      <w:rPr>
                        <w:noProof/>
                      </w:rPr>
                      <w:t>„Reinforcement Learning / Successes of Reinforcement Learning,” , . [Online]. Available: http://umichrl.pbworks.com/Successes-of-Reinforcement-Learning/. [Hozzáférés dátuma: 31 5 2020].</w:t>
                    </w:r>
                  </w:p>
                </w:tc>
              </w:tr>
              <w:tr w:rsidR="00653CCF" w14:paraId="682FAE0F" w14:textId="77777777">
                <w:trPr>
                  <w:divId w:val="214783432"/>
                  <w:tblCellSpacing w:w="15" w:type="dxa"/>
                </w:trPr>
                <w:tc>
                  <w:tcPr>
                    <w:tcW w:w="50" w:type="pct"/>
                    <w:hideMark/>
                  </w:tcPr>
                  <w:p w14:paraId="7519D775" w14:textId="77777777" w:rsidR="00653CCF" w:rsidRDefault="00653CCF">
                    <w:pPr>
                      <w:pStyle w:val="Irodalomjegyzk"/>
                      <w:rPr>
                        <w:noProof/>
                      </w:rPr>
                    </w:pPr>
                    <w:r>
                      <w:rPr>
                        <w:noProof/>
                      </w:rPr>
                      <w:t xml:space="preserve">[7] </w:t>
                    </w:r>
                  </w:p>
                </w:tc>
                <w:tc>
                  <w:tcPr>
                    <w:tcW w:w="0" w:type="auto"/>
                    <w:hideMark/>
                  </w:tcPr>
                  <w:p w14:paraId="7B6B8DE6" w14:textId="77777777" w:rsidR="00653CCF" w:rsidRDefault="00653CCF">
                    <w:pPr>
                      <w:pStyle w:val="Irodalomjegyzk"/>
                      <w:rPr>
                        <w:noProof/>
                      </w:rPr>
                    </w:pPr>
                    <w:r>
                      <w:rPr>
                        <w:noProof/>
                      </w:rPr>
                      <w:t xml:space="preserve">J. . Peters, S. . Vijayakumar és S. . Schaal, „Natural actor-critic,” </w:t>
                    </w:r>
                    <w:r>
                      <w:rPr>
                        <w:i/>
                        <w:iCs/>
                        <w:noProof/>
                      </w:rPr>
                      <w:t xml:space="preserve">Lecture Notes in Computer Science, </w:t>
                    </w:r>
                    <w:r>
                      <w:rPr>
                        <w:noProof/>
                      </w:rPr>
                      <w:t xml:space="preserve">%1. kötet, %1. szám, pp. 280-291, 2005. </w:t>
                    </w:r>
                  </w:p>
                </w:tc>
              </w:tr>
              <w:tr w:rsidR="00653CCF" w14:paraId="60A461FB" w14:textId="77777777">
                <w:trPr>
                  <w:divId w:val="214783432"/>
                  <w:tblCellSpacing w:w="15" w:type="dxa"/>
                </w:trPr>
                <w:tc>
                  <w:tcPr>
                    <w:tcW w:w="50" w:type="pct"/>
                    <w:hideMark/>
                  </w:tcPr>
                  <w:p w14:paraId="083558E2" w14:textId="77777777" w:rsidR="00653CCF" w:rsidRDefault="00653CCF">
                    <w:pPr>
                      <w:pStyle w:val="Irodalomjegyzk"/>
                      <w:rPr>
                        <w:noProof/>
                      </w:rPr>
                    </w:pPr>
                    <w:r>
                      <w:rPr>
                        <w:noProof/>
                      </w:rPr>
                      <w:t xml:space="preserve">[8] </w:t>
                    </w:r>
                  </w:p>
                </w:tc>
                <w:tc>
                  <w:tcPr>
                    <w:tcW w:w="0" w:type="auto"/>
                    <w:hideMark/>
                  </w:tcPr>
                  <w:p w14:paraId="019F8B01" w14:textId="77777777" w:rsidR="00653CCF" w:rsidRDefault="00653CCF">
                    <w:pPr>
                      <w:pStyle w:val="Irodalomjegyzk"/>
                      <w:rPr>
                        <w:noProof/>
                      </w:rPr>
                    </w:pPr>
                    <w:r>
                      <w:rPr>
                        <w:noProof/>
                      </w:rPr>
                      <w:t xml:space="preserve">S. . Li, S. . Bing és S. . Yang, „Distributional Advantage Actor-Critic.,” </w:t>
                    </w:r>
                    <w:r>
                      <w:rPr>
                        <w:i/>
                        <w:iCs/>
                        <w:noProof/>
                      </w:rPr>
                      <w:t xml:space="preserve">arXiv: Learning, </w:t>
                    </w:r>
                    <w:r>
                      <w:rPr>
                        <w:noProof/>
                      </w:rPr>
                      <w:t xml:space="preserve">%1. kötet, %1. szám, p. , 2018. </w:t>
                    </w:r>
                  </w:p>
                </w:tc>
              </w:tr>
              <w:tr w:rsidR="00653CCF" w14:paraId="0015F4C1" w14:textId="77777777">
                <w:trPr>
                  <w:divId w:val="214783432"/>
                  <w:tblCellSpacing w:w="15" w:type="dxa"/>
                </w:trPr>
                <w:tc>
                  <w:tcPr>
                    <w:tcW w:w="50" w:type="pct"/>
                    <w:hideMark/>
                  </w:tcPr>
                  <w:p w14:paraId="1D4FB201" w14:textId="77777777" w:rsidR="00653CCF" w:rsidRDefault="00653CCF">
                    <w:pPr>
                      <w:pStyle w:val="Irodalomjegyzk"/>
                      <w:rPr>
                        <w:noProof/>
                      </w:rPr>
                    </w:pPr>
                    <w:r>
                      <w:rPr>
                        <w:noProof/>
                      </w:rPr>
                      <w:t xml:space="preserve">[9] </w:t>
                    </w:r>
                  </w:p>
                </w:tc>
                <w:tc>
                  <w:tcPr>
                    <w:tcW w:w="0" w:type="auto"/>
                    <w:hideMark/>
                  </w:tcPr>
                  <w:p w14:paraId="156C8ACF" w14:textId="77777777" w:rsidR="00653CCF" w:rsidRDefault="00653CCF">
                    <w:pPr>
                      <w:pStyle w:val="Irodalomjegyzk"/>
                      <w:rPr>
                        <w:noProof/>
                      </w:rPr>
                    </w:pPr>
                    <w:r>
                      <w:rPr>
                        <w:noProof/>
                      </w:rPr>
                      <w:t>A. . Juliani, „Simple Reinforcement Learning with Tensorflow Part 8: Asynchronous Actor-Critic Agents (A3C),” , . [Online]. Available: https://medium.com/emergent-future/simple-reinforcement-learning-with-</w:t>
                    </w:r>
                    <w:r>
                      <w:rPr>
                        <w:noProof/>
                      </w:rPr>
                      <w:lastRenderedPageBreak/>
                      <w:t>tensorflow-part-8-asynchronous-actor-critic-agents-a3c-c88f72a5e9f2. [Hozzáférés dátuma: 31 5 2020].</w:t>
                    </w:r>
                  </w:p>
                </w:tc>
              </w:tr>
              <w:tr w:rsidR="00653CCF" w14:paraId="3DC5BD2E" w14:textId="77777777">
                <w:trPr>
                  <w:divId w:val="214783432"/>
                  <w:tblCellSpacing w:w="15" w:type="dxa"/>
                </w:trPr>
                <w:tc>
                  <w:tcPr>
                    <w:tcW w:w="50" w:type="pct"/>
                    <w:hideMark/>
                  </w:tcPr>
                  <w:p w14:paraId="655B4383" w14:textId="77777777" w:rsidR="00653CCF" w:rsidRDefault="00653CCF">
                    <w:pPr>
                      <w:pStyle w:val="Irodalomjegyzk"/>
                      <w:rPr>
                        <w:noProof/>
                      </w:rPr>
                    </w:pPr>
                    <w:r>
                      <w:rPr>
                        <w:noProof/>
                      </w:rPr>
                      <w:lastRenderedPageBreak/>
                      <w:t xml:space="preserve">[10] </w:t>
                    </w:r>
                  </w:p>
                </w:tc>
                <w:tc>
                  <w:tcPr>
                    <w:tcW w:w="0" w:type="auto"/>
                    <w:hideMark/>
                  </w:tcPr>
                  <w:p w14:paraId="7939E9A8" w14:textId="77777777" w:rsidR="00653CCF" w:rsidRDefault="00653CCF">
                    <w:pPr>
                      <w:pStyle w:val="Irodalomjegyzk"/>
                      <w:rPr>
                        <w:noProof/>
                      </w:rPr>
                    </w:pPr>
                    <w:r>
                      <w:rPr>
                        <w:noProof/>
                      </w:rPr>
                      <w:t xml:space="preserve">J. . Vig és Y. . Belinkov, „Analyzing the Structure of Attention in a Transformer Language Model,” </w:t>
                    </w:r>
                    <w:r>
                      <w:rPr>
                        <w:i/>
                        <w:iCs/>
                        <w:noProof/>
                      </w:rPr>
                      <w:t xml:space="preserve">arXiv: Computation and Language, </w:t>
                    </w:r>
                    <w:r>
                      <w:rPr>
                        <w:noProof/>
                      </w:rPr>
                      <w:t xml:space="preserve">%1. kötet, %1. szám, p. , 2019. </w:t>
                    </w:r>
                  </w:p>
                </w:tc>
              </w:tr>
              <w:tr w:rsidR="00653CCF" w14:paraId="6C860193" w14:textId="77777777">
                <w:trPr>
                  <w:divId w:val="214783432"/>
                  <w:tblCellSpacing w:w="15" w:type="dxa"/>
                </w:trPr>
                <w:tc>
                  <w:tcPr>
                    <w:tcW w:w="50" w:type="pct"/>
                    <w:hideMark/>
                  </w:tcPr>
                  <w:p w14:paraId="65F75DF5" w14:textId="77777777" w:rsidR="00653CCF" w:rsidRDefault="00653CCF">
                    <w:pPr>
                      <w:pStyle w:val="Irodalomjegyzk"/>
                      <w:rPr>
                        <w:noProof/>
                      </w:rPr>
                    </w:pPr>
                    <w:r>
                      <w:rPr>
                        <w:noProof/>
                      </w:rPr>
                      <w:t xml:space="preserve">[11] </w:t>
                    </w:r>
                  </w:p>
                </w:tc>
                <w:tc>
                  <w:tcPr>
                    <w:tcW w:w="0" w:type="auto"/>
                    <w:hideMark/>
                  </w:tcPr>
                  <w:p w14:paraId="5DDC6E72" w14:textId="77777777" w:rsidR="00653CCF" w:rsidRDefault="00653CCF">
                    <w:pPr>
                      <w:pStyle w:val="Irodalomjegyzk"/>
                      <w:rPr>
                        <w:noProof/>
                      </w:rPr>
                    </w:pPr>
                    <w:r>
                      <w:rPr>
                        <w:noProof/>
                      </w:rPr>
                      <w:t xml:space="preserve">S. . Bock, J. . Goppold és M. . Weiß, „An improvement of the convergence proof of the ADAM-Optimizer.,” </w:t>
                    </w:r>
                    <w:r>
                      <w:rPr>
                        <w:i/>
                        <w:iCs/>
                        <w:noProof/>
                      </w:rPr>
                      <w:t xml:space="preserve">arXiv: Learning, </w:t>
                    </w:r>
                    <w:r>
                      <w:rPr>
                        <w:noProof/>
                      </w:rPr>
                      <w:t xml:space="preserve">%1. kötet, %1. szám, p. , 2018. </w:t>
                    </w:r>
                  </w:p>
                </w:tc>
              </w:tr>
              <w:tr w:rsidR="00653CCF" w14:paraId="6F26EA96" w14:textId="77777777">
                <w:trPr>
                  <w:divId w:val="214783432"/>
                  <w:tblCellSpacing w:w="15" w:type="dxa"/>
                </w:trPr>
                <w:tc>
                  <w:tcPr>
                    <w:tcW w:w="50" w:type="pct"/>
                    <w:hideMark/>
                  </w:tcPr>
                  <w:p w14:paraId="6BF74F66" w14:textId="77777777" w:rsidR="00653CCF" w:rsidRDefault="00653CCF">
                    <w:pPr>
                      <w:pStyle w:val="Irodalomjegyzk"/>
                      <w:rPr>
                        <w:noProof/>
                      </w:rPr>
                    </w:pPr>
                    <w:r>
                      <w:rPr>
                        <w:noProof/>
                      </w:rPr>
                      <w:t xml:space="preserve">[12] </w:t>
                    </w:r>
                  </w:p>
                </w:tc>
                <w:tc>
                  <w:tcPr>
                    <w:tcW w:w="0" w:type="auto"/>
                    <w:hideMark/>
                  </w:tcPr>
                  <w:p w14:paraId="09ADE495" w14:textId="77777777" w:rsidR="00653CCF" w:rsidRDefault="00653CCF">
                    <w:pPr>
                      <w:pStyle w:val="Irodalomjegyzk"/>
                      <w:rPr>
                        <w:noProof/>
                      </w:rPr>
                    </w:pPr>
                    <w:r>
                      <w:rPr>
                        <w:noProof/>
                      </w:rPr>
                      <w:t>„Welcome to Colaboratory,” , . [Online]. Available: https://colab.research.google.com. [Hozzáférés dátuma: 22 5 2019].</w:t>
                    </w:r>
                  </w:p>
                </w:tc>
              </w:tr>
              <w:tr w:rsidR="00653CCF" w14:paraId="35E605EC" w14:textId="77777777">
                <w:trPr>
                  <w:divId w:val="214783432"/>
                  <w:tblCellSpacing w:w="15" w:type="dxa"/>
                </w:trPr>
                <w:tc>
                  <w:tcPr>
                    <w:tcW w:w="50" w:type="pct"/>
                    <w:hideMark/>
                  </w:tcPr>
                  <w:p w14:paraId="4302811E" w14:textId="77777777" w:rsidR="00653CCF" w:rsidRDefault="00653CCF">
                    <w:pPr>
                      <w:pStyle w:val="Irodalomjegyzk"/>
                      <w:rPr>
                        <w:noProof/>
                      </w:rPr>
                    </w:pPr>
                    <w:r>
                      <w:rPr>
                        <w:noProof/>
                      </w:rPr>
                      <w:t xml:space="preserve">[13] </w:t>
                    </w:r>
                  </w:p>
                </w:tc>
                <w:tc>
                  <w:tcPr>
                    <w:tcW w:w="0" w:type="auto"/>
                    <w:hideMark/>
                  </w:tcPr>
                  <w:p w14:paraId="522022DB" w14:textId="77777777" w:rsidR="00653CCF" w:rsidRDefault="00653CCF">
                    <w:pPr>
                      <w:pStyle w:val="Irodalomjegyzk"/>
                      <w:rPr>
                        <w:noProof/>
                      </w:rPr>
                    </w:pPr>
                    <w:r>
                      <w:rPr>
                        <w:noProof/>
                      </w:rPr>
                      <w:t>„Project Jupyter,” , . [Online]. Available: https://jupyter.org/. [Hozzáférés dátuma: 22 5 2019].</w:t>
                    </w:r>
                  </w:p>
                </w:tc>
              </w:tr>
              <w:tr w:rsidR="00653CCF" w14:paraId="6A0B3802" w14:textId="77777777">
                <w:trPr>
                  <w:divId w:val="214783432"/>
                  <w:tblCellSpacing w:w="15" w:type="dxa"/>
                </w:trPr>
                <w:tc>
                  <w:tcPr>
                    <w:tcW w:w="50" w:type="pct"/>
                    <w:hideMark/>
                  </w:tcPr>
                  <w:p w14:paraId="547E0AD2" w14:textId="77777777" w:rsidR="00653CCF" w:rsidRDefault="00653CCF">
                    <w:pPr>
                      <w:pStyle w:val="Irodalomjegyzk"/>
                      <w:rPr>
                        <w:noProof/>
                      </w:rPr>
                    </w:pPr>
                    <w:r>
                      <w:rPr>
                        <w:noProof/>
                      </w:rPr>
                      <w:t xml:space="preserve">[14] </w:t>
                    </w:r>
                  </w:p>
                </w:tc>
                <w:tc>
                  <w:tcPr>
                    <w:tcW w:w="0" w:type="auto"/>
                    <w:hideMark/>
                  </w:tcPr>
                  <w:p w14:paraId="0271FD33" w14:textId="77777777" w:rsidR="00653CCF" w:rsidRDefault="00653CCF">
                    <w:pPr>
                      <w:pStyle w:val="Irodalomjegyzk"/>
                      <w:rPr>
                        <w:noProof/>
                      </w:rPr>
                    </w:pPr>
                    <w:r>
                      <w:rPr>
                        <w:noProof/>
                      </w:rPr>
                      <w:t>„Parallel Programming and Computing Platform,” , . [Online]. Available: http://www.nvidia.com/object/cuda_home_new.html. [Hozzáférés dátuma: 22 5 2019].</w:t>
                    </w:r>
                  </w:p>
                </w:tc>
              </w:tr>
              <w:tr w:rsidR="00653CCF" w14:paraId="4AAE2896" w14:textId="77777777">
                <w:trPr>
                  <w:divId w:val="214783432"/>
                  <w:tblCellSpacing w:w="15" w:type="dxa"/>
                </w:trPr>
                <w:tc>
                  <w:tcPr>
                    <w:tcW w:w="50" w:type="pct"/>
                    <w:hideMark/>
                  </w:tcPr>
                  <w:p w14:paraId="4B70A48E" w14:textId="77777777" w:rsidR="00653CCF" w:rsidRDefault="00653CCF">
                    <w:pPr>
                      <w:pStyle w:val="Irodalomjegyzk"/>
                      <w:rPr>
                        <w:noProof/>
                      </w:rPr>
                    </w:pPr>
                    <w:r>
                      <w:rPr>
                        <w:noProof/>
                      </w:rPr>
                      <w:t xml:space="preserve">[15] </w:t>
                    </w:r>
                  </w:p>
                </w:tc>
                <w:tc>
                  <w:tcPr>
                    <w:tcW w:w="0" w:type="auto"/>
                    <w:hideMark/>
                  </w:tcPr>
                  <w:p w14:paraId="3B65C7C8" w14:textId="77777777" w:rsidR="00653CCF" w:rsidRDefault="00653CCF">
                    <w:pPr>
                      <w:pStyle w:val="Irodalomjegyzk"/>
                      <w:rPr>
                        <w:noProof/>
                      </w:rPr>
                    </w:pPr>
                    <w:r>
                      <w:rPr>
                        <w:noProof/>
                      </w:rPr>
                      <w:t>„Download PyCharm,” , . [Online]. Available: https://www.jetbrains.com/pycharm/download/. [Hozzáférés dátuma: 22 5 2019].</w:t>
                    </w:r>
                  </w:p>
                </w:tc>
              </w:tr>
              <w:tr w:rsidR="00653CCF" w14:paraId="7E6A6516" w14:textId="77777777">
                <w:trPr>
                  <w:divId w:val="214783432"/>
                  <w:tblCellSpacing w:w="15" w:type="dxa"/>
                </w:trPr>
                <w:tc>
                  <w:tcPr>
                    <w:tcW w:w="50" w:type="pct"/>
                    <w:hideMark/>
                  </w:tcPr>
                  <w:p w14:paraId="1657CFAC" w14:textId="77777777" w:rsidR="00653CCF" w:rsidRDefault="00653CCF">
                    <w:pPr>
                      <w:pStyle w:val="Irodalomjegyzk"/>
                      <w:rPr>
                        <w:noProof/>
                      </w:rPr>
                    </w:pPr>
                    <w:r>
                      <w:rPr>
                        <w:noProof/>
                      </w:rPr>
                      <w:t xml:space="preserve">[16] </w:t>
                    </w:r>
                  </w:p>
                </w:tc>
                <w:tc>
                  <w:tcPr>
                    <w:tcW w:w="0" w:type="auto"/>
                    <w:hideMark/>
                  </w:tcPr>
                  <w:p w14:paraId="41C6B068" w14:textId="77777777" w:rsidR="00653CCF" w:rsidRDefault="00653CCF">
                    <w:pPr>
                      <w:pStyle w:val="Irodalomjegyzk"/>
                      <w:rPr>
                        <w:noProof/>
                      </w:rPr>
                    </w:pPr>
                    <w:r>
                      <w:rPr>
                        <w:noProof/>
                      </w:rPr>
                      <w:t>„About Python,” , . [Online]. Available: https://www.python.org/about. [Hozzáférés dátuma: 22 5 2019].</w:t>
                    </w:r>
                  </w:p>
                </w:tc>
              </w:tr>
              <w:tr w:rsidR="00653CCF" w14:paraId="1DC81061" w14:textId="77777777">
                <w:trPr>
                  <w:divId w:val="214783432"/>
                  <w:tblCellSpacing w:w="15" w:type="dxa"/>
                </w:trPr>
                <w:tc>
                  <w:tcPr>
                    <w:tcW w:w="50" w:type="pct"/>
                    <w:hideMark/>
                  </w:tcPr>
                  <w:p w14:paraId="52B4FEFE" w14:textId="77777777" w:rsidR="00653CCF" w:rsidRDefault="00653CCF">
                    <w:pPr>
                      <w:pStyle w:val="Irodalomjegyzk"/>
                      <w:rPr>
                        <w:noProof/>
                      </w:rPr>
                    </w:pPr>
                    <w:r>
                      <w:rPr>
                        <w:noProof/>
                      </w:rPr>
                      <w:t xml:space="preserve">[17] </w:t>
                    </w:r>
                  </w:p>
                </w:tc>
                <w:tc>
                  <w:tcPr>
                    <w:tcW w:w="0" w:type="auto"/>
                    <w:hideMark/>
                  </w:tcPr>
                  <w:p w14:paraId="04A735D0" w14:textId="77777777" w:rsidR="00653CCF" w:rsidRDefault="00653CCF">
                    <w:pPr>
                      <w:pStyle w:val="Irodalomjegyzk"/>
                      <w:rPr>
                        <w:noProof/>
                      </w:rPr>
                    </w:pPr>
                    <w:r>
                      <w:rPr>
                        <w:noProof/>
                      </w:rPr>
                      <w:t>N. . Ketkar, „Introduction to PyTorch,” , 2017. [Online]. Available: https://link.springer.com/chapter/10.1007/978-1-4842-2766-4_12. [Hozzáférés dátuma: 22 5 2019].</w:t>
                    </w:r>
                  </w:p>
                </w:tc>
              </w:tr>
              <w:tr w:rsidR="00653CCF" w14:paraId="730E316A" w14:textId="77777777">
                <w:trPr>
                  <w:divId w:val="214783432"/>
                  <w:tblCellSpacing w:w="15" w:type="dxa"/>
                </w:trPr>
                <w:tc>
                  <w:tcPr>
                    <w:tcW w:w="50" w:type="pct"/>
                    <w:hideMark/>
                  </w:tcPr>
                  <w:p w14:paraId="1F292C56" w14:textId="77777777" w:rsidR="00653CCF" w:rsidRDefault="00653CCF">
                    <w:pPr>
                      <w:pStyle w:val="Irodalomjegyzk"/>
                      <w:rPr>
                        <w:noProof/>
                      </w:rPr>
                    </w:pPr>
                    <w:r>
                      <w:rPr>
                        <w:noProof/>
                      </w:rPr>
                      <w:t xml:space="preserve">[18] </w:t>
                    </w:r>
                  </w:p>
                </w:tc>
                <w:tc>
                  <w:tcPr>
                    <w:tcW w:w="0" w:type="auto"/>
                    <w:hideMark/>
                  </w:tcPr>
                  <w:p w14:paraId="0996A395" w14:textId="77777777" w:rsidR="00653CCF" w:rsidRDefault="00653CCF">
                    <w:pPr>
                      <w:pStyle w:val="Irodalomjegyzk"/>
                      <w:rPr>
                        <w:noProof/>
                      </w:rPr>
                    </w:pPr>
                    <w:r>
                      <w:rPr>
                        <w:noProof/>
                      </w:rPr>
                      <w:t>„GitHub: bulletphysics/bullet3 releases,” , . [Online]. Available: https://github.com/bulletphysics/bullet3/releases. [Hozzáférés dátuma: 31 5 2020].</w:t>
                    </w:r>
                  </w:p>
                </w:tc>
              </w:tr>
              <w:tr w:rsidR="00653CCF" w14:paraId="4FAD28AF" w14:textId="77777777">
                <w:trPr>
                  <w:divId w:val="214783432"/>
                  <w:tblCellSpacing w:w="15" w:type="dxa"/>
                </w:trPr>
                <w:tc>
                  <w:tcPr>
                    <w:tcW w:w="50" w:type="pct"/>
                    <w:hideMark/>
                  </w:tcPr>
                  <w:p w14:paraId="028AA8BF" w14:textId="77777777" w:rsidR="00653CCF" w:rsidRDefault="00653CCF">
                    <w:pPr>
                      <w:pStyle w:val="Irodalomjegyzk"/>
                      <w:rPr>
                        <w:noProof/>
                      </w:rPr>
                    </w:pPr>
                    <w:r>
                      <w:rPr>
                        <w:noProof/>
                      </w:rPr>
                      <w:t xml:space="preserve">[19] </w:t>
                    </w:r>
                  </w:p>
                </w:tc>
                <w:tc>
                  <w:tcPr>
                    <w:tcW w:w="0" w:type="auto"/>
                    <w:hideMark/>
                  </w:tcPr>
                  <w:p w14:paraId="1C7856F8" w14:textId="77777777" w:rsidR="00653CCF" w:rsidRDefault="00653CCF">
                    <w:pPr>
                      <w:pStyle w:val="Irodalomjegyzk"/>
                      <w:rPr>
                        <w:noProof/>
                      </w:rPr>
                    </w:pPr>
                    <w:r>
                      <w:rPr>
                        <w:noProof/>
                      </w:rPr>
                      <w:t>M. D. Zeiler és R. Fergus, „Visualizing and Understanding Convolutional Networks,” 2014.. [Online]. Available: https://cs.nyu.edu/~fergus/papers/zeilerECCV2014.pdf.</w:t>
                    </w:r>
                  </w:p>
                </w:tc>
              </w:tr>
              <w:tr w:rsidR="00653CCF" w14:paraId="330AA55F" w14:textId="77777777">
                <w:trPr>
                  <w:divId w:val="214783432"/>
                  <w:tblCellSpacing w:w="15" w:type="dxa"/>
                </w:trPr>
                <w:tc>
                  <w:tcPr>
                    <w:tcW w:w="50" w:type="pct"/>
                    <w:hideMark/>
                  </w:tcPr>
                  <w:p w14:paraId="40FEA215" w14:textId="77777777" w:rsidR="00653CCF" w:rsidRDefault="00653CCF">
                    <w:pPr>
                      <w:pStyle w:val="Irodalomjegyzk"/>
                      <w:rPr>
                        <w:noProof/>
                      </w:rPr>
                    </w:pPr>
                    <w:r>
                      <w:rPr>
                        <w:noProof/>
                      </w:rPr>
                      <w:lastRenderedPageBreak/>
                      <w:t xml:space="preserve">[20] </w:t>
                    </w:r>
                  </w:p>
                </w:tc>
                <w:tc>
                  <w:tcPr>
                    <w:tcW w:w="0" w:type="auto"/>
                    <w:hideMark/>
                  </w:tcPr>
                  <w:p w14:paraId="039CD7AC" w14:textId="77777777" w:rsidR="00653CCF" w:rsidRDefault="00653CCF">
                    <w:pPr>
                      <w:pStyle w:val="Irodalomjegyzk"/>
                      <w:rPr>
                        <w:noProof/>
                      </w:rPr>
                    </w:pPr>
                    <w:r>
                      <w:rPr>
                        <w:noProof/>
                      </w:rPr>
                      <w:t xml:space="preserve">J. . Wang, X. . Peng és Y. . Qiao, „Cascade multi-head attention networks for action recognition,” </w:t>
                    </w:r>
                    <w:r>
                      <w:rPr>
                        <w:i/>
                        <w:iCs/>
                        <w:noProof/>
                      </w:rPr>
                      <w:t xml:space="preserve">Computer Vision and Image Understanding, </w:t>
                    </w:r>
                    <w:r>
                      <w:rPr>
                        <w:noProof/>
                      </w:rPr>
                      <w:t xml:space="preserve">%1. kötet, %1. szám, p. 102898, 2020. </w:t>
                    </w:r>
                  </w:p>
                </w:tc>
              </w:tr>
              <w:tr w:rsidR="00653CCF" w14:paraId="3ACCF0D0" w14:textId="77777777">
                <w:trPr>
                  <w:divId w:val="214783432"/>
                  <w:tblCellSpacing w:w="15" w:type="dxa"/>
                </w:trPr>
                <w:tc>
                  <w:tcPr>
                    <w:tcW w:w="50" w:type="pct"/>
                    <w:hideMark/>
                  </w:tcPr>
                  <w:p w14:paraId="3A76F6B8" w14:textId="77777777" w:rsidR="00653CCF" w:rsidRDefault="00653CCF">
                    <w:pPr>
                      <w:pStyle w:val="Irodalomjegyzk"/>
                      <w:rPr>
                        <w:noProof/>
                      </w:rPr>
                    </w:pPr>
                    <w:r>
                      <w:rPr>
                        <w:noProof/>
                      </w:rPr>
                      <w:t xml:space="preserve">[21] </w:t>
                    </w:r>
                  </w:p>
                </w:tc>
                <w:tc>
                  <w:tcPr>
                    <w:tcW w:w="0" w:type="auto"/>
                    <w:hideMark/>
                  </w:tcPr>
                  <w:p w14:paraId="00E3B615" w14:textId="77777777" w:rsidR="00653CCF" w:rsidRDefault="00653CCF">
                    <w:pPr>
                      <w:pStyle w:val="Irodalomjegyzk"/>
                      <w:rPr>
                        <w:noProof/>
                      </w:rPr>
                    </w:pPr>
                    <w:r>
                      <w:rPr>
                        <w:noProof/>
                      </w:rPr>
                      <w:t xml:space="preserve">S. Hochreiter és J. Schmidhuber, „Long Short-Term Memory,” </w:t>
                    </w:r>
                    <w:r>
                      <w:rPr>
                        <w:i/>
                        <w:iCs/>
                        <w:noProof/>
                      </w:rPr>
                      <w:t xml:space="preserve">Neural Computation, </w:t>
                    </w:r>
                    <w:r>
                      <w:rPr>
                        <w:noProof/>
                      </w:rPr>
                      <w:t xml:space="preserve">%1. kötet9, %1. szám8, p. 1735–1780, 1997. </w:t>
                    </w:r>
                  </w:p>
                </w:tc>
              </w:tr>
              <w:tr w:rsidR="00653CCF" w14:paraId="7929A24E" w14:textId="77777777">
                <w:trPr>
                  <w:divId w:val="214783432"/>
                  <w:tblCellSpacing w:w="15" w:type="dxa"/>
                </w:trPr>
                <w:tc>
                  <w:tcPr>
                    <w:tcW w:w="50" w:type="pct"/>
                    <w:hideMark/>
                  </w:tcPr>
                  <w:p w14:paraId="633F2358" w14:textId="77777777" w:rsidR="00653CCF" w:rsidRDefault="00653CCF">
                    <w:pPr>
                      <w:pStyle w:val="Irodalomjegyzk"/>
                      <w:rPr>
                        <w:noProof/>
                      </w:rPr>
                    </w:pPr>
                    <w:r>
                      <w:rPr>
                        <w:noProof/>
                      </w:rPr>
                      <w:t xml:space="preserve">[22] </w:t>
                    </w:r>
                  </w:p>
                </w:tc>
                <w:tc>
                  <w:tcPr>
                    <w:tcW w:w="0" w:type="auto"/>
                    <w:hideMark/>
                  </w:tcPr>
                  <w:p w14:paraId="083BCCBA" w14:textId="77777777" w:rsidR="00653CCF" w:rsidRDefault="00653CCF">
                    <w:pPr>
                      <w:pStyle w:val="Irodalomjegyzk"/>
                      <w:rPr>
                        <w:noProof/>
                      </w:rPr>
                    </w:pPr>
                    <w:r>
                      <w:rPr>
                        <w:noProof/>
                      </w:rPr>
                      <w:t>TensorFlow, „TensorFlow,” 2018.. [Online]. Available: https://www.tensorflow.org/tensorboard. [Hozzáférés dátuma: 2020.].</w:t>
                    </w:r>
                  </w:p>
                </w:tc>
              </w:tr>
              <w:tr w:rsidR="00653CCF" w14:paraId="6AF5C45D" w14:textId="77777777">
                <w:trPr>
                  <w:divId w:val="214783432"/>
                  <w:tblCellSpacing w:w="15" w:type="dxa"/>
                </w:trPr>
                <w:tc>
                  <w:tcPr>
                    <w:tcW w:w="50" w:type="pct"/>
                    <w:hideMark/>
                  </w:tcPr>
                  <w:p w14:paraId="4D448704" w14:textId="77777777" w:rsidR="00653CCF" w:rsidRDefault="00653CCF">
                    <w:pPr>
                      <w:pStyle w:val="Irodalomjegyzk"/>
                      <w:rPr>
                        <w:noProof/>
                      </w:rPr>
                    </w:pPr>
                    <w:r>
                      <w:rPr>
                        <w:noProof/>
                      </w:rPr>
                      <w:t xml:space="preserve">[23] </w:t>
                    </w:r>
                  </w:p>
                </w:tc>
                <w:tc>
                  <w:tcPr>
                    <w:tcW w:w="0" w:type="auto"/>
                    <w:hideMark/>
                  </w:tcPr>
                  <w:p w14:paraId="58FC87E2" w14:textId="77777777" w:rsidR="00653CCF" w:rsidRDefault="00653CCF">
                    <w:pPr>
                      <w:pStyle w:val="Irodalomjegyzk"/>
                      <w:rPr>
                        <w:noProof/>
                      </w:rPr>
                    </w:pPr>
                    <w:r>
                      <w:rPr>
                        <w:noProof/>
                      </w:rPr>
                      <w:t>H. . Robbins és D. O. Siegmund, Optimizing Methods in Statistics, szerk., %1. kötet, J. S. Rustagi, Szerk., , : Academic Press, 1971, p. .</w:t>
                    </w:r>
                  </w:p>
                </w:tc>
              </w:tr>
            </w:tbl>
            <w:p w14:paraId="717B06C3" w14:textId="77777777" w:rsidR="00653CCF" w:rsidRDefault="00653CCF">
              <w:pPr>
                <w:divId w:val="214783432"/>
                <w:rPr>
                  <w:noProof/>
                </w:rPr>
              </w:pPr>
            </w:p>
            <w:p w14:paraId="71520618" w14:textId="09D44956" w:rsidR="00AC3FC9" w:rsidRDefault="00AC3FC9" w:rsidP="00AC3FC9">
              <w:pPr>
                <w:ind w:firstLine="0"/>
              </w:pPr>
              <w:r>
                <w:rPr>
                  <w:b/>
                  <w:bCs/>
                </w:rPr>
                <w:fldChar w:fldCharType="end"/>
              </w:r>
            </w:p>
          </w:sdtContent>
        </w:sdt>
      </w:sdtContent>
    </w:sdt>
    <w:p w14:paraId="790218A8" w14:textId="77777777" w:rsidR="00AC3FC9" w:rsidRPr="00AC3FC9" w:rsidRDefault="00AC3FC9" w:rsidP="00AC3FC9"/>
    <w:sectPr w:rsidR="00AC3FC9" w:rsidRPr="00AC3FC9" w:rsidSect="00D23BFC">
      <w:headerReference w:type="even" r:id="rId47"/>
      <w:footerReference w:type="default" r:id="rId4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B7284" w14:textId="77777777" w:rsidR="00227157" w:rsidRDefault="00227157">
      <w:r>
        <w:separator/>
      </w:r>
    </w:p>
  </w:endnote>
  <w:endnote w:type="continuationSeparator" w:id="0">
    <w:p w14:paraId="5B6B3933" w14:textId="77777777" w:rsidR="00227157" w:rsidRDefault="002271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7EFC6" w14:textId="77777777" w:rsidR="00C13DA1" w:rsidRDefault="00C13DA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4571" w14:textId="77777777" w:rsidR="00C13DA1" w:rsidRDefault="00C13DA1"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Pr>
        <w:rStyle w:val="Oldalszm"/>
        <w:noProof/>
      </w:rPr>
      <w:t>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E8862" w14:textId="77777777" w:rsidR="00227157" w:rsidRDefault="00227157">
      <w:r>
        <w:separator/>
      </w:r>
    </w:p>
  </w:footnote>
  <w:footnote w:type="continuationSeparator" w:id="0">
    <w:p w14:paraId="226EAA08" w14:textId="77777777" w:rsidR="00227157" w:rsidRDefault="002271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AB8" w14:textId="77777777" w:rsidR="00C13DA1" w:rsidRDefault="00C13DA1"/>
  <w:p w14:paraId="5CD8143B" w14:textId="77777777" w:rsidR="00C13DA1" w:rsidRDefault="00C13DA1"/>
  <w:p w14:paraId="688D0EE5" w14:textId="77777777" w:rsidR="00C13DA1" w:rsidRDefault="00C13D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0D1C43"/>
    <w:multiLevelType w:val="hybridMultilevel"/>
    <w:tmpl w:val="C7BAB4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8F17AE"/>
    <w:multiLevelType w:val="hybridMultilevel"/>
    <w:tmpl w:val="3830E0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6864E74"/>
    <w:multiLevelType w:val="hybridMultilevel"/>
    <w:tmpl w:val="0FD48A3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259062B"/>
    <w:multiLevelType w:val="hybridMultilevel"/>
    <w:tmpl w:val="7BEA60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4F402B2"/>
    <w:multiLevelType w:val="hybridMultilevel"/>
    <w:tmpl w:val="26D658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77C11BF"/>
    <w:multiLevelType w:val="hybridMultilevel"/>
    <w:tmpl w:val="A51E188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15:restartNumberingAfterBreak="0">
    <w:nsid w:val="799C3B84"/>
    <w:multiLevelType w:val="multilevel"/>
    <w:tmpl w:val="4F3AD19A"/>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6"/>
  </w:num>
  <w:num w:numId="3">
    <w:abstractNumId w:val="13"/>
  </w:num>
  <w:num w:numId="4">
    <w:abstractNumId w:val="17"/>
  </w:num>
  <w:num w:numId="5">
    <w:abstractNumId w:val="19"/>
  </w:num>
  <w:num w:numId="6">
    <w:abstractNumId w:val="21"/>
  </w:num>
  <w:num w:numId="7">
    <w:abstractNumId w:val="14"/>
  </w:num>
  <w:num w:numId="8">
    <w:abstractNumId w:val="12"/>
  </w:num>
  <w:num w:numId="9">
    <w:abstractNumId w:val="15"/>
  </w:num>
  <w:num w:numId="10">
    <w:abstractNumId w:val="27"/>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5"/>
  </w:num>
  <w:num w:numId="24">
    <w:abstractNumId w:val="18"/>
  </w:num>
  <w:num w:numId="25">
    <w:abstractNumId w:val="24"/>
  </w:num>
  <w:num w:numId="26">
    <w:abstractNumId w:val="23"/>
  </w:num>
  <w:num w:numId="27">
    <w:abstractNumId w:val="11"/>
  </w:num>
  <w:num w:numId="28">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027C"/>
    <w:rsid w:val="00001011"/>
    <w:rsid w:val="00004CB0"/>
    <w:rsid w:val="000062F4"/>
    <w:rsid w:val="0001192F"/>
    <w:rsid w:val="00013BF6"/>
    <w:rsid w:val="00014921"/>
    <w:rsid w:val="00016BCF"/>
    <w:rsid w:val="00023AD8"/>
    <w:rsid w:val="000250C9"/>
    <w:rsid w:val="00032DC3"/>
    <w:rsid w:val="00032E37"/>
    <w:rsid w:val="00036929"/>
    <w:rsid w:val="000373BF"/>
    <w:rsid w:val="00037920"/>
    <w:rsid w:val="00037A10"/>
    <w:rsid w:val="00040F2A"/>
    <w:rsid w:val="00045D0F"/>
    <w:rsid w:val="00046822"/>
    <w:rsid w:val="00047077"/>
    <w:rsid w:val="00047869"/>
    <w:rsid w:val="000528F9"/>
    <w:rsid w:val="00053DA6"/>
    <w:rsid w:val="0005446F"/>
    <w:rsid w:val="00057706"/>
    <w:rsid w:val="00061F87"/>
    <w:rsid w:val="00062773"/>
    <w:rsid w:val="00062C4C"/>
    <w:rsid w:val="00066B12"/>
    <w:rsid w:val="00067DF4"/>
    <w:rsid w:val="00067FB7"/>
    <w:rsid w:val="00080EBD"/>
    <w:rsid w:val="00082F8B"/>
    <w:rsid w:val="000929B2"/>
    <w:rsid w:val="000947B4"/>
    <w:rsid w:val="00096EB0"/>
    <w:rsid w:val="000A0762"/>
    <w:rsid w:val="000A4973"/>
    <w:rsid w:val="000A50EF"/>
    <w:rsid w:val="000A5B0D"/>
    <w:rsid w:val="000A6A90"/>
    <w:rsid w:val="000A7085"/>
    <w:rsid w:val="000A720F"/>
    <w:rsid w:val="000A7483"/>
    <w:rsid w:val="000B318F"/>
    <w:rsid w:val="000B3A0E"/>
    <w:rsid w:val="000B3FD4"/>
    <w:rsid w:val="000B442B"/>
    <w:rsid w:val="000B53E0"/>
    <w:rsid w:val="000B61D7"/>
    <w:rsid w:val="000B6580"/>
    <w:rsid w:val="000C3216"/>
    <w:rsid w:val="000C62DF"/>
    <w:rsid w:val="000D671F"/>
    <w:rsid w:val="000E6954"/>
    <w:rsid w:val="000E7F07"/>
    <w:rsid w:val="000F6CAD"/>
    <w:rsid w:val="00105186"/>
    <w:rsid w:val="00106D9B"/>
    <w:rsid w:val="001071CC"/>
    <w:rsid w:val="00114569"/>
    <w:rsid w:val="00114C30"/>
    <w:rsid w:val="00115C48"/>
    <w:rsid w:val="0011721C"/>
    <w:rsid w:val="00120881"/>
    <w:rsid w:val="00130C5D"/>
    <w:rsid w:val="001323AE"/>
    <w:rsid w:val="001327FC"/>
    <w:rsid w:val="00135296"/>
    <w:rsid w:val="0015041E"/>
    <w:rsid w:val="00150869"/>
    <w:rsid w:val="00151560"/>
    <w:rsid w:val="00151ED1"/>
    <w:rsid w:val="00152573"/>
    <w:rsid w:val="00152ABE"/>
    <w:rsid w:val="0016232A"/>
    <w:rsid w:val="001658D3"/>
    <w:rsid w:val="0016721D"/>
    <w:rsid w:val="00167C1F"/>
    <w:rsid w:val="001705A9"/>
    <w:rsid w:val="00171054"/>
    <w:rsid w:val="00174A1B"/>
    <w:rsid w:val="00175C4A"/>
    <w:rsid w:val="0017638D"/>
    <w:rsid w:val="00177520"/>
    <w:rsid w:val="00177EEC"/>
    <w:rsid w:val="00181A8F"/>
    <w:rsid w:val="00181DB7"/>
    <w:rsid w:val="001835EE"/>
    <w:rsid w:val="00195FB7"/>
    <w:rsid w:val="001970F3"/>
    <w:rsid w:val="001A430E"/>
    <w:rsid w:val="001A57BC"/>
    <w:rsid w:val="001A5C8F"/>
    <w:rsid w:val="001B1DFD"/>
    <w:rsid w:val="001B3490"/>
    <w:rsid w:val="001B4D00"/>
    <w:rsid w:val="001B7887"/>
    <w:rsid w:val="001B7D12"/>
    <w:rsid w:val="001C1685"/>
    <w:rsid w:val="001C2057"/>
    <w:rsid w:val="001C2CC6"/>
    <w:rsid w:val="001C416C"/>
    <w:rsid w:val="001C5463"/>
    <w:rsid w:val="001C59F4"/>
    <w:rsid w:val="001C614E"/>
    <w:rsid w:val="001D19D8"/>
    <w:rsid w:val="001D5905"/>
    <w:rsid w:val="001D7F5A"/>
    <w:rsid w:val="001E0A8E"/>
    <w:rsid w:val="001E1AF3"/>
    <w:rsid w:val="001E654B"/>
    <w:rsid w:val="001E7569"/>
    <w:rsid w:val="001E7EF1"/>
    <w:rsid w:val="001F0435"/>
    <w:rsid w:val="001F2984"/>
    <w:rsid w:val="001F55F0"/>
    <w:rsid w:val="001F6A22"/>
    <w:rsid w:val="00203D0F"/>
    <w:rsid w:val="002041DE"/>
    <w:rsid w:val="002102C3"/>
    <w:rsid w:val="002118C8"/>
    <w:rsid w:val="002155BD"/>
    <w:rsid w:val="00215762"/>
    <w:rsid w:val="002157FC"/>
    <w:rsid w:val="00215D5B"/>
    <w:rsid w:val="00216036"/>
    <w:rsid w:val="00217AE9"/>
    <w:rsid w:val="00217E37"/>
    <w:rsid w:val="0022092E"/>
    <w:rsid w:val="00225F65"/>
    <w:rsid w:val="00227157"/>
    <w:rsid w:val="0022732E"/>
    <w:rsid w:val="00227347"/>
    <w:rsid w:val="00230800"/>
    <w:rsid w:val="00230E47"/>
    <w:rsid w:val="0023160E"/>
    <w:rsid w:val="0023397F"/>
    <w:rsid w:val="00233A7A"/>
    <w:rsid w:val="002368B3"/>
    <w:rsid w:val="00236A39"/>
    <w:rsid w:val="0024178C"/>
    <w:rsid w:val="00242462"/>
    <w:rsid w:val="00242667"/>
    <w:rsid w:val="00246EBB"/>
    <w:rsid w:val="00253812"/>
    <w:rsid w:val="00260A27"/>
    <w:rsid w:val="00260A89"/>
    <w:rsid w:val="00266B27"/>
    <w:rsid w:val="00267677"/>
    <w:rsid w:val="002752A4"/>
    <w:rsid w:val="002770FC"/>
    <w:rsid w:val="00283D5B"/>
    <w:rsid w:val="002841F9"/>
    <w:rsid w:val="0028756C"/>
    <w:rsid w:val="00292E51"/>
    <w:rsid w:val="00293BC8"/>
    <w:rsid w:val="002A791A"/>
    <w:rsid w:val="002B00C0"/>
    <w:rsid w:val="002B665C"/>
    <w:rsid w:val="002C0704"/>
    <w:rsid w:val="002C1ED0"/>
    <w:rsid w:val="002C47B3"/>
    <w:rsid w:val="002C4C24"/>
    <w:rsid w:val="002C6398"/>
    <w:rsid w:val="002D0621"/>
    <w:rsid w:val="002D188B"/>
    <w:rsid w:val="002D5074"/>
    <w:rsid w:val="002D6013"/>
    <w:rsid w:val="002D7DA9"/>
    <w:rsid w:val="002E1D2A"/>
    <w:rsid w:val="002E259B"/>
    <w:rsid w:val="002E6677"/>
    <w:rsid w:val="002F751F"/>
    <w:rsid w:val="00300486"/>
    <w:rsid w:val="00302BB3"/>
    <w:rsid w:val="0030396F"/>
    <w:rsid w:val="003060F7"/>
    <w:rsid w:val="003066A2"/>
    <w:rsid w:val="00307274"/>
    <w:rsid w:val="00311CD7"/>
    <w:rsid w:val="00313013"/>
    <w:rsid w:val="00313C15"/>
    <w:rsid w:val="00314110"/>
    <w:rsid w:val="00315F0F"/>
    <w:rsid w:val="0032145E"/>
    <w:rsid w:val="00322237"/>
    <w:rsid w:val="003224A6"/>
    <w:rsid w:val="00324CA1"/>
    <w:rsid w:val="00326AE4"/>
    <w:rsid w:val="00327F93"/>
    <w:rsid w:val="00330BA0"/>
    <w:rsid w:val="0033244F"/>
    <w:rsid w:val="00333637"/>
    <w:rsid w:val="00333AF8"/>
    <w:rsid w:val="00335D4C"/>
    <w:rsid w:val="003407D8"/>
    <w:rsid w:val="00341635"/>
    <w:rsid w:val="003418C1"/>
    <w:rsid w:val="00344F34"/>
    <w:rsid w:val="003474EE"/>
    <w:rsid w:val="00347848"/>
    <w:rsid w:val="00350AEC"/>
    <w:rsid w:val="003537F4"/>
    <w:rsid w:val="00362B3C"/>
    <w:rsid w:val="0037381F"/>
    <w:rsid w:val="003870DA"/>
    <w:rsid w:val="0039154C"/>
    <w:rsid w:val="003919E7"/>
    <w:rsid w:val="00393CFB"/>
    <w:rsid w:val="003A003D"/>
    <w:rsid w:val="003A0AFD"/>
    <w:rsid w:val="003A19C5"/>
    <w:rsid w:val="003A1A48"/>
    <w:rsid w:val="003A3170"/>
    <w:rsid w:val="003A4CDB"/>
    <w:rsid w:val="003B1D52"/>
    <w:rsid w:val="003B4A68"/>
    <w:rsid w:val="003B6BCA"/>
    <w:rsid w:val="003C6743"/>
    <w:rsid w:val="003D2D3F"/>
    <w:rsid w:val="003D4529"/>
    <w:rsid w:val="003D48F4"/>
    <w:rsid w:val="003D5339"/>
    <w:rsid w:val="003D7A0A"/>
    <w:rsid w:val="003E1FCF"/>
    <w:rsid w:val="003E5C92"/>
    <w:rsid w:val="003E6644"/>
    <w:rsid w:val="003E70B1"/>
    <w:rsid w:val="003F366E"/>
    <w:rsid w:val="003F5425"/>
    <w:rsid w:val="00400171"/>
    <w:rsid w:val="00404C3E"/>
    <w:rsid w:val="00406928"/>
    <w:rsid w:val="00410924"/>
    <w:rsid w:val="0041659E"/>
    <w:rsid w:val="00420F51"/>
    <w:rsid w:val="00421042"/>
    <w:rsid w:val="0042218C"/>
    <w:rsid w:val="0042258D"/>
    <w:rsid w:val="00422BAF"/>
    <w:rsid w:val="0042327A"/>
    <w:rsid w:val="004307E5"/>
    <w:rsid w:val="004311C5"/>
    <w:rsid w:val="004411AD"/>
    <w:rsid w:val="004450DF"/>
    <w:rsid w:val="004459AF"/>
    <w:rsid w:val="004512F5"/>
    <w:rsid w:val="00452FFD"/>
    <w:rsid w:val="004542AD"/>
    <w:rsid w:val="004544EA"/>
    <w:rsid w:val="004553E3"/>
    <w:rsid w:val="004562E4"/>
    <w:rsid w:val="00457996"/>
    <w:rsid w:val="00462489"/>
    <w:rsid w:val="00462790"/>
    <w:rsid w:val="00476090"/>
    <w:rsid w:val="00476CA9"/>
    <w:rsid w:val="00481B40"/>
    <w:rsid w:val="0048395A"/>
    <w:rsid w:val="004851C7"/>
    <w:rsid w:val="004912FF"/>
    <w:rsid w:val="004A0015"/>
    <w:rsid w:val="004A00E5"/>
    <w:rsid w:val="004A2ED6"/>
    <w:rsid w:val="004B06D5"/>
    <w:rsid w:val="004B3445"/>
    <w:rsid w:val="004B5AA8"/>
    <w:rsid w:val="004B5B08"/>
    <w:rsid w:val="004C0A6C"/>
    <w:rsid w:val="004C2783"/>
    <w:rsid w:val="004C57C1"/>
    <w:rsid w:val="004D376A"/>
    <w:rsid w:val="004D3B90"/>
    <w:rsid w:val="004D552B"/>
    <w:rsid w:val="004D59A6"/>
    <w:rsid w:val="004E3A50"/>
    <w:rsid w:val="004E3C54"/>
    <w:rsid w:val="004E5F48"/>
    <w:rsid w:val="004F0DB8"/>
    <w:rsid w:val="004F1BA8"/>
    <w:rsid w:val="004F2EF2"/>
    <w:rsid w:val="004F3D16"/>
    <w:rsid w:val="004F3D65"/>
    <w:rsid w:val="004F744E"/>
    <w:rsid w:val="00500D54"/>
    <w:rsid w:val="0050207A"/>
    <w:rsid w:val="00502A30"/>
    <w:rsid w:val="00506980"/>
    <w:rsid w:val="005079E8"/>
    <w:rsid w:val="00517D4C"/>
    <w:rsid w:val="00521EF1"/>
    <w:rsid w:val="00524A98"/>
    <w:rsid w:val="00526C4E"/>
    <w:rsid w:val="00546120"/>
    <w:rsid w:val="005461DC"/>
    <w:rsid w:val="005474EA"/>
    <w:rsid w:val="005476E6"/>
    <w:rsid w:val="0055079E"/>
    <w:rsid w:val="005524FC"/>
    <w:rsid w:val="00554012"/>
    <w:rsid w:val="00554B23"/>
    <w:rsid w:val="005624C5"/>
    <w:rsid w:val="0056410C"/>
    <w:rsid w:val="00565778"/>
    <w:rsid w:val="00565A78"/>
    <w:rsid w:val="0056610B"/>
    <w:rsid w:val="00567510"/>
    <w:rsid w:val="005707D6"/>
    <w:rsid w:val="00573C3D"/>
    <w:rsid w:val="00576495"/>
    <w:rsid w:val="00580C6F"/>
    <w:rsid w:val="0058627E"/>
    <w:rsid w:val="00590102"/>
    <w:rsid w:val="0059295E"/>
    <w:rsid w:val="005950A1"/>
    <w:rsid w:val="005A2769"/>
    <w:rsid w:val="005B1635"/>
    <w:rsid w:val="005B1A56"/>
    <w:rsid w:val="005B303B"/>
    <w:rsid w:val="005B3690"/>
    <w:rsid w:val="005B6C06"/>
    <w:rsid w:val="005C01B5"/>
    <w:rsid w:val="005C0ECB"/>
    <w:rsid w:val="005C1475"/>
    <w:rsid w:val="005C2FCE"/>
    <w:rsid w:val="005D3443"/>
    <w:rsid w:val="005D4A53"/>
    <w:rsid w:val="005E01E0"/>
    <w:rsid w:val="005E2F04"/>
    <w:rsid w:val="005E3A0E"/>
    <w:rsid w:val="005E428A"/>
    <w:rsid w:val="005E4CA1"/>
    <w:rsid w:val="005E57DB"/>
    <w:rsid w:val="005E6BF9"/>
    <w:rsid w:val="005E6E32"/>
    <w:rsid w:val="005E76ED"/>
    <w:rsid w:val="005F0DEE"/>
    <w:rsid w:val="005F13A8"/>
    <w:rsid w:val="005F262A"/>
    <w:rsid w:val="005F37E4"/>
    <w:rsid w:val="005F4DD7"/>
    <w:rsid w:val="006001CC"/>
    <w:rsid w:val="006040EF"/>
    <w:rsid w:val="006062ED"/>
    <w:rsid w:val="00606781"/>
    <w:rsid w:val="006100E0"/>
    <w:rsid w:val="0061175D"/>
    <w:rsid w:val="00613D68"/>
    <w:rsid w:val="006160E6"/>
    <w:rsid w:val="0062185B"/>
    <w:rsid w:val="00627293"/>
    <w:rsid w:val="00632EC1"/>
    <w:rsid w:val="0063585C"/>
    <w:rsid w:val="00635890"/>
    <w:rsid w:val="00641018"/>
    <w:rsid w:val="00641220"/>
    <w:rsid w:val="00642BB3"/>
    <w:rsid w:val="00644C7A"/>
    <w:rsid w:val="00644D5E"/>
    <w:rsid w:val="006471CD"/>
    <w:rsid w:val="00650C7C"/>
    <w:rsid w:val="00651054"/>
    <w:rsid w:val="006516AE"/>
    <w:rsid w:val="00653879"/>
    <w:rsid w:val="00653CCF"/>
    <w:rsid w:val="00655875"/>
    <w:rsid w:val="006568C3"/>
    <w:rsid w:val="006574F2"/>
    <w:rsid w:val="00661695"/>
    <w:rsid w:val="00661FF4"/>
    <w:rsid w:val="0066482F"/>
    <w:rsid w:val="00665DF6"/>
    <w:rsid w:val="0066620C"/>
    <w:rsid w:val="00666C05"/>
    <w:rsid w:val="00671B4B"/>
    <w:rsid w:val="00675281"/>
    <w:rsid w:val="006802E4"/>
    <w:rsid w:val="0068046E"/>
    <w:rsid w:val="00681E99"/>
    <w:rsid w:val="00687D86"/>
    <w:rsid w:val="0069069B"/>
    <w:rsid w:val="00690BFE"/>
    <w:rsid w:val="00690E4D"/>
    <w:rsid w:val="006917C8"/>
    <w:rsid w:val="00692605"/>
    <w:rsid w:val="0069300C"/>
    <w:rsid w:val="006943BB"/>
    <w:rsid w:val="006975EB"/>
    <w:rsid w:val="006A1B7F"/>
    <w:rsid w:val="006A3542"/>
    <w:rsid w:val="006A39A7"/>
    <w:rsid w:val="006B004A"/>
    <w:rsid w:val="006C0515"/>
    <w:rsid w:val="006C0F1E"/>
    <w:rsid w:val="006C5C93"/>
    <w:rsid w:val="006D2551"/>
    <w:rsid w:val="006D338C"/>
    <w:rsid w:val="006D4C75"/>
    <w:rsid w:val="006E2B43"/>
    <w:rsid w:val="006E731A"/>
    <w:rsid w:val="006F0BBB"/>
    <w:rsid w:val="006F1989"/>
    <w:rsid w:val="006F4D94"/>
    <w:rsid w:val="006F512E"/>
    <w:rsid w:val="006F58B0"/>
    <w:rsid w:val="00700E3A"/>
    <w:rsid w:val="007010A5"/>
    <w:rsid w:val="00701318"/>
    <w:rsid w:val="00711C6C"/>
    <w:rsid w:val="0071374E"/>
    <w:rsid w:val="00713A99"/>
    <w:rsid w:val="0071530F"/>
    <w:rsid w:val="00716611"/>
    <w:rsid w:val="00716FF7"/>
    <w:rsid w:val="00720227"/>
    <w:rsid w:val="00721703"/>
    <w:rsid w:val="00725534"/>
    <w:rsid w:val="0072669E"/>
    <w:rsid w:val="007307DC"/>
    <w:rsid w:val="00730B3C"/>
    <w:rsid w:val="00732D58"/>
    <w:rsid w:val="00732FB2"/>
    <w:rsid w:val="00733FD6"/>
    <w:rsid w:val="00736996"/>
    <w:rsid w:val="0074193B"/>
    <w:rsid w:val="00741E5E"/>
    <w:rsid w:val="007425A9"/>
    <w:rsid w:val="0075003F"/>
    <w:rsid w:val="00753C1E"/>
    <w:rsid w:val="00755E69"/>
    <w:rsid w:val="007565A6"/>
    <w:rsid w:val="0075712B"/>
    <w:rsid w:val="00757493"/>
    <w:rsid w:val="00757C8E"/>
    <w:rsid w:val="007601F0"/>
    <w:rsid w:val="00761392"/>
    <w:rsid w:val="0076246B"/>
    <w:rsid w:val="00767096"/>
    <w:rsid w:val="00770191"/>
    <w:rsid w:val="00772490"/>
    <w:rsid w:val="00776D3A"/>
    <w:rsid w:val="00780E35"/>
    <w:rsid w:val="00781A34"/>
    <w:rsid w:val="0078363B"/>
    <w:rsid w:val="00784301"/>
    <w:rsid w:val="00784977"/>
    <w:rsid w:val="007901B8"/>
    <w:rsid w:val="0079396F"/>
    <w:rsid w:val="007A12C0"/>
    <w:rsid w:val="007A3884"/>
    <w:rsid w:val="007A7428"/>
    <w:rsid w:val="007B39F7"/>
    <w:rsid w:val="007B4B51"/>
    <w:rsid w:val="007B5541"/>
    <w:rsid w:val="007B621D"/>
    <w:rsid w:val="007C052D"/>
    <w:rsid w:val="007C270D"/>
    <w:rsid w:val="007C2A9C"/>
    <w:rsid w:val="007C378C"/>
    <w:rsid w:val="007C406E"/>
    <w:rsid w:val="007C4FD1"/>
    <w:rsid w:val="007D018C"/>
    <w:rsid w:val="007D16B0"/>
    <w:rsid w:val="007D3B82"/>
    <w:rsid w:val="007D615B"/>
    <w:rsid w:val="007D6F4E"/>
    <w:rsid w:val="007E4D36"/>
    <w:rsid w:val="007E7EFA"/>
    <w:rsid w:val="007F5A24"/>
    <w:rsid w:val="007F605B"/>
    <w:rsid w:val="007F74B0"/>
    <w:rsid w:val="00800B22"/>
    <w:rsid w:val="0080128F"/>
    <w:rsid w:val="00805FD4"/>
    <w:rsid w:val="00812E5E"/>
    <w:rsid w:val="00813158"/>
    <w:rsid w:val="0081458B"/>
    <w:rsid w:val="00816BCB"/>
    <w:rsid w:val="00826897"/>
    <w:rsid w:val="008321C0"/>
    <w:rsid w:val="0083294D"/>
    <w:rsid w:val="00847240"/>
    <w:rsid w:val="0085228F"/>
    <w:rsid w:val="008533E8"/>
    <w:rsid w:val="00854BDC"/>
    <w:rsid w:val="008634F2"/>
    <w:rsid w:val="008667DA"/>
    <w:rsid w:val="008701E9"/>
    <w:rsid w:val="00871052"/>
    <w:rsid w:val="0087162E"/>
    <w:rsid w:val="00871FDF"/>
    <w:rsid w:val="00873438"/>
    <w:rsid w:val="008752FA"/>
    <w:rsid w:val="00876A37"/>
    <w:rsid w:val="0087708A"/>
    <w:rsid w:val="00882074"/>
    <w:rsid w:val="00882429"/>
    <w:rsid w:val="0088249E"/>
    <w:rsid w:val="0088421D"/>
    <w:rsid w:val="00885C87"/>
    <w:rsid w:val="00890CAE"/>
    <w:rsid w:val="00892C99"/>
    <w:rsid w:val="0089686A"/>
    <w:rsid w:val="00897846"/>
    <w:rsid w:val="008A0493"/>
    <w:rsid w:val="008A0CD9"/>
    <w:rsid w:val="008A0FED"/>
    <w:rsid w:val="008A356B"/>
    <w:rsid w:val="008A4A67"/>
    <w:rsid w:val="008A4F20"/>
    <w:rsid w:val="008A522C"/>
    <w:rsid w:val="008A7814"/>
    <w:rsid w:val="008B27EB"/>
    <w:rsid w:val="008B6D13"/>
    <w:rsid w:val="008B7711"/>
    <w:rsid w:val="008C7918"/>
    <w:rsid w:val="008D5F90"/>
    <w:rsid w:val="008D6FC8"/>
    <w:rsid w:val="008E038A"/>
    <w:rsid w:val="008E58B7"/>
    <w:rsid w:val="008E5D1E"/>
    <w:rsid w:val="008E6020"/>
    <w:rsid w:val="008E7228"/>
    <w:rsid w:val="008F3CDE"/>
    <w:rsid w:val="008F4FBE"/>
    <w:rsid w:val="00904289"/>
    <w:rsid w:val="00904B93"/>
    <w:rsid w:val="0090541F"/>
    <w:rsid w:val="00906312"/>
    <w:rsid w:val="00907C87"/>
    <w:rsid w:val="0091226C"/>
    <w:rsid w:val="009149B9"/>
    <w:rsid w:val="00916EE8"/>
    <w:rsid w:val="00922554"/>
    <w:rsid w:val="0092531E"/>
    <w:rsid w:val="00926E92"/>
    <w:rsid w:val="00927F32"/>
    <w:rsid w:val="00931DE4"/>
    <w:rsid w:val="00931F36"/>
    <w:rsid w:val="009334CC"/>
    <w:rsid w:val="0093451E"/>
    <w:rsid w:val="00940CB1"/>
    <w:rsid w:val="009416FA"/>
    <w:rsid w:val="009421DD"/>
    <w:rsid w:val="009424E4"/>
    <w:rsid w:val="0094412A"/>
    <w:rsid w:val="0094715A"/>
    <w:rsid w:val="00950E23"/>
    <w:rsid w:val="00951710"/>
    <w:rsid w:val="0095202C"/>
    <w:rsid w:val="00952233"/>
    <w:rsid w:val="00954AC4"/>
    <w:rsid w:val="009567CF"/>
    <w:rsid w:val="009579ED"/>
    <w:rsid w:val="00960483"/>
    <w:rsid w:val="00961937"/>
    <w:rsid w:val="00967B78"/>
    <w:rsid w:val="009719F4"/>
    <w:rsid w:val="00971C88"/>
    <w:rsid w:val="00972A0F"/>
    <w:rsid w:val="009821A4"/>
    <w:rsid w:val="00982202"/>
    <w:rsid w:val="00983535"/>
    <w:rsid w:val="0098532E"/>
    <w:rsid w:val="00987D94"/>
    <w:rsid w:val="009900C2"/>
    <w:rsid w:val="0099109A"/>
    <w:rsid w:val="00996BEA"/>
    <w:rsid w:val="0099707D"/>
    <w:rsid w:val="009B0BDE"/>
    <w:rsid w:val="009B1AB8"/>
    <w:rsid w:val="009B2C7D"/>
    <w:rsid w:val="009B4207"/>
    <w:rsid w:val="009B73D2"/>
    <w:rsid w:val="009C0CD4"/>
    <w:rsid w:val="009C1975"/>
    <w:rsid w:val="009C1C93"/>
    <w:rsid w:val="009C25C1"/>
    <w:rsid w:val="009C3E92"/>
    <w:rsid w:val="009D0CF5"/>
    <w:rsid w:val="009D2082"/>
    <w:rsid w:val="009D4B6C"/>
    <w:rsid w:val="009E08FE"/>
    <w:rsid w:val="009E0BC9"/>
    <w:rsid w:val="009E255A"/>
    <w:rsid w:val="009E43CC"/>
    <w:rsid w:val="009E482B"/>
    <w:rsid w:val="009F27AB"/>
    <w:rsid w:val="009F39FE"/>
    <w:rsid w:val="00A070E7"/>
    <w:rsid w:val="00A10325"/>
    <w:rsid w:val="00A21F5C"/>
    <w:rsid w:val="00A245E3"/>
    <w:rsid w:val="00A25A25"/>
    <w:rsid w:val="00A27E3C"/>
    <w:rsid w:val="00A309D9"/>
    <w:rsid w:val="00A3211A"/>
    <w:rsid w:val="00A33137"/>
    <w:rsid w:val="00A34DC4"/>
    <w:rsid w:val="00A353A8"/>
    <w:rsid w:val="00A36FD8"/>
    <w:rsid w:val="00A43AE1"/>
    <w:rsid w:val="00A45295"/>
    <w:rsid w:val="00A45F91"/>
    <w:rsid w:val="00A47155"/>
    <w:rsid w:val="00A50390"/>
    <w:rsid w:val="00A53600"/>
    <w:rsid w:val="00A556D9"/>
    <w:rsid w:val="00A559DC"/>
    <w:rsid w:val="00A56E12"/>
    <w:rsid w:val="00A60220"/>
    <w:rsid w:val="00A63894"/>
    <w:rsid w:val="00A6759A"/>
    <w:rsid w:val="00A72445"/>
    <w:rsid w:val="00A72BD7"/>
    <w:rsid w:val="00A74B06"/>
    <w:rsid w:val="00A76F5C"/>
    <w:rsid w:val="00A77219"/>
    <w:rsid w:val="00A81233"/>
    <w:rsid w:val="00A83C83"/>
    <w:rsid w:val="00A83F8A"/>
    <w:rsid w:val="00A90F15"/>
    <w:rsid w:val="00A94C6D"/>
    <w:rsid w:val="00AA1FC7"/>
    <w:rsid w:val="00AA5B79"/>
    <w:rsid w:val="00AB203A"/>
    <w:rsid w:val="00AB3EB5"/>
    <w:rsid w:val="00AB4BCB"/>
    <w:rsid w:val="00AB511F"/>
    <w:rsid w:val="00AB5DCD"/>
    <w:rsid w:val="00AC0499"/>
    <w:rsid w:val="00AC3FC9"/>
    <w:rsid w:val="00AC50AD"/>
    <w:rsid w:val="00AC7784"/>
    <w:rsid w:val="00AE05C4"/>
    <w:rsid w:val="00AE2028"/>
    <w:rsid w:val="00AE7F92"/>
    <w:rsid w:val="00AF30DC"/>
    <w:rsid w:val="00AF3747"/>
    <w:rsid w:val="00AF51FD"/>
    <w:rsid w:val="00AF6DF6"/>
    <w:rsid w:val="00B03E89"/>
    <w:rsid w:val="00B07A4C"/>
    <w:rsid w:val="00B12447"/>
    <w:rsid w:val="00B1294E"/>
    <w:rsid w:val="00B13FD0"/>
    <w:rsid w:val="00B1729B"/>
    <w:rsid w:val="00B2227B"/>
    <w:rsid w:val="00B31CC5"/>
    <w:rsid w:val="00B33A1B"/>
    <w:rsid w:val="00B4104A"/>
    <w:rsid w:val="00B41A91"/>
    <w:rsid w:val="00B470D2"/>
    <w:rsid w:val="00B5053F"/>
    <w:rsid w:val="00B50CAA"/>
    <w:rsid w:val="00B617BB"/>
    <w:rsid w:val="00B62DB3"/>
    <w:rsid w:val="00B634BA"/>
    <w:rsid w:val="00B66397"/>
    <w:rsid w:val="00B664C0"/>
    <w:rsid w:val="00B66749"/>
    <w:rsid w:val="00B70E6A"/>
    <w:rsid w:val="00B71990"/>
    <w:rsid w:val="00B75007"/>
    <w:rsid w:val="00B80E20"/>
    <w:rsid w:val="00B84585"/>
    <w:rsid w:val="00B84E25"/>
    <w:rsid w:val="00B92B05"/>
    <w:rsid w:val="00B958ED"/>
    <w:rsid w:val="00B96880"/>
    <w:rsid w:val="00B97C4F"/>
    <w:rsid w:val="00BA2E37"/>
    <w:rsid w:val="00BA46E9"/>
    <w:rsid w:val="00BA6DC0"/>
    <w:rsid w:val="00BB09A4"/>
    <w:rsid w:val="00BB1446"/>
    <w:rsid w:val="00BB1C6F"/>
    <w:rsid w:val="00BB2308"/>
    <w:rsid w:val="00BB23F2"/>
    <w:rsid w:val="00BB58BB"/>
    <w:rsid w:val="00BB69BB"/>
    <w:rsid w:val="00BC3426"/>
    <w:rsid w:val="00BC37CC"/>
    <w:rsid w:val="00BC63D3"/>
    <w:rsid w:val="00BD00B8"/>
    <w:rsid w:val="00BD073C"/>
    <w:rsid w:val="00BD2258"/>
    <w:rsid w:val="00BD3F89"/>
    <w:rsid w:val="00BE1775"/>
    <w:rsid w:val="00BE1CCE"/>
    <w:rsid w:val="00BE570B"/>
    <w:rsid w:val="00BE7395"/>
    <w:rsid w:val="00BF1016"/>
    <w:rsid w:val="00BF2ABD"/>
    <w:rsid w:val="00BF3CD3"/>
    <w:rsid w:val="00C00B3C"/>
    <w:rsid w:val="00C035B0"/>
    <w:rsid w:val="00C03CE4"/>
    <w:rsid w:val="00C0410D"/>
    <w:rsid w:val="00C069F5"/>
    <w:rsid w:val="00C11FC7"/>
    <w:rsid w:val="00C1263A"/>
    <w:rsid w:val="00C138FB"/>
    <w:rsid w:val="00C13DA1"/>
    <w:rsid w:val="00C165DD"/>
    <w:rsid w:val="00C20F76"/>
    <w:rsid w:val="00C222C0"/>
    <w:rsid w:val="00C22451"/>
    <w:rsid w:val="00C23E76"/>
    <w:rsid w:val="00C2686E"/>
    <w:rsid w:val="00C31260"/>
    <w:rsid w:val="00C31870"/>
    <w:rsid w:val="00C34ABA"/>
    <w:rsid w:val="00C3521F"/>
    <w:rsid w:val="00C37246"/>
    <w:rsid w:val="00C410AE"/>
    <w:rsid w:val="00C421F1"/>
    <w:rsid w:val="00C42385"/>
    <w:rsid w:val="00C42BD8"/>
    <w:rsid w:val="00C450F7"/>
    <w:rsid w:val="00C47678"/>
    <w:rsid w:val="00C50CC9"/>
    <w:rsid w:val="00C5151A"/>
    <w:rsid w:val="00C52EB8"/>
    <w:rsid w:val="00C53F92"/>
    <w:rsid w:val="00C60052"/>
    <w:rsid w:val="00C61821"/>
    <w:rsid w:val="00C637BF"/>
    <w:rsid w:val="00C66F88"/>
    <w:rsid w:val="00C70993"/>
    <w:rsid w:val="00C73DEE"/>
    <w:rsid w:val="00C80201"/>
    <w:rsid w:val="00C82A19"/>
    <w:rsid w:val="00C8600D"/>
    <w:rsid w:val="00C90C7A"/>
    <w:rsid w:val="00C94815"/>
    <w:rsid w:val="00C95D5C"/>
    <w:rsid w:val="00C95D81"/>
    <w:rsid w:val="00CA02F3"/>
    <w:rsid w:val="00CA0D09"/>
    <w:rsid w:val="00CA1E5D"/>
    <w:rsid w:val="00CA4AA3"/>
    <w:rsid w:val="00CA696C"/>
    <w:rsid w:val="00CC1101"/>
    <w:rsid w:val="00CC165A"/>
    <w:rsid w:val="00CC1F73"/>
    <w:rsid w:val="00CC365E"/>
    <w:rsid w:val="00CC4722"/>
    <w:rsid w:val="00CC71A2"/>
    <w:rsid w:val="00CD0515"/>
    <w:rsid w:val="00CD1E43"/>
    <w:rsid w:val="00CD1F48"/>
    <w:rsid w:val="00CE0E32"/>
    <w:rsid w:val="00CF2694"/>
    <w:rsid w:val="00CF41EA"/>
    <w:rsid w:val="00CF55EF"/>
    <w:rsid w:val="00D07335"/>
    <w:rsid w:val="00D1023B"/>
    <w:rsid w:val="00D12719"/>
    <w:rsid w:val="00D14E6A"/>
    <w:rsid w:val="00D1571A"/>
    <w:rsid w:val="00D15B69"/>
    <w:rsid w:val="00D1632F"/>
    <w:rsid w:val="00D16C25"/>
    <w:rsid w:val="00D20AD1"/>
    <w:rsid w:val="00D224DE"/>
    <w:rsid w:val="00D22D57"/>
    <w:rsid w:val="00D23BFC"/>
    <w:rsid w:val="00D2507B"/>
    <w:rsid w:val="00D3038E"/>
    <w:rsid w:val="00D31C29"/>
    <w:rsid w:val="00D34846"/>
    <w:rsid w:val="00D36CD2"/>
    <w:rsid w:val="00D372F6"/>
    <w:rsid w:val="00D37409"/>
    <w:rsid w:val="00D3796D"/>
    <w:rsid w:val="00D429F2"/>
    <w:rsid w:val="00D438EC"/>
    <w:rsid w:val="00D439EC"/>
    <w:rsid w:val="00D4401A"/>
    <w:rsid w:val="00D4597B"/>
    <w:rsid w:val="00D50698"/>
    <w:rsid w:val="00D51136"/>
    <w:rsid w:val="00D51CF1"/>
    <w:rsid w:val="00D52094"/>
    <w:rsid w:val="00D53F5A"/>
    <w:rsid w:val="00D55314"/>
    <w:rsid w:val="00D60A7E"/>
    <w:rsid w:val="00D61374"/>
    <w:rsid w:val="00D6212A"/>
    <w:rsid w:val="00D64564"/>
    <w:rsid w:val="00D67B12"/>
    <w:rsid w:val="00D718AE"/>
    <w:rsid w:val="00D727BE"/>
    <w:rsid w:val="00D747EB"/>
    <w:rsid w:val="00D758A5"/>
    <w:rsid w:val="00D75B17"/>
    <w:rsid w:val="00D80A0A"/>
    <w:rsid w:val="00D818F6"/>
    <w:rsid w:val="00D81927"/>
    <w:rsid w:val="00D820F0"/>
    <w:rsid w:val="00D82CAC"/>
    <w:rsid w:val="00D82E15"/>
    <w:rsid w:val="00D86D12"/>
    <w:rsid w:val="00D912C2"/>
    <w:rsid w:val="00D923EE"/>
    <w:rsid w:val="00D9288E"/>
    <w:rsid w:val="00D947D8"/>
    <w:rsid w:val="00D95E2C"/>
    <w:rsid w:val="00D97F5A"/>
    <w:rsid w:val="00DA7CD2"/>
    <w:rsid w:val="00DB75F8"/>
    <w:rsid w:val="00DD19FC"/>
    <w:rsid w:val="00DD24A7"/>
    <w:rsid w:val="00DD49E4"/>
    <w:rsid w:val="00DD52B4"/>
    <w:rsid w:val="00DD589F"/>
    <w:rsid w:val="00DD67A3"/>
    <w:rsid w:val="00DD6A58"/>
    <w:rsid w:val="00DD73B6"/>
    <w:rsid w:val="00DD7463"/>
    <w:rsid w:val="00DE040F"/>
    <w:rsid w:val="00DE7CB4"/>
    <w:rsid w:val="00DF1C05"/>
    <w:rsid w:val="00DF3704"/>
    <w:rsid w:val="00DF4B2F"/>
    <w:rsid w:val="00DF4EC2"/>
    <w:rsid w:val="00DF50D1"/>
    <w:rsid w:val="00DF6D93"/>
    <w:rsid w:val="00E027CD"/>
    <w:rsid w:val="00E03208"/>
    <w:rsid w:val="00E05EE6"/>
    <w:rsid w:val="00E06134"/>
    <w:rsid w:val="00E07EE4"/>
    <w:rsid w:val="00E101A6"/>
    <w:rsid w:val="00E11A0F"/>
    <w:rsid w:val="00E13B79"/>
    <w:rsid w:val="00E147E6"/>
    <w:rsid w:val="00E1495A"/>
    <w:rsid w:val="00E14A42"/>
    <w:rsid w:val="00E15DBF"/>
    <w:rsid w:val="00E2286F"/>
    <w:rsid w:val="00E24662"/>
    <w:rsid w:val="00E24DFA"/>
    <w:rsid w:val="00E273B1"/>
    <w:rsid w:val="00E27602"/>
    <w:rsid w:val="00E30A21"/>
    <w:rsid w:val="00E30FF4"/>
    <w:rsid w:val="00E31236"/>
    <w:rsid w:val="00E410C5"/>
    <w:rsid w:val="00E41234"/>
    <w:rsid w:val="00E4185D"/>
    <w:rsid w:val="00E42F0D"/>
    <w:rsid w:val="00E4529F"/>
    <w:rsid w:val="00E4593D"/>
    <w:rsid w:val="00E548F2"/>
    <w:rsid w:val="00E554E8"/>
    <w:rsid w:val="00E60B2F"/>
    <w:rsid w:val="00E60E02"/>
    <w:rsid w:val="00E61A2F"/>
    <w:rsid w:val="00E61D52"/>
    <w:rsid w:val="00E627E7"/>
    <w:rsid w:val="00E6362B"/>
    <w:rsid w:val="00E7119A"/>
    <w:rsid w:val="00E773FB"/>
    <w:rsid w:val="00E800DC"/>
    <w:rsid w:val="00E80293"/>
    <w:rsid w:val="00E803A1"/>
    <w:rsid w:val="00E80C91"/>
    <w:rsid w:val="00E82CB3"/>
    <w:rsid w:val="00E833FC"/>
    <w:rsid w:val="00E8385C"/>
    <w:rsid w:val="00E849D6"/>
    <w:rsid w:val="00E8584E"/>
    <w:rsid w:val="00E86118"/>
    <w:rsid w:val="00E8612E"/>
    <w:rsid w:val="00E86505"/>
    <w:rsid w:val="00E86A0C"/>
    <w:rsid w:val="00E96DA4"/>
    <w:rsid w:val="00E96EF1"/>
    <w:rsid w:val="00EA193E"/>
    <w:rsid w:val="00EA2F52"/>
    <w:rsid w:val="00EA5AE2"/>
    <w:rsid w:val="00EA7D0C"/>
    <w:rsid w:val="00EB2318"/>
    <w:rsid w:val="00EB3C66"/>
    <w:rsid w:val="00EB42DD"/>
    <w:rsid w:val="00EB440E"/>
    <w:rsid w:val="00EB78A3"/>
    <w:rsid w:val="00EC408E"/>
    <w:rsid w:val="00EC49B4"/>
    <w:rsid w:val="00ED23FF"/>
    <w:rsid w:val="00ED6389"/>
    <w:rsid w:val="00ED7D95"/>
    <w:rsid w:val="00EE0B25"/>
    <w:rsid w:val="00EE15CB"/>
    <w:rsid w:val="00EE1A1F"/>
    <w:rsid w:val="00EE2264"/>
    <w:rsid w:val="00EE4253"/>
    <w:rsid w:val="00EE502E"/>
    <w:rsid w:val="00EE630A"/>
    <w:rsid w:val="00EF2CE2"/>
    <w:rsid w:val="00F00F30"/>
    <w:rsid w:val="00F0290A"/>
    <w:rsid w:val="00F050F9"/>
    <w:rsid w:val="00F10B84"/>
    <w:rsid w:val="00F12106"/>
    <w:rsid w:val="00F121F8"/>
    <w:rsid w:val="00F1312C"/>
    <w:rsid w:val="00F15B5D"/>
    <w:rsid w:val="00F228E0"/>
    <w:rsid w:val="00F2736D"/>
    <w:rsid w:val="00F303B1"/>
    <w:rsid w:val="00F31FFF"/>
    <w:rsid w:val="00F33517"/>
    <w:rsid w:val="00F46020"/>
    <w:rsid w:val="00F46545"/>
    <w:rsid w:val="00F50B60"/>
    <w:rsid w:val="00F71CF0"/>
    <w:rsid w:val="00F72333"/>
    <w:rsid w:val="00F81F86"/>
    <w:rsid w:val="00F848CC"/>
    <w:rsid w:val="00F86186"/>
    <w:rsid w:val="00F86325"/>
    <w:rsid w:val="00F90979"/>
    <w:rsid w:val="00F96575"/>
    <w:rsid w:val="00F96CBF"/>
    <w:rsid w:val="00FA2680"/>
    <w:rsid w:val="00FA3C63"/>
    <w:rsid w:val="00FB0E92"/>
    <w:rsid w:val="00FB19B3"/>
    <w:rsid w:val="00FB1DCF"/>
    <w:rsid w:val="00FB24E9"/>
    <w:rsid w:val="00FB4940"/>
    <w:rsid w:val="00FB6437"/>
    <w:rsid w:val="00FC13A6"/>
    <w:rsid w:val="00FD3903"/>
    <w:rsid w:val="00FD663A"/>
    <w:rsid w:val="00FD6EC6"/>
    <w:rsid w:val="00FE0DA9"/>
    <w:rsid w:val="00FE1E9F"/>
    <w:rsid w:val="00FE51AE"/>
    <w:rsid w:val="00FE5A3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681FB2"/>
  <w15:chartTrackingRefBased/>
  <w15:docId w15:val="{47D3F90C-DAD0-407A-9124-E7F77A12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C00B3C"/>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1C614E"/>
    <w:pPr>
      <w:keepNext/>
      <w:numPr>
        <w:ilvl w:val="1"/>
        <w:numId w:val="2"/>
      </w:numPr>
      <w:spacing w:before="240" w:after="60"/>
      <w:outlineLvl w:val="1"/>
    </w:pPr>
    <w:rPr>
      <w:rFonts w:cs="Arial"/>
      <w:b/>
      <w:bCs/>
      <w:iCs/>
      <w:color w:val="000000" w:themeColor="text1"/>
      <w:sz w:val="32"/>
      <w:szCs w:val="28"/>
    </w:rPr>
  </w:style>
  <w:style w:type="paragraph" w:styleId="Cmsor3">
    <w:name w:val="heading 3"/>
    <w:basedOn w:val="Norml"/>
    <w:next w:val="Norml"/>
    <w:autoRedefine/>
    <w:qFormat/>
    <w:rsid w:val="003B1D52"/>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2841F9"/>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CC4722"/>
    <w:rPr>
      <w:color w:val="808080"/>
    </w:rPr>
  </w:style>
  <w:style w:type="table" w:styleId="Rcsostblzat">
    <w:name w:val="Table Grid"/>
    <w:basedOn w:val="Normltblzat"/>
    <w:rsid w:val="001F2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6jellszn">
    <w:name w:val="Grid Table 1 Light Accent 6"/>
    <w:basedOn w:val="Normltblzat"/>
    <w:uiPriority w:val="46"/>
    <w:rsid w:val="001F29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blzatrcsos5stt1jellszn">
    <w:name w:val="Grid Table 5 Dark Accent 1"/>
    <w:basedOn w:val="Normltblzat"/>
    <w:uiPriority w:val="50"/>
    <w:rsid w:val="001F29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blzatrcsosvilgos">
    <w:name w:val="Grid Table Light"/>
    <w:basedOn w:val="Normltblzat"/>
    <w:uiPriority w:val="40"/>
    <w:rsid w:val="002B00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rodalomjegyzk">
    <w:name w:val="Bibliography"/>
    <w:basedOn w:val="Norml"/>
    <w:next w:val="Norml"/>
    <w:uiPriority w:val="37"/>
    <w:unhideWhenUsed/>
    <w:rsid w:val="00AC3FC9"/>
  </w:style>
  <w:style w:type="character" w:customStyle="1" w:styleId="Cmsor1Char">
    <w:name w:val="Címsor 1 Char"/>
    <w:basedOn w:val="Bekezdsalapbettpusa"/>
    <w:link w:val="Cmsor1"/>
    <w:uiPriority w:val="9"/>
    <w:rsid w:val="00AC3FC9"/>
    <w:rPr>
      <w:rFonts w:cs="Arial"/>
      <w:b/>
      <w:bCs/>
      <w:kern w:val="32"/>
      <w:sz w:val="36"/>
      <w:szCs w:val="32"/>
      <w:lang w:eastAsia="en-US"/>
    </w:rPr>
  </w:style>
  <w:style w:type="character" w:styleId="Feloldatlanmegemlts">
    <w:name w:val="Unresolved Mention"/>
    <w:basedOn w:val="Bekezdsalapbettpusa"/>
    <w:uiPriority w:val="99"/>
    <w:semiHidden/>
    <w:unhideWhenUsed/>
    <w:rsid w:val="00F71CF0"/>
    <w:rPr>
      <w:color w:val="605E5C"/>
      <w:shd w:val="clear" w:color="auto" w:fill="E1DFDD"/>
    </w:rPr>
  </w:style>
  <w:style w:type="character" w:styleId="Mrltotthiperhivatkozs">
    <w:name w:val="FollowedHyperlink"/>
    <w:basedOn w:val="Bekezdsalapbettpusa"/>
    <w:rsid w:val="00A559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
      <w:bodyDiv w:val="1"/>
      <w:marLeft w:val="0"/>
      <w:marRight w:val="0"/>
      <w:marTop w:val="0"/>
      <w:marBottom w:val="0"/>
      <w:divBdr>
        <w:top w:val="none" w:sz="0" w:space="0" w:color="auto"/>
        <w:left w:val="none" w:sz="0" w:space="0" w:color="auto"/>
        <w:bottom w:val="none" w:sz="0" w:space="0" w:color="auto"/>
        <w:right w:val="none" w:sz="0" w:space="0" w:color="auto"/>
      </w:divBdr>
    </w:div>
    <w:div w:id="8221192">
      <w:bodyDiv w:val="1"/>
      <w:marLeft w:val="0"/>
      <w:marRight w:val="0"/>
      <w:marTop w:val="0"/>
      <w:marBottom w:val="0"/>
      <w:divBdr>
        <w:top w:val="none" w:sz="0" w:space="0" w:color="auto"/>
        <w:left w:val="none" w:sz="0" w:space="0" w:color="auto"/>
        <w:bottom w:val="none" w:sz="0" w:space="0" w:color="auto"/>
        <w:right w:val="none" w:sz="0" w:space="0" w:color="auto"/>
      </w:divBdr>
    </w:div>
    <w:div w:id="14112857">
      <w:bodyDiv w:val="1"/>
      <w:marLeft w:val="0"/>
      <w:marRight w:val="0"/>
      <w:marTop w:val="0"/>
      <w:marBottom w:val="0"/>
      <w:divBdr>
        <w:top w:val="none" w:sz="0" w:space="0" w:color="auto"/>
        <w:left w:val="none" w:sz="0" w:space="0" w:color="auto"/>
        <w:bottom w:val="none" w:sz="0" w:space="0" w:color="auto"/>
        <w:right w:val="none" w:sz="0" w:space="0" w:color="auto"/>
      </w:divBdr>
    </w:div>
    <w:div w:id="15741746">
      <w:bodyDiv w:val="1"/>
      <w:marLeft w:val="0"/>
      <w:marRight w:val="0"/>
      <w:marTop w:val="0"/>
      <w:marBottom w:val="0"/>
      <w:divBdr>
        <w:top w:val="none" w:sz="0" w:space="0" w:color="auto"/>
        <w:left w:val="none" w:sz="0" w:space="0" w:color="auto"/>
        <w:bottom w:val="none" w:sz="0" w:space="0" w:color="auto"/>
        <w:right w:val="none" w:sz="0" w:space="0" w:color="auto"/>
      </w:divBdr>
    </w:div>
    <w:div w:id="17590263">
      <w:bodyDiv w:val="1"/>
      <w:marLeft w:val="0"/>
      <w:marRight w:val="0"/>
      <w:marTop w:val="0"/>
      <w:marBottom w:val="0"/>
      <w:divBdr>
        <w:top w:val="none" w:sz="0" w:space="0" w:color="auto"/>
        <w:left w:val="none" w:sz="0" w:space="0" w:color="auto"/>
        <w:bottom w:val="none" w:sz="0" w:space="0" w:color="auto"/>
        <w:right w:val="none" w:sz="0" w:space="0" w:color="auto"/>
      </w:divBdr>
    </w:div>
    <w:div w:id="18510350">
      <w:bodyDiv w:val="1"/>
      <w:marLeft w:val="0"/>
      <w:marRight w:val="0"/>
      <w:marTop w:val="0"/>
      <w:marBottom w:val="0"/>
      <w:divBdr>
        <w:top w:val="none" w:sz="0" w:space="0" w:color="auto"/>
        <w:left w:val="none" w:sz="0" w:space="0" w:color="auto"/>
        <w:bottom w:val="none" w:sz="0" w:space="0" w:color="auto"/>
        <w:right w:val="none" w:sz="0" w:space="0" w:color="auto"/>
      </w:divBdr>
    </w:div>
    <w:div w:id="23482837">
      <w:bodyDiv w:val="1"/>
      <w:marLeft w:val="0"/>
      <w:marRight w:val="0"/>
      <w:marTop w:val="0"/>
      <w:marBottom w:val="0"/>
      <w:divBdr>
        <w:top w:val="none" w:sz="0" w:space="0" w:color="auto"/>
        <w:left w:val="none" w:sz="0" w:space="0" w:color="auto"/>
        <w:bottom w:val="none" w:sz="0" w:space="0" w:color="auto"/>
        <w:right w:val="none" w:sz="0" w:space="0" w:color="auto"/>
      </w:divBdr>
    </w:div>
    <w:div w:id="24452404">
      <w:bodyDiv w:val="1"/>
      <w:marLeft w:val="0"/>
      <w:marRight w:val="0"/>
      <w:marTop w:val="0"/>
      <w:marBottom w:val="0"/>
      <w:divBdr>
        <w:top w:val="none" w:sz="0" w:space="0" w:color="auto"/>
        <w:left w:val="none" w:sz="0" w:space="0" w:color="auto"/>
        <w:bottom w:val="none" w:sz="0" w:space="0" w:color="auto"/>
        <w:right w:val="none" w:sz="0" w:space="0" w:color="auto"/>
      </w:divBdr>
    </w:div>
    <w:div w:id="30499152">
      <w:bodyDiv w:val="1"/>
      <w:marLeft w:val="0"/>
      <w:marRight w:val="0"/>
      <w:marTop w:val="0"/>
      <w:marBottom w:val="0"/>
      <w:divBdr>
        <w:top w:val="none" w:sz="0" w:space="0" w:color="auto"/>
        <w:left w:val="none" w:sz="0" w:space="0" w:color="auto"/>
        <w:bottom w:val="none" w:sz="0" w:space="0" w:color="auto"/>
        <w:right w:val="none" w:sz="0" w:space="0" w:color="auto"/>
      </w:divBdr>
    </w:div>
    <w:div w:id="42482760">
      <w:bodyDiv w:val="1"/>
      <w:marLeft w:val="0"/>
      <w:marRight w:val="0"/>
      <w:marTop w:val="0"/>
      <w:marBottom w:val="0"/>
      <w:divBdr>
        <w:top w:val="none" w:sz="0" w:space="0" w:color="auto"/>
        <w:left w:val="none" w:sz="0" w:space="0" w:color="auto"/>
        <w:bottom w:val="none" w:sz="0" w:space="0" w:color="auto"/>
        <w:right w:val="none" w:sz="0" w:space="0" w:color="auto"/>
      </w:divBdr>
    </w:div>
    <w:div w:id="52237477">
      <w:bodyDiv w:val="1"/>
      <w:marLeft w:val="0"/>
      <w:marRight w:val="0"/>
      <w:marTop w:val="0"/>
      <w:marBottom w:val="0"/>
      <w:divBdr>
        <w:top w:val="none" w:sz="0" w:space="0" w:color="auto"/>
        <w:left w:val="none" w:sz="0" w:space="0" w:color="auto"/>
        <w:bottom w:val="none" w:sz="0" w:space="0" w:color="auto"/>
        <w:right w:val="none" w:sz="0" w:space="0" w:color="auto"/>
      </w:divBdr>
    </w:div>
    <w:div w:id="59253934">
      <w:bodyDiv w:val="1"/>
      <w:marLeft w:val="0"/>
      <w:marRight w:val="0"/>
      <w:marTop w:val="0"/>
      <w:marBottom w:val="0"/>
      <w:divBdr>
        <w:top w:val="none" w:sz="0" w:space="0" w:color="auto"/>
        <w:left w:val="none" w:sz="0" w:space="0" w:color="auto"/>
        <w:bottom w:val="none" w:sz="0" w:space="0" w:color="auto"/>
        <w:right w:val="none" w:sz="0" w:space="0" w:color="auto"/>
      </w:divBdr>
    </w:div>
    <w:div w:id="60492839">
      <w:bodyDiv w:val="1"/>
      <w:marLeft w:val="0"/>
      <w:marRight w:val="0"/>
      <w:marTop w:val="0"/>
      <w:marBottom w:val="0"/>
      <w:divBdr>
        <w:top w:val="none" w:sz="0" w:space="0" w:color="auto"/>
        <w:left w:val="none" w:sz="0" w:space="0" w:color="auto"/>
        <w:bottom w:val="none" w:sz="0" w:space="0" w:color="auto"/>
        <w:right w:val="none" w:sz="0" w:space="0" w:color="auto"/>
      </w:divBdr>
    </w:div>
    <w:div w:id="61568168">
      <w:bodyDiv w:val="1"/>
      <w:marLeft w:val="0"/>
      <w:marRight w:val="0"/>
      <w:marTop w:val="0"/>
      <w:marBottom w:val="0"/>
      <w:divBdr>
        <w:top w:val="none" w:sz="0" w:space="0" w:color="auto"/>
        <w:left w:val="none" w:sz="0" w:space="0" w:color="auto"/>
        <w:bottom w:val="none" w:sz="0" w:space="0" w:color="auto"/>
        <w:right w:val="none" w:sz="0" w:space="0" w:color="auto"/>
      </w:divBdr>
    </w:div>
    <w:div w:id="65688120">
      <w:bodyDiv w:val="1"/>
      <w:marLeft w:val="0"/>
      <w:marRight w:val="0"/>
      <w:marTop w:val="0"/>
      <w:marBottom w:val="0"/>
      <w:divBdr>
        <w:top w:val="none" w:sz="0" w:space="0" w:color="auto"/>
        <w:left w:val="none" w:sz="0" w:space="0" w:color="auto"/>
        <w:bottom w:val="none" w:sz="0" w:space="0" w:color="auto"/>
        <w:right w:val="none" w:sz="0" w:space="0" w:color="auto"/>
      </w:divBdr>
    </w:div>
    <w:div w:id="73628889">
      <w:bodyDiv w:val="1"/>
      <w:marLeft w:val="0"/>
      <w:marRight w:val="0"/>
      <w:marTop w:val="0"/>
      <w:marBottom w:val="0"/>
      <w:divBdr>
        <w:top w:val="none" w:sz="0" w:space="0" w:color="auto"/>
        <w:left w:val="none" w:sz="0" w:space="0" w:color="auto"/>
        <w:bottom w:val="none" w:sz="0" w:space="0" w:color="auto"/>
        <w:right w:val="none" w:sz="0" w:space="0" w:color="auto"/>
      </w:divBdr>
    </w:div>
    <w:div w:id="81338444">
      <w:bodyDiv w:val="1"/>
      <w:marLeft w:val="0"/>
      <w:marRight w:val="0"/>
      <w:marTop w:val="0"/>
      <w:marBottom w:val="0"/>
      <w:divBdr>
        <w:top w:val="none" w:sz="0" w:space="0" w:color="auto"/>
        <w:left w:val="none" w:sz="0" w:space="0" w:color="auto"/>
        <w:bottom w:val="none" w:sz="0" w:space="0" w:color="auto"/>
        <w:right w:val="none" w:sz="0" w:space="0" w:color="auto"/>
      </w:divBdr>
    </w:div>
    <w:div w:id="95290080">
      <w:bodyDiv w:val="1"/>
      <w:marLeft w:val="0"/>
      <w:marRight w:val="0"/>
      <w:marTop w:val="0"/>
      <w:marBottom w:val="0"/>
      <w:divBdr>
        <w:top w:val="none" w:sz="0" w:space="0" w:color="auto"/>
        <w:left w:val="none" w:sz="0" w:space="0" w:color="auto"/>
        <w:bottom w:val="none" w:sz="0" w:space="0" w:color="auto"/>
        <w:right w:val="none" w:sz="0" w:space="0" w:color="auto"/>
      </w:divBdr>
    </w:div>
    <w:div w:id="97943510">
      <w:bodyDiv w:val="1"/>
      <w:marLeft w:val="0"/>
      <w:marRight w:val="0"/>
      <w:marTop w:val="0"/>
      <w:marBottom w:val="0"/>
      <w:divBdr>
        <w:top w:val="none" w:sz="0" w:space="0" w:color="auto"/>
        <w:left w:val="none" w:sz="0" w:space="0" w:color="auto"/>
        <w:bottom w:val="none" w:sz="0" w:space="0" w:color="auto"/>
        <w:right w:val="none" w:sz="0" w:space="0" w:color="auto"/>
      </w:divBdr>
    </w:div>
    <w:div w:id="100689544">
      <w:bodyDiv w:val="1"/>
      <w:marLeft w:val="0"/>
      <w:marRight w:val="0"/>
      <w:marTop w:val="0"/>
      <w:marBottom w:val="0"/>
      <w:divBdr>
        <w:top w:val="none" w:sz="0" w:space="0" w:color="auto"/>
        <w:left w:val="none" w:sz="0" w:space="0" w:color="auto"/>
        <w:bottom w:val="none" w:sz="0" w:space="0" w:color="auto"/>
        <w:right w:val="none" w:sz="0" w:space="0" w:color="auto"/>
      </w:divBdr>
    </w:div>
    <w:div w:id="106123343">
      <w:bodyDiv w:val="1"/>
      <w:marLeft w:val="0"/>
      <w:marRight w:val="0"/>
      <w:marTop w:val="0"/>
      <w:marBottom w:val="0"/>
      <w:divBdr>
        <w:top w:val="none" w:sz="0" w:space="0" w:color="auto"/>
        <w:left w:val="none" w:sz="0" w:space="0" w:color="auto"/>
        <w:bottom w:val="none" w:sz="0" w:space="0" w:color="auto"/>
        <w:right w:val="none" w:sz="0" w:space="0" w:color="auto"/>
      </w:divBdr>
    </w:div>
    <w:div w:id="106823687">
      <w:bodyDiv w:val="1"/>
      <w:marLeft w:val="0"/>
      <w:marRight w:val="0"/>
      <w:marTop w:val="0"/>
      <w:marBottom w:val="0"/>
      <w:divBdr>
        <w:top w:val="none" w:sz="0" w:space="0" w:color="auto"/>
        <w:left w:val="none" w:sz="0" w:space="0" w:color="auto"/>
        <w:bottom w:val="none" w:sz="0" w:space="0" w:color="auto"/>
        <w:right w:val="none" w:sz="0" w:space="0" w:color="auto"/>
      </w:divBdr>
    </w:div>
    <w:div w:id="117994363">
      <w:bodyDiv w:val="1"/>
      <w:marLeft w:val="0"/>
      <w:marRight w:val="0"/>
      <w:marTop w:val="0"/>
      <w:marBottom w:val="0"/>
      <w:divBdr>
        <w:top w:val="none" w:sz="0" w:space="0" w:color="auto"/>
        <w:left w:val="none" w:sz="0" w:space="0" w:color="auto"/>
        <w:bottom w:val="none" w:sz="0" w:space="0" w:color="auto"/>
        <w:right w:val="none" w:sz="0" w:space="0" w:color="auto"/>
      </w:divBdr>
    </w:div>
    <w:div w:id="127433805">
      <w:bodyDiv w:val="1"/>
      <w:marLeft w:val="0"/>
      <w:marRight w:val="0"/>
      <w:marTop w:val="0"/>
      <w:marBottom w:val="0"/>
      <w:divBdr>
        <w:top w:val="none" w:sz="0" w:space="0" w:color="auto"/>
        <w:left w:val="none" w:sz="0" w:space="0" w:color="auto"/>
        <w:bottom w:val="none" w:sz="0" w:space="0" w:color="auto"/>
        <w:right w:val="none" w:sz="0" w:space="0" w:color="auto"/>
      </w:divBdr>
    </w:div>
    <w:div w:id="128255670">
      <w:bodyDiv w:val="1"/>
      <w:marLeft w:val="0"/>
      <w:marRight w:val="0"/>
      <w:marTop w:val="0"/>
      <w:marBottom w:val="0"/>
      <w:divBdr>
        <w:top w:val="none" w:sz="0" w:space="0" w:color="auto"/>
        <w:left w:val="none" w:sz="0" w:space="0" w:color="auto"/>
        <w:bottom w:val="none" w:sz="0" w:space="0" w:color="auto"/>
        <w:right w:val="none" w:sz="0" w:space="0" w:color="auto"/>
      </w:divBdr>
    </w:div>
    <w:div w:id="128714732">
      <w:bodyDiv w:val="1"/>
      <w:marLeft w:val="0"/>
      <w:marRight w:val="0"/>
      <w:marTop w:val="0"/>
      <w:marBottom w:val="0"/>
      <w:divBdr>
        <w:top w:val="none" w:sz="0" w:space="0" w:color="auto"/>
        <w:left w:val="none" w:sz="0" w:space="0" w:color="auto"/>
        <w:bottom w:val="none" w:sz="0" w:space="0" w:color="auto"/>
        <w:right w:val="none" w:sz="0" w:space="0" w:color="auto"/>
      </w:divBdr>
    </w:div>
    <w:div w:id="129638380">
      <w:bodyDiv w:val="1"/>
      <w:marLeft w:val="0"/>
      <w:marRight w:val="0"/>
      <w:marTop w:val="0"/>
      <w:marBottom w:val="0"/>
      <w:divBdr>
        <w:top w:val="none" w:sz="0" w:space="0" w:color="auto"/>
        <w:left w:val="none" w:sz="0" w:space="0" w:color="auto"/>
        <w:bottom w:val="none" w:sz="0" w:space="0" w:color="auto"/>
        <w:right w:val="none" w:sz="0" w:space="0" w:color="auto"/>
      </w:divBdr>
    </w:div>
    <w:div w:id="130443995">
      <w:bodyDiv w:val="1"/>
      <w:marLeft w:val="0"/>
      <w:marRight w:val="0"/>
      <w:marTop w:val="0"/>
      <w:marBottom w:val="0"/>
      <w:divBdr>
        <w:top w:val="none" w:sz="0" w:space="0" w:color="auto"/>
        <w:left w:val="none" w:sz="0" w:space="0" w:color="auto"/>
        <w:bottom w:val="none" w:sz="0" w:space="0" w:color="auto"/>
        <w:right w:val="none" w:sz="0" w:space="0" w:color="auto"/>
      </w:divBdr>
    </w:div>
    <w:div w:id="135146901">
      <w:bodyDiv w:val="1"/>
      <w:marLeft w:val="0"/>
      <w:marRight w:val="0"/>
      <w:marTop w:val="0"/>
      <w:marBottom w:val="0"/>
      <w:divBdr>
        <w:top w:val="none" w:sz="0" w:space="0" w:color="auto"/>
        <w:left w:val="none" w:sz="0" w:space="0" w:color="auto"/>
        <w:bottom w:val="none" w:sz="0" w:space="0" w:color="auto"/>
        <w:right w:val="none" w:sz="0" w:space="0" w:color="auto"/>
      </w:divBdr>
    </w:div>
    <w:div w:id="142159188">
      <w:bodyDiv w:val="1"/>
      <w:marLeft w:val="0"/>
      <w:marRight w:val="0"/>
      <w:marTop w:val="0"/>
      <w:marBottom w:val="0"/>
      <w:divBdr>
        <w:top w:val="none" w:sz="0" w:space="0" w:color="auto"/>
        <w:left w:val="none" w:sz="0" w:space="0" w:color="auto"/>
        <w:bottom w:val="none" w:sz="0" w:space="0" w:color="auto"/>
        <w:right w:val="none" w:sz="0" w:space="0" w:color="auto"/>
      </w:divBdr>
    </w:div>
    <w:div w:id="154152909">
      <w:bodyDiv w:val="1"/>
      <w:marLeft w:val="0"/>
      <w:marRight w:val="0"/>
      <w:marTop w:val="0"/>
      <w:marBottom w:val="0"/>
      <w:divBdr>
        <w:top w:val="none" w:sz="0" w:space="0" w:color="auto"/>
        <w:left w:val="none" w:sz="0" w:space="0" w:color="auto"/>
        <w:bottom w:val="none" w:sz="0" w:space="0" w:color="auto"/>
        <w:right w:val="none" w:sz="0" w:space="0" w:color="auto"/>
      </w:divBdr>
    </w:div>
    <w:div w:id="159004421">
      <w:bodyDiv w:val="1"/>
      <w:marLeft w:val="0"/>
      <w:marRight w:val="0"/>
      <w:marTop w:val="0"/>
      <w:marBottom w:val="0"/>
      <w:divBdr>
        <w:top w:val="none" w:sz="0" w:space="0" w:color="auto"/>
        <w:left w:val="none" w:sz="0" w:space="0" w:color="auto"/>
        <w:bottom w:val="none" w:sz="0" w:space="0" w:color="auto"/>
        <w:right w:val="none" w:sz="0" w:space="0" w:color="auto"/>
      </w:divBdr>
    </w:div>
    <w:div w:id="159007833">
      <w:bodyDiv w:val="1"/>
      <w:marLeft w:val="0"/>
      <w:marRight w:val="0"/>
      <w:marTop w:val="0"/>
      <w:marBottom w:val="0"/>
      <w:divBdr>
        <w:top w:val="none" w:sz="0" w:space="0" w:color="auto"/>
        <w:left w:val="none" w:sz="0" w:space="0" w:color="auto"/>
        <w:bottom w:val="none" w:sz="0" w:space="0" w:color="auto"/>
        <w:right w:val="none" w:sz="0" w:space="0" w:color="auto"/>
      </w:divBdr>
    </w:div>
    <w:div w:id="169834152">
      <w:bodyDiv w:val="1"/>
      <w:marLeft w:val="0"/>
      <w:marRight w:val="0"/>
      <w:marTop w:val="0"/>
      <w:marBottom w:val="0"/>
      <w:divBdr>
        <w:top w:val="none" w:sz="0" w:space="0" w:color="auto"/>
        <w:left w:val="none" w:sz="0" w:space="0" w:color="auto"/>
        <w:bottom w:val="none" w:sz="0" w:space="0" w:color="auto"/>
        <w:right w:val="none" w:sz="0" w:space="0" w:color="auto"/>
      </w:divBdr>
    </w:div>
    <w:div w:id="172232035">
      <w:bodyDiv w:val="1"/>
      <w:marLeft w:val="0"/>
      <w:marRight w:val="0"/>
      <w:marTop w:val="0"/>
      <w:marBottom w:val="0"/>
      <w:divBdr>
        <w:top w:val="none" w:sz="0" w:space="0" w:color="auto"/>
        <w:left w:val="none" w:sz="0" w:space="0" w:color="auto"/>
        <w:bottom w:val="none" w:sz="0" w:space="0" w:color="auto"/>
        <w:right w:val="none" w:sz="0" w:space="0" w:color="auto"/>
      </w:divBdr>
    </w:div>
    <w:div w:id="175964968">
      <w:bodyDiv w:val="1"/>
      <w:marLeft w:val="0"/>
      <w:marRight w:val="0"/>
      <w:marTop w:val="0"/>
      <w:marBottom w:val="0"/>
      <w:divBdr>
        <w:top w:val="none" w:sz="0" w:space="0" w:color="auto"/>
        <w:left w:val="none" w:sz="0" w:space="0" w:color="auto"/>
        <w:bottom w:val="none" w:sz="0" w:space="0" w:color="auto"/>
        <w:right w:val="none" w:sz="0" w:space="0" w:color="auto"/>
      </w:divBdr>
    </w:div>
    <w:div w:id="190386384">
      <w:bodyDiv w:val="1"/>
      <w:marLeft w:val="0"/>
      <w:marRight w:val="0"/>
      <w:marTop w:val="0"/>
      <w:marBottom w:val="0"/>
      <w:divBdr>
        <w:top w:val="none" w:sz="0" w:space="0" w:color="auto"/>
        <w:left w:val="none" w:sz="0" w:space="0" w:color="auto"/>
        <w:bottom w:val="none" w:sz="0" w:space="0" w:color="auto"/>
        <w:right w:val="none" w:sz="0" w:space="0" w:color="auto"/>
      </w:divBdr>
    </w:div>
    <w:div w:id="191067039">
      <w:bodyDiv w:val="1"/>
      <w:marLeft w:val="0"/>
      <w:marRight w:val="0"/>
      <w:marTop w:val="0"/>
      <w:marBottom w:val="0"/>
      <w:divBdr>
        <w:top w:val="none" w:sz="0" w:space="0" w:color="auto"/>
        <w:left w:val="none" w:sz="0" w:space="0" w:color="auto"/>
        <w:bottom w:val="none" w:sz="0" w:space="0" w:color="auto"/>
        <w:right w:val="none" w:sz="0" w:space="0" w:color="auto"/>
      </w:divBdr>
    </w:div>
    <w:div w:id="214783432">
      <w:bodyDiv w:val="1"/>
      <w:marLeft w:val="0"/>
      <w:marRight w:val="0"/>
      <w:marTop w:val="0"/>
      <w:marBottom w:val="0"/>
      <w:divBdr>
        <w:top w:val="none" w:sz="0" w:space="0" w:color="auto"/>
        <w:left w:val="none" w:sz="0" w:space="0" w:color="auto"/>
        <w:bottom w:val="none" w:sz="0" w:space="0" w:color="auto"/>
        <w:right w:val="none" w:sz="0" w:space="0" w:color="auto"/>
      </w:divBdr>
    </w:div>
    <w:div w:id="215892857">
      <w:bodyDiv w:val="1"/>
      <w:marLeft w:val="0"/>
      <w:marRight w:val="0"/>
      <w:marTop w:val="0"/>
      <w:marBottom w:val="0"/>
      <w:divBdr>
        <w:top w:val="none" w:sz="0" w:space="0" w:color="auto"/>
        <w:left w:val="none" w:sz="0" w:space="0" w:color="auto"/>
        <w:bottom w:val="none" w:sz="0" w:space="0" w:color="auto"/>
        <w:right w:val="none" w:sz="0" w:space="0" w:color="auto"/>
      </w:divBdr>
    </w:div>
    <w:div w:id="217978935">
      <w:bodyDiv w:val="1"/>
      <w:marLeft w:val="0"/>
      <w:marRight w:val="0"/>
      <w:marTop w:val="0"/>
      <w:marBottom w:val="0"/>
      <w:divBdr>
        <w:top w:val="none" w:sz="0" w:space="0" w:color="auto"/>
        <w:left w:val="none" w:sz="0" w:space="0" w:color="auto"/>
        <w:bottom w:val="none" w:sz="0" w:space="0" w:color="auto"/>
        <w:right w:val="none" w:sz="0" w:space="0" w:color="auto"/>
      </w:divBdr>
    </w:div>
    <w:div w:id="221136001">
      <w:bodyDiv w:val="1"/>
      <w:marLeft w:val="0"/>
      <w:marRight w:val="0"/>
      <w:marTop w:val="0"/>
      <w:marBottom w:val="0"/>
      <w:divBdr>
        <w:top w:val="none" w:sz="0" w:space="0" w:color="auto"/>
        <w:left w:val="none" w:sz="0" w:space="0" w:color="auto"/>
        <w:bottom w:val="none" w:sz="0" w:space="0" w:color="auto"/>
        <w:right w:val="none" w:sz="0" w:space="0" w:color="auto"/>
      </w:divBdr>
    </w:div>
    <w:div w:id="222298319">
      <w:bodyDiv w:val="1"/>
      <w:marLeft w:val="0"/>
      <w:marRight w:val="0"/>
      <w:marTop w:val="0"/>
      <w:marBottom w:val="0"/>
      <w:divBdr>
        <w:top w:val="none" w:sz="0" w:space="0" w:color="auto"/>
        <w:left w:val="none" w:sz="0" w:space="0" w:color="auto"/>
        <w:bottom w:val="none" w:sz="0" w:space="0" w:color="auto"/>
        <w:right w:val="none" w:sz="0" w:space="0" w:color="auto"/>
      </w:divBdr>
    </w:div>
    <w:div w:id="226184724">
      <w:bodyDiv w:val="1"/>
      <w:marLeft w:val="0"/>
      <w:marRight w:val="0"/>
      <w:marTop w:val="0"/>
      <w:marBottom w:val="0"/>
      <w:divBdr>
        <w:top w:val="none" w:sz="0" w:space="0" w:color="auto"/>
        <w:left w:val="none" w:sz="0" w:space="0" w:color="auto"/>
        <w:bottom w:val="none" w:sz="0" w:space="0" w:color="auto"/>
        <w:right w:val="none" w:sz="0" w:space="0" w:color="auto"/>
      </w:divBdr>
    </w:div>
    <w:div w:id="230308543">
      <w:bodyDiv w:val="1"/>
      <w:marLeft w:val="0"/>
      <w:marRight w:val="0"/>
      <w:marTop w:val="0"/>
      <w:marBottom w:val="0"/>
      <w:divBdr>
        <w:top w:val="none" w:sz="0" w:space="0" w:color="auto"/>
        <w:left w:val="none" w:sz="0" w:space="0" w:color="auto"/>
        <w:bottom w:val="none" w:sz="0" w:space="0" w:color="auto"/>
        <w:right w:val="none" w:sz="0" w:space="0" w:color="auto"/>
      </w:divBdr>
    </w:div>
    <w:div w:id="239028610">
      <w:bodyDiv w:val="1"/>
      <w:marLeft w:val="0"/>
      <w:marRight w:val="0"/>
      <w:marTop w:val="0"/>
      <w:marBottom w:val="0"/>
      <w:divBdr>
        <w:top w:val="none" w:sz="0" w:space="0" w:color="auto"/>
        <w:left w:val="none" w:sz="0" w:space="0" w:color="auto"/>
        <w:bottom w:val="none" w:sz="0" w:space="0" w:color="auto"/>
        <w:right w:val="none" w:sz="0" w:space="0" w:color="auto"/>
      </w:divBdr>
    </w:div>
    <w:div w:id="263996000">
      <w:bodyDiv w:val="1"/>
      <w:marLeft w:val="0"/>
      <w:marRight w:val="0"/>
      <w:marTop w:val="0"/>
      <w:marBottom w:val="0"/>
      <w:divBdr>
        <w:top w:val="none" w:sz="0" w:space="0" w:color="auto"/>
        <w:left w:val="none" w:sz="0" w:space="0" w:color="auto"/>
        <w:bottom w:val="none" w:sz="0" w:space="0" w:color="auto"/>
        <w:right w:val="none" w:sz="0" w:space="0" w:color="auto"/>
      </w:divBdr>
    </w:div>
    <w:div w:id="267547177">
      <w:bodyDiv w:val="1"/>
      <w:marLeft w:val="0"/>
      <w:marRight w:val="0"/>
      <w:marTop w:val="0"/>
      <w:marBottom w:val="0"/>
      <w:divBdr>
        <w:top w:val="none" w:sz="0" w:space="0" w:color="auto"/>
        <w:left w:val="none" w:sz="0" w:space="0" w:color="auto"/>
        <w:bottom w:val="none" w:sz="0" w:space="0" w:color="auto"/>
        <w:right w:val="none" w:sz="0" w:space="0" w:color="auto"/>
      </w:divBdr>
    </w:div>
    <w:div w:id="269438246">
      <w:bodyDiv w:val="1"/>
      <w:marLeft w:val="0"/>
      <w:marRight w:val="0"/>
      <w:marTop w:val="0"/>
      <w:marBottom w:val="0"/>
      <w:divBdr>
        <w:top w:val="none" w:sz="0" w:space="0" w:color="auto"/>
        <w:left w:val="none" w:sz="0" w:space="0" w:color="auto"/>
        <w:bottom w:val="none" w:sz="0" w:space="0" w:color="auto"/>
        <w:right w:val="none" w:sz="0" w:space="0" w:color="auto"/>
      </w:divBdr>
    </w:div>
    <w:div w:id="273169323">
      <w:bodyDiv w:val="1"/>
      <w:marLeft w:val="0"/>
      <w:marRight w:val="0"/>
      <w:marTop w:val="0"/>
      <w:marBottom w:val="0"/>
      <w:divBdr>
        <w:top w:val="none" w:sz="0" w:space="0" w:color="auto"/>
        <w:left w:val="none" w:sz="0" w:space="0" w:color="auto"/>
        <w:bottom w:val="none" w:sz="0" w:space="0" w:color="auto"/>
        <w:right w:val="none" w:sz="0" w:space="0" w:color="auto"/>
      </w:divBdr>
    </w:div>
    <w:div w:id="277414338">
      <w:bodyDiv w:val="1"/>
      <w:marLeft w:val="0"/>
      <w:marRight w:val="0"/>
      <w:marTop w:val="0"/>
      <w:marBottom w:val="0"/>
      <w:divBdr>
        <w:top w:val="none" w:sz="0" w:space="0" w:color="auto"/>
        <w:left w:val="none" w:sz="0" w:space="0" w:color="auto"/>
        <w:bottom w:val="none" w:sz="0" w:space="0" w:color="auto"/>
        <w:right w:val="none" w:sz="0" w:space="0" w:color="auto"/>
      </w:divBdr>
    </w:div>
    <w:div w:id="297611142">
      <w:bodyDiv w:val="1"/>
      <w:marLeft w:val="0"/>
      <w:marRight w:val="0"/>
      <w:marTop w:val="0"/>
      <w:marBottom w:val="0"/>
      <w:divBdr>
        <w:top w:val="none" w:sz="0" w:space="0" w:color="auto"/>
        <w:left w:val="none" w:sz="0" w:space="0" w:color="auto"/>
        <w:bottom w:val="none" w:sz="0" w:space="0" w:color="auto"/>
        <w:right w:val="none" w:sz="0" w:space="0" w:color="auto"/>
      </w:divBdr>
    </w:div>
    <w:div w:id="315568428">
      <w:bodyDiv w:val="1"/>
      <w:marLeft w:val="0"/>
      <w:marRight w:val="0"/>
      <w:marTop w:val="0"/>
      <w:marBottom w:val="0"/>
      <w:divBdr>
        <w:top w:val="none" w:sz="0" w:space="0" w:color="auto"/>
        <w:left w:val="none" w:sz="0" w:space="0" w:color="auto"/>
        <w:bottom w:val="none" w:sz="0" w:space="0" w:color="auto"/>
        <w:right w:val="none" w:sz="0" w:space="0" w:color="auto"/>
      </w:divBdr>
    </w:div>
    <w:div w:id="323972172">
      <w:bodyDiv w:val="1"/>
      <w:marLeft w:val="0"/>
      <w:marRight w:val="0"/>
      <w:marTop w:val="0"/>
      <w:marBottom w:val="0"/>
      <w:divBdr>
        <w:top w:val="none" w:sz="0" w:space="0" w:color="auto"/>
        <w:left w:val="none" w:sz="0" w:space="0" w:color="auto"/>
        <w:bottom w:val="none" w:sz="0" w:space="0" w:color="auto"/>
        <w:right w:val="none" w:sz="0" w:space="0" w:color="auto"/>
      </w:divBdr>
    </w:div>
    <w:div w:id="324628638">
      <w:bodyDiv w:val="1"/>
      <w:marLeft w:val="0"/>
      <w:marRight w:val="0"/>
      <w:marTop w:val="0"/>
      <w:marBottom w:val="0"/>
      <w:divBdr>
        <w:top w:val="none" w:sz="0" w:space="0" w:color="auto"/>
        <w:left w:val="none" w:sz="0" w:space="0" w:color="auto"/>
        <w:bottom w:val="none" w:sz="0" w:space="0" w:color="auto"/>
        <w:right w:val="none" w:sz="0" w:space="0" w:color="auto"/>
      </w:divBdr>
    </w:div>
    <w:div w:id="329066646">
      <w:bodyDiv w:val="1"/>
      <w:marLeft w:val="0"/>
      <w:marRight w:val="0"/>
      <w:marTop w:val="0"/>
      <w:marBottom w:val="0"/>
      <w:divBdr>
        <w:top w:val="none" w:sz="0" w:space="0" w:color="auto"/>
        <w:left w:val="none" w:sz="0" w:space="0" w:color="auto"/>
        <w:bottom w:val="none" w:sz="0" w:space="0" w:color="auto"/>
        <w:right w:val="none" w:sz="0" w:space="0" w:color="auto"/>
      </w:divBdr>
    </w:div>
    <w:div w:id="340740139">
      <w:bodyDiv w:val="1"/>
      <w:marLeft w:val="0"/>
      <w:marRight w:val="0"/>
      <w:marTop w:val="0"/>
      <w:marBottom w:val="0"/>
      <w:divBdr>
        <w:top w:val="none" w:sz="0" w:space="0" w:color="auto"/>
        <w:left w:val="none" w:sz="0" w:space="0" w:color="auto"/>
        <w:bottom w:val="none" w:sz="0" w:space="0" w:color="auto"/>
        <w:right w:val="none" w:sz="0" w:space="0" w:color="auto"/>
      </w:divBdr>
    </w:div>
    <w:div w:id="350228482">
      <w:bodyDiv w:val="1"/>
      <w:marLeft w:val="0"/>
      <w:marRight w:val="0"/>
      <w:marTop w:val="0"/>
      <w:marBottom w:val="0"/>
      <w:divBdr>
        <w:top w:val="none" w:sz="0" w:space="0" w:color="auto"/>
        <w:left w:val="none" w:sz="0" w:space="0" w:color="auto"/>
        <w:bottom w:val="none" w:sz="0" w:space="0" w:color="auto"/>
        <w:right w:val="none" w:sz="0" w:space="0" w:color="auto"/>
      </w:divBdr>
    </w:div>
    <w:div w:id="351342939">
      <w:bodyDiv w:val="1"/>
      <w:marLeft w:val="0"/>
      <w:marRight w:val="0"/>
      <w:marTop w:val="0"/>
      <w:marBottom w:val="0"/>
      <w:divBdr>
        <w:top w:val="none" w:sz="0" w:space="0" w:color="auto"/>
        <w:left w:val="none" w:sz="0" w:space="0" w:color="auto"/>
        <w:bottom w:val="none" w:sz="0" w:space="0" w:color="auto"/>
        <w:right w:val="none" w:sz="0" w:space="0" w:color="auto"/>
      </w:divBdr>
    </w:div>
    <w:div w:id="358168153">
      <w:bodyDiv w:val="1"/>
      <w:marLeft w:val="0"/>
      <w:marRight w:val="0"/>
      <w:marTop w:val="0"/>
      <w:marBottom w:val="0"/>
      <w:divBdr>
        <w:top w:val="none" w:sz="0" w:space="0" w:color="auto"/>
        <w:left w:val="none" w:sz="0" w:space="0" w:color="auto"/>
        <w:bottom w:val="none" w:sz="0" w:space="0" w:color="auto"/>
        <w:right w:val="none" w:sz="0" w:space="0" w:color="auto"/>
      </w:divBdr>
    </w:div>
    <w:div w:id="369257652">
      <w:bodyDiv w:val="1"/>
      <w:marLeft w:val="0"/>
      <w:marRight w:val="0"/>
      <w:marTop w:val="0"/>
      <w:marBottom w:val="0"/>
      <w:divBdr>
        <w:top w:val="none" w:sz="0" w:space="0" w:color="auto"/>
        <w:left w:val="none" w:sz="0" w:space="0" w:color="auto"/>
        <w:bottom w:val="none" w:sz="0" w:space="0" w:color="auto"/>
        <w:right w:val="none" w:sz="0" w:space="0" w:color="auto"/>
      </w:divBdr>
    </w:div>
    <w:div w:id="376315034">
      <w:bodyDiv w:val="1"/>
      <w:marLeft w:val="0"/>
      <w:marRight w:val="0"/>
      <w:marTop w:val="0"/>
      <w:marBottom w:val="0"/>
      <w:divBdr>
        <w:top w:val="none" w:sz="0" w:space="0" w:color="auto"/>
        <w:left w:val="none" w:sz="0" w:space="0" w:color="auto"/>
        <w:bottom w:val="none" w:sz="0" w:space="0" w:color="auto"/>
        <w:right w:val="none" w:sz="0" w:space="0" w:color="auto"/>
      </w:divBdr>
    </w:div>
    <w:div w:id="381709507">
      <w:bodyDiv w:val="1"/>
      <w:marLeft w:val="0"/>
      <w:marRight w:val="0"/>
      <w:marTop w:val="0"/>
      <w:marBottom w:val="0"/>
      <w:divBdr>
        <w:top w:val="none" w:sz="0" w:space="0" w:color="auto"/>
        <w:left w:val="none" w:sz="0" w:space="0" w:color="auto"/>
        <w:bottom w:val="none" w:sz="0" w:space="0" w:color="auto"/>
        <w:right w:val="none" w:sz="0" w:space="0" w:color="auto"/>
      </w:divBdr>
    </w:div>
    <w:div w:id="385497922">
      <w:bodyDiv w:val="1"/>
      <w:marLeft w:val="0"/>
      <w:marRight w:val="0"/>
      <w:marTop w:val="0"/>
      <w:marBottom w:val="0"/>
      <w:divBdr>
        <w:top w:val="none" w:sz="0" w:space="0" w:color="auto"/>
        <w:left w:val="none" w:sz="0" w:space="0" w:color="auto"/>
        <w:bottom w:val="none" w:sz="0" w:space="0" w:color="auto"/>
        <w:right w:val="none" w:sz="0" w:space="0" w:color="auto"/>
      </w:divBdr>
    </w:div>
    <w:div w:id="387801120">
      <w:bodyDiv w:val="1"/>
      <w:marLeft w:val="0"/>
      <w:marRight w:val="0"/>
      <w:marTop w:val="0"/>
      <w:marBottom w:val="0"/>
      <w:divBdr>
        <w:top w:val="none" w:sz="0" w:space="0" w:color="auto"/>
        <w:left w:val="none" w:sz="0" w:space="0" w:color="auto"/>
        <w:bottom w:val="none" w:sz="0" w:space="0" w:color="auto"/>
        <w:right w:val="none" w:sz="0" w:space="0" w:color="auto"/>
      </w:divBdr>
    </w:div>
    <w:div w:id="388498441">
      <w:bodyDiv w:val="1"/>
      <w:marLeft w:val="0"/>
      <w:marRight w:val="0"/>
      <w:marTop w:val="0"/>
      <w:marBottom w:val="0"/>
      <w:divBdr>
        <w:top w:val="none" w:sz="0" w:space="0" w:color="auto"/>
        <w:left w:val="none" w:sz="0" w:space="0" w:color="auto"/>
        <w:bottom w:val="none" w:sz="0" w:space="0" w:color="auto"/>
        <w:right w:val="none" w:sz="0" w:space="0" w:color="auto"/>
      </w:divBdr>
    </w:div>
    <w:div w:id="395320069">
      <w:bodyDiv w:val="1"/>
      <w:marLeft w:val="0"/>
      <w:marRight w:val="0"/>
      <w:marTop w:val="0"/>
      <w:marBottom w:val="0"/>
      <w:divBdr>
        <w:top w:val="none" w:sz="0" w:space="0" w:color="auto"/>
        <w:left w:val="none" w:sz="0" w:space="0" w:color="auto"/>
        <w:bottom w:val="none" w:sz="0" w:space="0" w:color="auto"/>
        <w:right w:val="none" w:sz="0" w:space="0" w:color="auto"/>
      </w:divBdr>
    </w:div>
    <w:div w:id="397175259">
      <w:bodyDiv w:val="1"/>
      <w:marLeft w:val="0"/>
      <w:marRight w:val="0"/>
      <w:marTop w:val="0"/>
      <w:marBottom w:val="0"/>
      <w:divBdr>
        <w:top w:val="none" w:sz="0" w:space="0" w:color="auto"/>
        <w:left w:val="none" w:sz="0" w:space="0" w:color="auto"/>
        <w:bottom w:val="none" w:sz="0" w:space="0" w:color="auto"/>
        <w:right w:val="none" w:sz="0" w:space="0" w:color="auto"/>
      </w:divBdr>
    </w:div>
    <w:div w:id="400367178">
      <w:bodyDiv w:val="1"/>
      <w:marLeft w:val="0"/>
      <w:marRight w:val="0"/>
      <w:marTop w:val="0"/>
      <w:marBottom w:val="0"/>
      <w:divBdr>
        <w:top w:val="none" w:sz="0" w:space="0" w:color="auto"/>
        <w:left w:val="none" w:sz="0" w:space="0" w:color="auto"/>
        <w:bottom w:val="none" w:sz="0" w:space="0" w:color="auto"/>
        <w:right w:val="none" w:sz="0" w:space="0" w:color="auto"/>
      </w:divBdr>
    </w:div>
    <w:div w:id="407531949">
      <w:bodyDiv w:val="1"/>
      <w:marLeft w:val="0"/>
      <w:marRight w:val="0"/>
      <w:marTop w:val="0"/>
      <w:marBottom w:val="0"/>
      <w:divBdr>
        <w:top w:val="none" w:sz="0" w:space="0" w:color="auto"/>
        <w:left w:val="none" w:sz="0" w:space="0" w:color="auto"/>
        <w:bottom w:val="none" w:sz="0" w:space="0" w:color="auto"/>
        <w:right w:val="none" w:sz="0" w:space="0" w:color="auto"/>
      </w:divBdr>
    </w:div>
    <w:div w:id="408238396">
      <w:bodyDiv w:val="1"/>
      <w:marLeft w:val="0"/>
      <w:marRight w:val="0"/>
      <w:marTop w:val="0"/>
      <w:marBottom w:val="0"/>
      <w:divBdr>
        <w:top w:val="none" w:sz="0" w:space="0" w:color="auto"/>
        <w:left w:val="none" w:sz="0" w:space="0" w:color="auto"/>
        <w:bottom w:val="none" w:sz="0" w:space="0" w:color="auto"/>
        <w:right w:val="none" w:sz="0" w:space="0" w:color="auto"/>
      </w:divBdr>
    </w:div>
    <w:div w:id="410275465">
      <w:bodyDiv w:val="1"/>
      <w:marLeft w:val="0"/>
      <w:marRight w:val="0"/>
      <w:marTop w:val="0"/>
      <w:marBottom w:val="0"/>
      <w:divBdr>
        <w:top w:val="none" w:sz="0" w:space="0" w:color="auto"/>
        <w:left w:val="none" w:sz="0" w:space="0" w:color="auto"/>
        <w:bottom w:val="none" w:sz="0" w:space="0" w:color="auto"/>
        <w:right w:val="none" w:sz="0" w:space="0" w:color="auto"/>
      </w:divBdr>
    </w:div>
    <w:div w:id="411008689">
      <w:bodyDiv w:val="1"/>
      <w:marLeft w:val="0"/>
      <w:marRight w:val="0"/>
      <w:marTop w:val="0"/>
      <w:marBottom w:val="0"/>
      <w:divBdr>
        <w:top w:val="none" w:sz="0" w:space="0" w:color="auto"/>
        <w:left w:val="none" w:sz="0" w:space="0" w:color="auto"/>
        <w:bottom w:val="none" w:sz="0" w:space="0" w:color="auto"/>
        <w:right w:val="none" w:sz="0" w:space="0" w:color="auto"/>
      </w:divBdr>
    </w:div>
    <w:div w:id="413550774">
      <w:bodyDiv w:val="1"/>
      <w:marLeft w:val="0"/>
      <w:marRight w:val="0"/>
      <w:marTop w:val="0"/>
      <w:marBottom w:val="0"/>
      <w:divBdr>
        <w:top w:val="none" w:sz="0" w:space="0" w:color="auto"/>
        <w:left w:val="none" w:sz="0" w:space="0" w:color="auto"/>
        <w:bottom w:val="none" w:sz="0" w:space="0" w:color="auto"/>
        <w:right w:val="none" w:sz="0" w:space="0" w:color="auto"/>
      </w:divBdr>
    </w:div>
    <w:div w:id="417799431">
      <w:bodyDiv w:val="1"/>
      <w:marLeft w:val="0"/>
      <w:marRight w:val="0"/>
      <w:marTop w:val="0"/>
      <w:marBottom w:val="0"/>
      <w:divBdr>
        <w:top w:val="none" w:sz="0" w:space="0" w:color="auto"/>
        <w:left w:val="none" w:sz="0" w:space="0" w:color="auto"/>
        <w:bottom w:val="none" w:sz="0" w:space="0" w:color="auto"/>
        <w:right w:val="none" w:sz="0" w:space="0" w:color="auto"/>
      </w:divBdr>
    </w:div>
    <w:div w:id="418794251">
      <w:bodyDiv w:val="1"/>
      <w:marLeft w:val="0"/>
      <w:marRight w:val="0"/>
      <w:marTop w:val="0"/>
      <w:marBottom w:val="0"/>
      <w:divBdr>
        <w:top w:val="none" w:sz="0" w:space="0" w:color="auto"/>
        <w:left w:val="none" w:sz="0" w:space="0" w:color="auto"/>
        <w:bottom w:val="none" w:sz="0" w:space="0" w:color="auto"/>
        <w:right w:val="none" w:sz="0" w:space="0" w:color="auto"/>
      </w:divBdr>
    </w:div>
    <w:div w:id="422340813">
      <w:bodyDiv w:val="1"/>
      <w:marLeft w:val="0"/>
      <w:marRight w:val="0"/>
      <w:marTop w:val="0"/>
      <w:marBottom w:val="0"/>
      <w:divBdr>
        <w:top w:val="none" w:sz="0" w:space="0" w:color="auto"/>
        <w:left w:val="none" w:sz="0" w:space="0" w:color="auto"/>
        <w:bottom w:val="none" w:sz="0" w:space="0" w:color="auto"/>
        <w:right w:val="none" w:sz="0" w:space="0" w:color="auto"/>
      </w:divBdr>
    </w:div>
    <w:div w:id="423696783">
      <w:bodyDiv w:val="1"/>
      <w:marLeft w:val="0"/>
      <w:marRight w:val="0"/>
      <w:marTop w:val="0"/>
      <w:marBottom w:val="0"/>
      <w:divBdr>
        <w:top w:val="none" w:sz="0" w:space="0" w:color="auto"/>
        <w:left w:val="none" w:sz="0" w:space="0" w:color="auto"/>
        <w:bottom w:val="none" w:sz="0" w:space="0" w:color="auto"/>
        <w:right w:val="none" w:sz="0" w:space="0" w:color="auto"/>
      </w:divBdr>
    </w:div>
    <w:div w:id="425880529">
      <w:bodyDiv w:val="1"/>
      <w:marLeft w:val="0"/>
      <w:marRight w:val="0"/>
      <w:marTop w:val="0"/>
      <w:marBottom w:val="0"/>
      <w:divBdr>
        <w:top w:val="none" w:sz="0" w:space="0" w:color="auto"/>
        <w:left w:val="none" w:sz="0" w:space="0" w:color="auto"/>
        <w:bottom w:val="none" w:sz="0" w:space="0" w:color="auto"/>
        <w:right w:val="none" w:sz="0" w:space="0" w:color="auto"/>
      </w:divBdr>
    </w:div>
    <w:div w:id="426774655">
      <w:bodyDiv w:val="1"/>
      <w:marLeft w:val="0"/>
      <w:marRight w:val="0"/>
      <w:marTop w:val="0"/>
      <w:marBottom w:val="0"/>
      <w:divBdr>
        <w:top w:val="none" w:sz="0" w:space="0" w:color="auto"/>
        <w:left w:val="none" w:sz="0" w:space="0" w:color="auto"/>
        <w:bottom w:val="none" w:sz="0" w:space="0" w:color="auto"/>
        <w:right w:val="none" w:sz="0" w:space="0" w:color="auto"/>
      </w:divBdr>
    </w:div>
    <w:div w:id="431390441">
      <w:bodyDiv w:val="1"/>
      <w:marLeft w:val="0"/>
      <w:marRight w:val="0"/>
      <w:marTop w:val="0"/>
      <w:marBottom w:val="0"/>
      <w:divBdr>
        <w:top w:val="none" w:sz="0" w:space="0" w:color="auto"/>
        <w:left w:val="none" w:sz="0" w:space="0" w:color="auto"/>
        <w:bottom w:val="none" w:sz="0" w:space="0" w:color="auto"/>
        <w:right w:val="none" w:sz="0" w:space="0" w:color="auto"/>
      </w:divBdr>
    </w:div>
    <w:div w:id="434059390">
      <w:bodyDiv w:val="1"/>
      <w:marLeft w:val="0"/>
      <w:marRight w:val="0"/>
      <w:marTop w:val="0"/>
      <w:marBottom w:val="0"/>
      <w:divBdr>
        <w:top w:val="none" w:sz="0" w:space="0" w:color="auto"/>
        <w:left w:val="none" w:sz="0" w:space="0" w:color="auto"/>
        <w:bottom w:val="none" w:sz="0" w:space="0" w:color="auto"/>
        <w:right w:val="none" w:sz="0" w:space="0" w:color="auto"/>
      </w:divBdr>
    </w:div>
    <w:div w:id="445581751">
      <w:bodyDiv w:val="1"/>
      <w:marLeft w:val="0"/>
      <w:marRight w:val="0"/>
      <w:marTop w:val="0"/>
      <w:marBottom w:val="0"/>
      <w:divBdr>
        <w:top w:val="none" w:sz="0" w:space="0" w:color="auto"/>
        <w:left w:val="none" w:sz="0" w:space="0" w:color="auto"/>
        <w:bottom w:val="none" w:sz="0" w:space="0" w:color="auto"/>
        <w:right w:val="none" w:sz="0" w:space="0" w:color="auto"/>
      </w:divBdr>
    </w:div>
    <w:div w:id="447772543">
      <w:bodyDiv w:val="1"/>
      <w:marLeft w:val="0"/>
      <w:marRight w:val="0"/>
      <w:marTop w:val="0"/>
      <w:marBottom w:val="0"/>
      <w:divBdr>
        <w:top w:val="none" w:sz="0" w:space="0" w:color="auto"/>
        <w:left w:val="none" w:sz="0" w:space="0" w:color="auto"/>
        <w:bottom w:val="none" w:sz="0" w:space="0" w:color="auto"/>
        <w:right w:val="none" w:sz="0" w:space="0" w:color="auto"/>
      </w:divBdr>
    </w:div>
    <w:div w:id="456727065">
      <w:bodyDiv w:val="1"/>
      <w:marLeft w:val="0"/>
      <w:marRight w:val="0"/>
      <w:marTop w:val="0"/>
      <w:marBottom w:val="0"/>
      <w:divBdr>
        <w:top w:val="none" w:sz="0" w:space="0" w:color="auto"/>
        <w:left w:val="none" w:sz="0" w:space="0" w:color="auto"/>
        <w:bottom w:val="none" w:sz="0" w:space="0" w:color="auto"/>
        <w:right w:val="none" w:sz="0" w:space="0" w:color="auto"/>
      </w:divBdr>
    </w:div>
    <w:div w:id="457843012">
      <w:bodyDiv w:val="1"/>
      <w:marLeft w:val="0"/>
      <w:marRight w:val="0"/>
      <w:marTop w:val="0"/>
      <w:marBottom w:val="0"/>
      <w:divBdr>
        <w:top w:val="none" w:sz="0" w:space="0" w:color="auto"/>
        <w:left w:val="none" w:sz="0" w:space="0" w:color="auto"/>
        <w:bottom w:val="none" w:sz="0" w:space="0" w:color="auto"/>
        <w:right w:val="none" w:sz="0" w:space="0" w:color="auto"/>
      </w:divBdr>
    </w:div>
    <w:div w:id="458913141">
      <w:bodyDiv w:val="1"/>
      <w:marLeft w:val="0"/>
      <w:marRight w:val="0"/>
      <w:marTop w:val="0"/>
      <w:marBottom w:val="0"/>
      <w:divBdr>
        <w:top w:val="none" w:sz="0" w:space="0" w:color="auto"/>
        <w:left w:val="none" w:sz="0" w:space="0" w:color="auto"/>
        <w:bottom w:val="none" w:sz="0" w:space="0" w:color="auto"/>
        <w:right w:val="none" w:sz="0" w:space="0" w:color="auto"/>
      </w:divBdr>
    </w:div>
    <w:div w:id="476184616">
      <w:bodyDiv w:val="1"/>
      <w:marLeft w:val="0"/>
      <w:marRight w:val="0"/>
      <w:marTop w:val="0"/>
      <w:marBottom w:val="0"/>
      <w:divBdr>
        <w:top w:val="none" w:sz="0" w:space="0" w:color="auto"/>
        <w:left w:val="none" w:sz="0" w:space="0" w:color="auto"/>
        <w:bottom w:val="none" w:sz="0" w:space="0" w:color="auto"/>
        <w:right w:val="none" w:sz="0" w:space="0" w:color="auto"/>
      </w:divBdr>
    </w:div>
    <w:div w:id="487936709">
      <w:bodyDiv w:val="1"/>
      <w:marLeft w:val="0"/>
      <w:marRight w:val="0"/>
      <w:marTop w:val="0"/>
      <w:marBottom w:val="0"/>
      <w:divBdr>
        <w:top w:val="none" w:sz="0" w:space="0" w:color="auto"/>
        <w:left w:val="none" w:sz="0" w:space="0" w:color="auto"/>
        <w:bottom w:val="none" w:sz="0" w:space="0" w:color="auto"/>
        <w:right w:val="none" w:sz="0" w:space="0" w:color="auto"/>
      </w:divBdr>
    </w:div>
    <w:div w:id="490023570">
      <w:bodyDiv w:val="1"/>
      <w:marLeft w:val="0"/>
      <w:marRight w:val="0"/>
      <w:marTop w:val="0"/>
      <w:marBottom w:val="0"/>
      <w:divBdr>
        <w:top w:val="none" w:sz="0" w:space="0" w:color="auto"/>
        <w:left w:val="none" w:sz="0" w:space="0" w:color="auto"/>
        <w:bottom w:val="none" w:sz="0" w:space="0" w:color="auto"/>
        <w:right w:val="none" w:sz="0" w:space="0" w:color="auto"/>
      </w:divBdr>
    </w:div>
    <w:div w:id="492183571">
      <w:bodyDiv w:val="1"/>
      <w:marLeft w:val="0"/>
      <w:marRight w:val="0"/>
      <w:marTop w:val="0"/>
      <w:marBottom w:val="0"/>
      <w:divBdr>
        <w:top w:val="none" w:sz="0" w:space="0" w:color="auto"/>
        <w:left w:val="none" w:sz="0" w:space="0" w:color="auto"/>
        <w:bottom w:val="none" w:sz="0" w:space="0" w:color="auto"/>
        <w:right w:val="none" w:sz="0" w:space="0" w:color="auto"/>
      </w:divBdr>
    </w:div>
    <w:div w:id="497502103">
      <w:bodyDiv w:val="1"/>
      <w:marLeft w:val="0"/>
      <w:marRight w:val="0"/>
      <w:marTop w:val="0"/>
      <w:marBottom w:val="0"/>
      <w:divBdr>
        <w:top w:val="none" w:sz="0" w:space="0" w:color="auto"/>
        <w:left w:val="none" w:sz="0" w:space="0" w:color="auto"/>
        <w:bottom w:val="none" w:sz="0" w:space="0" w:color="auto"/>
        <w:right w:val="none" w:sz="0" w:space="0" w:color="auto"/>
      </w:divBdr>
    </w:div>
    <w:div w:id="498615215">
      <w:bodyDiv w:val="1"/>
      <w:marLeft w:val="0"/>
      <w:marRight w:val="0"/>
      <w:marTop w:val="0"/>
      <w:marBottom w:val="0"/>
      <w:divBdr>
        <w:top w:val="none" w:sz="0" w:space="0" w:color="auto"/>
        <w:left w:val="none" w:sz="0" w:space="0" w:color="auto"/>
        <w:bottom w:val="none" w:sz="0" w:space="0" w:color="auto"/>
        <w:right w:val="none" w:sz="0" w:space="0" w:color="auto"/>
      </w:divBdr>
    </w:div>
    <w:div w:id="503859676">
      <w:bodyDiv w:val="1"/>
      <w:marLeft w:val="0"/>
      <w:marRight w:val="0"/>
      <w:marTop w:val="0"/>
      <w:marBottom w:val="0"/>
      <w:divBdr>
        <w:top w:val="none" w:sz="0" w:space="0" w:color="auto"/>
        <w:left w:val="none" w:sz="0" w:space="0" w:color="auto"/>
        <w:bottom w:val="none" w:sz="0" w:space="0" w:color="auto"/>
        <w:right w:val="none" w:sz="0" w:space="0" w:color="auto"/>
      </w:divBdr>
    </w:div>
    <w:div w:id="507065642">
      <w:bodyDiv w:val="1"/>
      <w:marLeft w:val="0"/>
      <w:marRight w:val="0"/>
      <w:marTop w:val="0"/>
      <w:marBottom w:val="0"/>
      <w:divBdr>
        <w:top w:val="none" w:sz="0" w:space="0" w:color="auto"/>
        <w:left w:val="none" w:sz="0" w:space="0" w:color="auto"/>
        <w:bottom w:val="none" w:sz="0" w:space="0" w:color="auto"/>
        <w:right w:val="none" w:sz="0" w:space="0" w:color="auto"/>
      </w:divBdr>
    </w:div>
    <w:div w:id="524753795">
      <w:bodyDiv w:val="1"/>
      <w:marLeft w:val="0"/>
      <w:marRight w:val="0"/>
      <w:marTop w:val="0"/>
      <w:marBottom w:val="0"/>
      <w:divBdr>
        <w:top w:val="none" w:sz="0" w:space="0" w:color="auto"/>
        <w:left w:val="none" w:sz="0" w:space="0" w:color="auto"/>
        <w:bottom w:val="none" w:sz="0" w:space="0" w:color="auto"/>
        <w:right w:val="none" w:sz="0" w:space="0" w:color="auto"/>
      </w:divBdr>
    </w:div>
    <w:div w:id="525337257">
      <w:bodyDiv w:val="1"/>
      <w:marLeft w:val="0"/>
      <w:marRight w:val="0"/>
      <w:marTop w:val="0"/>
      <w:marBottom w:val="0"/>
      <w:divBdr>
        <w:top w:val="none" w:sz="0" w:space="0" w:color="auto"/>
        <w:left w:val="none" w:sz="0" w:space="0" w:color="auto"/>
        <w:bottom w:val="none" w:sz="0" w:space="0" w:color="auto"/>
        <w:right w:val="none" w:sz="0" w:space="0" w:color="auto"/>
      </w:divBdr>
    </w:div>
    <w:div w:id="525409719">
      <w:bodyDiv w:val="1"/>
      <w:marLeft w:val="0"/>
      <w:marRight w:val="0"/>
      <w:marTop w:val="0"/>
      <w:marBottom w:val="0"/>
      <w:divBdr>
        <w:top w:val="none" w:sz="0" w:space="0" w:color="auto"/>
        <w:left w:val="none" w:sz="0" w:space="0" w:color="auto"/>
        <w:bottom w:val="none" w:sz="0" w:space="0" w:color="auto"/>
        <w:right w:val="none" w:sz="0" w:space="0" w:color="auto"/>
      </w:divBdr>
    </w:div>
    <w:div w:id="532302104">
      <w:bodyDiv w:val="1"/>
      <w:marLeft w:val="0"/>
      <w:marRight w:val="0"/>
      <w:marTop w:val="0"/>
      <w:marBottom w:val="0"/>
      <w:divBdr>
        <w:top w:val="none" w:sz="0" w:space="0" w:color="auto"/>
        <w:left w:val="none" w:sz="0" w:space="0" w:color="auto"/>
        <w:bottom w:val="none" w:sz="0" w:space="0" w:color="auto"/>
        <w:right w:val="none" w:sz="0" w:space="0" w:color="auto"/>
      </w:divBdr>
    </w:div>
    <w:div w:id="534775640">
      <w:bodyDiv w:val="1"/>
      <w:marLeft w:val="0"/>
      <w:marRight w:val="0"/>
      <w:marTop w:val="0"/>
      <w:marBottom w:val="0"/>
      <w:divBdr>
        <w:top w:val="none" w:sz="0" w:space="0" w:color="auto"/>
        <w:left w:val="none" w:sz="0" w:space="0" w:color="auto"/>
        <w:bottom w:val="none" w:sz="0" w:space="0" w:color="auto"/>
        <w:right w:val="none" w:sz="0" w:space="0" w:color="auto"/>
      </w:divBdr>
    </w:div>
    <w:div w:id="541094218">
      <w:bodyDiv w:val="1"/>
      <w:marLeft w:val="0"/>
      <w:marRight w:val="0"/>
      <w:marTop w:val="0"/>
      <w:marBottom w:val="0"/>
      <w:divBdr>
        <w:top w:val="none" w:sz="0" w:space="0" w:color="auto"/>
        <w:left w:val="none" w:sz="0" w:space="0" w:color="auto"/>
        <w:bottom w:val="none" w:sz="0" w:space="0" w:color="auto"/>
        <w:right w:val="none" w:sz="0" w:space="0" w:color="auto"/>
      </w:divBdr>
    </w:div>
    <w:div w:id="547423924">
      <w:bodyDiv w:val="1"/>
      <w:marLeft w:val="0"/>
      <w:marRight w:val="0"/>
      <w:marTop w:val="0"/>
      <w:marBottom w:val="0"/>
      <w:divBdr>
        <w:top w:val="none" w:sz="0" w:space="0" w:color="auto"/>
        <w:left w:val="none" w:sz="0" w:space="0" w:color="auto"/>
        <w:bottom w:val="none" w:sz="0" w:space="0" w:color="auto"/>
        <w:right w:val="none" w:sz="0" w:space="0" w:color="auto"/>
      </w:divBdr>
    </w:div>
    <w:div w:id="550651250">
      <w:bodyDiv w:val="1"/>
      <w:marLeft w:val="0"/>
      <w:marRight w:val="0"/>
      <w:marTop w:val="0"/>
      <w:marBottom w:val="0"/>
      <w:divBdr>
        <w:top w:val="none" w:sz="0" w:space="0" w:color="auto"/>
        <w:left w:val="none" w:sz="0" w:space="0" w:color="auto"/>
        <w:bottom w:val="none" w:sz="0" w:space="0" w:color="auto"/>
        <w:right w:val="none" w:sz="0" w:space="0" w:color="auto"/>
      </w:divBdr>
    </w:div>
    <w:div w:id="552546826">
      <w:bodyDiv w:val="1"/>
      <w:marLeft w:val="0"/>
      <w:marRight w:val="0"/>
      <w:marTop w:val="0"/>
      <w:marBottom w:val="0"/>
      <w:divBdr>
        <w:top w:val="none" w:sz="0" w:space="0" w:color="auto"/>
        <w:left w:val="none" w:sz="0" w:space="0" w:color="auto"/>
        <w:bottom w:val="none" w:sz="0" w:space="0" w:color="auto"/>
        <w:right w:val="none" w:sz="0" w:space="0" w:color="auto"/>
      </w:divBdr>
    </w:div>
    <w:div w:id="563685096">
      <w:bodyDiv w:val="1"/>
      <w:marLeft w:val="0"/>
      <w:marRight w:val="0"/>
      <w:marTop w:val="0"/>
      <w:marBottom w:val="0"/>
      <w:divBdr>
        <w:top w:val="none" w:sz="0" w:space="0" w:color="auto"/>
        <w:left w:val="none" w:sz="0" w:space="0" w:color="auto"/>
        <w:bottom w:val="none" w:sz="0" w:space="0" w:color="auto"/>
        <w:right w:val="none" w:sz="0" w:space="0" w:color="auto"/>
      </w:divBdr>
    </w:div>
    <w:div w:id="563755290">
      <w:bodyDiv w:val="1"/>
      <w:marLeft w:val="0"/>
      <w:marRight w:val="0"/>
      <w:marTop w:val="0"/>
      <w:marBottom w:val="0"/>
      <w:divBdr>
        <w:top w:val="none" w:sz="0" w:space="0" w:color="auto"/>
        <w:left w:val="none" w:sz="0" w:space="0" w:color="auto"/>
        <w:bottom w:val="none" w:sz="0" w:space="0" w:color="auto"/>
        <w:right w:val="none" w:sz="0" w:space="0" w:color="auto"/>
      </w:divBdr>
    </w:div>
    <w:div w:id="564530030">
      <w:bodyDiv w:val="1"/>
      <w:marLeft w:val="0"/>
      <w:marRight w:val="0"/>
      <w:marTop w:val="0"/>
      <w:marBottom w:val="0"/>
      <w:divBdr>
        <w:top w:val="none" w:sz="0" w:space="0" w:color="auto"/>
        <w:left w:val="none" w:sz="0" w:space="0" w:color="auto"/>
        <w:bottom w:val="none" w:sz="0" w:space="0" w:color="auto"/>
        <w:right w:val="none" w:sz="0" w:space="0" w:color="auto"/>
      </w:divBdr>
    </w:div>
    <w:div w:id="570967914">
      <w:bodyDiv w:val="1"/>
      <w:marLeft w:val="0"/>
      <w:marRight w:val="0"/>
      <w:marTop w:val="0"/>
      <w:marBottom w:val="0"/>
      <w:divBdr>
        <w:top w:val="none" w:sz="0" w:space="0" w:color="auto"/>
        <w:left w:val="none" w:sz="0" w:space="0" w:color="auto"/>
        <w:bottom w:val="none" w:sz="0" w:space="0" w:color="auto"/>
        <w:right w:val="none" w:sz="0" w:space="0" w:color="auto"/>
      </w:divBdr>
    </w:div>
    <w:div w:id="572393764">
      <w:bodyDiv w:val="1"/>
      <w:marLeft w:val="0"/>
      <w:marRight w:val="0"/>
      <w:marTop w:val="0"/>
      <w:marBottom w:val="0"/>
      <w:divBdr>
        <w:top w:val="none" w:sz="0" w:space="0" w:color="auto"/>
        <w:left w:val="none" w:sz="0" w:space="0" w:color="auto"/>
        <w:bottom w:val="none" w:sz="0" w:space="0" w:color="auto"/>
        <w:right w:val="none" w:sz="0" w:space="0" w:color="auto"/>
      </w:divBdr>
    </w:div>
    <w:div w:id="572593292">
      <w:bodyDiv w:val="1"/>
      <w:marLeft w:val="0"/>
      <w:marRight w:val="0"/>
      <w:marTop w:val="0"/>
      <w:marBottom w:val="0"/>
      <w:divBdr>
        <w:top w:val="none" w:sz="0" w:space="0" w:color="auto"/>
        <w:left w:val="none" w:sz="0" w:space="0" w:color="auto"/>
        <w:bottom w:val="none" w:sz="0" w:space="0" w:color="auto"/>
        <w:right w:val="none" w:sz="0" w:space="0" w:color="auto"/>
      </w:divBdr>
    </w:div>
    <w:div w:id="578825776">
      <w:bodyDiv w:val="1"/>
      <w:marLeft w:val="0"/>
      <w:marRight w:val="0"/>
      <w:marTop w:val="0"/>
      <w:marBottom w:val="0"/>
      <w:divBdr>
        <w:top w:val="none" w:sz="0" w:space="0" w:color="auto"/>
        <w:left w:val="none" w:sz="0" w:space="0" w:color="auto"/>
        <w:bottom w:val="none" w:sz="0" w:space="0" w:color="auto"/>
        <w:right w:val="none" w:sz="0" w:space="0" w:color="auto"/>
      </w:divBdr>
    </w:div>
    <w:div w:id="585379348">
      <w:bodyDiv w:val="1"/>
      <w:marLeft w:val="0"/>
      <w:marRight w:val="0"/>
      <w:marTop w:val="0"/>
      <w:marBottom w:val="0"/>
      <w:divBdr>
        <w:top w:val="none" w:sz="0" w:space="0" w:color="auto"/>
        <w:left w:val="none" w:sz="0" w:space="0" w:color="auto"/>
        <w:bottom w:val="none" w:sz="0" w:space="0" w:color="auto"/>
        <w:right w:val="none" w:sz="0" w:space="0" w:color="auto"/>
      </w:divBdr>
    </w:div>
    <w:div w:id="589046856">
      <w:bodyDiv w:val="1"/>
      <w:marLeft w:val="0"/>
      <w:marRight w:val="0"/>
      <w:marTop w:val="0"/>
      <w:marBottom w:val="0"/>
      <w:divBdr>
        <w:top w:val="none" w:sz="0" w:space="0" w:color="auto"/>
        <w:left w:val="none" w:sz="0" w:space="0" w:color="auto"/>
        <w:bottom w:val="none" w:sz="0" w:space="0" w:color="auto"/>
        <w:right w:val="none" w:sz="0" w:space="0" w:color="auto"/>
      </w:divBdr>
    </w:div>
    <w:div w:id="590552495">
      <w:bodyDiv w:val="1"/>
      <w:marLeft w:val="0"/>
      <w:marRight w:val="0"/>
      <w:marTop w:val="0"/>
      <w:marBottom w:val="0"/>
      <w:divBdr>
        <w:top w:val="none" w:sz="0" w:space="0" w:color="auto"/>
        <w:left w:val="none" w:sz="0" w:space="0" w:color="auto"/>
        <w:bottom w:val="none" w:sz="0" w:space="0" w:color="auto"/>
        <w:right w:val="none" w:sz="0" w:space="0" w:color="auto"/>
      </w:divBdr>
    </w:div>
    <w:div w:id="594291931">
      <w:bodyDiv w:val="1"/>
      <w:marLeft w:val="0"/>
      <w:marRight w:val="0"/>
      <w:marTop w:val="0"/>
      <w:marBottom w:val="0"/>
      <w:divBdr>
        <w:top w:val="none" w:sz="0" w:space="0" w:color="auto"/>
        <w:left w:val="none" w:sz="0" w:space="0" w:color="auto"/>
        <w:bottom w:val="none" w:sz="0" w:space="0" w:color="auto"/>
        <w:right w:val="none" w:sz="0" w:space="0" w:color="auto"/>
      </w:divBdr>
    </w:div>
    <w:div w:id="595751588">
      <w:bodyDiv w:val="1"/>
      <w:marLeft w:val="0"/>
      <w:marRight w:val="0"/>
      <w:marTop w:val="0"/>
      <w:marBottom w:val="0"/>
      <w:divBdr>
        <w:top w:val="none" w:sz="0" w:space="0" w:color="auto"/>
        <w:left w:val="none" w:sz="0" w:space="0" w:color="auto"/>
        <w:bottom w:val="none" w:sz="0" w:space="0" w:color="auto"/>
        <w:right w:val="none" w:sz="0" w:space="0" w:color="auto"/>
      </w:divBdr>
    </w:div>
    <w:div w:id="602957240">
      <w:bodyDiv w:val="1"/>
      <w:marLeft w:val="0"/>
      <w:marRight w:val="0"/>
      <w:marTop w:val="0"/>
      <w:marBottom w:val="0"/>
      <w:divBdr>
        <w:top w:val="none" w:sz="0" w:space="0" w:color="auto"/>
        <w:left w:val="none" w:sz="0" w:space="0" w:color="auto"/>
        <w:bottom w:val="none" w:sz="0" w:space="0" w:color="auto"/>
        <w:right w:val="none" w:sz="0" w:space="0" w:color="auto"/>
      </w:divBdr>
    </w:div>
    <w:div w:id="609237624">
      <w:bodyDiv w:val="1"/>
      <w:marLeft w:val="0"/>
      <w:marRight w:val="0"/>
      <w:marTop w:val="0"/>
      <w:marBottom w:val="0"/>
      <w:divBdr>
        <w:top w:val="none" w:sz="0" w:space="0" w:color="auto"/>
        <w:left w:val="none" w:sz="0" w:space="0" w:color="auto"/>
        <w:bottom w:val="none" w:sz="0" w:space="0" w:color="auto"/>
        <w:right w:val="none" w:sz="0" w:space="0" w:color="auto"/>
      </w:divBdr>
    </w:div>
    <w:div w:id="611941939">
      <w:bodyDiv w:val="1"/>
      <w:marLeft w:val="0"/>
      <w:marRight w:val="0"/>
      <w:marTop w:val="0"/>
      <w:marBottom w:val="0"/>
      <w:divBdr>
        <w:top w:val="none" w:sz="0" w:space="0" w:color="auto"/>
        <w:left w:val="none" w:sz="0" w:space="0" w:color="auto"/>
        <w:bottom w:val="none" w:sz="0" w:space="0" w:color="auto"/>
        <w:right w:val="none" w:sz="0" w:space="0" w:color="auto"/>
      </w:divBdr>
    </w:div>
    <w:div w:id="612636219">
      <w:bodyDiv w:val="1"/>
      <w:marLeft w:val="0"/>
      <w:marRight w:val="0"/>
      <w:marTop w:val="0"/>
      <w:marBottom w:val="0"/>
      <w:divBdr>
        <w:top w:val="none" w:sz="0" w:space="0" w:color="auto"/>
        <w:left w:val="none" w:sz="0" w:space="0" w:color="auto"/>
        <w:bottom w:val="none" w:sz="0" w:space="0" w:color="auto"/>
        <w:right w:val="none" w:sz="0" w:space="0" w:color="auto"/>
      </w:divBdr>
    </w:div>
    <w:div w:id="616373585">
      <w:bodyDiv w:val="1"/>
      <w:marLeft w:val="0"/>
      <w:marRight w:val="0"/>
      <w:marTop w:val="0"/>
      <w:marBottom w:val="0"/>
      <w:divBdr>
        <w:top w:val="none" w:sz="0" w:space="0" w:color="auto"/>
        <w:left w:val="none" w:sz="0" w:space="0" w:color="auto"/>
        <w:bottom w:val="none" w:sz="0" w:space="0" w:color="auto"/>
        <w:right w:val="none" w:sz="0" w:space="0" w:color="auto"/>
      </w:divBdr>
    </w:div>
    <w:div w:id="616647155">
      <w:bodyDiv w:val="1"/>
      <w:marLeft w:val="0"/>
      <w:marRight w:val="0"/>
      <w:marTop w:val="0"/>
      <w:marBottom w:val="0"/>
      <w:divBdr>
        <w:top w:val="none" w:sz="0" w:space="0" w:color="auto"/>
        <w:left w:val="none" w:sz="0" w:space="0" w:color="auto"/>
        <w:bottom w:val="none" w:sz="0" w:space="0" w:color="auto"/>
        <w:right w:val="none" w:sz="0" w:space="0" w:color="auto"/>
      </w:divBdr>
    </w:div>
    <w:div w:id="619653636">
      <w:bodyDiv w:val="1"/>
      <w:marLeft w:val="0"/>
      <w:marRight w:val="0"/>
      <w:marTop w:val="0"/>
      <w:marBottom w:val="0"/>
      <w:divBdr>
        <w:top w:val="none" w:sz="0" w:space="0" w:color="auto"/>
        <w:left w:val="none" w:sz="0" w:space="0" w:color="auto"/>
        <w:bottom w:val="none" w:sz="0" w:space="0" w:color="auto"/>
        <w:right w:val="none" w:sz="0" w:space="0" w:color="auto"/>
      </w:divBdr>
    </w:div>
    <w:div w:id="620915983">
      <w:bodyDiv w:val="1"/>
      <w:marLeft w:val="0"/>
      <w:marRight w:val="0"/>
      <w:marTop w:val="0"/>
      <w:marBottom w:val="0"/>
      <w:divBdr>
        <w:top w:val="none" w:sz="0" w:space="0" w:color="auto"/>
        <w:left w:val="none" w:sz="0" w:space="0" w:color="auto"/>
        <w:bottom w:val="none" w:sz="0" w:space="0" w:color="auto"/>
        <w:right w:val="none" w:sz="0" w:space="0" w:color="auto"/>
      </w:divBdr>
    </w:div>
    <w:div w:id="626086589">
      <w:bodyDiv w:val="1"/>
      <w:marLeft w:val="0"/>
      <w:marRight w:val="0"/>
      <w:marTop w:val="0"/>
      <w:marBottom w:val="0"/>
      <w:divBdr>
        <w:top w:val="none" w:sz="0" w:space="0" w:color="auto"/>
        <w:left w:val="none" w:sz="0" w:space="0" w:color="auto"/>
        <w:bottom w:val="none" w:sz="0" w:space="0" w:color="auto"/>
        <w:right w:val="none" w:sz="0" w:space="0" w:color="auto"/>
      </w:divBdr>
    </w:div>
    <w:div w:id="631324987">
      <w:bodyDiv w:val="1"/>
      <w:marLeft w:val="0"/>
      <w:marRight w:val="0"/>
      <w:marTop w:val="0"/>
      <w:marBottom w:val="0"/>
      <w:divBdr>
        <w:top w:val="none" w:sz="0" w:space="0" w:color="auto"/>
        <w:left w:val="none" w:sz="0" w:space="0" w:color="auto"/>
        <w:bottom w:val="none" w:sz="0" w:space="0" w:color="auto"/>
        <w:right w:val="none" w:sz="0" w:space="0" w:color="auto"/>
      </w:divBdr>
    </w:div>
    <w:div w:id="632516834">
      <w:bodyDiv w:val="1"/>
      <w:marLeft w:val="0"/>
      <w:marRight w:val="0"/>
      <w:marTop w:val="0"/>
      <w:marBottom w:val="0"/>
      <w:divBdr>
        <w:top w:val="none" w:sz="0" w:space="0" w:color="auto"/>
        <w:left w:val="none" w:sz="0" w:space="0" w:color="auto"/>
        <w:bottom w:val="none" w:sz="0" w:space="0" w:color="auto"/>
        <w:right w:val="none" w:sz="0" w:space="0" w:color="auto"/>
      </w:divBdr>
    </w:div>
    <w:div w:id="660695867">
      <w:bodyDiv w:val="1"/>
      <w:marLeft w:val="0"/>
      <w:marRight w:val="0"/>
      <w:marTop w:val="0"/>
      <w:marBottom w:val="0"/>
      <w:divBdr>
        <w:top w:val="none" w:sz="0" w:space="0" w:color="auto"/>
        <w:left w:val="none" w:sz="0" w:space="0" w:color="auto"/>
        <w:bottom w:val="none" w:sz="0" w:space="0" w:color="auto"/>
        <w:right w:val="none" w:sz="0" w:space="0" w:color="auto"/>
      </w:divBdr>
    </w:div>
    <w:div w:id="671688461">
      <w:bodyDiv w:val="1"/>
      <w:marLeft w:val="0"/>
      <w:marRight w:val="0"/>
      <w:marTop w:val="0"/>
      <w:marBottom w:val="0"/>
      <w:divBdr>
        <w:top w:val="none" w:sz="0" w:space="0" w:color="auto"/>
        <w:left w:val="none" w:sz="0" w:space="0" w:color="auto"/>
        <w:bottom w:val="none" w:sz="0" w:space="0" w:color="auto"/>
        <w:right w:val="none" w:sz="0" w:space="0" w:color="auto"/>
      </w:divBdr>
    </w:div>
    <w:div w:id="674456376">
      <w:bodyDiv w:val="1"/>
      <w:marLeft w:val="0"/>
      <w:marRight w:val="0"/>
      <w:marTop w:val="0"/>
      <w:marBottom w:val="0"/>
      <w:divBdr>
        <w:top w:val="none" w:sz="0" w:space="0" w:color="auto"/>
        <w:left w:val="none" w:sz="0" w:space="0" w:color="auto"/>
        <w:bottom w:val="none" w:sz="0" w:space="0" w:color="auto"/>
        <w:right w:val="none" w:sz="0" w:space="0" w:color="auto"/>
      </w:divBdr>
    </w:div>
    <w:div w:id="676232334">
      <w:bodyDiv w:val="1"/>
      <w:marLeft w:val="0"/>
      <w:marRight w:val="0"/>
      <w:marTop w:val="0"/>
      <w:marBottom w:val="0"/>
      <w:divBdr>
        <w:top w:val="none" w:sz="0" w:space="0" w:color="auto"/>
        <w:left w:val="none" w:sz="0" w:space="0" w:color="auto"/>
        <w:bottom w:val="none" w:sz="0" w:space="0" w:color="auto"/>
        <w:right w:val="none" w:sz="0" w:space="0" w:color="auto"/>
      </w:divBdr>
    </w:div>
    <w:div w:id="677318710">
      <w:bodyDiv w:val="1"/>
      <w:marLeft w:val="0"/>
      <w:marRight w:val="0"/>
      <w:marTop w:val="0"/>
      <w:marBottom w:val="0"/>
      <w:divBdr>
        <w:top w:val="none" w:sz="0" w:space="0" w:color="auto"/>
        <w:left w:val="none" w:sz="0" w:space="0" w:color="auto"/>
        <w:bottom w:val="none" w:sz="0" w:space="0" w:color="auto"/>
        <w:right w:val="none" w:sz="0" w:space="0" w:color="auto"/>
      </w:divBdr>
    </w:div>
    <w:div w:id="678314532">
      <w:bodyDiv w:val="1"/>
      <w:marLeft w:val="0"/>
      <w:marRight w:val="0"/>
      <w:marTop w:val="0"/>
      <w:marBottom w:val="0"/>
      <w:divBdr>
        <w:top w:val="none" w:sz="0" w:space="0" w:color="auto"/>
        <w:left w:val="none" w:sz="0" w:space="0" w:color="auto"/>
        <w:bottom w:val="none" w:sz="0" w:space="0" w:color="auto"/>
        <w:right w:val="none" w:sz="0" w:space="0" w:color="auto"/>
      </w:divBdr>
    </w:div>
    <w:div w:id="690106806">
      <w:bodyDiv w:val="1"/>
      <w:marLeft w:val="0"/>
      <w:marRight w:val="0"/>
      <w:marTop w:val="0"/>
      <w:marBottom w:val="0"/>
      <w:divBdr>
        <w:top w:val="none" w:sz="0" w:space="0" w:color="auto"/>
        <w:left w:val="none" w:sz="0" w:space="0" w:color="auto"/>
        <w:bottom w:val="none" w:sz="0" w:space="0" w:color="auto"/>
        <w:right w:val="none" w:sz="0" w:space="0" w:color="auto"/>
      </w:divBdr>
    </w:div>
    <w:div w:id="692269411">
      <w:bodyDiv w:val="1"/>
      <w:marLeft w:val="0"/>
      <w:marRight w:val="0"/>
      <w:marTop w:val="0"/>
      <w:marBottom w:val="0"/>
      <w:divBdr>
        <w:top w:val="none" w:sz="0" w:space="0" w:color="auto"/>
        <w:left w:val="none" w:sz="0" w:space="0" w:color="auto"/>
        <w:bottom w:val="none" w:sz="0" w:space="0" w:color="auto"/>
        <w:right w:val="none" w:sz="0" w:space="0" w:color="auto"/>
      </w:divBdr>
    </w:div>
    <w:div w:id="693457066">
      <w:bodyDiv w:val="1"/>
      <w:marLeft w:val="0"/>
      <w:marRight w:val="0"/>
      <w:marTop w:val="0"/>
      <w:marBottom w:val="0"/>
      <w:divBdr>
        <w:top w:val="none" w:sz="0" w:space="0" w:color="auto"/>
        <w:left w:val="none" w:sz="0" w:space="0" w:color="auto"/>
        <w:bottom w:val="none" w:sz="0" w:space="0" w:color="auto"/>
        <w:right w:val="none" w:sz="0" w:space="0" w:color="auto"/>
      </w:divBdr>
    </w:div>
    <w:div w:id="698434240">
      <w:bodyDiv w:val="1"/>
      <w:marLeft w:val="0"/>
      <w:marRight w:val="0"/>
      <w:marTop w:val="0"/>
      <w:marBottom w:val="0"/>
      <w:divBdr>
        <w:top w:val="none" w:sz="0" w:space="0" w:color="auto"/>
        <w:left w:val="none" w:sz="0" w:space="0" w:color="auto"/>
        <w:bottom w:val="none" w:sz="0" w:space="0" w:color="auto"/>
        <w:right w:val="none" w:sz="0" w:space="0" w:color="auto"/>
      </w:divBdr>
    </w:div>
    <w:div w:id="700857445">
      <w:bodyDiv w:val="1"/>
      <w:marLeft w:val="0"/>
      <w:marRight w:val="0"/>
      <w:marTop w:val="0"/>
      <w:marBottom w:val="0"/>
      <w:divBdr>
        <w:top w:val="none" w:sz="0" w:space="0" w:color="auto"/>
        <w:left w:val="none" w:sz="0" w:space="0" w:color="auto"/>
        <w:bottom w:val="none" w:sz="0" w:space="0" w:color="auto"/>
        <w:right w:val="none" w:sz="0" w:space="0" w:color="auto"/>
      </w:divBdr>
    </w:div>
    <w:div w:id="701592263">
      <w:bodyDiv w:val="1"/>
      <w:marLeft w:val="0"/>
      <w:marRight w:val="0"/>
      <w:marTop w:val="0"/>
      <w:marBottom w:val="0"/>
      <w:divBdr>
        <w:top w:val="none" w:sz="0" w:space="0" w:color="auto"/>
        <w:left w:val="none" w:sz="0" w:space="0" w:color="auto"/>
        <w:bottom w:val="none" w:sz="0" w:space="0" w:color="auto"/>
        <w:right w:val="none" w:sz="0" w:space="0" w:color="auto"/>
      </w:divBdr>
    </w:div>
    <w:div w:id="702243190">
      <w:bodyDiv w:val="1"/>
      <w:marLeft w:val="0"/>
      <w:marRight w:val="0"/>
      <w:marTop w:val="0"/>
      <w:marBottom w:val="0"/>
      <w:divBdr>
        <w:top w:val="none" w:sz="0" w:space="0" w:color="auto"/>
        <w:left w:val="none" w:sz="0" w:space="0" w:color="auto"/>
        <w:bottom w:val="none" w:sz="0" w:space="0" w:color="auto"/>
        <w:right w:val="none" w:sz="0" w:space="0" w:color="auto"/>
      </w:divBdr>
    </w:div>
    <w:div w:id="712772510">
      <w:bodyDiv w:val="1"/>
      <w:marLeft w:val="0"/>
      <w:marRight w:val="0"/>
      <w:marTop w:val="0"/>
      <w:marBottom w:val="0"/>
      <w:divBdr>
        <w:top w:val="none" w:sz="0" w:space="0" w:color="auto"/>
        <w:left w:val="none" w:sz="0" w:space="0" w:color="auto"/>
        <w:bottom w:val="none" w:sz="0" w:space="0" w:color="auto"/>
        <w:right w:val="none" w:sz="0" w:space="0" w:color="auto"/>
      </w:divBdr>
    </w:div>
    <w:div w:id="744689869">
      <w:bodyDiv w:val="1"/>
      <w:marLeft w:val="0"/>
      <w:marRight w:val="0"/>
      <w:marTop w:val="0"/>
      <w:marBottom w:val="0"/>
      <w:divBdr>
        <w:top w:val="none" w:sz="0" w:space="0" w:color="auto"/>
        <w:left w:val="none" w:sz="0" w:space="0" w:color="auto"/>
        <w:bottom w:val="none" w:sz="0" w:space="0" w:color="auto"/>
        <w:right w:val="none" w:sz="0" w:space="0" w:color="auto"/>
      </w:divBdr>
    </w:div>
    <w:div w:id="745223925">
      <w:bodyDiv w:val="1"/>
      <w:marLeft w:val="0"/>
      <w:marRight w:val="0"/>
      <w:marTop w:val="0"/>
      <w:marBottom w:val="0"/>
      <w:divBdr>
        <w:top w:val="none" w:sz="0" w:space="0" w:color="auto"/>
        <w:left w:val="none" w:sz="0" w:space="0" w:color="auto"/>
        <w:bottom w:val="none" w:sz="0" w:space="0" w:color="auto"/>
        <w:right w:val="none" w:sz="0" w:space="0" w:color="auto"/>
      </w:divBdr>
    </w:div>
    <w:div w:id="755203245">
      <w:bodyDiv w:val="1"/>
      <w:marLeft w:val="0"/>
      <w:marRight w:val="0"/>
      <w:marTop w:val="0"/>
      <w:marBottom w:val="0"/>
      <w:divBdr>
        <w:top w:val="none" w:sz="0" w:space="0" w:color="auto"/>
        <w:left w:val="none" w:sz="0" w:space="0" w:color="auto"/>
        <w:bottom w:val="none" w:sz="0" w:space="0" w:color="auto"/>
        <w:right w:val="none" w:sz="0" w:space="0" w:color="auto"/>
      </w:divBdr>
    </w:div>
    <w:div w:id="762410398">
      <w:bodyDiv w:val="1"/>
      <w:marLeft w:val="0"/>
      <w:marRight w:val="0"/>
      <w:marTop w:val="0"/>
      <w:marBottom w:val="0"/>
      <w:divBdr>
        <w:top w:val="none" w:sz="0" w:space="0" w:color="auto"/>
        <w:left w:val="none" w:sz="0" w:space="0" w:color="auto"/>
        <w:bottom w:val="none" w:sz="0" w:space="0" w:color="auto"/>
        <w:right w:val="none" w:sz="0" w:space="0" w:color="auto"/>
      </w:divBdr>
    </w:div>
    <w:div w:id="771509827">
      <w:bodyDiv w:val="1"/>
      <w:marLeft w:val="0"/>
      <w:marRight w:val="0"/>
      <w:marTop w:val="0"/>
      <w:marBottom w:val="0"/>
      <w:divBdr>
        <w:top w:val="none" w:sz="0" w:space="0" w:color="auto"/>
        <w:left w:val="none" w:sz="0" w:space="0" w:color="auto"/>
        <w:bottom w:val="none" w:sz="0" w:space="0" w:color="auto"/>
        <w:right w:val="none" w:sz="0" w:space="0" w:color="auto"/>
      </w:divBdr>
    </w:div>
    <w:div w:id="781535699">
      <w:bodyDiv w:val="1"/>
      <w:marLeft w:val="0"/>
      <w:marRight w:val="0"/>
      <w:marTop w:val="0"/>
      <w:marBottom w:val="0"/>
      <w:divBdr>
        <w:top w:val="none" w:sz="0" w:space="0" w:color="auto"/>
        <w:left w:val="none" w:sz="0" w:space="0" w:color="auto"/>
        <w:bottom w:val="none" w:sz="0" w:space="0" w:color="auto"/>
        <w:right w:val="none" w:sz="0" w:space="0" w:color="auto"/>
      </w:divBdr>
    </w:div>
    <w:div w:id="782312450">
      <w:bodyDiv w:val="1"/>
      <w:marLeft w:val="0"/>
      <w:marRight w:val="0"/>
      <w:marTop w:val="0"/>
      <w:marBottom w:val="0"/>
      <w:divBdr>
        <w:top w:val="none" w:sz="0" w:space="0" w:color="auto"/>
        <w:left w:val="none" w:sz="0" w:space="0" w:color="auto"/>
        <w:bottom w:val="none" w:sz="0" w:space="0" w:color="auto"/>
        <w:right w:val="none" w:sz="0" w:space="0" w:color="auto"/>
      </w:divBdr>
    </w:div>
    <w:div w:id="789130583">
      <w:bodyDiv w:val="1"/>
      <w:marLeft w:val="0"/>
      <w:marRight w:val="0"/>
      <w:marTop w:val="0"/>
      <w:marBottom w:val="0"/>
      <w:divBdr>
        <w:top w:val="none" w:sz="0" w:space="0" w:color="auto"/>
        <w:left w:val="none" w:sz="0" w:space="0" w:color="auto"/>
        <w:bottom w:val="none" w:sz="0" w:space="0" w:color="auto"/>
        <w:right w:val="none" w:sz="0" w:space="0" w:color="auto"/>
      </w:divBdr>
    </w:div>
    <w:div w:id="792476302">
      <w:bodyDiv w:val="1"/>
      <w:marLeft w:val="0"/>
      <w:marRight w:val="0"/>
      <w:marTop w:val="0"/>
      <w:marBottom w:val="0"/>
      <w:divBdr>
        <w:top w:val="none" w:sz="0" w:space="0" w:color="auto"/>
        <w:left w:val="none" w:sz="0" w:space="0" w:color="auto"/>
        <w:bottom w:val="none" w:sz="0" w:space="0" w:color="auto"/>
        <w:right w:val="none" w:sz="0" w:space="0" w:color="auto"/>
      </w:divBdr>
    </w:div>
    <w:div w:id="796028638">
      <w:bodyDiv w:val="1"/>
      <w:marLeft w:val="0"/>
      <w:marRight w:val="0"/>
      <w:marTop w:val="0"/>
      <w:marBottom w:val="0"/>
      <w:divBdr>
        <w:top w:val="none" w:sz="0" w:space="0" w:color="auto"/>
        <w:left w:val="none" w:sz="0" w:space="0" w:color="auto"/>
        <w:bottom w:val="none" w:sz="0" w:space="0" w:color="auto"/>
        <w:right w:val="none" w:sz="0" w:space="0" w:color="auto"/>
      </w:divBdr>
    </w:div>
    <w:div w:id="797643035">
      <w:bodyDiv w:val="1"/>
      <w:marLeft w:val="0"/>
      <w:marRight w:val="0"/>
      <w:marTop w:val="0"/>
      <w:marBottom w:val="0"/>
      <w:divBdr>
        <w:top w:val="none" w:sz="0" w:space="0" w:color="auto"/>
        <w:left w:val="none" w:sz="0" w:space="0" w:color="auto"/>
        <w:bottom w:val="none" w:sz="0" w:space="0" w:color="auto"/>
        <w:right w:val="none" w:sz="0" w:space="0" w:color="auto"/>
      </w:divBdr>
    </w:div>
    <w:div w:id="801120816">
      <w:bodyDiv w:val="1"/>
      <w:marLeft w:val="0"/>
      <w:marRight w:val="0"/>
      <w:marTop w:val="0"/>
      <w:marBottom w:val="0"/>
      <w:divBdr>
        <w:top w:val="none" w:sz="0" w:space="0" w:color="auto"/>
        <w:left w:val="none" w:sz="0" w:space="0" w:color="auto"/>
        <w:bottom w:val="none" w:sz="0" w:space="0" w:color="auto"/>
        <w:right w:val="none" w:sz="0" w:space="0" w:color="auto"/>
      </w:divBdr>
    </w:div>
    <w:div w:id="809177177">
      <w:bodyDiv w:val="1"/>
      <w:marLeft w:val="0"/>
      <w:marRight w:val="0"/>
      <w:marTop w:val="0"/>
      <w:marBottom w:val="0"/>
      <w:divBdr>
        <w:top w:val="none" w:sz="0" w:space="0" w:color="auto"/>
        <w:left w:val="none" w:sz="0" w:space="0" w:color="auto"/>
        <w:bottom w:val="none" w:sz="0" w:space="0" w:color="auto"/>
        <w:right w:val="none" w:sz="0" w:space="0" w:color="auto"/>
      </w:divBdr>
    </w:div>
    <w:div w:id="814640390">
      <w:bodyDiv w:val="1"/>
      <w:marLeft w:val="0"/>
      <w:marRight w:val="0"/>
      <w:marTop w:val="0"/>
      <w:marBottom w:val="0"/>
      <w:divBdr>
        <w:top w:val="none" w:sz="0" w:space="0" w:color="auto"/>
        <w:left w:val="none" w:sz="0" w:space="0" w:color="auto"/>
        <w:bottom w:val="none" w:sz="0" w:space="0" w:color="auto"/>
        <w:right w:val="none" w:sz="0" w:space="0" w:color="auto"/>
      </w:divBdr>
    </w:div>
    <w:div w:id="817189076">
      <w:bodyDiv w:val="1"/>
      <w:marLeft w:val="0"/>
      <w:marRight w:val="0"/>
      <w:marTop w:val="0"/>
      <w:marBottom w:val="0"/>
      <w:divBdr>
        <w:top w:val="none" w:sz="0" w:space="0" w:color="auto"/>
        <w:left w:val="none" w:sz="0" w:space="0" w:color="auto"/>
        <w:bottom w:val="none" w:sz="0" w:space="0" w:color="auto"/>
        <w:right w:val="none" w:sz="0" w:space="0" w:color="auto"/>
      </w:divBdr>
    </w:div>
    <w:div w:id="818379815">
      <w:bodyDiv w:val="1"/>
      <w:marLeft w:val="0"/>
      <w:marRight w:val="0"/>
      <w:marTop w:val="0"/>
      <w:marBottom w:val="0"/>
      <w:divBdr>
        <w:top w:val="none" w:sz="0" w:space="0" w:color="auto"/>
        <w:left w:val="none" w:sz="0" w:space="0" w:color="auto"/>
        <w:bottom w:val="none" w:sz="0" w:space="0" w:color="auto"/>
        <w:right w:val="none" w:sz="0" w:space="0" w:color="auto"/>
      </w:divBdr>
    </w:div>
    <w:div w:id="823660506">
      <w:bodyDiv w:val="1"/>
      <w:marLeft w:val="0"/>
      <w:marRight w:val="0"/>
      <w:marTop w:val="0"/>
      <w:marBottom w:val="0"/>
      <w:divBdr>
        <w:top w:val="none" w:sz="0" w:space="0" w:color="auto"/>
        <w:left w:val="none" w:sz="0" w:space="0" w:color="auto"/>
        <w:bottom w:val="none" w:sz="0" w:space="0" w:color="auto"/>
        <w:right w:val="none" w:sz="0" w:space="0" w:color="auto"/>
      </w:divBdr>
    </w:div>
    <w:div w:id="826748026">
      <w:bodyDiv w:val="1"/>
      <w:marLeft w:val="0"/>
      <w:marRight w:val="0"/>
      <w:marTop w:val="0"/>
      <w:marBottom w:val="0"/>
      <w:divBdr>
        <w:top w:val="none" w:sz="0" w:space="0" w:color="auto"/>
        <w:left w:val="none" w:sz="0" w:space="0" w:color="auto"/>
        <w:bottom w:val="none" w:sz="0" w:space="0" w:color="auto"/>
        <w:right w:val="none" w:sz="0" w:space="0" w:color="auto"/>
      </w:divBdr>
    </w:div>
    <w:div w:id="831677917">
      <w:bodyDiv w:val="1"/>
      <w:marLeft w:val="0"/>
      <w:marRight w:val="0"/>
      <w:marTop w:val="0"/>
      <w:marBottom w:val="0"/>
      <w:divBdr>
        <w:top w:val="none" w:sz="0" w:space="0" w:color="auto"/>
        <w:left w:val="none" w:sz="0" w:space="0" w:color="auto"/>
        <w:bottom w:val="none" w:sz="0" w:space="0" w:color="auto"/>
        <w:right w:val="none" w:sz="0" w:space="0" w:color="auto"/>
      </w:divBdr>
    </w:div>
    <w:div w:id="838539491">
      <w:bodyDiv w:val="1"/>
      <w:marLeft w:val="0"/>
      <w:marRight w:val="0"/>
      <w:marTop w:val="0"/>
      <w:marBottom w:val="0"/>
      <w:divBdr>
        <w:top w:val="none" w:sz="0" w:space="0" w:color="auto"/>
        <w:left w:val="none" w:sz="0" w:space="0" w:color="auto"/>
        <w:bottom w:val="none" w:sz="0" w:space="0" w:color="auto"/>
        <w:right w:val="none" w:sz="0" w:space="0" w:color="auto"/>
      </w:divBdr>
    </w:div>
    <w:div w:id="841357387">
      <w:bodyDiv w:val="1"/>
      <w:marLeft w:val="0"/>
      <w:marRight w:val="0"/>
      <w:marTop w:val="0"/>
      <w:marBottom w:val="0"/>
      <w:divBdr>
        <w:top w:val="none" w:sz="0" w:space="0" w:color="auto"/>
        <w:left w:val="none" w:sz="0" w:space="0" w:color="auto"/>
        <w:bottom w:val="none" w:sz="0" w:space="0" w:color="auto"/>
        <w:right w:val="none" w:sz="0" w:space="0" w:color="auto"/>
      </w:divBdr>
    </w:div>
    <w:div w:id="843975046">
      <w:bodyDiv w:val="1"/>
      <w:marLeft w:val="0"/>
      <w:marRight w:val="0"/>
      <w:marTop w:val="0"/>
      <w:marBottom w:val="0"/>
      <w:divBdr>
        <w:top w:val="none" w:sz="0" w:space="0" w:color="auto"/>
        <w:left w:val="none" w:sz="0" w:space="0" w:color="auto"/>
        <w:bottom w:val="none" w:sz="0" w:space="0" w:color="auto"/>
        <w:right w:val="none" w:sz="0" w:space="0" w:color="auto"/>
      </w:divBdr>
    </w:div>
    <w:div w:id="850795325">
      <w:bodyDiv w:val="1"/>
      <w:marLeft w:val="0"/>
      <w:marRight w:val="0"/>
      <w:marTop w:val="0"/>
      <w:marBottom w:val="0"/>
      <w:divBdr>
        <w:top w:val="none" w:sz="0" w:space="0" w:color="auto"/>
        <w:left w:val="none" w:sz="0" w:space="0" w:color="auto"/>
        <w:bottom w:val="none" w:sz="0" w:space="0" w:color="auto"/>
        <w:right w:val="none" w:sz="0" w:space="0" w:color="auto"/>
      </w:divBdr>
    </w:div>
    <w:div w:id="851337279">
      <w:bodyDiv w:val="1"/>
      <w:marLeft w:val="0"/>
      <w:marRight w:val="0"/>
      <w:marTop w:val="0"/>
      <w:marBottom w:val="0"/>
      <w:divBdr>
        <w:top w:val="none" w:sz="0" w:space="0" w:color="auto"/>
        <w:left w:val="none" w:sz="0" w:space="0" w:color="auto"/>
        <w:bottom w:val="none" w:sz="0" w:space="0" w:color="auto"/>
        <w:right w:val="none" w:sz="0" w:space="0" w:color="auto"/>
      </w:divBdr>
    </w:div>
    <w:div w:id="863517092">
      <w:bodyDiv w:val="1"/>
      <w:marLeft w:val="0"/>
      <w:marRight w:val="0"/>
      <w:marTop w:val="0"/>
      <w:marBottom w:val="0"/>
      <w:divBdr>
        <w:top w:val="none" w:sz="0" w:space="0" w:color="auto"/>
        <w:left w:val="none" w:sz="0" w:space="0" w:color="auto"/>
        <w:bottom w:val="none" w:sz="0" w:space="0" w:color="auto"/>
        <w:right w:val="none" w:sz="0" w:space="0" w:color="auto"/>
      </w:divBdr>
    </w:div>
    <w:div w:id="869532034">
      <w:bodyDiv w:val="1"/>
      <w:marLeft w:val="0"/>
      <w:marRight w:val="0"/>
      <w:marTop w:val="0"/>
      <w:marBottom w:val="0"/>
      <w:divBdr>
        <w:top w:val="none" w:sz="0" w:space="0" w:color="auto"/>
        <w:left w:val="none" w:sz="0" w:space="0" w:color="auto"/>
        <w:bottom w:val="none" w:sz="0" w:space="0" w:color="auto"/>
        <w:right w:val="none" w:sz="0" w:space="0" w:color="auto"/>
      </w:divBdr>
    </w:div>
    <w:div w:id="871772849">
      <w:bodyDiv w:val="1"/>
      <w:marLeft w:val="0"/>
      <w:marRight w:val="0"/>
      <w:marTop w:val="0"/>
      <w:marBottom w:val="0"/>
      <w:divBdr>
        <w:top w:val="none" w:sz="0" w:space="0" w:color="auto"/>
        <w:left w:val="none" w:sz="0" w:space="0" w:color="auto"/>
        <w:bottom w:val="none" w:sz="0" w:space="0" w:color="auto"/>
        <w:right w:val="none" w:sz="0" w:space="0" w:color="auto"/>
      </w:divBdr>
    </w:div>
    <w:div w:id="872376929">
      <w:bodyDiv w:val="1"/>
      <w:marLeft w:val="0"/>
      <w:marRight w:val="0"/>
      <w:marTop w:val="0"/>
      <w:marBottom w:val="0"/>
      <w:divBdr>
        <w:top w:val="none" w:sz="0" w:space="0" w:color="auto"/>
        <w:left w:val="none" w:sz="0" w:space="0" w:color="auto"/>
        <w:bottom w:val="none" w:sz="0" w:space="0" w:color="auto"/>
        <w:right w:val="none" w:sz="0" w:space="0" w:color="auto"/>
      </w:divBdr>
    </w:div>
    <w:div w:id="882642530">
      <w:bodyDiv w:val="1"/>
      <w:marLeft w:val="0"/>
      <w:marRight w:val="0"/>
      <w:marTop w:val="0"/>
      <w:marBottom w:val="0"/>
      <w:divBdr>
        <w:top w:val="none" w:sz="0" w:space="0" w:color="auto"/>
        <w:left w:val="none" w:sz="0" w:space="0" w:color="auto"/>
        <w:bottom w:val="none" w:sz="0" w:space="0" w:color="auto"/>
        <w:right w:val="none" w:sz="0" w:space="0" w:color="auto"/>
      </w:divBdr>
    </w:div>
    <w:div w:id="888153342">
      <w:bodyDiv w:val="1"/>
      <w:marLeft w:val="0"/>
      <w:marRight w:val="0"/>
      <w:marTop w:val="0"/>
      <w:marBottom w:val="0"/>
      <w:divBdr>
        <w:top w:val="none" w:sz="0" w:space="0" w:color="auto"/>
        <w:left w:val="none" w:sz="0" w:space="0" w:color="auto"/>
        <w:bottom w:val="none" w:sz="0" w:space="0" w:color="auto"/>
        <w:right w:val="none" w:sz="0" w:space="0" w:color="auto"/>
      </w:divBdr>
    </w:div>
    <w:div w:id="888539872">
      <w:bodyDiv w:val="1"/>
      <w:marLeft w:val="0"/>
      <w:marRight w:val="0"/>
      <w:marTop w:val="0"/>
      <w:marBottom w:val="0"/>
      <w:divBdr>
        <w:top w:val="none" w:sz="0" w:space="0" w:color="auto"/>
        <w:left w:val="none" w:sz="0" w:space="0" w:color="auto"/>
        <w:bottom w:val="none" w:sz="0" w:space="0" w:color="auto"/>
        <w:right w:val="none" w:sz="0" w:space="0" w:color="auto"/>
      </w:divBdr>
    </w:div>
    <w:div w:id="891620458">
      <w:bodyDiv w:val="1"/>
      <w:marLeft w:val="0"/>
      <w:marRight w:val="0"/>
      <w:marTop w:val="0"/>
      <w:marBottom w:val="0"/>
      <w:divBdr>
        <w:top w:val="none" w:sz="0" w:space="0" w:color="auto"/>
        <w:left w:val="none" w:sz="0" w:space="0" w:color="auto"/>
        <w:bottom w:val="none" w:sz="0" w:space="0" w:color="auto"/>
        <w:right w:val="none" w:sz="0" w:space="0" w:color="auto"/>
      </w:divBdr>
    </w:div>
    <w:div w:id="893156388">
      <w:bodyDiv w:val="1"/>
      <w:marLeft w:val="0"/>
      <w:marRight w:val="0"/>
      <w:marTop w:val="0"/>
      <w:marBottom w:val="0"/>
      <w:divBdr>
        <w:top w:val="none" w:sz="0" w:space="0" w:color="auto"/>
        <w:left w:val="none" w:sz="0" w:space="0" w:color="auto"/>
        <w:bottom w:val="none" w:sz="0" w:space="0" w:color="auto"/>
        <w:right w:val="none" w:sz="0" w:space="0" w:color="auto"/>
      </w:divBdr>
    </w:div>
    <w:div w:id="895822629">
      <w:bodyDiv w:val="1"/>
      <w:marLeft w:val="0"/>
      <w:marRight w:val="0"/>
      <w:marTop w:val="0"/>
      <w:marBottom w:val="0"/>
      <w:divBdr>
        <w:top w:val="none" w:sz="0" w:space="0" w:color="auto"/>
        <w:left w:val="none" w:sz="0" w:space="0" w:color="auto"/>
        <w:bottom w:val="none" w:sz="0" w:space="0" w:color="auto"/>
        <w:right w:val="none" w:sz="0" w:space="0" w:color="auto"/>
      </w:divBdr>
    </w:div>
    <w:div w:id="907494255">
      <w:bodyDiv w:val="1"/>
      <w:marLeft w:val="0"/>
      <w:marRight w:val="0"/>
      <w:marTop w:val="0"/>
      <w:marBottom w:val="0"/>
      <w:divBdr>
        <w:top w:val="none" w:sz="0" w:space="0" w:color="auto"/>
        <w:left w:val="none" w:sz="0" w:space="0" w:color="auto"/>
        <w:bottom w:val="none" w:sz="0" w:space="0" w:color="auto"/>
        <w:right w:val="none" w:sz="0" w:space="0" w:color="auto"/>
      </w:divBdr>
    </w:div>
    <w:div w:id="918903000">
      <w:bodyDiv w:val="1"/>
      <w:marLeft w:val="0"/>
      <w:marRight w:val="0"/>
      <w:marTop w:val="0"/>
      <w:marBottom w:val="0"/>
      <w:divBdr>
        <w:top w:val="none" w:sz="0" w:space="0" w:color="auto"/>
        <w:left w:val="none" w:sz="0" w:space="0" w:color="auto"/>
        <w:bottom w:val="none" w:sz="0" w:space="0" w:color="auto"/>
        <w:right w:val="none" w:sz="0" w:space="0" w:color="auto"/>
      </w:divBdr>
    </w:div>
    <w:div w:id="925724176">
      <w:bodyDiv w:val="1"/>
      <w:marLeft w:val="0"/>
      <w:marRight w:val="0"/>
      <w:marTop w:val="0"/>
      <w:marBottom w:val="0"/>
      <w:divBdr>
        <w:top w:val="none" w:sz="0" w:space="0" w:color="auto"/>
        <w:left w:val="none" w:sz="0" w:space="0" w:color="auto"/>
        <w:bottom w:val="none" w:sz="0" w:space="0" w:color="auto"/>
        <w:right w:val="none" w:sz="0" w:space="0" w:color="auto"/>
      </w:divBdr>
    </w:div>
    <w:div w:id="943460958">
      <w:bodyDiv w:val="1"/>
      <w:marLeft w:val="0"/>
      <w:marRight w:val="0"/>
      <w:marTop w:val="0"/>
      <w:marBottom w:val="0"/>
      <w:divBdr>
        <w:top w:val="none" w:sz="0" w:space="0" w:color="auto"/>
        <w:left w:val="none" w:sz="0" w:space="0" w:color="auto"/>
        <w:bottom w:val="none" w:sz="0" w:space="0" w:color="auto"/>
        <w:right w:val="none" w:sz="0" w:space="0" w:color="auto"/>
      </w:divBdr>
    </w:div>
    <w:div w:id="944463614">
      <w:bodyDiv w:val="1"/>
      <w:marLeft w:val="0"/>
      <w:marRight w:val="0"/>
      <w:marTop w:val="0"/>
      <w:marBottom w:val="0"/>
      <w:divBdr>
        <w:top w:val="none" w:sz="0" w:space="0" w:color="auto"/>
        <w:left w:val="none" w:sz="0" w:space="0" w:color="auto"/>
        <w:bottom w:val="none" w:sz="0" w:space="0" w:color="auto"/>
        <w:right w:val="none" w:sz="0" w:space="0" w:color="auto"/>
      </w:divBdr>
    </w:div>
    <w:div w:id="957103295">
      <w:bodyDiv w:val="1"/>
      <w:marLeft w:val="0"/>
      <w:marRight w:val="0"/>
      <w:marTop w:val="0"/>
      <w:marBottom w:val="0"/>
      <w:divBdr>
        <w:top w:val="none" w:sz="0" w:space="0" w:color="auto"/>
        <w:left w:val="none" w:sz="0" w:space="0" w:color="auto"/>
        <w:bottom w:val="none" w:sz="0" w:space="0" w:color="auto"/>
        <w:right w:val="none" w:sz="0" w:space="0" w:color="auto"/>
      </w:divBdr>
    </w:div>
    <w:div w:id="959991279">
      <w:bodyDiv w:val="1"/>
      <w:marLeft w:val="0"/>
      <w:marRight w:val="0"/>
      <w:marTop w:val="0"/>
      <w:marBottom w:val="0"/>
      <w:divBdr>
        <w:top w:val="none" w:sz="0" w:space="0" w:color="auto"/>
        <w:left w:val="none" w:sz="0" w:space="0" w:color="auto"/>
        <w:bottom w:val="none" w:sz="0" w:space="0" w:color="auto"/>
        <w:right w:val="none" w:sz="0" w:space="0" w:color="auto"/>
      </w:divBdr>
    </w:div>
    <w:div w:id="965157395">
      <w:bodyDiv w:val="1"/>
      <w:marLeft w:val="0"/>
      <w:marRight w:val="0"/>
      <w:marTop w:val="0"/>
      <w:marBottom w:val="0"/>
      <w:divBdr>
        <w:top w:val="none" w:sz="0" w:space="0" w:color="auto"/>
        <w:left w:val="none" w:sz="0" w:space="0" w:color="auto"/>
        <w:bottom w:val="none" w:sz="0" w:space="0" w:color="auto"/>
        <w:right w:val="none" w:sz="0" w:space="0" w:color="auto"/>
      </w:divBdr>
    </w:div>
    <w:div w:id="966935948">
      <w:bodyDiv w:val="1"/>
      <w:marLeft w:val="0"/>
      <w:marRight w:val="0"/>
      <w:marTop w:val="0"/>
      <w:marBottom w:val="0"/>
      <w:divBdr>
        <w:top w:val="none" w:sz="0" w:space="0" w:color="auto"/>
        <w:left w:val="none" w:sz="0" w:space="0" w:color="auto"/>
        <w:bottom w:val="none" w:sz="0" w:space="0" w:color="auto"/>
        <w:right w:val="none" w:sz="0" w:space="0" w:color="auto"/>
      </w:divBdr>
    </w:div>
    <w:div w:id="978538877">
      <w:bodyDiv w:val="1"/>
      <w:marLeft w:val="0"/>
      <w:marRight w:val="0"/>
      <w:marTop w:val="0"/>
      <w:marBottom w:val="0"/>
      <w:divBdr>
        <w:top w:val="none" w:sz="0" w:space="0" w:color="auto"/>
        <w:left w:val="none" w:sz="0" w:space="0" w:color="auto"/>
        <w:bottom w:val="none" w:sz="0" w:space="0" w:color="auto"/>
        <w:right w:val="none" w:sz="0" w:space="0" w:color="auto"/>
      </w:divBdr>
    </w:div>
    <w:div w:id="999432012">
      <w:bodyDiv w:val="1"/>
      <w:marLeft w:val="0"/>
      <w:marRight w:val="0"/>
      <w:marTop w:val="0"/>
      <w:marBottom w:val="0"/>
      <w:divBdr>
        <w:top w:val="none" w:sz="0" w:space="0" w:color="auto"/>
        <w:left w:val="none" w:sz="0" w:space="0" w:color="auto"/>
        <w:bottom w:val="none" w:sz="0" w:space="0" w:color="auto"/>
        <w:right w:val="none" w:sz="0" w:space="0" w:color="auto"/>
      </w:divBdr>
    </w:div>
    <w:div w:id="1000238229">
      <w:bodyDiv w:val="1"/>
      <w:marLeft w:val="0"/>
      <w:marRight w:val="0"/>
      <w:marTop w:val="0"/>
      <w:marBottom w:val="0"/>
      <w:divBdr>
        <w:top w:val="none" w:sz="0" w:space="0" w:color="auto"/>
        <w:left w:val="none" w:sz="0" w:space="0" w:color="auto"/>
        <w:bottom w:val="none" w:sz="0" w:space="0" w:color="auto"/>
        <w:right w:val="none" w:sz="0" w:space="0" w:color="auto"/>
      </w:divBdr>
    </w:div>
    <w:div w:id="1013455976">
      <w:bodyDiv w:val="1"/>
      <w:marLeft w:val="0"/>
      <w:marRight w:val="0"/>
      <w:marTop w:val="0"/>
      <w:marBottom w:val="0"/>
      <w:divBdr>
        <w:top w:val="none" w:sz="0" w:space="0" w:color="auto"/>
        <w:left w:val="none" w:sz="0" w:space="0" w:color="auto"/>
        <w:bottom w:val="none" w:sz="0" w:space="0" w:color="auto"/>
        <w:right w:val="none" w:sz="0" w:space="0" w:color="auto"/>
      </w:divBdr>
    </w:div>
    <w:div w:id="1014916397">
      <w:bodyDiv w:val="1"/>
      <w:marLeft w:val="0"/>
      <w:marRight w:val="0"/>
      <w:marTop w:val="0"/>
      <w:marBottom w:val="0"/>
      <w:divBdr>
        <w:top w:val="none" w:sz="0" w:space="0" w:color="auto"/>
        <w:left w:val="none" w:sz="0" w:space="0" w:color="auto"/>
        <w:bottom w:val="none" w:sz="0" w:space="0" w:color="auto"/>
        <w:right w:val="none" w:sz="0" w:space="0" w:color="auto"/>
      </w:divBdr>
    </w:div>
    <w:div w:id="1015183424">
      <w:bodyDiv w:val="1"/>
      <w:marLeft w:val="0"/>
      <w:marRight w:val="0"/>
      <w:marTop w:val="0"/>
      <w:marBottom w:val="0"/>
      <w:divBdr>
        <w:top w:val="none" w:sz="0" w:space="0" w:color="auto"/>
        <w:left w:val="none" w:sz="0" w:space="0" w:color="auto"/>
        <w:bottom w:val="none" w:sz="0" w:space="0" w:color="auto"/>
        <w:right w:val="none" w:sz="0" w:space="0" w:color="auto"/>
      </w:divBdr>
    </w:div>
    <w:div w:id="1017853029">
      <w:bodyDiv w:val="1"/>
      <w:marLeft w:val="0"/>
      <w:marRight w:val="0"/>
      <w:marTop w:val="0"/>
      <w:marBottom w:val="0"/>
      <w:divBdr>
        <w:top w:val="none" w:sz="0" w:space="0" w:color="auto"/>
        <w:left w:val="none" w:sz="0" w:space="0" w:color="auto"/>
        <w:bottom w:val="none" w:sz="0" w:space="0" w:color="auto"/>
        <w:right w:val="none" w:sz="0" w:space="0" w:color="auto"/>
      </w:divBdr>
    </w:div>
    <w:div w:id="1018892007">
      <w:bodyDiv w:val="1"/>
      <w:marLeft w:val="0"/>
      <w:marRight w:val="0"/>
      <w:marTop w:val="0"/>
      <w:marBottom w:val="0"/>
      <w:divBdr>
        <w:top w:val="none" w:sz="0" w:space="0" w:color="auto"/>
        <w:left w:val="none" w:sz="0" w:space="0" w:color="auto"/>
        <w:bottom w:val="none" w:sz="0" w:space="0" w:color="auto"/>
        <w:right w:val="none" w:sz="0" w:space="0" w:color="auto"/>
      </w:divBdr>
    </w:div>
    <w:div w:id="1027213771">
      <w:bodyDiv w:val="1"/>
      <w:marLeft w:val="0"/>
      <w:marRight w:val="0"/>
      <w:marTop w:val="0"/>
      <w:marBottom w:val="0"/>
      <w:divBdr>
        <w:top w:val="none" w:sz="0" w:space="0" w:color="auto"/>
        <w:left w:val="none" w:sz="0" w:space="0" w:color="auto"/>
        <w:bottom w:val="none" w:sz="0" w:space="0" w:color="auto"/>
        <w:right w:val="none" w:sz="0" w:space="0" w:color="auto"/>
      </w:divBdr>
    </w:div>
    <w:div w:id="1034840533">
      <w:bodyDiv w:val="1"/>
      <w:marLeft w:val="0"/>
      <w:marRight w:val="0"/>
      <w:marTop w:val="0"/>
      <w:marBottom w:val="0"/>
      <w:divBdr>
        <w:top w:val="none" w:sz="0" w:space="0" w:color="auto"/>
        <w:left w:val="none" w:sz="0" w:space="0" w:color="auto"/>
        <w:bottom w:val="none" w:sz="0" w:space="0" w:color="auto"/>
        <w:right w:val="none" w:sz="0" w:space="0" w:color="auto"/>
      </w:divBdr>
    </w:div>
    <w:div w:id="1045981845">
      <w:bodyDiv w:val="1"/>
      <w:marLeft w:val="0"/>
      <w:marRight w:val="0"/>
      <w:marTop w:val="0"/>
      <w:marBottom w:val="0"/>
      <w:divBdr>
        <w:top w:val="none" w:sz="0" w:space="0" w:color="auto"/>
        <w:left w:val="none" w:sz="0" w:space="0" w:color="auto"/>
        <w:bottom w:val="none" w:sz="0" w:space="0" w:color="auto"/>
        <w:right w:val="none" w:sz="0" w:space="0" w:color="auto"/>
      </w:divBdr>
    </w:div>
    <w:div w:id="1047724506">
      <w:bodyDiv w:val="1"/>
      <w:marLeft w:val="0"/>
      <w:marRight w:val="0"/>
      <w:marTop w:val="0"/>
      <w:marBottom w:val="0"/>
      <w:divBdr>
        <w:top w:val="none" w:sz="0" w:space="0" w:color="auto"/>
        <w:left w:val="none" w:sz="0" w:space="0" w:color="auto"/>
        <w:bottom w:val="none" w:sz="0" w:space="0" w:color="auto"/>
        <w:right w:val="none" w:sz="0" w:space="0" w:color="auto"/>
      </w:divBdr>
    </w:div>
    <w:div w:id="1052576076">
      <w:bodyDiv w:val="1"/>
      <w:marLeft w:val="0"/>
      <w:marRight w:val="0"/>
      <w:marTop w:val="0"/>
      <w:marBottom w:val="0"/>
      <w:divBdr>
        <w:top w:val="none" w:sz="0" w:space="0" w:color="auto"/>
        <w:left w:val="none" w:sz="0" w:space="0" w:color="auto"/>
        <w:bottom w:val="none" w:sz="0" w:space="0" w:color="auto"/>
        <w:right w:val="none" w:sz="0" w:space="0" w:color="auto"/>
      </w:divBdr>
    </w:div>
    <w:div w:id="1056050022">
      <w:bodyDiv w:val="1"/>
      <w:marLeft w:val="0"/>
      <w:marRight w:val="0"/>
      <w:marTop w:val="0"/>
      <w:marBottom w:val="0"/>
      <w:divBdr>
        <w:top w:val="none" w:sz="0" w:space="0" w:color="auto"/>
        <w:left w:val="none" w:sz="0" w:space="0" w:color="auto"/>
        <w:bottom w:val="none" w:sz="0" w:space="0" w:color="auto"/>
        <w:right w:val="none" w:sz="0" w:space="0" w:color="auto"/>
      </w:divBdr>
    </w:div>
    <w:div w:id="1060059197">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1754069">
      <w:bodyDiv w:val="1"/>
      <w:marLeft w:val="0"/>
      <w:marRight w:val="0"/>
      <w:marTop w:val="0"/>
      <w:marBottom w:val="0"/>
      <w:divBdr>
        <w:top w:val="none" w:sz="0" w:space="0" w:color="auto"/>
        <w:left w:val="none" w:sz="0" w:space="0" w:color="auto"/>
        <w:bottom w:val="none" w:sz="0" w:space="0" w:color="auto"/>
        <w:right w:val="none" w:sz="0" w:space="0" w:color="auto"/>
      </w:divBdr>
    </w:div>
    <w:div w:id="1064524486">
      <w:bodyDiv w:val="1"/>
      <w:marLeft w:val="0"/>
      <w:marRight w:val="0"/>
      <w:marTop w:val="0"/>
      <w:marBottom w:val="0"/>
      <w:divBdr>
        <w:top w:val="none" w:sz="0" w:space="0" w:color="auto"/>
        <w:left w:val="none" w:sz="0" w:space="0" w:color="auto"/>
        <w:bottom w:val="none" w:sz="0" w:space="0" w:color="auto"/>
        <w:right w:val="none" w:sz="0" w:space="0" w:color="auto"/>
      </w:divBdr>
    </w:div>
    <w:div w:id="1070541976">
      <w:bodyDiv w:val="1"/>
      <w:marLeft w:val="0"/>
      <w:marRight w:val="0"/>
      <w:marTop w:val="0"/>
      <w:marBottom w:val="0"/>
      <w:divBdr>
        <w:top w:val="none" w:sz="0" w:space="0" w:color="auto"/>
        <w:left w:val="none" w:sz="0" w:space="0" w:color="auto"/>
        <w:bottom w:val="none" w:sz="0" w:space="0" w:color="auto"/>
        <w:right w:val="none" w:sz="0" w:space="0" w:color="auto"/>
      </w:divBdr>
    </w:div>
    <w:div w:id="1073308535">
      <w:bodyDiv w:val="1"/>
      <w:marLeft w:val="0"/>
      <w:marRight w:val="0"/>
      <w:marTop w:val="0"/>
      <w:marBottom w:val="0"/>
      <w:divBdr>
        <w:top w:val="none" w:sz="0" w:space="0" w:color="auto"/>
        <w:left w:val="none" w:sz="0" w:space="0" w:color="auto"/>
        <w:bottom w:val="none" w:sz="0" w:space="0" w:color="auto"/>
        <w:right w:val="none" w:sz="0" w:space="0" w:color="auto"/>
      </w:divBdr>
    </w:div>
    <w:div w:id="1076174715">
      <w:bodyDiv w:val="1"/>
      <w:marLeft w:val="0"/>
      <w:marRight w:val="0"/>
      <w:marTop w:val="0"/>
      <w:marBottom w:val="0"/>
      <w:divBdr>
        <w:top w:val="none" w:sz="0" w:space="0" w:color="auto"/>
        <w:left w:val="none" w:sz="0" w:space="0" w:color="auto"/>
        <w:bottom w:val="none" w:sz="0" w:space="0" w:color="auto"/>
        <w:right w:val="none" w:sz="0" w:space="0" w:color="auto"/>
      </w:divBdr>
    </w:div>
    <w:div w:id="1076434000">
      <w:bodyDiv w:val="1"/>
      <w:marLeft w:val="0"/>
      <w:marRight w:val="0"/>
      <w:marTop w:val="0"/>
      <w:marBottom w:val="0"/>
      <w:divBdr>
        <w:top w:val="none" w:sz="0" w:space="0" w:color="auto"/>
        <w:left w:val="none" w:sz="0" w:space="0" w:color="auto"/>
        <w:bottom w:val="none" w:sz="0" w:space="0" w:color="auto"/>
        <w:right w:val="none" w:sz="0" w:space="0" w:color="auto"/>
      </w:divBdr>
    </w:div>
    <w:div w:id="1086878140">
      <w:bodyDiv w:val="1"/>
      <w:marLeft w:val="0"/>
      <w:marRight w:val="0"/>
      <w:marTop w:val="0"/>
      <w:marBottom w:val="0"/>
      <w:divBdr>
        <w:top w:val="none" w:sz="0" w:space="0" w:color="auto"/>
        <w:left w:val="none" w:sz="0" w:space="0" w:color="auto"/>
        <w:bottom w:val="none" w:sz="0" w:space="0" w:color="auto"/>
        <w:right w:val="none" w:sz="0" w:space="0" w:color="auto"/>
      </w:divBdr>
    </w:div>
    <w:div w:id="1092512148">
      <w:bodyDiv w:val="1"/>
      <w:marLeft w:val="0"/>
      <w:marRight w:val="0"/>
      <w:marTop w:val="0"/>
      <w:marBottom w:val="0"/>
      <w:divBdr>
        <w:top w:val="none" w:sz="0" w:space="0" w:color="auto"/>
        <w:left w:val="none" w:sz="0" w:space="0" w:color="auto"/>
        <w:bottom w:val="none" w:sz="0" w:space="0" w:color="auto"/>
        <w:right w:val="none" w:sz="0" w:space="0" w:color="auto"/>
      </w:divBdr>
    </w:div>
    <w:div w:id="1095781765">
      <w:bodyDiv w:val="1"/>
      <w:marLeft w:val="0"/>
      <w:marRight w:val="0"/>
      <w:marTop w:val="0"/>
      <w:marBottom w:val="0"/>
      <w:divBdr>
        <w:top w:val="none" w:sz="0" w:space="0" w:color="auto"/>
        <w:left w:val="none" w:sz="0" w:space="0" w:color="auto"/>
        <w:bottom w:val="none" w:sz="0" w:space="0" w:color="auto"/>
        <w:right w:val="none" w:sz="0" w:space="0" w:color="auto"/>
      </w:divBdr>
    </w:div>
    <w:div w:id="1100877948">
      <w:bodyDiv w:val="1"/>
      <w:marLeft w:val="0"/>
      <w:marRight w:val="0"/>
      <w:marTop w:val="0"/>
      <w:marBottom w:val="0"/>
      <w:divBdr>
        <w:top w:val="none" w:sz="0" w:space="0" w:color="auto"/>
        <w:left w:val="none" w:sz="0" w:space="0" w:color="auto"/>
        <w:bottom w:val="none" w:sz="0" w:space="0" w:color="auto"/>
        <w:right w:val="none" w:sz="0" w:space="0" w:color="auto"/>
      </w:divBdr>
    </w:div>
    <w:div w:id="1101027583">
      <w:bodyDiv w:val="1"/>
      <w:marLeft w:val="0"/>
      <w:marRight w:val="0"/>
      <w:marTop w:val="0"/>
      <w:marBottom w:val="0"/>
      <w:divBdr>
        <w:top w:val="none" w:sz="0" w:space="0" w:color="auto"/>
        <w:left w:val="none" w:sz="0" w:space="0" w:color="auto"/>
        <w:bottom w:val="none" w:sz="0" w:space="0" w:color="auto"/>
        <w:right w:val="none" w:sz="0" w:space="0" w:color="auto"/>
      </w:divBdr>
    </w:div>
    <w:div w:id="1102917238">
      <w:bodyDiv w:val="1"/>
      <w:marLeft w:val="0"/>
      <w:marRight w:val="0"/>
      <w:marTop w:val="0"/>
      <w:marBottom w:val="0"/>
      <w:divBdr>
        <w:top w:val="none" w:sz="0" w:space="0" w:color="auto"/>
        <w:left w:val="none" w:sz="0" w:space="0" w:color="auto"/>
        <w:bottom w:val="none" w:sz="0" w:space="0" w:color="auto"/>
        <w:right w:val="none" w:sz="0" w:space="0" w:color="auto"/>
      </w:divBdr>
    </w:div>
    <w:div w:id="1104154610">
      <w:bodyDiv w:val="1"/>
      <w:marLeft w:val="0"/>
      <w:marRight w:val="0"/>
      <w:marTop w:val="0"/>
      <w:marBottom w:val="0"/>
      <w:divBdr>
        <w:top w:val="none" w:sz="0" w:space="0" w:color="auto"/>
        <w:left w:val="none" w:sz="0" w:space="0" w:color="auto"/>
        <w:bottom w:val="none" w:sz="0" w:space="0" w:color="auto"/>
        <w:right w:val="none" w:sz="0" w:space="0" w:color="auto"/>
      </w:divBdr>
    </w:div>
    <w:div w:id="1105275088">
      <w:bodyDiv w:val="1"/>
      <w:marLeft w:val="0"/>
      <w:marRight w:val="0"/>
      <w:marTop w:val="0"/>
      <w:marBottom w:val="0"/>
      <w:divBdr>
        <w:top w:val="none" w:sz="0" w:space="0" w:color="auto"/>
        <w:left w:val="none" w:sz="0" w:space="0" w:color="auto"/>
        <w:bottom w:val="none" w:sz="0" w:space="0" w:color="auto"/>
        <w:right w:val="none" w:sz="0" w:space="0" w:color="auto"/>
      </w:divBdr>
    </w:div>
    <w:div w:id="1109353889">
      <w:bodyDiv w:val="1"/>
      <w:marLeft w:val="0"/>
      <w:marRight w:val="0"/>
      <w:marTop w:val="0"/>
      <w:marBottom w:val="0"/>
      <w:divBdr>
        <w:top w:val="none" w:sz="0" w:space="0" w:color="auto"/>
        <w:left w:val="none" w:sz="0" w:space="0" w:color="auto"/>
        <w:bottom w:val="none" w:sz="0" w:space="0" w:color="auto"/>
        <w:right w:val="none" w:sz="0" w:space="0" w:color="auto"/>
      </w:divBdr>
    </w:div>
    <w:div w:id="1115447537">
      <w:bodyDiv w:val="1"/>
      <w:marLeft w:val="0"/>
      <w:marRight w:val="0"/>
      <w:marTop w:val="0"/>
      <w:marBottom w:val="0"/>
      <w:divBdr>
        <w:top w:val="none" w:sz="0" w:space="0" w:color="auto"/>
        <w:left w:val="none" w:sz="0" w:space="0" w:color="auto"/>
        <w:bottom w:val="none" w:sz="0" w:space="0" w:color="auto"/>
        <w:right w:val="none" w:sz="0" w:space="0" w:color="auto"/>
      </w:divBdr>
    </w:div>
    <w:div w:id="1116022383">
      <w:bodyDiv w:val="1"/>
      <w:marLeft w:val="0"/>
      <w:marRight w:val="0"/>
      <w:marTop w:val="0"/>
      <w:marBottom w:val="0"/>
      <w:divBdr>
        <w:top w:val="none" w:sz="0" w:space="0" w:color="auto"/>
        <w:left w:val="none" w:sz="0" w:space="0" w:color="auto"/>
        <w:bottom w:val="none" w:sz="0" w:space="0" w:color="auto"/>
        <w:right w:val="none" w:sz="0" w:space="0" w:color="auto"/>
      </w:divBdr>
    </w:div>
    <w:div w:id="1120993643">
      <w:bodyDiv w:val="1"/>
      <w:marLeft w:val="0"/>
      <w:marRight w:val="0"/>
      <w:marTop w:val="0"/>
      <w:marBottom w:val="0"/>
      <w:divBdr>
        <w:top w:val="none" w:sz="0" w:space="0" w:color="auto"/>
        <w:left w:val="none" w:sz="0" w:space="0" w:color="auto"/>
        <w:bottom w:val="none" w:sz="0" w:space="0" w:color="auto"/>
        <w:right w:val="none" w:sz="0" w:space="0" w:color="auto"/>
      </w:divBdr>
    </w:div>
    <w:div w:id="1124468937">
      <w:bodyDiv w:val="1"/>
      <w:marLeft w:val="0"/>
      <w:marRight w:val="0"/>
      <w:marTop w:val="0"/>
      <w:marBottom w:val="0"/>
      <w:divBdr>
        <w:top w:val="none" w:sz="0" w:space="0" w:color="auto"/>
        <w:left w:val="none" w:sz="0" w:space="0" w:color="auto"/>
        <w:bottom w:val="none" w:sz="0" w:space="0" w:color="auto"/>
        <w:right w:val="none" w:sz="0" w:space="0" w:color="auto"/>
      </w:divBdr>
    </w:div>
    <w:div w:id="1129906762">
      <w:bodyDiv w:val="1"/>
      <w:marLeft w:val="0"/>
      <w:marRight w:val="0"/>
      <w:marTop w:val="0"/>
      <w:marBottom w:val="0"/>
      <w:divBdr>
        <w:top w:val="none" w:sz="0" w:space="0" w:color="auto"/>
        <w:left w:val="none" w:sz="0" w:space="0" w:color="auto"/>
        <w:bottom w:val="none" w:sz="0" w:space="0" w:color="auto"/>
        <w:right w:val="none" w:sz="0" w:space="0" w:color="auto"/>
      </w:divBdr>
    </w:div>
    <w:div w:id="1130436046">
      <w:bodyDiv w:val="1"/>
      <w:marLeft w:val="0"/>
      <w:marRight w:val="0"/>
      <w:marTop w:val="0"/>
      <w:marBottom w:val="0"/>
      <w:divBdr>
        <w:top w:val="none" w:sz="0" w:space="0" w:color="auto"/>
        <w:left w:val="none" w:sz="0" w:space="0" w:color="auto"/>
        <w:bottom w:val="none" w:sz="0" w:space="0" w:color="auto"/>
        <w:right w:val="none" w:sz="0" w:space="0" w:color="auto"/>
      </w:divBdr>
    </w:div>
    <w:div w:id="1131553719">
      <w:bodyDiv w:val="1"/>
      <w:marLeft w:val="0"/>
      <w:marRight w:val="0"/>
      <w:marTop w:val="0"/>
      <w:marBottom w:val="0"/>
      <w:divBdr>
        <w:top w:val="none" w:sz="0" w:space="0" w:color="auto"/>
        <w:left w:val="none" w:sz="0" w:space="0" w:color="auto"/>
        <w:bottom w:val="none" w:sz="0" w:space="0" w:color="auto"/>
        <w:right w:val="none" w:sz="0" w:space="0" w:color="auto"/>
      </w:divBdr>
    </w:div>
    <w:div w:id="1133014639">
      <w:bodyDiv w:val="1"/>
      <w:marLeft w:val="0"/>
      <w:marRight w:val="0"/>
      <w:marTop w:val="0"/>
      <w:marBottom w:val="0"/>
      <w:divBdr>
        <w:top w:val="none" w:sz="0" w:space="0" w:color="auto"/>
        <w:left w:val="none" w:sz="0" w:space="0" w:color="auto"/>
        <w:bottom w:val="none" w:sz="0" w:space="0" w:color="auto"/>
        <w:right w:val="none" w:sz="0" w:space="0" w:color="auto"/>
      </w:divBdr>
    </w:div>
    <w:div w:id="1134446955">
      <w:bodyDiv w:val="1"/>
      <w:marLeft w:val="0"/>
      <w:marRight w:val="0"/>
      <w:marTop w:val="0"/>
      <w:marBottom w:val="0"/>
      <w:divBdr>
        <w:top w:val="none" w:sz="0" w:space="0" w:color="auto"/>
        <w:left w:val="none" w:sz="0" w:space="0" w:color="auto"/>
        <w:bottom w:val="none" w:sz="0" w:space="0" w:color="auto"/>
        <w:right w:val="none" w:sz="0" w:space="0" w:color="auto"/>
      </w:divBdr>
    </w:div>
    <w:div w:id="1138498706">
      <w:bodyDiv w:val="1"/>
      <w:marLeft w:val="0"/>
      <w:marRight w:val="0"/>
      <w:marTop w:val="0"/>
      <w:marBottom w:val="0"/>
      <w:divBdr>
        <w:top w:val="none" w:sz="0" w:space="0" w:color="auto"/>
        <w:left w:val="none" w:sz="0" w:space="0" w:color="auto"/>
        <w:bottom w:val="none" w:sz="0" w:space="0" w:color="auto"/>
        <w:right w:val="none" w:sz="0" w:space="0" w:color="auto"/>
      </w:divBdr>
    </w:div>
    <w:div w:id="1149857348">
      <w:bodyDiv w:val="1"/>
      <w:marLeft w:val="0"/>
      <w:marRight w:val="0"/>
      <w:marTop w:val="0"/>
      <w:marBottom w:val="0"/>
      <w:divBdr>
        <w:top w:val="none" w:sz="0" w:space="0" w:color="auto"/>
        <w:left w:val="none" w:sz="0" w:space="0" w:color="auto"/>
        <w:bottom w:val="none" w:sz="0" w:space="0" w:color="auto"/>
        <w:right w:val="none" w:sz="0" w:space="0" w:color="auto"/>
      </w:divBdr>
    </w:div>
    <w:div w:id="1152873792">
      <w:bodyDiv w:val="1"/>
      <w:marLeft w:val="0"/>
      <w:marRight w:val="0"/>
      <w:marTop w:val="0"/>
      <w:marBottom w:val="0"/>
      <w:divBdr>
        <w:top w:val="none" w:sz="0" w:space="0" w:color="auto"/>
        <w:left w:val="none" w:sz="0" w:space="0" w:color="auto"/>
        <w:bottom w:val="none" w:sz="0" w:space="0" w:color="auto"/>
        <w:right w:val="none" w:sz="0" w:space="0" w:color="auto"/>
      </w:divBdr>
    </w:div>
    <w:div w:id="1154184116">
      <w:bodyDiv w:val="1"/>
      <w:marLeft w:val="0"/>
      <w:marRight w:val="0"/>
      <w:marTop w:val="0"/>
      <w:marBottom w:val="0"/>
      <w:divBdr>
        <w:top w:val="none" w:sz="0" w:space="0" w:color="auto"/>
        <w:left w:val="none" w:sz="0" w:space="0" w:color="auto"/>
        <w:bottom w:val="none" w:sz="0" w:space="0" w:color="auto"/>
        <w:right w:val="none" w:sz="0" w:space="0" w:color="auto"/>
      </w:divBdr>
    </w:div>
    <w:div w:id="1163200894">
      <w:bodyDiv w:val="1"/>
      <w:marLeft w:val="0"/>
      <w:marRight w:val="0"/>
      <w:marTop w:val="0"/>
      <w:marBottom w:val="0"/>
      <w:divBdr>
        <w:top w:val="none" w:sz="0" w:space="0" w:color="auto"/>
        <w:left w:val="none" w:sz="0" w:space="0" w:color="auto"/>
        <w:bottom w:val="none" w:sz="0" w:space="0" w:color="auto"/>
        <w:right w:val="none" w:sz="0" w:space="0" w:color="auto"/>
      </w:divBdr>
    </w:div>
    <w:div w:id="1174301685">
      <w:bodyDiv w:val="1"/>
      <w:marLeft w:val="0"/>
      <w:marRight w:val="0"/>
      <w:marTop w:val="0"/>
      <w:marBottom w:val="0"/>
      <w:divBdr>
        <w:top w:val="none" w:sz="0" w:space="0" w:color="auto"/>
        <w:left w:val="none" w:sz="0" w:space="0" w:color="auto"/>
        <w:bottom w:val="none" w:sz="0" w:space="0" w:color="auto"/>
        <w:right w:val="none" w:sz="0" w:space="0" w:color="auto"/>
      </w:divBdr>
    </w:div>
    <w:div w:id="1177767961">
      <w:bodyDiv w:val="1"/>
      <w:marLeft w:val="0"/>
      <w:marRight w:val="0"/>
      <w:marTop w:val="0"/>
      <w:marBottom w:val="0"/>
      <w:divBdr>
        <w:top w:val="none" w:sz="0" w:space="0" w:color="auto"/>
        <w:left w:val="none" w:sz="0" w:space="0" w:color="auto"/>
        <w:bottom w:val="none" w:sz="0" w:space="0" w:color="auto"/>
        <w:right w:val="none" w:sz="0" w:space="0" w:color="auto"/>
      </w:divBdr>
    </w:div>
    <w:div w:id="1179193775">
      <w:bodyDiv w:val="1"/>
      <w:marLeft w:val="0"/>
      <w:marRight w:val="0"/>
      <w:marTop w:val="0"/>
      <w:marBottom w:val="0"/>
      <w:divBdr>
        <w:top w:val="none" w:sz="0" w:space="0" w:color="auto"/>
        <w:left w:val="none" w:sz="0" w:space="0" w:color="auto"/>
        <w:bottom w:val="none" w:sz="0" w:space="0" w:color="auto"/>
        <w:right w:val="none" w:sz="0" w:space="0" w:color="auto"/>
      </w:divBdr>
    </w:div>
    <w:div w:id="1180120843">
      <w:bodyDiv w:val="1"/>
      <w:marLeft w:val="0"/>
      <w:marRight w:val="0"/>
      <w:marTop w:val="0"/>
      <w:marBottom w:val="0"/>
      <w:divBdr>
        <w:top w:val="none" w:sz="0" w:space="0" w:color="auto"/>
        <w:left w:val="none" w:sz="0" w:space="0" w:color="auto"/>
        <w:bottom w:val="none" w:sz="0" w:space="0" w:color="auto"/>
        <w:right w:val="none" w:sz="0" w:space="0" w:color="auto"/>
      </w:divBdr>
    </w:div>
    <w:div w:id="1183976296">
      <w:bodyDiv w:val="1"/>
      <w:marLeft w:val="0"/>
      <w:marRight w:val="0"/>
      <w:marTop w:val="0"/>
      <w:marBottom w:val="0"/>
      <w:divBdr>
        <w:top w:val="none" w:sz="0" w:space="0" w:color="auto"/>
        <w:left w:val="none" w:sz="0" w:space="0" w:color="auto"/>
        <w:bottom w:val="none" w:sz="0" w:space="0" w:color="auto"/>
        <w:right w:val="none" w:sz="0" w:space="0" w:color="auto"/>
      </w:divBdr>
    </w:div>
    <w:div w:id="1187057115">
      <w:bodyDiv w:val="1"/>
      <w:marLeft w:val="0"/>
      <w:marRight w:val="0"/>
      <w:marTop w:val="0"/>
      <w:marBottom w:val="0"/>
      <w:divBdr>
        <w:top w:val="none" w:sz="0" w:space="0" w:color="auto"/>
        <w:left w:val="none" w:sz="0" w:space="0" w:color="auto"/>
        <w:bottom w:val="none" w:sz="0" w:space="0" w:color="auto"/>
        <w:right w:val="none" w:sz="0" w:space="0" w:color="auto"/>
      </w:divBdr>
    </w:div>
    <w:div w:id="1189218684">
      <w:bodyDiv w:val="1"/>
      <w:marLeft w:val="0"/>
      <w:marRight w:val="0"/>
      <w:marTop w:val="0"/>
      <w:marBottom w:val="0"/>
      <w:divBdr>
        <w:top w:val="none" w:sz="0" w:space="0" w:color="auto"/>
        <w:left w:val="none" w:sz="0" w:space="0" w:color="auto"/>
        <w:bottom w:val="none" w:sz="0" w:space="0" w:color="auto"/>
        <w:right w:val="none" w:sz="0" w:space="0" w:color="auto"/>
      </w:divBdr>
    </w:div>
    <w:div w:id="1194146526">
      <w:bodyDiv w:val="1"/>
      <w:marLeft w:val="0"/>
      <w:marRight w:val="0"/>
      <w:marTop w:val="0"/>
      <w:marBottom w:val="0"/>
      <w:divBdr>
        <w:top w:val="none" w:sz="0" w:space="0" w:color="auto"/>
        <w:left w:val="none" w:sz="0" w:space="0" w:color="auto"/>
        <w:bottom w:val="none" w:sz="0" w:space="0" w:color="auto"/>
        <w:right w:val="none" w:sz="0" w:space="0" w:color="auto"/>
      </w:divBdr>
    </w:div>
    <w:div w:id="1197887579">
      <w:bodyDiv w:val="1"/>
      <w:marLeft w:val="0"/>
      <w:marRight w:val="0"/>
      <w:marTop w:val="0"/>
      <w:marBottom w:val="0"/>
      <w:divBdr>
        <w:top w:val="none" w:sz="0" w:space="0" w:color="auto"/>
        <w:left w:val="none" w:sz="0" w:space="0" w:color="auto"/>
        <w:bottom w:val="none" w:sz="0" w:space="0" w:color="auto"/>
        <w:right w:val="none" w:sz="0" w:space="0" w:color="auto"/>
      </w:divBdr>
    </w:div>
    <w:div w:id="1199393337">
      <w:bodyDiv w:val="1"/>
      <w:marLeft w:val="0"/>
      <w:marRight w:val="0"/>
      <w:marTop w:val="0"/>
      <w:marBottom w:val="0"/>
      <w:divBdr>
        <w:top w:val="none" w:sz="0" w:space="0" w:color="auto"/>
        <w:left w:val="none" w:sz="0" w:space="0" w:color="auto"/>
        <w:bottom w:val="none" w:sz="0" w:space="0" w:color="auto"/>
        <w:right w:val="none" w:sz="0" w:space="0" w:color="auto"/>
      </w:divBdr>
    </w:div>
    <w:div w:id="1202399492">
      <w:bodyDiv w:val="1"/>
      <w:marLeft w:val="0"/>
      <w:marRight w:val="0"/>
      <w:marTop w:val="0"/>
      <w:marBottom w:val="0"/>
      <w:divBdr>
        <w:top w:val="none" w:sz="0" w:space="0" w:color="auto"/>
        <w:left w:val="none" w:sz="0" w:space="0" w:color="auto"/>
        <w:bottom w:val="none" w:sz="0" w:space="0" w:color="auto"/>
        <w:right w:val="none" w:sz="0" w:space="0" w:color="auto"/>
      </w:divBdr>
    </w:div>
    <w:div w:id="1204172095">
      <w:bodyDiv w:val="1"/>
      <w:marLeft w:val="0"/>
      <w:marRight w:val="0"/>
      <w:marTop w:val="0"/>
      <w:marBottom w:val="0"/>
      <w:divBdr>
        <w:top w:val="none" w:sz="0" w:space="0" w:color="auto"/>
        <w:left w:val="none" w:sz="0" w:space="0" w:color="auto"/>
        <w:bottom w:val="none" w:sz="0" w:space="0" w:color="auto"/>
        <w:right w:val="none" w:sz="0" w:space="0" w:color="auto"/>
      </w:divBdr>
    </w:div>
    <w:div w:id="1205604327">
      <w:bodyDiv w:val="1"/>
      <w:marLeft w:val="0"/>
      <w:marRight w:val="0"/>
      <w:marTop w:val="0"/>
      <w:marBottom w:val="0"/>
      <w:divBdr>
        <w:top w:val="none" w:sz="0" w:space="0" w:color="auto"/>
        <w:left w:val="none" w:sz="0" w:space="0" w:color="auto"/>
        <w:bottom w:val="none" w:sz="0" w:space="0" w:color="auto"/>
        <w:right w:val="none" w:sz="0" w:space="0" w:color="auto"/>
      </w:divBdr>
    </w:div>
    <w:div w:id="1206019461">
      <w:bodyDiv w:val="1"/>
      <w:marLeft w:val="0"/>
      <w:marRight w:val="0"/>
      <w:marTop w:val="0"/>
      <w:marBottom w:val="0"/>
      <w:divBdr>
        <w:top w:val="none" w:sz="0" w:space="0" w:color="auto"/>
        <w:left w:val="none" w:sz="0" w:space="0" w:color="auto"/>
        <w:bottom w:val="none" w:sz="0" w:space="0" w:color="auto"/>
        <w:right w:val="none" w:sz="0" w:space="0" w:color="auto"/>
      </w:divBdr>
    </w:div>
    <w:div w:id="1209301510">
      <w:bodyDiv w:val="1"/>
      <w:marLeft w:val="0"/>
      <w:marRight w:val="0"/>
      <w:marTop w:val="0"/>
      <w:marBottom w:val="0"/>
      <w:divBdr>
        <w:top w:val="none" w:sz="0" w:space="0" w:color="auto"/>
        <w:left w:val="none" w:sz="0" w:space="0" w:color="auto"/>
        <w:bottom w:val="none" w:sz="0" w:space="0" w:color="auto"/>
        <w:right w:val="none" w:sz="0" w:space="0" w:color="auto"/>
      </w:divBdr>
    </w:div>
    <w:div w:id="1210530403">
      <w:bodyDiv w:val="1"/>
      <w:marLeft w:val="0"/>
      <w:marRight w:val="0"/>
      <w:marTop w:val="0"/>
      <w:marBottom w:val="0"/>
      <w:divBdr>
        <w:top w:val="none" w:sz="0" w:space="0" w:color="auto"/>
        <w:left w:val="none" w:sz="0" w:space="0" w:color="auto"/>
        <w:bottom w:val="none" w:sz="0" w:space="0" w:color="auto"/>
        <w:right w:val="none" w:sz="0" w:space="0" w:color="auto"/>
      </w:divBdr>
    </w:div>
    <w:div w:id="1211647555">
      <w:bodyDiv w:val="1"/>
      <w:marLeft w:val="0"/>
      <w:marRight w:val="0"/>
      <w:marTop w:val="0"/>
      <w:marBottom w:val="0"/>
      <w:divBdr>
        <w:top w:val="none" w:sz="0" w:space="0" w:color="auto"/>
        <w:left w:val="none" w:sz="0" w:space="0" w:color="auto"/>
        <w:bottom w:val="none" w:sz="0" w:space="0" w:color="auto"/>
        <w:right w:val="none" w:sz="0" w:space="0" w:color="auto"/>
      </w:divBdr>
    </w:div>
    <w:div w:id="1212837896">
      <w:bodyDiv w:val="1"/>
      <w:marLeft w:val="0"/>
      <w:marRight w:val="0"/>
      <w:marTop w:val="0"/>
      <w:marBottom w:val="0"/>
      <w:divBdr>
        <w:top w:val="none" w:sz="0" w:space="0" w:color="auto"/>
        <w:left w:val="none" w:sz="0" w:space="0" w:color="auto"/>
        <w:bottom w:val="none" w:sz="0" w:space="0" w:color="auto"/>
        <w:right w:val="none" w:sz="0" w:space="0" w:color="auto"/>
      </w:divBdr>
    </w:div>
    <w:div w:id="1220172349">
      <w:bodyDiv w:val="1"/>
      <w:marLeft w:val="0"/>
      <w:marRight w:val="0"/>
      <w:marTop w:val="0"/>
      <w:marBottom w:val="0"/>
      <w:divBdr>
        <w:top w:val="none" w:sz="0" w:space="0" w:color="auto"/>
        <w:left w:val="none" w:sz="0" w:space="0" w:color="auto"/>
        <w:bottom w:val="none" w:sz="0" w:space="0" w:color="auto"/>
        <w:right w:val="none" w:sz="0" w:space="0" w:color="auto"/>
      </w:divBdr>
    </w:div>
    <w:div w:id="1224174754">
      <w:bodyDiv w:val="1"/>
      <w:marLeft w:val="0"/>
      <w:marRight w:val="0"/>
      <w:marTop w:val="0"/>
      <w:marBottom w:val="0"/>
      <w:divBdr>
        <w:top w:val="none" w:sz="0" w:space="0" w:color="auto"/>
        <w:left w:val="none" w:sz="0" w:space="0" w:color="auto"/>
        <w:bottom w:val="none" w:sz="0" w:space="0" w:color="auto"/>
        <w:right w:val="none" w:sz="0" w:space="0" w:color="auto"/>
      </w:divBdr>
    </w:div>
    <w:div w:id="1231231675">
      <w:bodyDiv w:val="1"/>
      <w:marLeft w:val="0"/>
      <w:marRight w:val="0"/>
      <w:marTop w:val="0"/>
      <w:marBottom w:val="0"/>
      <w:divBdr>
        <w:top w:val="none" w:sz="0" w:space="0" w:color="auto"/>
        <w:left w:val="none" w:sz="0" w:space="0" w:color="auto"/>
        <w:bottom w:val="none" w:sz="0" w:space="0" w:color="auto"/>
        <w:right w:val="none" w:sz="0" w:space="0" w:color="auto"/>
      </w:divBdr>
    </w:div>
    <w:div w:id="1231767285">
      <w:bodyDiv w:val="1"/>
      <w:marLeft w:val="0"/>
      <w:marRight w:val="0"/>
      <w:marTop w:val="0"/>
      <w:marBottom w:val="0"/>
      <w:divBdr>
        <w:top w:val="none" w:sz="0" w:space="0" w:color="auto"/>
        <w:left w:val="none" w:sz="0" w:space="0" w:color="auto"/>
        <w:bottom w:val="none" w:sz="0" w:space="0" w:color="auto"/>
        <w:right w:val="none" w:sz="0" w:space="0" w:color="auto"/>
      </w:divBdr>
    </w:div>
    <w:div w:id="1243682060">
      <w:bodyDiv w:val="1"/>
      <w:marLeft w:val="0"/>
      <w:marRight w:val="0"/>
      <w:marTop w:val="0"/>
      <w:marBottom w:val="0"/>
      <w:divBdr>
        <w:top w:val="none" w:sz="0" w:space="0" w:color="auto"/>
        <w:left w:val="none" w:sz="0" w:space="0" w:color="auto"/>
        <w:bottom w:val="none" w:sz="0" w:space="0" w:color="auto"/>
        <w:right w:val="none" w:sz="0" w:space="0" w:color="auto"/>
      </w:divBdr>
    </w:div>
    <w:div w:id="1251357022">
      <w:bodyDiv w:val="1"/>
      <w:marLeft w:val="0"/>
      <w:marRight w:val="0"/>
      <w:marTop w:val="0"/>
      <w:marBottom w:val="0"/>
      <w:divBdr>
        <w:top w:val="none" w:sz="0" w:space="0" w:color="auto"/>
        <w:left w:val="none" w:sz="0" w:space="0" w:color="auto"/>
        <w:bottom w:val="none" w:sz="0" w:space="0" w:color="auto"/>
        <w:right w:val="none" w:sz="0" w:space="0" w:color="auto"/>
      </w:divBdr>
    </w:div>
    <w:div w:id="1254974912">
      <w:bodyDiv w:val="1"/>
      <w:marLeft w:val="0"/>
      <w:marRight w:val="0"/>
      <w:marTop w:val="0"/>
      <w:marBottom w:val="0"/>
      <w:divBdr>
        <w:top w:val="none" w:sz="0" w:space="0" w:color="auto"/>
        <w:left w:val="none" w:sz="0" w:space="0" w:color="auto"/>
        <w:bottom w:val="none" w:sz="0" w:space="0" w:color="auto"/>
        <w:right w:val="none" w:sz="0" w:space="0" w:color="auto"/>
      </w:divBdr>
    </w:div>
    <w:div w:id="1257906071">
      <w:bodyDiv w:val="1"/>
      <w:marLeft w:val="0"/>
      <w:marRight w:val="0"/>
      <w:marTop w:val="0"/>
      <w:marBottom w:val="0"/>
      <w:divBdr>
        <w:top w:val="none" w:sz="0" w:space="0" w:color="auto"/>
        <w:left w:val="none" w:sz="0" w:space="0" w:color="auto"/>
        <w:bottom w:val="none" w:sz="0" w:space="0" w:color="auto"/>
        <w:right w:val="none" w:sz="0" w:space="0" w:color="auto"/>
      </w:divBdr>
    </w:div>
    <w:div w:id="1258488996">
      <w:bodyDiv w:val="1"/>
      <w:marLeft w:val="0"/>
      <w:marRight w:val="0"/>
      <w:marTop w:val="0"/>
      <w:marBottom w:val="0"/>
      <w:divBdr>
        <w:top w:val="none" w:sz="0" w:space="0" w:color="auto"/>
        <w:left w:val="none" w:sz="0" w:space="0" w:color="auto"/>
        <w:bottom w:val="none" w:sz="0" w:space="0" w:color="auto"/>
        <w:right w:val="none" w:sz="0" w:space="0" w:color="auto"/>
      </w:divBdr>
    </w:div>
    <w:div w:id="1264875816">
      <w:bodyDiv w:val="1"/>
      <w:marLeft w:val="0"/>
      <w:marRight w:val="0"/>
      <w:marTop w:val="0"/>
      <w:marBottom w:val="0"/>
      <w:divBdr>
        <w:top w:val="none" w:sz="0" w:space="0" w:color="auto"/>
        <w:left w:val="none" w:sz="0" w:space="0" w:color="auto"/>
        <w:bottom w:val="none" w:sz="0" w:space="0" w:color="auto"/>
        <w:right w:val="none" w:sz="0" w:space="0" w:color="auto"/>
      </w:divBdr>
    </w:div>
    <w:div w:id="1272741041">
      <w:bodyDiv w:val="1"/>
      <w:marLeft w:val="0"/>
      <w:marRight w:val="0"/>
      <w:marTop w:val="0"/>
      <w:marBottom w:val="0"/>
      <w:divBdr>
        <w:top w:val="none" w:sz="0" w:space="0" w:color="auto"/>
        <w:left w:val="none" w:sz="0" w:space="0" w:color="auto"/>
        <w:bottom w:val="none" w:sz="0" w:space="0" w:color="auto"/>
        <w:right w:val="none" w:sz="0" w:space="0" w:color="auto"/>
      </w:divBdr>
    </w:div>
    <w:div w:id="1273977723">
      <w:bodyDiv w:val="1"/>
      <w:marLeft w:val="0"/>
      <w:marRight w:val="0"/>
      <w:marTop w:val="0"/>
      <w:marBottom w:val="0"/>
      <w:divBdr>
        <w:top w:val="none" w:sz="0" w:space="0" w:color="auto"/>
        <w:left w:val="none" w:sz="0" w:space="0" w:color="auto"/>
        <w:bottom w:val="none" w:sz="0" w:space="0" w:color="auto"/>
        <w:right w:val="none" w:sz="0" w:space="0" w:color="auto"/>
      </w:divBdr>
    </w:div>
    <w:div w:id="1283805966">
      <w:bodyDiv w:val="1"/>
      <w:marLeft w:val="0"/>
      <w:marRight w:val="0"/>
      <w:marTop w:val="0"/>
      <w:marBottom w:val="0"/>
      <w:divBdr>
        <w:top w:val="none" w:sz="0" w:space="0" w:color="auto"/>
        <w:left w:val="none" w:sz="0" w:space="0" w:color="auto"/>
        <w:bottom w:val="none" w:sz="0" w:space="0" w:color="auto"/>
        <w:right w:val="none" w:sz="0" w:space="0" w:color="auto"/>
      </w:divBdr>
    </w:div>
    <w:div w:id="1286161024">
      <w:bodyDiv w:val="1"/>
      <w:marLeft w:val="0"/>
      <w:marRight w:val="0"/>
      <w:marTop w:val="0"/>
      <w:marBottom w:val="0"/>
      <w:divBdr>
        <w:top w:val="none" w:sz="0" w:space="0" w:color="auto"/>
        <w:left w:val="none" w:sz="0" w:space="0" w:color="auto"/>
        <w:bottom w:val="none" w:sz="0" w:space="0" w:color="auto"/>
        <w:right w:val="none" w:sz="0" w:space="0" w:color="auto"/>
      </w:divBdr>
    </w:div>
    <w:div w:id="1294554637">
      <w:bodyDiv w:val="1"/>
      <w:marLeft w:val="0"/>
      <w:marRight w:val="0"/>
      <w:marTop w:val="0"/>
      <w:marBottom w:val="0"/>
      <w:divBdr>
        <w:top w:val="none" w:sz="0" w:space="0" w:color="auto"/>
        <w:left w:val="none" w:sz="0" w:space="0" w:color="auto"/>
        <w:bottom w:val="none" w:sz="0" w:space="0" w:color="auto"/>
        <w:right w:val="none" w:sz="0" w:space="0" w:color="auto"/>
      </w:divBdr>
    </w:div>
    <w:div w:id="1295136216">
      <w:bodyDiv w:val="1"/>
      <w:marLeft w:val="0"/>
      <w:marRight w:val="0"/>
      <w:marTop w:val="0"/>
      <w:marBottom w:val="0"/>
      <w:divBdr>
        <w:top w:val="none" w:sz="0" w:space="0" w:color="auto"/>
        <w:left w:val="none" w:sz="0" w:space="0" w:color="auto"/>
        <w:bottom w:val="none" w:sz="0" w:space="0" w:color="auto"/>
        <w:right w:val="none" w:sz="0" w:space="0" w:color="auto"/>
      </w:divBdr>
    </w:div>
    <w:div w:id="1302036178">
      <w:bodyDiv w:val="1"/>
      <w:marLeft w:val="0"/>
      <w:marRight w:val="0"/>
      <w:marTop w:val="0"/>
      <w:marBottom w:val="0"/>
      <w:divBdr>
        <w:top w:val="none" w:sz="0" w:space="0" w:color="auto"/>
        <w:left w:val="none" w:sz="0" w:space="0" w:color="auto"/>
        <w:bottom w:val="none" w:sz="0" w:space="0" w:color="auto"/>
        <w:right w:val="none" w:sz="0" w:space="0" w:color="auto"/>
      </w:divBdr>
    </w:div>
    <w:div w:id="1302883248">
      <w:bodyDiv w:val="1"/>
      <w:marLeft w:val="0"/>
      <w:marRight w:val="0"/>
      <w:marTop w:val="0"/>
      <w:marBottom w:val="0"/>
      <w:divBdr>
        <w:top w:val="none" w:sz="0" w:space="0" w:color="auto"/>
        <w:left w:val="none" w:sz="0" w:space="0" w:color="auto"/>
        <w:bottom w:val="none" w:sz="0" w:space="0" w:color="auto"/>
        <w:right w:val="none" w:sz="0" w:space="0" w:color="auto"/>
      </w:divBdr>
    </w:div>
    <w:div w:id="1305282103">
      <w:bodyDiv w:val="1"/>
      <w:marLeft w:val="0"/>
      <w:marRight w:val="0"/>
      <w:marTop w:val="0"/>
      <w:marBottom w:val="0"/>
      <w:divBdr>
        <w:top w:val="none" w:sz="0" w:space="0" w:color="auto"/>
        <w:left w:val="none" w:sz="0" w:space="0" w:color="auto"/>
        <w:bottom w:val="none" w:sz="0" w:space="0" w:color="auto"/>
        <w:right w:val="none" w:sz="0" w:space="0" w:color="auto"/>
      </w:divBdr>
    </w:div>
    <w:div w:id="1308706829">
      <w:bodyDiv w:val="1"/>
      <w:marLeft w:val="0"/>
      <w:marRight w:val="0"/>
      <w:marTop w:val="0"/>
      <w:marBottom w:val="0"/>
      <w:divBdr>
        <w:top w:val="none" w:sz="0" w:space="0" w:color="auto"/>
        <w:left w:val="none" w:sz="0" w:space="0" w:color="auto"/>
        <w:bottom w:val="none" w:sz="0" w:space="0" w:color="auto"/>
        <w:right w:val="none" w:sz="0" w:space="0" w:color="auto"/>
      </w:divBdr>
    </w:div>
    <w:div w:id="1334604936">
      <w:bodyDiv w:val="1"/>
      <w:marLeft w:val="0"/>
      <w:marRight w:val="0"/>
      <w:marTop w:val="0"/>
      <w:marBottom w:val="0"/>
      <w:divBdr>
        <w:top w:val="none" w:sz="0" w:space="0" w:color="auto"/>
        <w:left w:val="none" w:sz="0" w:space="0" w:color="auto"/>
        <w:bottom w:val="none" w:sz="0" w:space="0" w:color="auto"/>
        <w:right w:val="none" w:sz="0" w:space="0" w:color="auto"/>
      </w:divBdr>
    </w:div>
    <w:div w:id="1337270453">
      <w:bodyDiv w:val="1"/>
      <w:marLeft w:val="0"/>
      <w:marRight w:val="0"/>
      <w:marTop w:val="0"/>
      <w:marBottom w:val="0"/>
      <w:divBdr>
        <w:top w:val="none" w:sz="0" w:space="0" w:color="auto"/>
        <w:left w:val="none" w:sz="0" w:space="0" w:color="auto"/>
        <w:bottom w:val="none" w:sz="0" w:space="0" w:color="auto"/>
        <w:right w:val="none" w:sz="0" w:space="0" w:color="auto"/>
      </w:divBdr>
    </w:div>
    <w:div w:id="1338114410">
      <w:bodyDiv w:val="1"/>
      <w:marLeft w:val="0"/>
      <w:marRight w:val="0"/>
      <w:marTop w:val="0"/>
      <w:marBottom w:val="0"/>
      <w:divBdr>
        <w:top w:val="none" w:sz="0" w:space="0" w:color="auto"/>
        <w:left w:val="none" w:sz="0" w:space="0" w:color="auto"/>
        <w:bottom w:val="none" w:sz="0" w:space="0" w:color="auto"/>
        <w:right w:val="none" w:sz="0" w:space="0" w:color="auto"/>
      </w:divBdr>
    </w:div>
    <w:div w:id="1351562185">
      <w:bodyDiv w:val="1"/>
      <w:marLeft w:val="0"/>
      <w:marRight w:val="0"/>
      <w:marTop w:val="0"/>
      <w:marBottom w:val="0"/>
      <w:divBdr>
        <w:top w:val="none" w:sz="0" w:space="0" w:color="auto"/>
        <w:left w:val="none" w:sz="0" w:space="0" w:color="auto"/>
        <w:bottom w:val="none" w:sz="0" w:space="0" w:color="auto"/>
        <w:right w:val="none" w:sz="0" w:space="0" w:color="auto"/>
      </w:divBdr>
    </w:div>
    <w:div w:id="1366978315">
      <w:bodyDiv w:val="1"/>
      <w:marLeft w:val="0"/>
      <w:marRight w:val="0"/>
      <w:marTop w:val="0"/>
      <w:marBottom w:val="0"/>
      <w:divBdr>
        <w:top w:val="none" w:sz="0" w:space="0" w:color="auto"/>
        <w:left w:val="none" w:sz="0" w:space="0" w:color="auto"/>
        <w:bottom w:val="none" w:sz="0" w:space="0" w:color="auto"/>
        <w:right w:val="none" w:sz="0" w:space="0" w:color="auto"/>
      </w:divBdr>
    </w:div>
    <w:div w:id="1368484204">
      <w:bodyDiv w:val="1"/>
      <w:marLeft w:val="0"/>
      <w:marRight w:val="0"/>
      <w:marTop w:val="0"/>
      <w:marBottom w:val="0"/>
      <w:divBdr>
        <w:top w:val="none" w:sz="0" w:space="0" w:color="auto"/>
        <w:left w:val="none" w:sz="0" w:space="0" w:color="auto"/>
        <w:bottom w:val="none" w:sz="0" w:space="0" w:color="auto"/>
        <w:right w:val="none" w:sz="0" w:space="0" w:color="auto"/>
      </w:divBdr>
    </w:div>
    <w:div w:id="1401322543">
      <w:bodyDiv w:val="1"/>
      <w:marLeft w:val="0"/>
      <w:marRight w:val="0"/>
      <w:marTop w:val="0"/>
      <w:marBottom w:val="0"/>
      <w:divBdr>
        <w:top w:val="none" w:sz="0" w:space="0" w:color="auto"/>
        <w:left w:val="none" w:sz="0" w:space="0" w:color="auto"/>
        <w:bottom w:val="none" w:sz="0" w:space="0" w:color="auto"/>
        <w:right w:val="none" w:sz="0" w:space="0" w:color="auto"/>
      </w:divBdr>
    </w:div>
    <w:div w:id="1402017311">
      <w:bodyDiv w:val="1"/>
      <w:marLeft w:val="0"/>
      <w:marRight w:val="0"/>
      <w:marTop w:val="0"/>
      <w:marBottom w:val="0"/>
      <w:divBdr>
        <w:top w:val="none" w:sz="0" w:space="0" w:color="auto"/>
        <w:left w:val="none" w:sz="0" w:space="0" w:color="auto"/>
        <w:bottom w:val="none" w:sz="0" w:space="0" w:color="auto"/>
        <w:right w:val="none" w:sz="0" w:space="0" w:color="auto"/>
      </w:divBdr>
    </w:div>
    <w:div w:id="1402405485">
      <w:bodyDiv w:val="1"/>
      <w:marLeft w:val="0"/>
      <w:marRight w:val="0"/>
      <w:marTop w:val="0"/>
      <w:marBottom w:val="0"/>
      <w:divBdr>
        <w:top w:val="none" w:sz="0" w:space="0" w:color="auto"/>
        <w:left w:val="none" w:sz="0" w:space="0" w:color="auto"/>
        <w:bottom w:val="none" w:sz="0" w:space="0" w:color="auto"/>
        <w:right w:val="none" w:sz="0" w:space="0" w:color="auto"/>
      </w:divBdr>
    </w:div>
    <w:div w:id="1413311479">
      <w:bodyDiv w:val="1"/>
      <w:marLeft w:val="0"/>
      <w:marRight w:val="0"/>
      <w:marTop w:val="0"/>
      <w:marBottom w:val="0"/>
      <w:divBdr>
        <w:top w:val="none" w:sz="0" w:space="0" w:color="auto"/>
        <w:left w:val="none" w:sz="0" w:space="0" w:color="auto"/>
        <w:bottom w:val="none" w:sz="0" w:space="0" w:color="auto"/>
        <w:right w:val="none" w:sz="0" w:space="0" w:color="auto"/>
      </w:divBdr>
    </w:div>
    <w:div w:id="1414081767">
      <w:bodyDiv w:val="1"/>
      <w:marLeft w:val="0"/>
      <w:marRight w:val="0"/>
      <w:marTop w:val="0"/>
      <w:marBottom w:val="0"/>
      <w:divBdr>
        <w:top w:val="none" w:sz="0" w:space="0" w:color="auto"/>
        <w:left w:val="none" w:sz="0" w:space="0" w:color="auto"/>
        <w:bottom w:val="none" w:sz="0" w:space="0" w:color="auto"/>
        <w:right w:val="none" w:sz="0" w:space="0" w:color="auto"/>
      </w:divBdr>
    </w:div>
    <w:div w:id="1416316336">
      <w:bodyDiv w:val="1"/>
      <w:marLeft w:val="0"/>
      <w:marRight w:val="0"/>
      <w:marTop w:val="0"/>
      <w:marBottom w:val="0"/>
      <w:divBdr>
        <w:top w:val="none" w:sz="0" w:space="0" w:color="auto"/>
        <w:left w:val="none" w:sz="0" w:space="0" w:color="auto"/>
        <w:bottom w:val="none" w:sz="0" w:space="0" w:color="auto"/>
        <w:right w:val="none" w:sz="0" w:space="0" w:color="auto"/>
      </w:divBdr>
    </w:div>
    <w:div w:id="1416710081">
      <w:bodyDiv w:val="1"/>
      <w:marLeft w:val="0"/>
      <w:marRight w:val="0"/>
      <w:marTop w:val="0"/>
      <w:marBottom w:val="0"/>
      <w:divBdr>
        <w:top w:val="none" w:sz="0" w:space="0" w:color="auto"/>
        <w:left w:val="none" w:sz="0" w:space="0" w:color="auto"/>
        <w:bottom w:val="none" w:sz="0" w:space="0" w:color="auto"/>
        <w:right w:val="none" w:sz="0" w:space="0" w:color="auto"/>
      </w:divBdr>
    </w:div>
    <w:div w:id="1417555763">
      <w:bodyDiv w:val="1"/>
      <w:marLeft w:val="0"/>
      <w:marRight w:val="0"/>
      <w:marTop w:val="0"/>
      <w:marBottom w:val="0"/>
      <w:divBdr>
        <w:top w:val="none" w:sz="0" w:space="0" w:color="auto"/>
        <w:left w:val="none" w:sz="0" w:space="0" w:color="auto"/>
        <w:bottom w:val="none" w:sz="0" w:space="0" w:color="auto"/>
        <w:right w:val="none" w:sz="0" w:space="0" w:color="auto"/>
      </w:divBdr>
    </w:div>
    <w:div w:id="1419711827">
      <w:bodyDiv w:val="1"/>
      <w:marLeft w:val="0"/>
      <w:marRight w:val="0"/>
      <w:marTop w:val="0"/>
      <w:marBottom w:val="0"/>
      <w:divBdr>
        <w:top w:val="none" w:sz="0" w:space="0" w:color="auto"/>
        <w:left w:val="none" w:sz="0" w:space="0" w:color="auto"/>
        <w:bottom w:val="none" w:sz="0" w:space="0" w:color="auto"/>
        <w:right w:val="none" w:sz="0" w:space="0" w:color="auto"/>
      </w:divBdr>
    </w:div>
    <w:div w:id="1421442554">
      <w:bodyDiv w:val="1"/>
      <w:marLeft w:val="0"/>
      <w:marRight w:val="0"/>
      <w:marTop w:val="0"/>
      <w:marBottom w:val="0"/>
      <w:divBdr>
        <w:top w:val="none" w:sz="0" w:space="0" w:color="auto"/>
        <w:left w:val="none" w:sz="0" w:space="0" w:color="auto"/>
        <w:bottom w:val="none" w:sz="0" w:space="0" w:color="auto"/>
        <w:right w:val="none" w:sz="0" w:space="0" w:color="auto"/>
      </w:divBdr>
    </w:div>
    <w:div w:id="1422334622">
      <w:bodyDiv w:val="1"/>
      <w:marLeft w:val="0"/>
      <w:marRight w:val="0"/>
      <w:marTop w:val="0"/>
      <w:marBottom w:val="0"/>
      <w:divBdr>
        <w:top w:val="none" w:sz="0" w:space="0" w:color="auto"/>
        <w:left w:val="none" w:sz="0" w:space="0" w:color="auto"/>
        <w:bottom w:val="none" w:sz="0" w:space="0" w:color="auto"/>
        <w:right w:val="none" w:sz="0" w:space="0" w:color="auto"/>
      </w:divBdr>
    </w:div>
    <w:div w:id="1435058272">
      <w:bodyDiv w:val="1"/>
      <w:marLeft w:val="0"/>
      <w:marRight w:val="0"/>
      <w:marTop w:val="0"/>
      <w:marBottom w:val="0"/>
      <w:divBdr>
        <w:top w:val="none" w:sz="0" w:space="0" w:color="auto"/>
        <w:left w:val="none" w:sz="0" w:space="0" w:color="auto"/>
        <w:bottom w:val="none" w:sz="0" w:space="0" w:color="auto"/>
        <w:right w:val="none" w:sz="0" w:space="0" w:color="auto"/>
      </w:divBdr>
    </w:div>
    <w:div w:id="1436097182">
      <w:bodyDiv w:val="1"/>
      <w:marLeft w:val="0"/>
      <w:marRight w:val="0"/>
      <w:marTop w:val="0"/>
      <w:marBottom w:val="0"/>
      <w:divBdr>
        <w:top w:val="none" w:sz="0" w:space="0" w:color="auto"/>
        <w:left w:val="none" w:sz="0" w:space="0" w:color="auto"/>
        <w:bottom w:val="none" w:sz="0" w:space="0" w:color="auto"/>
        <w:right w:val="none" w:sz="0" w:space="0" w:color="auto"/>
      </w:divBdr>
    </w:div>
    <w:div w:id="1440687266">
      <w:bodyDiv w:val="1"/>
      <w:marLeft w:val="0"/>
      <w:marRight w:val="0"/>
      <w:marTop w:val="0"/>
      <w:marBottom w:val="0"/>
      <w:divBdr>
        <w:top w:val="none" w:sz="0" w:space="0" w:color="auto"/>
        <w:left w:val="none" w:sz="0" w:space="0" w:color="auto"/>
        <w:bottom w:val="none" w:sz="0" w:space="0" w:color="auto"/>
        <w:right w:val="none" w:sz="0" w:space="0" w:color="auto"/>
      </w:divBdr>
    </w:div>
    <w:div w:id="1447848586">
      <w:bodyDiv w:val="1"/>
      <w:marLeft w:val="0"/>
      <w:marRight w:val="0"/>
      <w:marTop w:val="0"/>
      <w:marBottom w:val="0"/>
      <w:divBdr>
        <w:top w:val="none" w:sz="0" w:space="0" w:color="auto"/>
        <w:left w:val="none" w:sz="0" w:space="0" w:color="auto"/>
        <w:bottom w:val="none" w:sz="0" w:space="0" w:color="auto"/>
        <w:right w:val="none" w:sz="0" w:space="0" w:color="auto"/>
      </w:divBdr>
    </w:div>
    <w:div w:id="1466195393">
      <w:bodyDiv w:val="1"/>
      <w:marLeft w:val="0"/>
      <w:marRight w:val="0"/>
      <w:marTop w:val="0"/>
      <w:marBottom w:val="0"/>
      <w:divBdr>
        <w:top w:val="none" w:sz="0" w:space="0" w:color="auto"/>
        <w:left w:val="none" w:sz="0" w:space="0" w:color="auto"/>
        <w:bottom w:val="none" w:sz="0" w:space="0" w:color="auto"/>
        <w:right w:val="none" w:sz="0" w:space="0" w:color="auto"/>
      </w:divBdr>
    </w:div>
    <w:div w:id="1476333388">
      <w:bodyDiv w:val="1"/>
      <w:marLeft w:val="0"/>
      <w:marRight w:val="0"/>
      <w:marTop w:val="0"/>
      <w:marBottom w:val="0"/>
      <w:divBdr>
        <w:top w:val="none" w:sz="0" w:space="0" w:color="auto"/>
        <w:left w:val="none" w:sz="0" w:space="0" w:color="auto"/>
        <w:bottom w:val="none" w:sz="0" w:space="0" w:color="auto"/>
        <w:right w:val="none" w:sz="0" w:space="0" w:color="auto"/>
      </w:divBdr>
    </w:div>
    <w:div w:id="1479034169">
      <w:bodyDiv w:val="1"/>
      <w:marLeft w:val="0"/>
      <w:marRight w:val="0"/>
      <w:marTop w:val="0"/>
      <w:marBottom w:val="0"/>
      <w:divBdr>
        <w:top w:val="none" w:sz="0" w:space="0" w:color="auto"/>
        <w:left w:val="none" w:sz="0" w:space="0" w:color="auto"/>
        <w:bottom w:val="none" w:sz="0" w:space="0" w:color="auto"/>
        <w:right w:val="none" w:sz="0" w:space="0" w:color="auto"/>
      </w:divBdr>
    </w:div>
    <w:div w:id="1490249280">
      <w:bodyDiv w:val="1"/>
      <w:marLeft w:val="0"/>
      <w:marRight w:val="0"/>
      <w:marTop w:val="0"/>
      <w:marBottom w:val="0"/>
      <w:divBdr>
        <w:top w:val="none" w:sz="0" w:space="0" w:color="auto"/>
        <w:left w:val="none" w:sz="0" w:space="0" w:color="auto"/>
        <w:bottom w:val="none" w:sz="0" w:space="0" w:color="auto"/>
        <w:right w:val="none" w:sz="0" w:space="0" w:color="auto"/>
      </w:divBdr>
    </w:div>
    <w:div w:id="1492404630">
      <w:bodyDiv w:val="1"/>
      <w:marLeft w:val="0"/>
      <w:marRight w:val="0"/>
      <w:marTop w:val="0"/>
      <w:marBottom w:val="0"/>
      <w:divBdr>
        <w:top w:val="none" w:sz="0" w:space="0" w:color="auto"/>
        <w:left w:val="none" w:sz="0" w:space="0" w:color="auto"/>
        <w:bottom w:val="none" w:sz="0" w:space="0" w:color="auto"/>
        <w:right w:val="none" w:sz="0" w:space="0" w:color="auto"/>
      </w:divBdr>
    </w:div>
    <w:div w:id="1500926118">
      <w:bodyDiv w:val="1"/>
      <w:marLeft w:val="0"/>
      <w:marRight w:val="0"/>
      <w:marTop w:val="0"/>
      <w:marBottom w:val="0"/>
      <w:divBdr>
        <w:top w:val="none" w:sz="0" w:space="0" w:color="auto"/>
        <w:left w:val="none" w:sz="0" w:space="0" w:color="auto"/>
        <w:bottom w:val="none" w:sz="0" w:space="0" w:color="auto"/>
        <w:right w:val="none" w:sz="0" w:space="0" w:color="auto"/>
      </w:divBdr>
    </w:div>
    <w:div w:id="1508590830">
      <w:bodyDiv w:val="1"/>
      <w:marLeft w:val="0"/>
      <w:marRight w:val="0"/>
      <w:marTop w:val="0"/>
      <w:marBottom w:val="0"/>
      <w:divBdr>
        <w:top w:val="none" w:sz="0" w:space="0" w:color="auto"/>
        <w:left w:val="none" w:sz="0" w:space="0" w:color="auto"/>
        <w:bottom w:val="none" w:sz="0" w:space="0" w:color="auto"/>
        <w:right w:val="none" w:sz="0" w:space="0" w:color="auto"/>
      </w:divBdr>
    </w:div>
    <w:div w:id="1523591628">
      <w:bodyDiv w:val="1"/>
      <w:marLeft w:val="0"/>
      <w:marRight w:val="0"/>
      <w:marTop w:val="0"/>
      <w:marBottom w:val="0"/>
      <w:divBdr>
        <w:top w:val="none" w:sz="0" w:space="0" w:color="auto"/>
        <w:left w:val="none" w:sz="0" w:space="0" w:color="auto"/>
        <w:bottom w:val="none" w:sz="0" w:space="0" w:color="auto"/>
        <w:right w:val="none" w:sz="0" w:space="0" w:color="auto"/>
      </w:divBdr>
    </w:div>
    <w:div w:id="1539273160">
      <w:bodyDiv w:val="1"/>
      <w:marLeft w:val="0"/>
      <w:marRight w:val="0"/>
      <w:marTop w:val="0"/>
      <w:marBottom w:val="0"/>
      <w:divBdr>
        <w:top w:val="none" w:sz="0" w:space="0" w:color="auto"/>
        <w:left w:val="none" w:sz="0" w:space="0" w:color="auto"/>
        <w:bottom w:val="none" w:sz="0" w:space="0" w:color="auto"/>
        <w:right w:val="none" w:sz="0" w:space="0" w:color="auto"/>
      </w:divBdr>
    </w:div>
    <w:div w:id="1540163088">
      <w:bodyDiv w:val="1"/>
      <w:marLeft w:val="0"/>
      <w:marRight w:val="0"/>
      <w:marTop w:val="0"/>
      <w:marBottom w:val="0"/>
      <w:divBdr>
        <w:top w:val="none" w:sz="0" w:space="0" w:color="auto"/>
        <w:left w:val="none" w:sz="0" w:space="0" w:color="auto"/>
        <w:bottom w:val="none" w:sz="0" w:space="0" w:color="auto"/>
        <w:right w:val="none" w:sz="0" w:space="0" w:color="auto"/>
      </w:divBdr>
    </w:div>
    <w:div w:id="1550071490">
      <w:bodyDiv w:val="1"/>
      <w:marLeft w:val="0"/>
      <w:marRight w:val="0"/>
      <w:marTop w:val="0"/>
      <w:marBottom w:val="0"/>
      <w:divBdr>
        <w:top w:val="none" w:sz="0" w:space="0" w:color="auto"/>
        <w:left w:val="none" w:sz="0" w:space="0" w:color="auto"/>
        <w:bottom w:val="none" w:sz="0" w:space="0" w:color="auto"/>
        <w:right w:val="none" w:sz="0" w:space="0" w:color="auto"/>
      </w:divBdr>
    </w:div>
    <w:div w:id="1550798158">
      <w:bodyDiv w:val="1"/>
      <w:marLeft w:val="0"/>
      <w:marRight w:val="0"/>
      <w:marTop w:val="0"/>
      <w:marBottom w:val="0"/>
      <w:divBdr>
        <w:top w:val="none" w:sz="0" w:space="0" w:color="auto"/>
        <w:left w:val="none" w:sz="0" w:space="0" w:color="auto"/>
        <w:bottom w:val="none" w:sz="0" w:space="0" w:color="auto"/>
        <w:right w:val="none" w:sz="0" w:space="0" w:color="auto"/>
      </w:divBdr>
    </w:div>
    <w:div w:id="1551576099">
      <w:bodyDiv w:val="1"/>
      <w:marLeft w:val="0"/>
      <w:marRight w:val="0"/>
      <w:marTop w:val="0"/>
      <w:marBottom w:val="0"/>
      <w:divBdr>
        <w:top w:val="none" w:sz="0" w:space="0" w:color="auto"/>
        <w:left w:val="none" w:sz="0" w:space="0" w:color="auto"/>
        <w:bottom w:val="none" w:sz="0" w:space="0" w:color="auto"/>
        <w:right w:val="none" w:sz="0" w:space="0" w:color="auto"/>
      </w:divBdr>
    </w:div>
    <w:div w:id="1552615139">
      <w:bodyDiv w:val="1"/>
      <w:marLeft w:val="0"/>
      <w:marRight w:val="0"/>
      <w:marTop w:val="0"/>
      <w:marBottom w:val="0"/>
      <w:divBdr>
        <w:top w:val="none" w:sz="0" w:space="0" w:color="auto"/>
        <w:left w:val="none" w:sz="0" w:space="0" w:color="auto"/>
        <w:bottom w:val="none" w:sz="0" w:space="0" w:color="auto"/>
        <w:right w:val="none" w:sz="0" w:space="0" w:color="auto"/>
      </w:divBdr>
    </w:div>
    <w:div w:id="1566719249">
      <w:bodyDiv w:val="1"/>
      <w:marLeft w:val="0"/>
      <w:marRight w:val="0"/>
      <w:marTop w:val="0"/>
      <w:marBottom w:val="0"/>
      <w:divBdr>
        <w:top w:val="none" w:sz="0" w:space="0" w:color="auto"/>
        <w:left w:val="none" w:sz="0" w:space="0" w:color="auto"/>
        <w:bottom w:val="none" w:sz="0" w:space="0" w:color="auto"/>
        <w:right w:val="none" w:sz="0" w:space="0" w:color="auto"/>
      </w:divBdr>
    </w:div>
    <w:div w:id="1568490501">
      <w:bodyDiv w:val="1"/>
      <w:marLeft w:val="0"/>
      <w:marRight w:val="0"/>
      <w:marTop w:val="0"/>
      <w:marBottom w:val="0"/>
      <w:divBdr>
        <w:top w:val="none" w:sz="0" w:space="0" w:color="auto"/>
        <w:left w:val="none" w:sz="0" w:space="0" w:color="auto"/>
        <w:bottom w:val="none" w:sz="0" w:space="0" w:color="auto"/>
        <w:right w:val="none" w:sz="0" w:space="0" w:color="auto"/>
      </w:divBdr>
    </w:div>
    <w:div w:id="1570193243">
      <w:bodyDiv w:val="1"/>
      <w:marLeft w:val="0"/>
      <w:marRight w:val="0"/>
      <w:marTop w:val="0"/>
      <w:marBottom w:val="0"/>
      <w:divBdr>
        <w:top w:val="none" w:sz="0" w:space="0" w:color="auto"/>
        <w:left w:val="none" w:sz="0" w:space="0" w:color="auto"/>
        <w:bottom w:val="none" w:sz="0" w:space="0" w:color="auto"/>
        <w:right w:val="none" w:sz="0" w:space="0" w:color="auto"/>
      </w:divBdr>
    </w:div>
    <w:div w:id="1578711210">
      <w:bodyDiv w:val="1"/>
      <w:marLeft w:val="0"/>
      <w:marRight w:val="0"/>
      <w:marTop w:val="0"/>
      <w:marBottom w:val="0"/>
      <w:divBdr>
        <w:top w:val="none" w:sz="0" w:space="0" w:color="auto"/>
        <w:left w:val="none" w:sz="0" w:space="0" w:color="auto"/>
        <w:bottom w:val="none" w:sz="0" w:space="0" w:color="auto"/>
        <w:right w:val="none" w:sz="0" w:space="0" w:color="auto"/>
      </w:divBdr>
    </w:div>
    <w:div w:id="1600261446">
      <w:bodyDiv w:val="1"/>
      <w:marLeft w:val="0"/>
      <w:marRight w:val="0"/>
      <w:marTop w:val="0"/>
      <w:marBottom w:val="0"/>
      <w:divBdr>
        <w:top w:val="none" w:sz="0" w:space="0" w:color="auto"/>
        <w:left w:val="none" w:sz="0" w:space="0" w:color="auto"/>
        <w:bottom w:val="none" w:sz="0" w:space="0" w:color="auto"/>
        <w:right w:val="none" w:sz="0" w:space="0" w:color="auto"/>
      </w:divBdr>
    </w:div>
    <w:div w:id="1604072046">
      <w:bodyDiv w:val="1"/>
      <w:marLeft w:val="0"/>
      <w:marRight w:val="0"/>
      <w:marTop w:val="0"/>
      <w:marBottom w:val="0"/>
      <w:divBdr>
        <w:top w:val="none" w:sz="0" w:space="0" w:color="auto"/>
        <w:left w:val="none" w:sz="0" w:space="0" w:color="auto"/>
        <w:bottom w:val="none" w:sz="0" w:space="0" w:color="auto"/>
        <w:right w:val="none" w:sz="0" w:space="0" w:color="auto"/>
      </w:divBdr>
    </w:div>
    <w:div w:id="1618372194">
      <w:bodyDiv w:val="1"/>
      <w:marLeft w:val="0"/>
      <w:marRight w:val="0"/>
      <w:marTop w:val="0"/>
      <w:marBottom w:val="0"/>
      <w:divBdr>
        <w:top w:val="none" w:sz="0" w:space="0" w:color="auto"/>
        <w:left w:val="none" w:sz="0" w:space="0" w:color="auto"/>
        <w:bottom w:val="none" w:sz="0" w:space="0" w:color="auto"/>
        <w:right w:val="none" w:sz="0" w:space="0" w:color="auto"/>
      </w:divBdr>
    </w:div>
    <w:div w:id="1619027164">
      <w:bodyDiv w:val="1"/>
      <w:marLeft w:val="0"/>
      <w:marRight w:val="0"/>
      <w:marTop w:val="0"/>
      <w:marBottom w:val="0"/>
      <w:divBdr>
        <w:top w:val="none" w:sz="0" w:space="0" w:color="auto"/>
        <w:left w:val="none" w:sz="0" w:space="0" w:color="auto"/>
        <w:bottom w:val="none" w:sz="0" w:space="0" w:color="auto"/>
        <w:right w:val="none" w:sz="0" w:space="0" w:color="auto"/>
      </w:divBdr>
    </w:div>
    <w:div w:id="1619723644">
      <w:bodyDiv w:val="1"/>
      <w:marLeft w:val="0"/>
      <w:marRight w:val="0"/>
      <w:marTop w:val="0"/>
      <w:marBottom w:val="0"/>
      <w:divBdr>
        <w:top w:val="none" w:sz="0" w:space="0" w:color="auto"/>
        <w:left w:val="none" w:sz="0" w:space="0" w:color="auto"/>
        <w:bottom w:val="none" w:sz="0" w:space="0" w:color="auto"/>
        <w:right w:val="none" w:sz="0" w:space="0" w:color="auto"/>
      </w:divBdr>
    </w:div>
    <w:div w:id="1623803829">
      <w:bodyDiv w:val="1"/>
      <w:marLeft w:val="0"/>
      <w:marRight w:val="0"/>
      <w:marTop w:val="0"/>
      <w:marBottom w:val="0"/>
      <w:divBdr>
        <w:top w:val="none" w:sz="0" w:space="0" w:color="auto"/>
        <w:left w:val="none" w:sz="0" w:space="0" w:color="auto"/>
        <w:bottom w:val="none" w:sz="0" w:space="0" w:color="auto"/>
        <w:right w:val="none" w:sz="0" w:space="0" w:color="auto"/>
      </w:divBdr>
    </w:div>
    <w:div w:id="1631283846">
      <w:bodyDiv w:val="1"/>
      <w:marLeft w:val="0"/>
      <w:marRight w:val="0"/>
      <w:marTop w:val="0"/>
      <w:marBottom w:val="0"/>
      <w:divBdr>
        <w:top w:val="none" w:sz="0" w:space="0" w:color="auto"/>
        <w:left w:val="none" w:sz="0" w:space="0" w:color="auto"/>
        <w:bottom w:val="none" w:sz="0" w:space="0" w:color="auto"/>
        <w:right w:val="none" w:sz="0" w:space="0" w:color="auto"/>
      </w:divBdr>
    </w:div>
    <w:div w:id="1632789672">
      <w:bodyDiv w:val="1"/>
      <w:marLeft w:val="0"/>
      <w:marRight w:val="0"/>
      <w:marTop w:val="0"/>
      <w:marBottom w:val="0"/>
      <w:divBdr>
        <w:top w:val="none" w:sz="0" w:space="0" w:color="auto"/>
        <w:left w:val="none" w:sz="0" w:space="0" w:color="auto"/>
        <w:bottom w:val="none" w:sz="0" w:space="0" w:color="auto"/>
        <w:right w:val="none" w:sz="0" w:space="0" w:color="auto"/>
      </w:divBdr>
    </w:div>
    <w:div w:id="1633560961">
      <w:bodyDiv w:val="1"/>
      <w:marLeft w:val="0"/>
      <w:marRight w:val="0"/>
      <w:marTop w:val="0"/>
      <w:marBottom w:val="0"/>
      <w:divBdr>
        <w:top w:val="none" w:sz="0" w:space="0" w:color="auto"/>
        <w:left w:val="none" w:sz="0" w:space="0" w:color="auto"/>
        <w:bottom w:val="none" w:sz="0" w:space="0" w:color="auto"/>
        <w:right w:val="none" w:sz="0" w:space="0" w:color="auto"/>
      </w:divBdr>
    </w:div>
    <w:div w:id="1634097796">
      <w:bodyDiv w:val="1"/>
      <w:marLeft w:val="0"/>
      <w:marRight w:val="0"/>
      <w:marTop w:val="0"/>
      <w:marBottom w:val="0"/>
      <w:divBdr>
        <w:top w:val="none" w:sz="0" w:space="0" w:color="auto"/>
        <w:left w:val="none" w:sz="0" w:space="0" w:color="auto"/>
        <w:bottom w:val="none" w:sz="0" w:space="0" w:color="auto"/>
        <w:right w:val="none" w:sz="0" w:space="0" w:color="auto"/>
      </w:divBdr>
    </w:div>
    <w:div w:id="1640912386">
      <w:bodyDiv w:val="1"/>
      <w:marLeft w:val="0"/>
      <w:marRight w:val="0"/>
      <w:marTop w:val="0"/>
      <w:marBottom w:val="0"/>
      <w:divBdr>
        <w:top w:val="none" w:sz="0" w:space="0" w:color="auto"/>
        <w:left w:val="none" w:sz="0" w:space="0" w:color="auto"/>
        <w:bottom w:val="none" w:sz="0" w:space="0" w:color="auto"/>
        <w:right w:val="none" w:sz="0" w:space="0" w:color="auto"/>
      </w:divBdr>
    </w:div>
    <w:div w:id="1643343393">
      <w:bodyDiv w:val="1"/>
      <w:marLeft w:val="0"/>
      <w:marRight w:val="0"/>
      <w:marTop w:val="0"/>
      <w:marBottom w:val="0"/>
      <w:divBdr>
        <w:top w:val="none" w:sz="0" w:space="0" w:color="auto"/>
        <w:left w:val="none" w:sz="0" w:space="0" w:color="auto"/>
        <w:bottom w:val="none" w:sz="0" w:space="0" w:color="auto"/>
        <w:right w:val="none" w:sz="0" w:space="0" w:color="auto"/>
      </w:divBdr>
    </w:div>
    <w:div w:id="1643728132">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44576368">
      <w:bodyDiv w:val="1"/>
      <w:marLeft w:val="0"/>
      <w:marRight w:val="0"/>
      <w:marTop w:val="0"/>
      <w:marBottom w:val="0"/>
      <w:divBdr>
        <w:top w:val="none" w:sz="0" w:space="0" w:color="auto"/>
        <w:left w:val="none" w:sz="0" w:space="0" w:color="auto"/>
        <w:bottom w:val="none" w:sz="0" w:space="0" w:color="auto"/>
        <w:right w:val="none" w:sz="0" w:space="0" w:color="auto"/>
      </w:divBdr>
    </w:div>
    <w:div w:id="1648168822">
      <w:bodyDiv w:val="1"/>
      <w:marLeft w:val="0"/>
      <w:marRight w:val="0"/>
      <w:marTop w:val="0"/>
      <w:marBottom w:val="0"/>
      <w:divBdr>
        <w:top w:val="none" w:sz="0" w:space="0" w:color="auto"/>
        <w:left w:val="none" w:sz="0" w:space="0" w:color="auto"/>
        <w:bottom w:val="none" w:sz="0" w:space="0" w:color="auto"/>
        <w:right w:val="none" w:sz="0" w:space="0" w:color="auto"/>
      </w:divBdr>
    </w:div>
    <w:div w:id="1653171190">
      <w:bodyDiv w:val="1"/>
      <w:marLeft w:val="0"/>
      <w:marRight w:val="0"/>
      <w:marTop w:val="0"/>
      <w:marBottom w:val="0"/>
      <w:divBdr>
        <w:top w:val="none" w:sz="0" w:space="0" w:color="auto"/>
        <w:left w:val="none" w:sz="0" w:space="0" w:color="auto"/>
        <w:bottom w:val="none" w:sz="0" w:space="0" w:color="auto"/>
        <w:right w:val="none" w:sz="0" w:space="0" w:color="auto"/>
      </w:divBdr>
    </w:div>
    <w:div w:id="1654724650">
      <w:bodyDiv w:val="1"/>
      <w:marLeft w:val="0"/>
      <w:marRight w:val="0"/>
      <w:marTop w:val="0"/>
      <w:marBottom w:val="0"/>
      <w:divBdr>
        <w:top w:val="none" w:sz="0" w:space="0" w:color="auto"/>
        <w:left w:val="none" w:sz="0" w:space="0" w:color="auto"/>
        <w:bottom w:val="none" w:sz="0" w:space="0" w:color="auto"/>
        <w:right w:val="none" w:sz="0" w:space="0" w:color="auto"/>
      </w:divBdr>
    </w:div>
    <w:div w:id="1656254974">
      <w:bodyDiv w:val="1"/>
      <w:marLeft w:val="0"/>
      <w:marRight w:val="0"/>
      <w:marTop w:val="0"/>
      <w:marBottom w:val="0"/>
      <w:divBdr>
        <w:top w:val="none" w:sz="0" w:space="0" w:color="auto"/>
        <w:left w:val="none" w:sz="0" w:space="0" w:color="auto"/>
        <w:bottom w:val="none" w:sz="0" w:space="0" w:color="auto"/>
        <w:right w:val="none" w:sz="0" w:space="0" w:color="auto"/>
      </w:divBdr>
    </w:div>
    <w:div w:id="1665087721">
      <w:bodyDiv w:val="1"/>
      <w:marLeft w:val="0"/>
      <w:marRight w:val="0"/>
      <w:marTop w:val="0"/>
      <w:marBottom w:val="0"/>
      <w:divBdr>
        <w:top w:val="none" w:sz="0" w:space="0" w:color="auto"/>
        <w:left w:val="none" w:sz="0" w:space="0" w:color="auto"/>
        <w:bottom w:val="none" w:sz="0" w:space="0" w:color="auto"/>
        <w:right w:val="none" w:sz="0" w:space="0" w:color="auto"/>
      </w:divBdr>
    </w:div>
    <w:div w:id="1669360293">
      <w:bodyDiv w:val="1"/>
      <w:marLeft w:val="0"/>
      <w:marRight w:val="0"/>
      <w:marTop w:val="0"/>
      <w:marBottom w:val="0"/>
      <w:divBdr>
        <w:top w:val="none" w:sz="0" w:space="0" w:color="auto"/>
        <w:left w:val="none" w:sz="0" w:space="0" w:color="auto"/>
        <w:bottom w:val="none" w:sz="0" w:space="0" w:color="auto"/>
        <w:right w:val="none" w:sz="0" w:space="0" w:color="auto"/>
      </w:divBdr>
    </w:div>
    <w:div w:id="1671712751">
      <w:bodyDiv w:val="1"/>
      <w:marLeft w:val="0"/>
      <w:marRight w:val="0"/>
      <w:marTop w:val="0"/>
      <w:marBottom w:val="0"/>
      <w:divBdr>
        <w:top w:val="none" w:sz="0" w:space="0" w:color="auto"/>
        <w:left w:val="none" w:sz="0" w:space="0" w:color="auto"/>
        <w:bottom w:val="none" w:sz="0" w:space="0" w:color="auto"/>
        <w:right w:val="none" w:sz="0" w:space="0" w:color="auto"/>
      </w:divBdr>
    </w:div>
    <w:div w:id="1677685617">
      <w:bodyDiv w:val="1"/>
      <w:marLeft w:val="0"/>
      <w:marRight w:val="0"/>
      <w:marTop w:val="0"/>
      <w:marBottom w:val="0"/>
      <w:divBdr>
        <w:top w:val="none" w:sz="0" w:space="0" w:color="auto"/>
        <w:left w:val="none" w:sz="0" w:space="0" w:color="auto"/>
        <w:bottom w:val="none" w:sz="0" w:space="0" w:color="auto"/>
        <w:right w:val="none" w:sz="0" w:space="0" w:color="auto"/>
      </w:divBdr>
    </w:div>
    <w:div w:id="1677686810">
      <w:bodyDiv w:val="1"/>
      <w:marLeft w:val="0"/>
      <w:marRight w:val="0"/>
      <w:marTop w:val="0"/>
      <w:marBottom w:val="0"/>
      <w:divBdr>
        <w:top w:val="none" w:sz="0" w:space="0" w:color="auto"/>
        <w:left w:val="none" w:sz="0" w:space="0" w:color="auto"/>
        <w:bottom w:val="none" w:sz="0" w:space="0" w:color="auto"/>
        <w:right w:val="none" w:sz="0" w:space="0" w:color="auto"/>
      </w:divBdr>
    </w:div>
    <w:div w:id="1683431421">
      <w:bodyDiv w:val="1"/>
      <w:marLeft w:val="0"/>
      <w:marRight w:val="0"/>
      <w:marTop w:val="0"/>
      <w:marBottom w:val="0"/>
      <w:divBdr>
        <w:top w:val="none" w:sz="0" w:space="0" w:color="auto"/>
        <w:left w:val="none" w:sz="0" w:space="0" w:color="auto"/>
        <w:bottom w:val="none" w:sz="0" w:space="0" w:color="auto"/>
        <w:right w:val="none" w:sz="0" w:space="0" w:color="auto"/>
      </w:divBdr>
    </w:div>
    <w:div w:id="1689940690">
      <w:bodyDiv w:val="1"/>
      <w:marLeft w:val="0"/>
      <w:marRight w:val="0"/>
      <w:marTop w:val="0"/>
      <w:marBottom w:val="0"/>
      <w:divBdr>
        <w:top w:val="none" w:sz="0" w:space="0" w:color="auto"/>
        <w:left w:val="none" w:sz="0" w:space="0" w:color="auto"/>
        <w:bottom w:val="none" w:sz="0" w:space="0" w:color="auto"/>
        <w:right w:val="none" w:sz="0" w:space="0" w:color="auto"/>
      </w:divBdr>
    </w:div>
    <w:div w:id="1696080248">
      <w:bodyDiv w:val="1"/>
      <w:marLeft w:val="0"/>
      <w:marRight w:val="0"/>
      <w:marTop w:val="0"/>
      <w:marBottom w:val="0"/>
      <w:divBdr>
        <w:top w:val="none" w:sz="0" w:space="0" w:color="auto"/>
        <w:left w:val="none" w:sz="0" w:space="0" w:color="auto"/>
        <w:bottom w:val="none" w:sz="0" w:space="0" w:color="auto"/>
        <w:right w:val="none" w:sz="0" w:space="0" w:color="auto"/>
      </w:divBdr>
    </w:div>
    <w:div w:id="1708992644">
      <w:bodyDiv w:val="1"/>
      <w:marLeft w:val="0"/>
      <w:marRight w:val="0"/>
      <w:marTop w:val="0"/>
      <w:marBottom w:val="0"/>
      <w:divBdr>
        <w:top w:val="none" w:sz="0" w:space="0" w:color="auto"/>
        <w:left w:val="none" w:sz="0" w:space="0" w:color="auto"/>
        <w:bottom w:val="none" w:sz="0" w:space="0" w:color="auto"/>
        <w:right w:val="none" w:sz="0" w:space="0" w:color="auto"/>
      </w:divBdr>
    </w:div>
    <w:div w:id="1709523520">
      <w:bodyDiv w:val="1"/>
      <w:marLeft w:val="0"/>
      <w:marRight w:val="0"/>
      <w:marTop w:val="0"/>
      <w:marBottom w:val="0"/>
      <w:divBdr>
        <w:top w:val="none" w:sz="0" w:space="0" w:color="auto"/>
        <w:left w:val="none" w:sz="0" w:space="0" w:color="auto"/>
        <w:bottom w:val="none" w:sz="0" w:space="0" w:color="auto"/>
        <w:right w:val="none" w:sz="0" w:space="0" w:color="auto"/>
      </w:divBdr>
    </w:div>
    <w:div w:id="1712267900">
      <w:bodyDiv w:val="1"/>
      <w:marLeft w:val="0"/>
      <w:marRight w:val="0"/>
      <w:marTop w:val="0"/>
      <w:marBottom w:val="0"/>
      <w:divBdr>
        <w:top w:val="none" w:sz="0" w:space="0" w:color="auto"/>
        <w:left w:val="none" w:sz="0" w:space="0" w:color="auto"/>
        <w:bottom w:val="none" w:sz="0" w:space="0" w:color="auto"/>
        <w:right w:val="none" w:sz="0" w:space="0" w:color="auto"/>
      </w:divBdr>
    </w:div>
    <w:div w:id="1713581213">
      <w:bodyDiv w:val="1"/>
      <w:marLeft w:val="0"/>
      <w:marRight w:val="0"/>
      <w:marTop w:val="0"/>
      <w:marBottom w:val="0"/>
      <w:divBdr>
        <w:top w:val="none" w:sz="0" w:space="0" w:color="auto"/>
        <w:left w:val="none" w:sz="0" w:space="0" w:color="auto"/>
        <w:bottom w:val="none" w:sz="0" w:space="0" w:color="auto"/>
        <w:right w:val="none" w:sz="0" w:space="0" w:color="auto"/>
      </w:divBdr>
    </w:div>
    <w:div w:id="1719669956">
      <w:bodyDiv w:val="1"/>
      <w:marLeft w:val="0"/>
      <w:marRight w:val="0"/>
      <w:marTop w:val="0"/>
      <w:marBottom w:val="0"/>
      <w:divBdr>
        <w:top w:val="none" w:sz="0" w:space="0" w:color="auto"/>
        <w:left w:val="none" w:sz="0" w:space="0" w:color="auto"/>
        <w:bottom w:val="none" w:sz="0" w:space="0" w:color="auto"/>
        <w:right w:val="none" w:sz="0" w:space="0" w:color="auto"/>
      </w:divBdr>
    </w:div>
    <w:div w:id="1723821412">
      <w:bodyDiv w:val="1"/>
      <w:marLeft w:val="0"/>
      <w:marRight w:val="0"/>
      <w:marTop w:val="0"/>
      <w:marBottom w:val="0"/>
      <w:divBdr>
        <w:top w:val="none" w:sz="0" w:space="0" w:color="auto"/>
        <w:left w:val="none" w:sz="0" w:space="0" w:color="auto"/>
        <w:bottom w:val="none" w:sz="0" w:space="0" w:color="auto"/>
        <w:right w:val="none" w:sz="0" w:space="0" w:color="auto"/>
      </w:divBdr>
    </w:div>
    <w:div w:id="1729917515">
      <w:bodyDiv w:val="1"/>
      <w:marLeft w:val="0"/>
      <w:marRight w:val="0"/>
      <w:marTop w:val="0"/>
      <w:marBottom w:val="0"/>
      <w:divBdr>
        <w:top w:val="none" w:sz="0" w:space="0" w:color="auto"/>
        <w:left w:val="none" w:sz="0" w:space="0" w:color="auto"/>
        <w:bottom w:val="none" w:sz="0" w:space="0" w:color="auto"/>
        <w:right w:val="none" w:sz="0" w:space="0" w:color="auto"/>
      </w:divBdr>
    </w:div>
    <w:div w:id="1733189954">
      <w:bodyDiv w:val="1"/>
      <w:marLeft w:val="0"/>
      <w:marRight w:val="0"/>
      <w:marTop w:val="0"/>
      <w:marBottom w:val="0"/>
      <w:divBdr>
        <w:top w:val="none" w:sz="0" w:space="0" w:color="auto"/>
        <w:left w:val="none" w:sz="0" w:space="0" w:color="auto"/>
        <w:bottom w:val="none" w:sz="0" w:space="0" w:color="auto"/>
        <w:right w:val="none" w:sz="0" w:space="0" w:color="auto"/>
      </w:divBdr>
    </w:div>
    <w:div w:id="1736513486">
      <w:bodyDiv w:val="1"/>
      <w:marLeft w:val="0"/>
      <w:marRight w:val="0"/>
      <w:marTop w:val="0"/>
      <w:marBottom w:val="0"/>
      <w:divBdr>
        <w:top w:val="none" w:sz="0" w:space="0" w:color="auto"/>
        <w:left w:val="none" w:sz="0" w:space="0" w:color="auto"/>
        <w:bottom w:val="none" w:sz="0" w:space="0" w:color="auto"/>
        <w:right w:val="none" w:sz="0" w:space="0" w:color="auto"/>
      </w:divBdr>
    </w:div>
    <w:div w:id="1748308795">
      <w:bodyDiv w:val="1"/>
      <w:marLeft w:val="0"/>
      <w:marRight w:val="0"/>
      <w:marTop w:val="0"/>
      <w:marBottom w:val="0"/>
      <w:divBdr>
        <w:top w:val="none" w:sz="0" w:space="0" w:color="auto"/>
        <w:left w:val="none" w:sz="0" w:space="0" w:color="auto"/>
        <w:bottom w:val="none" w:sz="0" w:space="0" w:color="auto"/>
        <w:right w:val="none" w:sz="0" w:space="0" w:color="auto"/>
      </w:divBdr>
    </w:div>
    <w:div w:id="1748847411">
      <w:bodyDiv w:val="1"/>
      <w:marLeft w:val="0"/>
      <w:marRight w:val="0"/>
      <w:marTop w:val="0"/>
      <w:marBottom w:val="0"/>
      <w:divBdr>
        <w:top w:val="none" w:sz="0" w:space="0" w:color="auto"/>
        <w:left w:val="none" w:sz="0" w:space="0" w:color="auto"/>
        <w:bottom w:val="none" w:sz="0" w:space="0" w:color="auto"/>
        <w:right w:val="none" w:sz="0" w:space="0" w:color="auto"/>
      </w:divBdr>
    </w:div>
    <w:div w:id="1761944030">
      <w:bodyDiv w:val="1"/>
      <w:marLeft w:val="0"/>
      <w:marRight w:val="0"/>
      <w:marTop w:val="0"/>
      <w:marBottom w:val="0"/>
      <w:divBdr>
        <w:top w:val="none" w:sz="0" w:space="0" w:color="auto"/>
        <w:left w:val="none" w:sz="0" w:space="0" w:color="auto"/>
        <w:bottom w:val="none" w:sz="0" w:space="0" w:color="auto"/>
        <w:right w:val="none" w:sz="0" w:space="0" w:color="auto"/>
      </w:divBdr>
    </w:div>
    <w:div w:id="1767312578">
      <w:bodyDiv w:val="1"/>
      <w:marLeft w:val="0"/>
      <w:marRight w:val="0"/>
      <w:marTop w:val="0"/>
      <w:marBottom w:val="0"/>
      <w:divBdr>
        <w:top w:val="none" w:sz="0" w:space="0" w:color="auto"/>
        <w:left w:val="none" w:sz="0" w:space="0" w:color="auto"/>
        <w:bottom w:val="none" w:sz="0" w:space="0" w:color="auto"/>
        <w:right w:val="none" w:sz="0" w:space="0" w:color="auto"/>
      </w:divBdr>
    </w:div>
    <w:div w:id="1773553373">
      <w:bodyDiv w:val="1"/>
      <w:marLeft w:val="0"/>
      <w:marRight w:val="0"/>
      <w:marTop w:val="0"/>
      <w:marBottom w:val="0"/>
      <w:divBdr>
        <w:top w:val="none" w:sz="0" w:space="0" w:color="auto"/>
        <w:left w:val="none" w:sz="0" w:space="0" w:color="auto"/>
        <w:bottom w:val="none" w:sz="0" w:space="0" w:color="auto"/>
        <w:right w:val="none" w:sz="0" w:space="0" w:color="auto"/>
      </w:divBdr>
    </w:div>
    <w:div w:id="1778452843">
      <w:bodyDiv w:val="1"/>
      <w:marLeft w:val="0"/>
      <w:marRight w:val="0"/>
      <w:marTop w:val="0"/>
      <w:marBottom w:val="0"/>
      <w:divBdr>
        <w:top w:val="none" w:sz="0" w:space="0" w:color="auto"/>
        <w:left w:val="none" w:sz="0" w:space="0" w:color="auto"/>
        <w:bottom w:val="none" w:sz="0" w:space="0" w:color="auto"/>
        <w:right w:val="none" w:sz="0" w:space="0" w:color="auto"/>
      </w:divBdr>
    </w:div>
    <w:div w:id="1779134054">
      <w:bodyDiv w:val="1"/>
      <w:marLeft w:val="0"/>
      <w:marRight w:val="0"/>
      <w:marTop w:val="0"/>
      <w:marBottom w:val="0"/>
      <w:divBdr>
        <w:top w:val="none" w:sz="0" w:space="0" w:color="auto"/>
        <w:left w:val="none" w:sz="0" w:space="0" w:color="auto"/>
        <w:bottom w:val="none" w:sz="0" w:space="0" w:color="auto"/>
        <w:right w:val="none" w:sz="0" w:space="0" w:color="auto"/>
      </w:divBdr>
    </w:div>
    <w:div w:id="1779175602">
      <w:bodyDiv w:val="1"/>
      <w:marLeft w:val="0"/>
      <w:marRight w:val="0"/>
      <w:marTop w:val="0"/>
      <w:marBottom w:val="0"/>
      <w:divBdr>
        <w:top w:val="none" w:sz="0" w:space="0" w:color="auto"/>
        <w:left w:val="none" w:sz="0" w:space="0" w:color="auto"/>
        <w:bottom w:val="none" w:sz="0" w:space="0" w:color="auto"/>
        <w:right w:val="none" w:sz="0" w:space="0" w:color="auto"/>
      </w:divBdr>
    </w:div>
    <w:div w:id="1780176873">
      <w:bodyDiv w:val="1"/>
      <w:marLeft w:val="0"/>
      <w:marRight w:val="0"/>
      <w:marTop w:val="0"/>
      <w:marBottom w:val="0"/>
      <w:divBdr>
        <w:top w:val="none" w:sz="0" w:space="0" w:color="auto"/>
        <w:left w:val="none" w:sz="0" w:space="0" w:color="auto"/>
        <w:bottom w:val="none" w:sz="0" w:space="0" w:color="auto"/>
        <w:right w:val="none" w:sz="0" w:space="0" w:color="auto"/>
      </w:divBdr>
    </w:div>
    <w:div w:id="1782529971">
      <w:bodyDiv w:val="1"/>
      <w:marLeft w:val="0"/>
      <w:marRight w:val="0"/>
      <w:marTop w:val="0"/>
      <w:marBottom w:val="0"/>
      <w:divBdr>
        <w:top w:val="none" w:sz="0" w:space="0" w:color="auto"/>
        <w:left w:val="none" w:sz="0" w:space="0" w:color="auto"/>
        <w:bottom w:val="none" w:sz="0" w:space="0" w:color="auto"/>
        <w:right w:val="none" w:sz="0" w:space="0" w:color="auto"/>
      </w:divBdr>
    </w:div>
    <w:div w:id="1782914986">
      <w:bodyDiv w:val="1"/>
      <w:marLeft w:val="0"/>
      <w:marRight w:val="0"/>
      <w:marTop w:val="0"/>
      <w:marBottom w:val="0"/>
      <w:divBdr>
        <w:top w:val="none" w:sz="0" w:space="0" w:color="auto"/>
        <w:left w:val="none" w:sz="0" w:space="0" w:color="auto"/>
        <w:bottom w:val="none" w:sz="0" w:space="0" w:color="auto"/>
        <w:right w:val="none" w:sz="0" w:space="0" w:color="auto"/>
      </w:divBdr>
    </w:div>
    <w:div w:id="1789275591">
      <w:bodyDiv w:val="1"/>
      <w:marLeft w:val="0"/>
      <w:marRight w:val="0"/>
      <w:marTop w:val="0"/>
      <w:marBottom w:val="0"/>
      <w:divBdr>
        <w:top w:val="none" w:sz="0" w:space="0" w:color="auto"/>
        <w:left w:val="none" w:sz="0" w:space="0" w:color="auto"/>
        <w:bottom w:val="none" w:sz="0" w:space="0" w:color="auto"/>
        <w:right w:val="none" w:sz="0" w:space="0" w:color="auto"/>
      </w:divBdr>
    </w:div>
    <w:div w:id="1794909194">
      <w:bodyDiv w:val="1"/>
      <w:marLeft w:val="0"/>
      <w:marRight w:val="0"/>
      <w:marTop w:val="0"/>
      <w:marBottom w:val="0"/>
      <w:divBdr>
        <w:top w:val="none" w:sz="0" w:space="0" w:color="auto"/>
        <w:left w:val="none" w:sz="0" w:space="0" w:color="auto"/>
        <w:bottom w:val="none" w:sz="0" w:space="0" w:color="auto"/>
        <w:right w:val="none" w:sz="0" w:space="0" w:color="auto"/>
      </w:divBdr>
    </w:div>
    <w:div w:id="1796826398">
      <w:bodyDiv w:val="1"/>
      <w:marLeft w:val="0"/>
      <w:marRight w:val="0"/>
      <w:marTop w:val="0"/>
      <w:marBottom w:val="0"/>
      <w:divBdr>
        <w:top w:val="none" w:sz="0" w:space="0" w:color="auto"/>
        <w:left w:val="none" w:sz="0" w:space="0" w:color="auto"/>
        <w:bottom w:val="none" w:sz="0" w:space="0" w:color="auto"/>
        <w:right w:val="none" w:sz="0" w:space="0" w:color="auto"/>
      </w:divBdr>
    </w:div>
    <w:div w:id="1798327907">
      <w:bodyDiv w:val="1"/>
      <w:marLeft w:val="0"/>
      <w:marRight w:val="0"/>
      <w:marTop w:val="0"/>
      <w:marBottom w:val="0"/>
      <w:divBdr>
        <w:top w:val="none" w:sz="0" w:space="0" w:color="auto"/>
        <w:left w:val="none" w:sz="0" w:space="0" w:color="auto"/>
        <w:bottom w:val="none" w:sz="0" w:space="0" w:color="auto"/>
        <w:right w:val="none" w:sz="0" w:space="0" w:color="auto"/>
      </w:divBdr>
    </w:div>
    <w:div w:id="1798838471">
      <w:bodyDiv w:val="1"/>
      <w:marLeft w:val="0"/>
      <w:marRight w:val="0"/>
      <w:marTop w:val="0"/>
      <w:marBottom w:val="0"/>
      <w:divBdr>
        <w:top w:val="none" w:sz="0" w:space="0" w:color="auto"/>
        <w:left w:val="none" w:sz="0" w:space="0" w:color="auto"/>
        <w:bottom w:val="none" w:sz="0" w:space="0" w:color="auto"/>
        <w:right w:val="none" w:sz="0" w:space="0" w:color="auto"/>
      </w:divBdr>
    </w:div>
    <w:div w:id="1805542921">
      <w:bodyDiv w:val="1"/>
      <w:marLeft w:val="0"/>
      <w:marRight w:val="0"/>
      <w:marTop w:val="0"/>
      <w:marBottom w:val="0"/>
      <w:divBdr>
        <w:top w:val="none" w:sz="0" w:space="0" w:color="auto"/>
        <w:left w:val="none" w:sz="0" w:space="0" w:color="auto"/>
        <w:bottom w:val="none" w:sz="0" w:space="0" w:color="auto"/>
        <w:right w:val="none" w:sz="0" w:space="0" w:color="auto"/>
      </w:divBdr>
    </w:div>
    <w:div w:id="1807434667">
      <w:bodyDiv w:val="1"/>
      <w:marLeft w:val="0"/>
      <w:marRight w:val="0"/>
      <w:marTop w:val="0"/>
      <w:marBottom w:val="0"/>
      <w:divBdr>
        <w:top w:val="none" w:sz="0" w:space="0" w:color="auto"/>
        <w:left w:val="none" w:sz="0" w:space="0" w:color="auto"/>
        <w:bottom w:val="none" w:sz="0" w:space="0" w:color="auto"/>
        <w:right w:val="none" w:sz="0" w:space="0" w:color="auto"/>
      </w:divBdr>
    </w:div>
    <w:div w:id="1807548684">
      <w:bodyDiv w:val="1"/>
      <w:marLeft w:val="0"/>
      <w:marRight w:val="0"/>
      <w:marTop w:val="0"/>
      <w:marBottom w:val="0"/>
      <w:divBdr>
        <w:top w:val="none" w:sz="0" w:space="0" w:color="auto"/>
        <w:left w:val="none" w:sz="0" w:space="0" w:color="auto"/>
        <w:bottom w:val="none" w:sz="0" w:space="0" w:color="auto"/>
        <w:right w:val="none" w:sz="0" w:space="0" w:color="auto"/>
      </w:divBdr>
    </w:div>
    <w:div w:id="1812557569">
      <w:bodyDiv w:val="1"/>
      <w:marLeft w:val="0"/>
      <w:marRight w:val="0"/>
      <w:marTop w:val="0"/>
      <w:marBottom w:val="0"/>
      <w:divBdr>
        <w:top w:val="none" w:sz="0" w:space="0" w:color="auto"/>
        <w:left w:val="none" w:sz="0" w:space="0" w:color="auto"/>
        <w:bottom w:val="none" w:sz="0" w:space="0" w:color="auto"/>
        <w:right w:val="none" w:sz="0" w:space="0" w:color="auto"/>
      </w:divBdr>
    </w:div>
    <w:div w:id="1814522559">
      <w:bodyDiv w:val="1"/>
      <w:marLeft w:val="0"/>
      <w:marRight w:val="0"/>
      <w:marTop w:val="0"/>
      <w:marBottom w:val="0"/>
      <w:divBdr>
        <w:top w:val="none" w:sz="0" w:space="0" w:color="auto"/>
        <w:left w:val="none" w:sz="0" w:space="0" w:color="auto"/>
        <w:bottom w:val="none" w:sz="0" w:space="0" w:color="auto"/>
        <w:right w:val="none" w:sz="0" w:space="0" w:color="auto"/>
      </w:divBdr>
    </w:div>
    <w:div w:id="1819876614">
      <w:bodyDiv w:val="1"/>
      <w:marLeft w:val="0"/>
      <w:marRight w:val="0"/>
      <w:marTop w:val="0"/>
      <w:marBottom w:val="0"/>
      <w:divBdr>
        <w:top w:val="none" w:sz="0" w:space="0" w:color="auto"/>
        <w:left w:val="none" w:sz="0" w:space="0" w:color="auto"/>
        <w:bottom w:val="none" w:sz="0" w:space="0" w:color="auto"/>
        <w:right w:val="none" w:sz="0" w:space="0" w:color="auto"/>
      </w:divBdr>
    </w:div>
    <w:div w:id="1820682914">
      <w:bodyDiv w:val="1"/>
      <w:marLeft w:val="0"/>
      <w:marRight w:val="0"/>
      <w:marTop w:val="0"/>
      <w:marBottom w:val="0"/>
      <w:divBdr>
        <w:top w:val="none" w:sz="0" w:space="0" w:color="auto"/>
        <w:left w:val="none" w:sz="0" w:space="0" w:color="auto"/>
        <w:bottom w:val="none" w:sz="0" w:space="0" w:color="auto"/>
        <w:right w:val="none" w:sz="0" w:space="0" w:color="auto"/>
      </w:divBdr>
    </w:div>
    <w:div w:id="1822111623">
      <w:bodyDiv w:val="1"/>
      <w:marLeft w:val="0"/>
      <w:marRight w:val="0"/>
      <w:marTop w:val="0"/>
      <w:marBottom w:val="0"/>
      <w:divBdr>
        <w:top w:val="none" w:sz="0" w:space="0" w:color="auto"/>
        <w:left w:val="none" w:sz="0" w:space="0" w:color="auto"/>
        <w:bottom w:val="none" w:sz="0" w:space="0" w:color="auto"/>
        <w:right w:val="none" w:sz="0" w:space="0" w:color="auto"/>
      </w:divBdr>
    </w:div>
    <w:div w:id="1828284976">
      <w:bodyDiv w:val="1"/>
      <w:marLeft w:val="0"/>
      <w:marRight w:val="0"/>
      <w:marTop w:val="0"/>
      <w:marBottom w:val="0"/>
      <w:divBdr>
        <w:top w:val="none" w:sz="0" w:space="0" w:color="auto"/>
        <w:left w:val="none" w:sz="0" w:space="0" w:color="auto"/>
        <w:bottom w:val="none" w:sz="0" w:space="0" w:color="auto"/>
        <w:right w:val="none" w:sz="0" w:space="0" w:color="auto"/>
      </w:divBdr>
    </w:div>
    <w:div w:id="1829444421">
      <w:bodyDiv w:val="1"/>
      <w:marLeft w:val="0"/>
      <w:marRight w:val="0"/>
      <w:marTop w:val="0"/>
      <w:marBottom w:val="0"/>
      <w:divBdr>
        <w:top w:val="none" w:sz="0" w:space="0" w:color="auto"/>
        <w:left w:val="none" w:sz="0" w:space="0" w:color="auto"/>
        <w:bottom w:val="none" w:sz="0" w:space="0" w:color="auto"/>
        <w:right w:val="none" w:sz="0" w:space="0" w:color="auto"/>
      </w:divBdr>
    </w:div>
    <w:div w:id="1843735498">
      <w:bodyDiv w:val="1"/>
      <w:marLeft w:val="0"/>
      <w:marRight w:val="0"/>
      <w:marTop w:val="0"/>
      <w:marBottom w:val="0"/>
      <w:divBdr>
        <w:top w:val="none" w:sz="0" w:space="0" w:color="auto"/>
        <w:left w:val="none" w:sz="0" w:space="0" w:color="auto"/>
        <w:bottom w:val="none" w:sz="0" w:space="0" w:color="auto"/>
        <w:right w:val="none" w:sz="0" w:space="0" w:color="auto"/>
      </w:divBdr>
    </w:div>
    <w:div w:id="1848665867">
      <w:bodyDiv w:val="1"/>
      <w:marLeft w:val="0"/>
      <w:marRight w:val="0"/>
      <w:marTop w:val="0"/>
      <w:marBottom w:val="0"/>
      <w:divBdr>
        <w:top w:val="none" w:sz="0" w:space="0" w:color="auto"/>
        <w:left w:val="none" w:sz="0" w:space="0" w:color="auto"/>
        <w:bottom w:val="none" w:sz="0" w:space="0" w:color="auto"/>
        <w:right w:val="none" w:sz="0" w:space="0" w:color="auto"/>
      </w:divBdr>
    </w:div>
    <w:div w:id="1852834264">
      <w:bodyDiv w:val="1"/>
      <w:marLeft w:val="0"/>
      <w:marRight w:val="0"/>
      <w:marTop w:val="0"/>
      <w:marBottom w:val="0"/>
      <w:divBdr>
        <w:top w:val="none" w:sz="0" w:space="0" w:color="auto"/>
        <w:left w:val="none" w:sz="0" w:space="0" w:color="auto"/>
        <w:bottom w:val="none" w:sz="0" w:space="0" w:color="auto"/>
        <w:right w:val="none" w:sz="0" w:space="0" w:color="auto"/>
      </w:divBdr>
    </w:div>
    <w:div w:id="1855142883">
      <w:bodyDiv w:val="1"/>
      <w:marLeft w:val="0"/>
      <w:marRight w:val="0"/>
      <w:marTop w:val="0"/>
      <w:marBottom w:val="0"/>
      <w:divBdr>
        <w:top w:val="none" w:sz="0" w:space="0" w:color="auto"/>
        <w:left w:val="none" w:sz="0" w:space="0" w:color="auto"/>
        <w:bottom w:val="none" w:sz="0" w:space="0" w:color="auto"/>
        <w:right w:val="none" w:sz="0" w:space="0" w:color="auto"/>
      </w:divBdr>
    </w:div>
    <w:div w:id="1855147438">
      <w:bodyDiv w:val="1"/>
      <w:marLeft w:val="0"/>
      <w:marRight w:val="0"/>
      <w:marTop w:val="0"/>
      <w:marBottom w:val="0"/>
      <w:divBdr>
        <w:top w:val="none" w:sz="0" w:space="0" w:color="auto"/>
        <w:left w:val="none" w:sz="0" w:space="0" w:color="auto"/>
        <w:bottom w:val="none" w:sz="0" w:space="0" w:color="auto"/>
        <w:right w:val="none" w:sz="0" w:space="0" w:color="auto"/>
      </w:divBdr>
    </w:div>
    <w:div w:id="1855728966">
      <w:bodyDiv w:val="1"/>
      <w:marLeft w:val="0"/>
      <w:marRight w:val="0"/>
      <w:marTop w:val="0"/>
      <w:marBottom w:val="0"/>
      <w:divBdr>
        <w:top w:val="none" w:sz="0" w:space="0" w:color="auto"/>
        <w:left w:val="none" w:sz="0" w:space="0" w:color="auto"/>
        <w:bottom w:val="none" w:sz="0" w:space="0" w:color="auto"/>
        <w:right w:val="none" w:sz="0" w:space="0" w:color="auto"/>
      </w:divBdr>
    </w:div>
    <w:div w:id="1856067545">
      <w:bodyDiv w:val="1"/>
      <w:marLeft w:val="0"/>
      <w:marRight w:val="0"/>
      <w:marTop w:val="0"/>
      <w:marBottom w:val="0"/>
      <w:divBdr>
        <w:top w:val="none" w:sz="0" w:space="0" w:color="auto"/>
        <w:left w:val="none" w:sz="0" w:space="0" w:color="auto"/>
        <w:bottom w:val="none" w:sz="0" w:space="0" w:color="auto"/>
        <w:right w:val="none" w:sz="0" w:space="0" w:color="auto"/>
      </w:divBdr>
    </w:div>
    <w:div w:id="1866483496">
      <w:bodyDiv w:val="1"/>
      <w:marLeft w:val="0"/>
      <w:marRight w:val="0"/>
      <w:marTop w:val="0"/>
      <w:marBottom w:val="0"/>
      <w:divBdr>
        <w:top w:val="none" w:sz="0" w:space="0" w:color="auto"/>
        <w:left w:val="none" w:sz="0" w:space="0" w:color="auto"/>
        <w:bottom w:val="none" w:sz="0" w:space="0" w:color="auto"/>
        <w:right w:val="none" w:sz="0" w:space="0" w:color="auto"/>
      </w:divBdr>
    </w:div>
    <w:div w:id="1879271945">
      <w:bodyDiv w:val="1"/>
      <w:marLeft w:val="0"/>
      <w:marRight w:val="0"/>
      <w:marTop w:val="0"/>
      <w:marBottom w:val="0"/>
      <w:divBdr>
        <w:top w:val="none" w:sz="0" w:space="0" w:color="auto"/>
        <w:left w:val="none" w:sz="0" w:space="0" w:color="auto"/>
        <w:bottom w:val="none" w:sz="0" w:space="0" w:color="auto"/>
        <w:right w:val="none" w:sz="0" w:space="0" w:color="auto"/>
      </w:divBdr>
    </w:div>
    <w:div w:id="1881890673">
      <w:bodyDiv w:val="1"/>
      <w:marLeft w:val="0"/>
      <w:marRight w:val="0"/>
      <w:marTop w:val="0"/>
      <w:marBottom w:val="0"/>
      <w:divBdr>
        <w:top w:val="none" w:sz="0" w:space="0" w:color="auto"/>
        <w:left w:val="none" w:sz="0" w:space="0" w:color="auto"/>
        <w:bottom w:val="none" w:sz="0" w:space="0" w:color="auto"/>
        <w:right w:val="none" w:sz="0" w:space="0" w:color="auto"/>
      </w:divBdr>
    </w:div>
    <w:div w:id="1888182399">
      <w:bodyDiv w:val="1"/>
      <w:marLeft w:val="0"/>
      <w:marRight w:val="0"/>
      <w:marTop w:val="0"/>
      <w:marBottom w:val="0"/>
      <w:divBdr>
        <w:top w:val="none" w:sz="0" w:space="0" w:color="auto"/>
        <w:left w:val="none" w:sz="0" w:space="0" w:color="auto"/>
        <w:bottom w:val="none" w:sz="0" w:space="0" w:color="auto"/>
        <w:right w:val="none" w:sz="0" w:space="0" w:color="auto"/>
      </w:divBdr>
    </w:div>
    <w:div w:id="1889098946">
      <w:bodyDiv w:val="1"/>
      <w:marLeft w:val="0"/>
      <w:marRight w:val="0"/>
      <w:marTop w:val="0"/>
      <w:marBottom w:val="0"/>
      <w:divBdr>
        <w:top w:val="none" w:sz="0" w:space="0" w:color="auto"/>
        <w:left w:val="none" w:sz="0" w:space="0" w:color="auto"/>
        <w:bottom w:val="none" w:sz="0" w:space="0" w:color="auto"/>
        <w:right w:val="none" w:sz="0" w:space="0" w:color="auto"/>
      </w:divBdr>
    </w:div>
    <w:div w:id="1893302024">
      <w:bodyDiv w:val="1"/>
      <w:marLeft w:val="0"/>
      <w:marRight w:val="0"/>
      <w:marTop w:val="0"/>
      <w:marBottom w:val="0"/>
      <w:divBdr>
        <w:top w:val="none" w:sz="0" w:space="0" w:color="auto"/>
        <w:left w:val="none" w:sz="0" w:space="0" w:color="auto"/>
        <w:bottom w:val="none" w:sz="0" w:space="0" w:color="auto"/>
        <w:right w:val="none" w:sz="0" w:space="0" w:color="auto"/>
      </w:divBdr>
    </w:div>
    <w:div w:id="1894803670">
      <w:bodyDiv w:val="1"/>
      <w:marLeft w:val="0"/>
      <w:marRight w:val="0"/>
      <w:marTop w:val="0"/>
      <w:marBottom w:val="0"/>
      <w:divBdr>
        <w:top w:val="none" w:sz="0" w:space="0" w:color="auto"/>
        <w:left w:val="none" w:sz="0" w:space="0" w:color="auto"/>
        <w:bottom w:val="none" w:sz="0" w:space="0" w:color="auto"/>
        <w:right w:val="none" w:sz="0" w:space="0" w:color="auto"/>
      </w:divBdr>
    </w:div>
    <w:div w:id="1905138181">
      <w:bodyDiv w:val="1"/>
      <w:marLeft w:val="0"/>
      <w:marRight w:val="0"/>
      <w:marTop w:val="0"/>
      <w:marBottom w:val="0"/>
      <w:divBdr>
        <w:top w:val="none" w:sz="0" w:space="0" w:color="auto"/>
        <w:left w:val="none" w:sz="0" w:space="0" w:color="auto"/>
        <w:bottom w:val="none" w:sz="0" w:space="0" w:color="auto"/>
        <w:right w:val="none" w:sz="0" w:space="0" w:color="auto"/>
      </w:divBdr>
    </w:div>
    <w:div w:id="1911383450">
      <w:bodyDiv w:val="1"/>
      <w:marLeft w:val="0"/>
      <w:marRight w:val="0"/>
      <w:marTop w:val="0"/>
      <w:marBottom w:val="0"/>
      <w:divBdr>
        <w:top w:val="none" w:sz="0" w:space="0" w:color="auto"/>
        <w:left w:val="none" w:sz="0" w:space="0" w:color="auto"/>
        <w:bottom w:val="none" w:sz="0" w:space="0" w:color="auto"/>
        <w:right w:val="none" w:sz="0" w:space="0" w:color="auto"/>
      </w:divBdr>
    </w:div>
    <w:div w:id="1922178608">
      <w:bodyDiv w:val="1"/>
      <w:marLeft w:val="0"/>
      <w:marRight w:val="0"/>
      <w:marTop w:val="0"/>
      <w:marBottom w:val="0"/>
      <w:divBdr>
        <w:top w:val="none" w:sz="0" w:space="0" w:color="auto"/>
        <w:left w:val="none" w:sz="0" w:space="0" w:color="auto"/>
        <w:bottom w:val="none" w:sz="0" w:space="0" w:color="auto"/>
        <w:right w:val="none" w:sz="0" w:space="0" w:color="auto"/>
      </w:divBdr>
    </w:div>
    <w:div w:id="1930502608">
      <w:bodyDiv w:val="1"/>
      <w:marLeft w:val="0"/>
      <w:marRight w:val="0"/>
      <w:marTop w:val="0"/>
      <w:marBottom w:val="0"/>
      <w:divBdr>
        <w:top w:val="none" w:sz="0" w:space="0" w:color="auto"/>
        <w:left w:val="none" w:sz="0" w:space="0" w:color="auto"/>
        <w:bottom w:val="none" w:sz="0" w:space="0" w:color="auto"/>
        <w:right w:val="none" w:sz="0" w:space="0" w:color="auto"/>
      </w:divBdr>
    </w:div>
    <w:div w:id="1936547960">
      <w:bodyDiv w:val="1"/>
      <w:marLeft w:val="0"/>
      <w:marRight w:val="0"/>
      <w:marTop w:val="0"/>
      <w:marBottom w:val="0"/>
      <w:divBdr>
        <w:top w:val="none" w:sz="0" w:space="0" w:color="auto"/>
        <w:left w:val="none" w:sz="0" w:space="0" w:color="auto"/>
        <w:bottom w:val="none" w:sz="0" w:space="0" w:color="auto"/>
        <w:right w:val="none" w:sz="0" w:space="0" w:color="auto"/>
      </w:divBdr>
    </w:div>
    <w:div w:id="1937244813">
      <w:bodyDiv w:val="1"/>
      <w:marLeft w:val="0"/>
      <w:marRight w:val="0"/>
      <w:marTop w:val="0"/>
      <w:marBottom w:val="0"/>
      <w:divBdr>
        <w:top w:val="none" w:sz="0" w:space="0" w:color="auto"/>
        <w:left w:val="none" w:sz="0" w:space="0" w:color="auto"/>
        <w:bottom w:val="none" w:sz="0" w:space="0" w:color="auto"/>
        <w:right w:val="none" w:sz="0" w:space="0" w:color="auto"/>
      </w:divBdr>
    </w:div>
    <w:div w:id="1939827178">
      <w:bodyDiv w:val="1"/>
      <w:marLeft w:val="0"/>
      <w:marRight w:val="0"/>
      <w:marTop w:val="0"/>
      <w:marBottom w:val="0"/>
      <w:divBdr>
        <w:top w:val="none" w:sz="0" w:space="0" w:color="auto"/>
        <w:left w:val="none" w:sz="0" w:space="0" w:color="auto"/>
        <w:bottom w:val="none" w:sz="0" w:space="0" w:color="auto"/>
        <w:right w:val="none" w:sz="0" w:space="0" w:color="auto"/>
      </w:divBdr>
    </w:div>
    <w:div w:id="1941450621">
      <w:bodyDiv w:val="1"/>
      <w:marLeft w:val="0"/>
      <w:marRight w:val="0"/>
      <w:marTop w:val="0"/>
      <w:marBottom w:val="0"/>
      <w:divBdr>
        <w:top w:val="none" w:sz="0" w:space="0" w:color="auto"/>
        <w:left w:val="none" w:sz="0" w:space="0" w:color="auto"/>
        <w:bottom w:val="none" w:sz="0" w:space="0" w:color="auto"/>
        <w:right w:val="none" w:sz="0" w:space="0" w:color="auto"/>
      </w:divBdr>
    </w:div>
    <w:div w:id="1947106939">
      <w:bodyDiv w:val="1"/>
      <w:marLeft w:val="0"/>
      <w:marRight w:val="0"/>
      <w:marTop w:val="0"/>
      <w:marBottom w:val="0"/>
      <w:divBdr>
        <w:top w:val="none" w:sz="0" w:space="0" w:color="auto"/>
        <w:left w:val="none" w:sz="0" w:space="0" w:color="auto"/>
        <w:bottom w:val="none" w:sz="0" w:space="0" w:color="auto"/>
        <w:right w:val="none" w:sz="0" w:space="0" w:color="auto"/>
      </w:divBdr>
    </w:div>
    <w:div w:id="1951425500">
      <w:bodyDiv w:val="1"/>
      <w:marLeft w:val="0"/>
      <w:marRight w:val="0"/>
      <w:marTop w:val="0"/>
      <w:marBottom w:val="0"/>
      <w:divBdr>
        <w:top w:val="none" w:sz="0" w:space="0" w:color="auto"/>
        <w:left w:val="none" w:sz="0" w:space="0" w:color="auto"/>
        <w:bottom w:val="none" w:sz="0" w:space="0" w:color="auto"/>
        <w:right w:val="none" w:sz="0" w:space="0" w:color="auto"/>
      </w:divBdr>
    </w:div>
    <w:div w:id="1951428597">
      <w:bodyDiv w:val="1"/>
      <w:marLeft w:val="0"/>
      <w:marRight w:val="0"/>
      <w:marTop w:val="0"/>
      <w:marBottom w:val="0"/>
      <w:divBdr>
        <w:top w:val="none" w:sz="0" w:space="0" w:color="auto"/>
        <w:left w:val="none" w:sz="0" w:space="0" w:color="auto"/>
        <w:bottom w:val="none" w:sz="0" w:space="0" w:color="auto"/>
        <w:right w:val="none" w:sz="0" w:space="0" w:color="auto"/>
      </w:divBdr>
    </w:div>
    <w:div w:id="1953051161">
      <w:bodyDiv w:val="1"/>
      <w:marLeft w:val="0"/>
      <w:marRight w:val="0"/>
      <w:marTop w:val="0"/>
      <w:marBottom w:val="0"/>
      <w:divBdr>
        <w:top w:val="none" w:sz="0" w:space="0" w:color="auto"/>
        <w:left w:val="none" w:sz="0" w:space="0" w:color="auto"/>
        <w:bottom w:val="none" w:sz="0" w:space="0" w:color="auto"/>
        <w:right w:val="none" w:sz="0" w:space="0" w:color="auto"/>
      </w:divBdr>
    </w:div>
    <w:div w:id="1958289558">
      <w:bodyDiv w:val="1"/>
      <w:marLeft w:val="0"/>
      <w:marRight w:val="0"/>
      <w:marTop w:val="0"/>
      <w:marBottom w:val="0"/>
      <w:divBdr>
        <w:top w:val="none" w:sz="0" w:space="0" w:color="auto"/>
        <w:left w:val="none" w:sz="0" w:space="0" w:color="auto"/>
        <w:bottom w:val="none" w:sz="0" w:space="0" w:color="auto"/>
        <w:right w:val="none" w:sz="0" w:space="0" w:color="auto"/>
      </w:divBdr>
    </w:div>
    <w:div w:id="1967855732">
      <w:bodyDiv w:val="1"/>
      <w:marLeft w:val="0"/>
      <w:marRight w:val="0"/>
      <w:marTop w:val="0"/>
      <w:marBottom w:val="0"/>
      <w:divBdr>
        <w:top w:val="none" w:sz="0" w:space="0" w:color="auto"/>
        <w:left w:val="none" w:sz="0" w:space="0" w:color="auto"/>
        <w:bottom w:val="none" w:sz="0" w:space="0" w:color="auto"/>
        <w:right w:val="none" w:sz="0" w:space="0" w:color="auto"/>
      </w:divBdr>
    </w:div>
    <w:div w:id="1968510099">
      <w:bodyDiv w:val="1"/>
      <w:marLeft w:val="0"/>
      <w:marRight w:val="0"/>
      <w:marTop w:val="0"/>
      <w:marBottom w:val="0"/>
      <w:divBdr>
        <w:top w:val="none" w:sz="0" w:space="0" w:color="auto"/>
        <w:left w:val="none" w:sz="0" w:space="0" w:color="auto"/>
        <w:bottom w:val="none" w:sz="0" w:space="0" w:color="auto"/>
        <w:right w:val="none" w:sz="0" w:space="0" w:color="auto"/>
      </w:divBdr>
    </w:div>
    <w:div w:id="1971209184">
      <w:bodyDiv w:val="1"/>
      <w:marLeft w:val="0"/>
      <w:marRight w:val="0"/>
      <w:marTop w:val="0"/>
      <w:marBottom w:val="0"/>
      <w:divBdr>
        <w:top w:val="none" w:sz="0" w:space="0" w:color="auto"/>
        <w:left w:val="none" w:sz="0" w:space="0" w:color="auto"/>
        <w:bottom w:val="none" w:sz="0" w:space="0" w:color="auto"/>
        <w:right w:val="none" w:sz="0" w:space="0" w:color="auto"/>
      </w:divBdr>
    </w:div>
    <w:div w:id="1971588327">
      <w:bodyDiv w:val="1"/>
      <w:marLeft w:val="0"/>
      <w:marRight w:val="0"/>
      <w:marTop w:val="0"/>
      <w:marBottom w:val="0"/>
      <w:divBdr>
        <w:top w:val="none" w:sz="0" w:space="0" w:color="auto"/>
        <w:left w:val="none" w:sz="0" w:space="0" w:color="auto"/>
        <w:bottom w:val="none" w:sz="0" w:space="0" w:color="auto"/>
        <w:right w:val="none" w:sz="0" w:space="0" w:color="auto"/>
      </w:divBdr>
    </w:div>
    <w:div w:id="1972590769">
      <w:bodyDiv w:val="1"/>
      <w:marLeft w:val="0"/>
      <w:marRight w:val="0"/>
      <w:marTop w:val="0"/>
      <w:marBottom w:val="0"/>
      <w:divBdr>
        <w:top w:val="none" w:sz="0" w:space="0" w:color="auto"/>
        <w:left w:val="none" w:sz="0" w:space="0" w:color="auto"/>
        <w:bottom w:val="none" w:sz="0" w:space="0" w:color="auto"/>
        <w:right w:val="none" w:sz="0" w:space="0" w:color="auto"/>
      </w:divBdr>
    </w:div>
    <w:div w:id="1975211163">
      <w:bodyDiv w:val="1"/>
      <w:marLeft w:val="0"/>
      <w:marRight w:val="0"/>
      <w:marTop w:val="0"/>
      <w:marBottom w:val="0"/>
      <w:divBdr>
        <w:top w:val="none" w:sz="0" w:space="0" w:color="auto"/>
        <w:left w:val="none" w:sz="0" w:space="0" w:color="auto"/>
        <w:bottom w:val="none" w:sz="0" w:space="0" w:color="auto"/>
        <w:right w:val="none" w:sz="0" w:space="0" w:color="auto"/>
      </w:divBdr>
    </w:div>
    <w:div w:id="1979073067">
      <w:bodyDiv w:val="1"/>
      <w:marLeft w:val="0"/>
      <w:marRight w:val="0"/>
      <w:marTop w:val="0"/>
      <w:marBottom w:val="0"/>
      <w:divBdr>
        <w:top w:val="none" w:sz="0" w:space="0" w:color="auto"/>
        <w:left w:val="none" w:sz="0" w:space="0" w:color="auto"/>
        <w:bottom w:val="none" w:sz="0" w:space="0" w:color="auto"/>
        <w:right w:val="none" w:sz="0" w:space="0" w:color="auto"/>
      </w:divBdr>
    </w:div>
    <w:div w:id="1979601699">
      <w:bodyDiv w:val="1"/>
      <w:marLeft w:val="0"/>
      <w:marRight w:val="0"/>
      <w:marTop w:val="0"/>
      <w:marBottom w:val="0"/>
      <w:divBdr>
        <w:top w:val="none" w:sz="0" w:space="0" w:color="auto"/>
        <w:left w:val="none" w:sz="0" w:space="0" w:color="auto"/>
        <w:bottom w:val="none" w:sz="0" w:space="0" w:color="auto"/>
        <w:right w:val="none" w:sz="0" w:space="0" w:color="auto"/>
      </w:divBdr>
    </w:div>
    <w:div w:id="1983341706">
      <w:bodyDiv w:val="1"/>
      <w:marLeft w:val="0"/>
      <w:marRight w:val="0"/>
      <w:marTop w:val="0"/>
      <w:marBottom w:val="0"/>
      <w:divBdr>
        <w:top w:val="none" w:sz="0" w:space="0" w:color="auto"/>
        <w:left w:val="none" w:sz="0" w:space="0" w:color="auto"/>
        <w:bottom w:val="none" w:sz="0" w:space="0" w:color="auto"/>
        <w:right w:val="none" w:sz="0" w:space="0" w:color="auto"/>
      </w:divBdr>
    </w:div>
    <w:div w:id="1986004677">
      <w:bodyDiv w:val="1"/>
      <w:marLeft w:val="0"/>
      <w:marRight w:val="0"/>
      <w:marTop w:val="0"/>
      <w:marBottom w:val="0"/>
      <w:divBdr>
        <w:top w:val="none" w:sz="0" w:space="0" w:color="auto"/>
        <w:left w:val="none" w:sz="0" w:space="0" w:color="auto"/>
        <w:bottom w:val="none" w:sz="0" w:space="0" w:color="auto"/>
        <w:right w:val="none" w:sz="0" w:space="0" w:color="auto"/>
      </w:divBdr>
    </w:div>
    <w:div w:id="1990984692">
      <w:bodyDiv w:val="1"/>
      <w:marLeft w:val="0"/>
      <w:marRight w:val="0"/>
      <w:marTop w:val="0"/>
      <w:marBottom w:val="0"/>
      <w:divBdr>
        <w:top w:val="none" w:sz="0" w:space="0" w:color="auto"/>
        <w:left w:val="none" w:sz="0" w:space="0" w:color="auto"/>
        <w:bottom w:val="none" w:sz="0" w:space="0" w:color="auto"/>
        <w:right w:val="none" w:sz="0" w:space="0" w:color="auto"/>
      </w:divBdr>
    </w:div>
    <w:div w:id="2000956407">
      <w:bodyDiv w:val="1"/>
      <w:marLeft w:val="0"/>
      <w:marRight w:val="0"/>
      <w:marTop w:val="0"/>
      <w:marBottom w:val="0"/>
      <w:divBdr>
        <w:top w:val="none" w:sz="0" w:space="0" w:color="auto"/>
        <w:left w:val="none" w:sz="0" w:space="0" w:color="auto"/>
        <w:bottom w:val="none" w:sz="0" w:space="0" w:color="auto"/>
        <w:right w:val="none" w:sz="0" w:space="0" w:color="auto"/>
      </w:divBdr>
    </w:div>
    <w:div w:id="2007858873">
      <w:bodyDiv w:val="1"/>
      <w:marLeft w:val="0"/>
      <w:marRight w:val="0"/>
      <w:marTop w:val="0"/>
      <w:marBottom w:val="0"/>
      <w:divBdr>
        <w:top w:val="none" w:sz="0" w:space="0" w:color="auto"/>
        <w:left w:val="none" w:sz="0" w:space="0" w:color="auto"/>
        <w:bottom w:val="none" w:sz="0" w:space="0" w:color="auto"/>
        <w:right w:val="none" w:sz="0" w:space="0" w:color="auto"/>
      </w:divBdr>
    </w:div>
    <w:div w:id="2017994607">
      <w:bodyDiv w:val="1"/>
      <w:marLeft w:val="0"/>
      <w:marRight w:val="0"/>
      <w:marTop w:val="0"/>
      <w:marBottom w:val="0"/>
      <w:divBdr>
        <w:top w:val="none" w:sz="0" w:space="0" w:color="auto"/>
        <w:left w:val="none" w:sz="0" w:space="0" w:color="auto"/>
        <w:bottom w:val="none" w:sz="0" w:space="0" w:color="auto"/>
        <w:right w:val="none" w:sz="0" w:space="0" w:color="auto"/>
      </w:divBdr>
    </w:div>
    <w:div w:id="2018918212">
      <w:bodyDiv w:val="1"/>
      <w:marLeft w:val="0"/>
      <w:marRight w:val="0"/>
      <w:marTop w:val="0"/>
      <w:marBottom w:val="0"/>
      <w:divBdr>
        <w:top w:val="none" w:sz="0" w:space="0" w:color="auto"/>
        <w:left w:val="none" w:sz="0" w:space="0" w:color="auto"/>
        <w:bottom w:val="none" w:sz="0" w:space="0" w:color="auto"/>
        <w:right w:val="none" w:sz="0" w:space="0" w:color="auto"/>
      </w:divBdr>
    </w:div>
    <w:div w:id="2019042814">
      <w:bodyDiv w:val="1"/>
      <w:marLeft w:val="0"/>
      <w:marRight w:val="0"/>
      <w:marTop w:val="0"/>
      <w:marBottom w:val="0"/>
      <w:divBdr>
        <w:top w:val="none" w:sz="0" w:space="0" w:color="auto"/>
        <w:left w:val="none" w:sz="0" w:space="0" w:color="auto"/>
        <w:bottom w:val="none" w:sz="0" w:space="0" w:color="auto"/>
        <w:right w:val="none" w:sz="0" w:space="0" w:color="auto"/>
      </w:divBdr>
    </w:div>
    <w:div w:id="2023193323">
      <w:bodyDiv w:val="1"/>
      <w:marLeft w:val="0"/>
      <w:marRight w:val="0"/>
      <w:marTop w:val="0"/>
      <w:marBottom w:val="0"/>
      <w:divBdr>
        <w:top w:val="none" w:sz="0" w:space="0" w:color="auto"/>
        <w:left w:val="none" w:sz="0" w:space="0" w:color="auto"/>
        <w:bottom w:val="none" w:sz="0" w:space="0" w:color="auto"/>
        <w:right w:val="none" w:sz="0" w:space="0" w:color="auto"/>
      </w:divBdr>
    </w:div>
    <w:div w:id="2026906185">
      <w:bodyDiv w:val="1"/>
      <w:marLeft w:val="0"/>
      <w:marRight w:val="0"/>
      <w:marTop w:val="0"/>
      <w:marBottom w:val="0"/>
      <w:divBdr>
        <w:top w:val="none" w:sz="0" w:space="0" w:color="auto"/>
        <w:left w:val="none" w:sz="0" w:space="0" w:color="auto"/>
        <w:bottom w:val="none" w:sz="0" w:space="0" w:color="auto"/>
        <w:right w:val="none" w:sz="0" w:space="0" w:color="auto"/>
      </w:divBdr>
    </w:div>
    <w:div w:id="2027292703">
      <w:bodyDiv w:val="1"/>
      <w:marLeft w:val="0"/>
      <w:marRight w:val="0"/>
      <w:marTop w:val="0"/>
      <w:marBottom w:val="0"/>
      <w:divBdr>
        <w:top w:val="none" w:sz="0" w:space="0" w:color="auto"/>
        <w:left w:val="none" w:sz="0" w:space="0" w:color="auto"/>
        <w:bottom w:val="none" w:sz="0" w:space="0" w:color="auto"/>
        <w:right w:val="none" w:sz="0" w:space="0" w:color="auto"/>
      </w:divBdr>
    </w:div>
    <w:div w:id="2035841730">
      <w:bodyDiv w:val="1"/>
      <w:marLeft w:val="0"/>
      <w:marRight w:val="0"/>
      <w:marTop w:val="0"/>
      <w:marBottom w:val="0"/>
      <w:divBdr>
        <w:top w:val="none" w:sz="0" w:space="0" w:color="auto"/>
        <w:left w:val="none" w:sz="0" w:space="0" w:color="auto"/>
        <w:bottom w:val="none" w:sz="0" w:space="0" w:color="auto"/>
        <w:right w:val="none" w:sz="0" w:space="0" w:color="auto"/>
      </w:divBdr>
    </w:div>
    <w:div w:id="2044134197">
      <w:bodyDiv w:val="1"/>
      <w:marLeft w:val="0"/>
      <w:marRight w:val="0"/>
      <w:marTop w:val="0"/>
      <w:marBottom w:val="0"/>
      <w:divBdr>
        <w:top w:val="none" w:sz="0" w:space="0" w:color="auto"/>
        <w:left w:val="none" w:sz="0" w:space="0" w:color="auto"/>
        <w:bottom w:val="none" w:sz="0" w:space="0" w:color="auto"/>
        <w:right w:val="none" w:sz="0" w:space="0" w:color="auto"/>
      </w:divBdr>
    </w:div>
    <w:div w:id="2044357394">
      <w:bodyDiv w:val="1"/>
      <w:marLeft w:val="0"/>
      <w:marRight w:val="0"/>
      <w:marTop w:val="0"/>
      <w:marBottom w:val="0"/>
      <w:divBdr>
        <w:top w:val="none" w:sz="0" w:space="0" w:color="auto"/>
        <w:left w:val="none" w:sz="0" w:space="0" w:color="auto"/>
        <w:bottom w:val="none" w:sz="0" w:space="0" w:color="auto"/>
        <w:right w:val="none" w:sz="0" w:space="0" w:color="auto"/>
      </w:divBdr>
    </w:div>
    <w:div w:id="2049210796">
      <w:bodyDiv w:val="1"/>
      <w:marLeft w:val="0"/>
      <w:marRight w:val="0"/>
      <w:marTop w:val="0"/>
      <w:marBottom w:val="0"/>
      <w:divBdr>
        <w:top w:val="none" w:sz="0" w:space="0" w:color="auto"/>
        <w:left w:val="none" w:sz="0" w:space="0" w:color="auto"/>
        <w:bottom w:val="none" w:sz="0" w:space="0" w:color="auto"/>
        <w:right w:val="none" w:sz="0" w:space="0" w:color="auto"/>
      </w:divBdr>
    </w:div>
    <w:div w:id="2051999616">
      <w:bodyDiv w:val="1"/>
      <w:marLeft w:val="0"/>
      <w:marRight w:val="0"/>
      <w:marTop w:val="0"/>
      <w:marBottom w:val="0"/>
      <w:divBdr>
        <w:top w:val="none" w:sz="0" w:space="0" w:color="auto"/>
        <w:left w:val="none" w:sz="0" w:space="0" w:color="auto"/>
        <w:bottom w:val="none" w:sz="0" w:space="0" w:color="auto"/>
        <w:right w:val="none" w:sz="0" w:space="0" w:color="auto"/>
      </w:divBdr>
    </w:div>
    <w:div w:id="2052411771">
      <w:bodyDiv w:val="1"/>
      <w:marLeft w:val="0"/>
      <w:marRight w:val="0"/>
      <w:marTop w:val="0"/>
      <w:marBottom w:val="0"/>
      <w:divBdr>
        <w:top w:val="none" w:sz="0" w:space="0" w:color="auto"/>
        <w:left w:val="none" w:sz="0" w:space="0" w:color="auto"/>
        <w:bottom w:val="none" w:sz="0" w:space="0" w:color="auto"/>
        <w:right w:val="none" w:sz="0" w:space="0" w:color="auto"/>
      </w:divBdr>
    </w:div>
    <w:div w:id="2058969765">
      <w:bodyDiv w:val="1"/>
      <w:marLeft w:val="0"/>
      <w:marRight w:val="0"/>
      <w:marTop w:val="0"/>
      <w:marBottom w:val="0"/>
      <w:divBdr>
        <w:top w:val="none" w:sz="0" w:space="0" w:color="auto"/>
        <w:left w:val="none" w:sz="0" w:space="0" w:color="auto"/>
        <w:bottom w:val="none" w:sz="0" w:space="0" w:color="auto"/>
        <w:right w:val="none" w:sz="0" w:space="0" w:color="auto"/>
      </w:divBdr>
    </w:div>
    <w:div w:id="2063406825">
      <w:bodyDiv w:val="1"/>
      <w:marLeft w:val="0"/>
      <w:marRight w:val="0"/>
      <w:marTop w:val="0"/>
      <w:marBottom w:val="0"/>
      <w:divBdr>
        <w:top w:val="none" w:sz="0" w:space="0" w:color="auto"/>
        <w:left w:val="none" w:sz="0" w:space="0" w:color="auto"/>
        <w:bottom w:val="none" w:sz="0" w:space="0" w:color="auto"/>
        <w:right w:val="none" w:sz="0" w:space="0" w:color="auto"/>
      </w:divBdr>
    </w:div>
    <w:div w:id="2067990191">
      <w:bodyDiv w:val="1"/>
      <w:marLeft w:val="0"/>
      <w:marRight w:val="0"/>
      <w:marTop w:val="0"/>
      <w:marBottom w:val="0"/>
      <w:divBdr>
        <w:top w:val="none" w:sz="0" w:space="0" w:color="auto"/>
        <w:left w:val="none" w:sz="0" w:space="0" w:color="auto"/>
        <w:bottom w:val="none" w:sz="0" w:space="0" w:color="auto"/>
        <w:right w:val="none" w:sz="0" w:space="0" w:color="auto"/>
      </w:divBdr>
    </w:div>
    <w:div w:id="2073580170">
      <w:bodyDiv w:val="1"/>
      <w:marLeft w:val="0"/>
      <w:marRight w:val="0"/>
      <w:marTop w:val="0"/>
      <w:marBottom w:val="0"/>
      <w:divBdr>
        <w:top w:val="none" w:sz="0" w:space="0" w:color="auto"/>
        <w:left w:val="none" w:sz="0" w:space="0" w:color="auto"/>
        <w:bottom w:val="none" w:sz="0" w:space="0" w:color="auto"/>
        <w:right w:val="none" w:sz="0" w:space="0" w:color="auto"/>
      </w:divBdr>
    </w:div>
    <w:div w:id="2074421776">
      <w:bodyDiv w:val="1"/>
      <w:marLeft w:val="0"/>
      <w:marRight w:val="0"/>
      <w:marTop w:val="0"/>
      <w:marBottom w:val="0"/>
      <w:divBdr>
        <w:top w:val="none" w:sz="0" w:space="0" w:color="auto"/>
        <w:left w:val="none" w:sz="0" w:space="0" w:color="auto"/>
        <w:bottom w:val="none" w:sz="0" w:space="0" w:color="auto"/>
        <w:right w:val="none" w:sz="0" w:space="0" w:color="auto"/>
      </w:divBdr>
    </w:div>
    <w:div w:id="2080709399">
      <w:bodyDiv w:val="1"/>
      <w:marLeft w:val="0"/>
      <w:marRight w:val="0"/>
      <w:marTop w:val="0"/>
      <w:marBottom w:val="0"/>
      <w:divBdr>
        <w:top w:val="none" w:sz="0" w:space="0" w:color="auto"/>
        <w:left w:val="none" w:sz="0" w:space="0" w:color="auto"/>
        <w:bottom w:val="none" w:sz="0" w:space="0" w:color="auto"/>
        <w:right w:val="none" w:sz="0" w:space="0" w:color="auto"/>
      </w:divBdr>
    </w:div>
    <w:div w:id="2082942922">
      <w:bodyDiv w:val="1"/>
      <w:marLeft w:val="0"/>
      <w:marRight w:val="0"/>
      <w:marTop w:val="0"/>
      <w:marBottom w:val="0"/>
      <w:divBdr>
        <w:top w:val="none" w:sz="0" w:space="0" w:color="auto"/>
        <w:left w:val="none" w:sz="0" w:space="0" w:color="auto"/>
        <w:bottom w:val="none" w:sz="0" w:space="0" w:color="auto"/>
        <w:right w:val="none" w:sz="0" w:space="0" w:color="auto"/>
      </w:divBdr>
    </w:div>
    <w:div w:id="2091153889">
      <w:bodyDiv w:val="1"/>
      <w:marLeft w:val="0"/>
      <w:marRight w:val="0"/>
      <w:marTop w:val="0"/>
      <w:marBottom w:val="0"/>
      <w:divBdr>
        <w:top w:val="none" w:sz="0" w:space="0" w:color="auto"/>
        <w:left w:val="none" w:sz="0" w:space="0" w:color="auto"/>
        <w:bottom w:val="none" w:sz="0" w:space="0" w:color="auto"/>
        <w:right w:val="none" w:sz="0" w:space="0" w:color="auto"/>
      </w:divBdr>
    </w:div>
    <w:div w:id="2095778205">
      <w:bodyDiv w:val="1"/>
      <w:marLeft w:val="0"/>
      <w:marRight w:val="0"/>
      <w:marTop w:val="0"/>
      <w:marBottom w:val="0"/>
      <w:divBdr>
        <w:top w:val="none" w:sz="0" w:space="0" w:color="auto"/>
        <w:left w:val="none" w:sz="0" w:space="0" w:color="auto"/>
        <w:bottom w:val="none" w:sz="0" w:space="0" w:color="auto"/>
        <w:right w:val="none" w:sz="0" w:space="0" w:color="auto"/>
      </w:divBdr>
    </w:div>
    <w:div w:id="2097441071">
      <w:bodyDiv w:val="1"/>
      <w:marLeft w:val="0"/>
      <w:marRight w:val="0"/>
      <w:marTop w:val="0"/>
      <w:marBottom w:val="0"/>
      <w:divBdr>
        <w:top w:val="none" w:sz="0" w:space="0" w:color="auto"/>
        <w:left w:val="none" w:sz="0" w:space="0" w:color="auto"/>
        <w:bottom w:val="none" w:sz="0" w:space="0" w:color="auto"/>
        <w:right w:val="none" w:sz="0" w:space="0" w:color="auto"/>
      </w:divBdr>
    </w:div>
    <w:div w:id="2122845742">
      <w:bodyDiv w:val="1"/>
      <w:marLeft w:val="0"/>
      <w:marRight w:val="0"/>
      <w:marTop w:val="0"/>
      <w:marBottom w:val="0"/>
      <w:divBdr>
        <w:top w:val="none" w:sz="0" w:space="0" w:color="auto"/>
        <w:left w:val="none" w:sz="0" w:space="0" w:color="auto"/>
        <w:bottom w:val="none" w:sz="0" w:space="0" w:color="auto"/>
        <w:right w:val="none" w:sz="0" w:space="0" w:color="auto"/>
      </w:divBdr>
    </w:div>
    <w:div w:id="2125343337">
      <w:bodyDiv w:val="1"/>
      <w:marLeft w:val="0"/>
      <w:marRight w:val="0"/>
      <w:marTop w:val="0"/>
      <w:marBottom w:val="0"/>
      <w:divBdr>
        <w:top w:val="none" w:sz="0" w:space="0" w:color="auto"/>
        <w:left w:val="none" w:sz="0" w:space="0" w:color="auto"/>
        <w:bottom w:val="none" w:sz="0" w:space="0" w:color="auto"/>
        <w:right w:val="none" w:sz="0" w:space="0" w:color="auto"/>
      </w:divBdr>
    </w:div>
    <w:div w:id="2135126548">
      <w:bodyDiv w:val="1"/>
      <w:marLeft w:val="0"/>
      <w:marRight w:val="0"/>
      <w:marTop w:val="0"/>
      <w:marBottom w:val="0"/>
      <w:divBdr>
        <w:top w:val="none" w:sz="0" w:space="0" w:color="auto"/>
        <w:left w:val="none" w:sz="0" w:space="0" w:color="auto"/>
        <w:bottom w:val="none" w:sz="0" w:space="0" w:color="auto"/>
        <w:right w:val="none" w:sz="0" w:space="0" w:color="auto"/>
      </w:divBdr>
    </w:div>
    <w:div w:id="2135782264">
      <w:bodyDiv w:val="1"/>
      <w:marLeft w:val="0"/>
      <w:marRight w:val="0"/>
      <w:marTop w:val="0"/>
      <w:marBottom w:val="0"/>
      <w:divBdr>
        <w:top w:val="none" w:sz="0" w:space="0" w:color="auto"/>
        <w:left w:val="none" w:sz="0" w:space="0" w:color="auto"/>
        <w:bottom w:val="none" w:sz="0" w:space="0" w:color="auto"/>
        <w:right w:val="none" w:sz="0" w:space="0" w:color="auto"/>
      </w:divBdr>
    </w:div>
    <w:div w:id="2136173447">
      <w:bodyDiv w:val="1"/>
      <w:marLeft w:val="0"/>
      <w:marRight w:val="0"/>
      <w:marTop w:val="0"/>
      <w:marBottom w:val="0"/>
      <w:divBdr>
        <w:top w:val="none" w:sz="0" w:space="0" w:color="auto"/>
        <w:left w:val="none" w:sz="0" w:space="0" w:color="auto"/>
        <w:bottom w:val="none" w:sz="0" w:space="0" w:color="auto"/>
        <w:right w:val="none" w:sz="0" w:space="0" w:color="auto"/>
      </w:divBdr>
    </w:div>
    <w:div w:id="2141217829">
      <w:bodyDiv w:val="1"/>
      <w:marLeft w:val="0"/>
      <w:marRight w:val="0"/>
      <w:marTop w:val="0"/>
      <w:marBottom w:val="0"/>
      <w:divBdr>
        <w:top w:val="none" w:sz="0" w:space="0" w:color="auto"/>
        <w:left w:val="none" w:sz="0" w:space="0" w:color="auto"/>
        <w:bottom w:val="none" w:sz="0" w:space="0" w:color="auto"/>
        <w:right w:val="none" w:sz="0" w:space="0" w:color="auto"/>
      </w:divBdr>
    </w:div>
    <w:div w:id="2143692786">
      <w:bodyDiv w:val="1"/>
      <w:marLeft w:val="0"/>
      <w:marRight w:val="0"/>
      <w:marTop w:val="0"/>
      <w:marBottom w:val="0"/>
      <w:divBdr>
        <w:top w:val="none" w:sz="0" w:space="0" w:color="auto"/>
        <w:left w:val="none" w:sz="0" w:space="0" w:color="auto"/>
        <w:bottom w:val="none" w:sz="0" w:space="0" w:color="auto"/>
        <w:right w:val="none" w:sz="0" w:space="0" w:color="auto"/>
      </w:divBdr>
    </w:div>
    <w:div w:id="2146266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svg"/><Relationship Id="rId48" Type="http://schemas.openxmlformats.org/officeDocument/2006/relationships/footer" Target="footer2.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Ket17</b:Tag>
    <b:SourceType>InternetSite</b:SourceType>
    <b:Guid>{DB6202EA-0D35-4CA1-84CA-241CC0BCF32E}</b:Guid>
    <b:Author>
      <b:Author>
        <b:NameList xmlns:msxsl="urn:schemas-microsoft-com:xslt" xmlns:b="http://schemas.openxmlformats.org/officeDocument/2006/bibliography">
          <b:Person>
            <b:Last>Ketkar</b:Last>
            <b:First>Nikhil</b:First>
            <b:Middle/>
          </b:Person>
        </b:NameList>
      </b:Author>
    </b:Author>
    <b:Title>Introduction to PyTorch</b:Title>
    <b:InternetSiteTitle/>
    <b:ProductionCompany/>
    <b:Year>2017</b:Year>
    <b:Month/>
    <b:Day/>
    <b:YearAccessed>2019</b:YearAccessed>
    <b:MonthAccessed>5</b:MonthAccessed>
    <b:DayAccessed>22</b:DayAccessed>
    <b:URL>https://link.springer.com/chapter/10.1007/978-1-4842-2766-4_12</b:URL>
    <b:Version/>
    <b:ShortTitle/>
    <b:StandardNumber/>
    <b:Comments/>
    <b:Medium/>
    <b:DOI/>
    <b:RefOrder>17</b:RefOrder>
  </b:Source>
  <b:Source>
    <b:Tag>Dow19</b:Tag>
    <b:SourceType>InternetSite</b:SourceType>
    <b:Guid>{C485C6E3-C082-4A79-AC6F-E3B18B3C132F}</b:Guid>
    <b:Title>Download PyCharm</b:Title>
    <b:InternetSiteTitle/>
    <b:ProductionCompany/>
    <b:Year/>
    <b:Month/>
    <b:Day/>
    <b:YearAccessed>2019</b:YearAccessed>
    <b:MonthAccessed>5</b:MonthAccessed>
    <b:DayAccessed>22</b:DayAccessed>
    <b:URL>https://www.jetbrains.com/pycharm/download/</b:URL>
    <b:Version/>
    <b:ShortTitle/>
    <b:StandardNumber/>
    <b:Comments/>
    <b:Medium/>
    <b:DOI/>
    <b:RefOrder>15</b:RefOrder>
  </b:Source>
  <b:Source>
    <b:Tag>Wel19</b:Tag>
    <b:SourceType>InternetSite</b:SourceType>
    <b:Guid>{C5EDAF68-44B0-49B3-8A62-03C7F1C30FC4}</b:Guid>
    <b:Title>Welcome to Colaboratory</b:Title>
    <b:InternetSiteTitle/>
    <b:ProductionCompany/>
    <b:Year/>
    <b:Month/>
    <b:Day/>
    <b:YearAccessed>2019</b:YearAccessed>
    <b:MonthAccessed>5</b:MonthAccessed>
    <b:DayAccessed>22</b:DayAccessed>
    <b:URL>https://colab.research.google.com</b:URL>
    <b:Version/>
    <b:ShortTitle/>
    <b:StandardNumber/>
    <b:Comments/>
    <b:Medium/>
    <b:DOI/>
    <b:RefOrder>12</b:RefOrder>
  </b:Source>
  <b:Source>
    <b:Tag>Pro19</b:Tag>
    <b:SourceType>InternetSite</b:SourceType>
    <b:Guid>{FAB70A06-36B2-4770-9A69-CD576155713D}</b:Guid>
    <b:Title>Project Jupyter</b:Title>
    <b:InternetSiteTitle/>
    <b:ProductionCompany/>
    <b:Year/>
    <b:Month/>
    <b:Day/>
    <b:YearAccessed>2019</b:YearAccessed>
    <b:MonthAccessed>5</b:MonthAccessed>
    <b:DayAccessed>22</b:DayAccessed>
    <b:URL>https://jupyter.org/</b:URL>
    <b:Version/>
    <b:ShortTitle/>
    <b:StandardNumber/>
    <b:Comments/>
    <b:Medium/>
    <b:DOI/>
    <b:RefOrder>13</b:RefOrder>
  </b:Source>
  <b:Source>
    <b:Tag>Par19</b:Tag>
    <b:SourceType>InternetSite</b:SourceType>
    <b:Guid>{C17D89F0-755B-4D3A-9522-E204E3DDCBB1}</b:Guid>
    <b:Title>Parallel Programming and Computing Platform</b:Title>
    <b:InternetSiteTitle/>
    <b:ProductionCompany/>
    <b:Year/>
    <b:Month/>
    <b:Day/>
    <b:YearAccessed>2019</b:YearAccessed>
    <b:MonthAccessed>5</b:MonthAccessed>
    <b:DayAccessed>22</b:DayAccessed>
    <b:URL>http://www.nvidia.com/object/cuda_home_new.html</b:URL>
    <b:Version/>
    <b:ShortTitle/>
    <b:StandardNumber/>
    <b:Comments/>
    <b:Medium/>
    <b:DOI/>
    <b:RefOrder>14</b:RefOrder>
  </b:Source>
  <b:Source>
    <b:Tag>Siu11</b:Tag>
    <b:SourceType>JournalArticle</b:SourceType>
    <b:Guid>{57D9278D-9E66-4780-880B-359961E5235C}</b:Guid>
    <b:Author>
      <b:Author>
        <b:NameList xmlns:msxsl="urn:schemas-microsoft-com:xslt" xmlns:b="http://schemas.openxmlformats.org/officeDocument/2006/bibliography">
          <b:Person>
            <b:Last>Siuly</b:Last>
            <b:First/>
            <b:Middle/>
          </b:Person>
          <b:Person>
            <b:Last>Li</b:Last>
            <b:First>Yan</b:First>
            <b:Middle/>
          </b:Person>
          <b:Person>
            <b:Last>Wen</b:Last>
            <b:First>Peng</b:First>
            <b:Middle/>
          </b:Person>
        </b:NameList>
      </b:Author>
    </b:Author>
    <b:Title>Clustering technique-based least square support vector machine for EEG signal classification</b:Title>
    <b:JournalName>Computer Methods and Programs in Biomedicine</b:JournalName>
    <b:City/>
    <b:Year>2011</b:Year>
    <b:Month/>
    <b:Day/>
    <b:Pages>358-372</b:Pages>
    <b:Publisher/>
    <b:Volume>104</b:Volume>
    <b:Issue>3</b:Issue>
    <b:ShortTitle/>
    <b:StandardNumber/>
    <b:Comments/>
    <b:Medium/>
    <b:YearAccessed>2019</b:YearAccessed>
    <b:MonthAccessed>12</b:MonthAccessed>
    <b:DayAccessed>13</b:DayAccessed>
    <b:URL>https://sciencedirect.com/science/article/pii/s0169260710002907</b:URL>
    <b:DOI/>
    <b:RefOrder>2</b:RefOrder>
  </b:Source>
  <b:Source>
    <b:Tag>Nie15</b:Tag>
    <b:SourceType>Book</b:SourceType>
    <b:Guid>{04F29003-7444-4C3D-9517-1E3ED537BB6A}</b:Guid>
    <b:Author>
      <b:Author>
        <b:NameList xmlns:msxsl="urn:schemas-microsoft-com:xslt" xmlns:b="http://schemas.openxmlformats.org/officeDocument/2006/bibliography">
          <b:Person>
            <b:Last>Nielsen</b:Last>
            <b:First>Michael</b:First>
            <b:Middle>A.</b:Middle>
          </b:Person>
        </b:NameList>
      </b:Author>
    </b:Author>
    <b:Title>Neural Networks and Deep Learning</b:Title>
    <b:Year>2015</b:Year>
    <b:City/>
    <b:StateProvince/>
    <b:CountryRegion/>
    <b:Publisher>Determination Press</b:Publisher>
    <b:Volume/>
    <b:NumberVolumes/>
    <b:ShortTitle/>
    <b:StandardNumber/>
    <b:Pages/>
    <b:Edition/>
    <b:Comments/>
    <b:Medium/>
    <b:YearAccessed>2019</b:YearAccessed>
    <b:MonthAccessed>5</b:MonthAccessed>
    <b:DayAccessed>22</b:DayAccessed>
    <b:URL>http://neuralnetworksanddeeplearning.com</b:URL>
    <b:DOI/>
    <b:RefOrder>1</b:RefOrder>
  </b:Source>
  <b:Source>
    <b:Tag>Abo19</b:Tag>
    <b:SourceType>InternetSite</b:SourceType>
    <b:Guid>{66FA4C46-B8F7-48B0-BA65-0D2A87C3B019}</b:Guid>
    <b:Title>About Python</b:Title>
    <b:InternetSiteTitle>Python Software Foundation</b:InternetSiteTitle>
    <b:ProductionCompany/>
    <b:Year/>
    <b:Month/>
    <b:Day/>
    <b:YearAccessed>2019</b:YearAccessed>
    <b:MonthAccessed>5</b:MonthAccessed>
    <b:DayAccessed>22</b:DayAccessed>
    <b:URL>https://www.python.org/about</b:URL>
    <b:Version/>
    <b:ShortTitle/>
    <b:StandardNumber/>
    <b:Comments/>
    <b:Medium/>
    <b:DOI/>
    <b:RefOrder>16</b:RefOrder>
  </b:Source>
  <b:Source>
    <b:Tag>Zei14</b:Tag>
    <b:SourceType>DocumentFromInternetSite</b:SourceType>
    <b:Guid>{DC4A1E3B-6DEA-4551-824D-C067275FE584}</b:Guid>
    <b:Title>Visualizing and Understanding Convolutional Networks</b:Title>
    <b:Year>2014.</b:Year>
    <b:URL>https://cs.nyu.edu/~fergus/papers/zeilerECCV2014.pdf</b:URL>
    <b:Author>
      <b:Author>
        <b:NameList>
          <b:Person>
            <b:Last>Zeiler</b:Last>
            <b:Middle>D.</b:Middle>
            <b:First>Matthew</b:First>
          </b:Person>
          <b:Person>
            <b:Last>Fergus</b:Last>
            <b:First>Rob</b:First>
          </b:Person>
        </b:NameList>
      </b:Author>
    </b:Author>
    <b:RefOrder>19</b:RefOrder>
  </b:Source>
  <b:Source>
    <b:Tag>Vig19</b:Tag>
    <b:SourceType>JournalArticle</b:SourceType>
    <b:Guid>{82F9B658-E93A-4A02-9D34-BBC3D8ED4FCC}</b:Guid>
    <b:Author>
      <b:Author>
        <b:NameList xmlns:msxsl="urn:schemas-microsoft-com:xslt" xmlns:b="http://schemas.openxmlformats.org/officeDocument/2006/bibliography">
          <b:Person>
            <b:Last>Vig</b:Last>
            <b:First>Jesse</b:First>
            <b:Middle/>
          </b:Person>
          <b:Person>
            <b:Last>Belinkov</b:Last>
            <b:First>Yonatan</b:First>
            <b:Middle/>
          </b:Person>
        </b:NameList>
      </b:Author>
    </b:Author>
    <b:Title>Analyzing the Structure of Attention in a Transformer Language Model</b:Title>
    <b:JournalName>arXiv: Computation and Language</b:JournalName>
    <b:City/>
    <b:Year>2019</b:Year>
    <b:Month/>
    <b:Day/>
    <b:Pages/>
    <b:Publisher/>
    <b:Volume/>
    <b:Issue/>
    <b:ShortTitle/>
    <b:StandardNumber/>
    <b:Comments/>
    <b:Medium/>
    <b:YearAccessed>2019</b:YearAccessed>
    <b:MonthAccessed>12</b:MonthAccessed>
    <b:DayAccessed>13</b:DayAccessed>
    <b:URL>https://arxiv.org/abs/1906.04284</b:URL>
    <b:DOI/>
    <b:RefOrder>10</b:RefOrder>
  </b:Source>
  <b:Source>
    <b:Tag>Hoc97</b:Tag>
    <b:SourceType>JournalArticle</b:SourceType>
    <b:Guid>{825464E0-F671-4FDE-8F5C-5A75130B9FC9}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Volume>9</b:Volume>
    <b:Issue>8</b:Issue>
    <b:YearAccessed>2019</b:YearAccessed>
    <b:MonthAccessed>5</b:MonthAccessed>
    <b:DayAccessed>22</b:DayAccessed>
    <b:RefOrder>21</b:RefOrder>
  </b:Source>
  <b:Source>
    <b:Tag>Ray14</b:Tag>
    <b:SourceType>InternetSite</b:SourceType>
    <b:Guid>{6ACCC339-EC87-47B4-A224-C1663758C692}</b:Guid>
    <b:Author>
      <b:Author>
        <b:NameList xmlns:msxsl="urn:schemas-microsoft-com:xslt" xmlns:b="http://schemas.openxmlformats.org/officeDocument/2006/bibliography">
          <b:Person>
            <b:Last>Raykar</b:Last>
            <b:First>Vikas</b:First>
            <b:Middle>C.</b:Middle>
          </b:Person>
          <b:Person>
            <b:Last>Agrawal</b:Last>
            <b:First>Priyanka</b:First>
            <b:Middle/>
          </b:Person>
        </b:NameList>
      </b:Author>
    </b:Author>
    <b:Title>Sequential crowdsourced labeling as an epsilon-greedy exploration in a Markov Decision Process</b:Title>
    <b:InternetSiteTitle/>
    <b:ProductionCompany/>
    <b:Year>2014</b:Year>
    <b:Month/>
    <b:Day/>
    <b:YearAccessed>2020</b:YearAccessed>
    <b:MonthAccessed>5</b:MonthAccessed>
    <b:DayAccessed>31</b:DayAccessed>
    <b:URL>http://proceedings.mlr.press/v33/raykar14.pdf</b:URL>
    <b:Version/>
    <b:ShortTitle/>
    <b:StandardNumber/>
    <b:Comments/>
    <b:Medium/>
    <b:DOI/>
    <b:RefOrder>4</b:RefOrder>
  </b:Source>
  <b:Source>
    <b:Tag>Bai95</b:Tag>
    <b:SourceType>JournalArticle</b:SourceType>
    <b:Guid>{A07F8C7F-A58D-4F2D-AFDB-59B15254750D}</b:Guid>
    <b:Author>
      <b:Author>
        <b:NameList xmlns:msxsl="urn:schemas-microsoft-com:xslt" xmlns:b="http://schemas.openxmlformats.org/officeDocument/2006/bibliography">
          <b:Person>
            <b:Last>Baird</b:Last>
            <b:First>Leemon</b:First>
            <b:Middle/>
          </b:Person>
        </b:NameList>
      </b:Author>
    </b:Author>
    <b:Title>Residual algorithms: Reinforcement learning with function approximation</b:Title>
    <b:JournalName>ICML</b:JournalName>
    <b:City/>
    <b:Year>1995</b:Year>
    <b:Month/>
    <b:Day/>
    <b:Pages>30–37</b:Pages>
    <b:Publisher/>
    <b:Volume/>
    <b:Issue/>
    <b:ShortTitle/>
    <b:StandardNumber/>
    <b:Comments/>
    <b:Medium/>
    <b:YearAccessed>2020</b:YearAccessed>
    <b:MonthAccessed>5</b:MonthAccessed>
    <b:DayAccessed>31</b:DayAccessed>
    <b:URL>http://www.leemon.com/papers/1995b.pdf</b:URL>
    <b:DOI/>
    <b:RefOrder>5</b:RefOrder>
  </b:Source>
  <b:Source>
    <b:Tag>Jul20</b:Tag>
    <b:SourceType>InternetSite</b:SourceType>
    <b:Guid>{0997B6BC-B876-49F7-B8D2-3B32C40F0B66}</b:Guid>
    <b:Author>
      <b:Author>
        <b:NameList xmlns:msxsl="urn:schemas-microsoft-com:xslt" xmlns:b="http://schemas.openxmlformats.org/officeDocument/2006/bibliography">
          <b:Person>
            <b:Last>Juliani</b:Last>
            <b:First>Arthur</b:First>
            <b:Middle/>
          </b:Person>
        </b:NameList>
      </b:Author>
    </b:Author>
    <b:Title>Simple Reinforcement Learning with Tensorflow Part 8: Asynchronous Actor-Critic Agents (A3C)</b:Title>
    <b:InternetSiteTitle/>
    <b:ProductionCompany/>
    <b:Year/>
    <b:Month/>
    <b:Day/>
    <b:YearAccessed>2020</b:YearAccessed>
    <b:MonthAccessed>5</b:MonthAccessed>
    <b:DayAccessed>31</b:DayAccessed>
    <b:URL>https://medium.com/emergent-future/simple-reinforcement-learning-with-tensorflow-part-8-asynchronous-actor-critic-agents-a3c-c88f72a5e9f2</b:URL>
    <b:Version/>
    <b:ShortTitle/>
    <b:StandardNumber/>
    <b:Comments/>
    <b:Medium/>
    <b:DOI/>
    <b:RefOrder>9</b:RefOrder>
  </b:Source>
  <b:Source>
    <b:Tag>Rei20</b:Tag>
    <b:SourceType>InternetSite</b:SourceType>
    <b:Guid>{21EEC7F5-E0C8-4D21-BB4D-119FB58A27D6}</b:Guid>
    <b:Title>Reinforcement Learning / Successes of Reinforcement Learning</b:Title>
    <b:InternetSiteTitle/>
    <b:ProductionCompany/>
    <b:Year/>
    <b:Month/>
    <b:Day/>
    <b:YearAccessed>2020</b:YearAccessed>
    <b:MonthAccessed>5</b:MonthAccessed>
    <b:DayAccessed>31</b:DayAccessed>
    <b:URL>http://umichrl.pbworks.com/Successes-of-Reinforcement-Learning/</b:URL>
    <b:Version/>
    <b:ShortTitle/>
    <b:StandardNumber/>
    <b:Comments/>
    <b:Medium/>
    <b:DOI/>
    <b:RefOrder>6</b:RefOrder>
  </b:Source>
  <b:Source>
    <b:Tag>Pet05</b:Tag>
    <b:SourceType>JournalArticle</b:SourceType>
    <b:Guid>{56443BA5-D1AD-4314-83AB-271D56A98C2A}</b:Guid>
    <b:Author>
      <b:Author>
        <b:NameList xmlns:msxsl="urn:schemas-microsoft-com:xslt" xmlns:b="http://schemas.openxmlformats.org/officeDocument/2006/bibliography">
          <b:Person>
            <b:Last>Peters</b:Last>
            <b:First>Jan</b:First>
            <b:Middle/>
          </b:Person>
          <b:Person>
            <b:Last>Vijayakumar</b:Last>
            <b:First>Sethu</b:First>
            <b:Middle/>
          </b:Person>
          <b:Person>
            <b:Last>Schaal</b:Last>
            <b:First>Stefan</b:First>
            <b:Middle/>
          </b:Person>
        </b:NameList>
      </b:Author>
    </b:Author>
    <b:Title>Natural actor-critic</b:Title>
    <b:JournalName>Lecture Notes in Computer Science</b:JournalName>
    <b:City/>
    <b:Year>2005</b:Year>
    <b:Month/>
    <b:Day/>
    <b:Pages>280-291</b:Pages>
    <b:Publisher/>
    <b:Volume/>
    <b:Issue/>
    <b:ShortTitle/>
    <b:StandardNumber/>
    <b:Comments/>
    <b:Medium/>
    <b:YearAccessed>2020</b:YearAccessed>
    <b:MonthAccessed>5</b:MonthAccessed>
    <b:DayAccessed>31</b:DayAccessed>
    <b:URL>https://link.springer.com/chapter/10.1007/11564096_29</b:URL>
    <b:DOI/>
    <b:RefOrder>7</b:RefOrder>
  </b:Source>
  <b:Source>
    <b:Tag>LiS18</b:Tag>
    <b:SourceType>JournalArticle</b:SourceType>
    <b:Guid>{3DE322E3-573F-4A72-B3C7-CF7F2198E9B0}</b:Guid>
    <b:Author>
      <b:Author>
        <b:NameList xmlns:msxsl="urn:schemas-microsoft-com:xslt" xmlns:b="http://schemas.openxmlformats.org/officeDocument/2006/bibliography">
          <b:Person>
            <b:Last>Li</b:Last>
            <b:First>Shangda</b:First>
            <b:Middle/>
          </b:Person>
          <b:Person>
            <b:Last>Bing</b:Last>
            <b:First>Selina</b:First>
            <b:Middle/>
          </b:Person>
          <b:Person>
            <b:Last>Yang</b:Last>
            <b:First>Steven</b:First>
            <b:Middle/>
          </b:Person>
        </b:NameList>
      </b:Author>
    </b:Author>
    <b:Title>Distributional Advantage Actor-Critic.</b:Title>
    <b:JournalName>arXiv: Learning</b:JournalName>
    <b:City/>
    <b:Year>2018</b:Year>
    <b:Month/>
    <b:Day/>
    <b:Pages/>
    <b:Publisher/>
    <b:Volume/>
    <b:Issue/>
    <b:ShortTitle/>
    <b:StandardNumber/>
    <b:Comments/>
    <b:Medium/>
    <b:YearAccessed>2020</b:YearAccessed>
    <b:MonthAccessed>5</b:MonthAccessed>
    <b:DayAccessed>31</b:DayAccessed>
    <b:URL>https://arxiv.org/pdf/1806.06914</b:URL>
    <b:DOI/>
    <b:RefOrder>8</b:RefOrder>
  </b:Source>
  <b:Source>
    <b:Tag>Git20</b:Tag>
    <b:SourceType>InternetSite</b:SourceType>
    <b:Guid>{11EB67C0-01B1-4833-B489-CE6A6CA8A2EB}</b:Guid>
    <b:Title>GitHub: bulletphysics/bullet3 releases</b:Title>
    <b:InternetSiteTitle/>
    <b:ProductionCompany/>
    <b:Year/>
    <b:Month/>
    <b:Day/>
    <b:YearAccessed>2020</b:YearAccessed>
    <b:MonthAccessed>5</b:MonthAccessed>
    <b:DayAccessed>31</b:DayAccessed>
    <b:URL>https://github.com/bulletphysics/bullet3/releases</b:URL>
    <b:Version/>
    <b:ShortTitle/>
    <b:StandardNumber/>
    <b:Comments/>
    <b:Medium/>
    <b:DOI/>
    <b:RefOrder>18</b:RefOrder>
  </b:Source>
  <b:Source>
    <b:Tag>Wan20</b:Tag>
    <b:SourceType>JournalArticle</b:SourceType>
    <b:Guid>{DE51424E-9AE6-4DE6-B2F0-D1AA24A02B36}</b:Guid>
    <b:Author>
      <b:Author>
        <b:NameList xmlns:msxsl="urn:schemas-microsoft-com:xslt" xmlns:b="http://schemas.openxmlformats.org/officeDocument/2006/bibliography">
          <b:Person>
            <b:Last>Wang</b:Last>
            <b:First>Jiaze</b:First>
            <b:Middle/>
          </b:Person>
          <b:Person>
            <b:Last>Peng</b:Last>
            <b:First>Xiaojiang</b:First>
            <b:Middle/>
          </b:Person>
          <b:Person>
            <b:Last>Qiao</b:Last>
            <b:First>Yu</b:First>
            <b:Middle/>
          </b:Person>
        </b:NameList>
      </b:Author>
    </b:Author>
    <b:Title>Cascade multi-head attention networks for action recognition</b:Title>
    <b:JournalName>Computer Vision and Image Understanding</b:JournalName>
    <b:City/>
    <b:Year>2020</b:Year>
    <b:Month/>
    <b:Day/>
    <b:Pages>102898</b:Pages>
    <b:Publisher/>
    <b:Volume/>
    <b:Issue/>
    <b:ShortTitle/>
    <b:StandardNumber/>
    <b:Comments/>
    <b:Medium/>
    <b:YearAccessed>2020</b:YearAccessed>
    <b:MonthAccessed>5</b:MonthAccessed>
    <b:DayAccessed>31</b:DayAccessed>
    <b:URL>https://sciencedirect.com/science/article/pii/s107731421930178x</b:URL>
    <b:DOI/>
    <b:RefOrder>20</b:RefOrder>
  </b:Source>
  <b:Source>
    <b:Tag>Boc18</b:Tag>
    <b:SourceType>JournalArticle</b:SourceType>
    <b:Guid>{E8437899-6702-4B08-9A43-683B86DCE5D7}</b:Guid>
    <b:Author>
      <b:Author>
        <b:NameList xmlns:msxsl="urn:schemas-microsoft-com:xslt" xmlns:b="http://schemas.openxmlformats.org/officeDocument/2006/bibliography">
          <b:Person>
            <b:Last>Bock</b:Last>
            <b:First>Sebastian</b:First>
            <b:Middle/>
          </b:Person>
          <b:Person>
            <b:Last>Goppold</b:Last>
            <b:First>Josef</b:First>
            <b:Middle/>
          </b:Person>
          <b:Person>
            <b:Last>Weiß</b:Last>
            <b:First>Martin</b:First>
            <b:Middle/>
          </b:Person>
        </b:NameList>
      </b:Author>
    </b:Author>
    <b:Title>An improvement of the convergence proof of the ADAM-Optimizer.</b:Title>
    <b:JournalName>arXiv: Learning</b:JournalName>
    <b:City/>
    <b:Year>2018</b:Year>
    <b:Month/>
    <b:Day/>
    <b:Pages/>
    <b:Publisher/>
    <b:Volume/>
    <b:Issue/>
    <b:ShortTitle/>
    <b:StandardNumber/>
    <b:Comments/>
    <b:Medium/>
    <b:YearAccessed>2020</b:YearAccessed>
    <b:MonthAccessed>5</b:MonthAccessed>
    <b:DayAccessed>31</b:DayAccessed>
    <b:URL>https://arxiv.org/abs/1804.10587</b:URL>
    <b:DOI/>
    <b:RefOrder>11</b:RefOrder>
  </b:Source>
  <b:Source>
    <b:Tag>Ten18</b:Tag>
    <b:SourceType>InternetSite</b:SourceType>
    <b:Guid>{8E4F2254-737D-44F5-95FC-F39538D38302}</b:Guid>
    <b:Title>TensorFlow</b:Title>
    <b:Year>2018.</b:Year>
    <b:YearAccessed>2020.</b:YearAccessed>
    <b:URL>https://www.tensorflow.org/tensorboard</b:URL>
    <b:Author>
      <b:Author>
        <b:NameList>
          <b:Person>
            <b:Last>TensorFlow</b:Last>
          </b:Person>
        </b:NameList>
      </b:Author>
    </b:Author>
    <b:RefOrder>22</b:RefOrder>
  </b:Source>
  <b:Source>
    <b:Tag>Lin02</b:Tag>
    <b:SourceType>JournalArticle</b:SourceType>
    <b:Guid>{EEAF33F3-F8AD-4825-8A2E-74E6E979DB4F}</b:Guid>
    <b:Author>
      <b:Author>
        <b:NameList xmlns:msxsl="urn:schemas-microsoft-com:xslt" xmlns:b="http://schemas.openxmlformats.org/officeDocument/2006/bibliography">
          <b:Person>
            <b:Last>Lin</b:Last>
            <b:First>Yi</b:First>
            <b:Middle/>
          </b:Person>
          <b:Person>
            <b:Last>Lee</b:Last>
            <b:First>Yoonkyung</b:First>
            <b:Middle/>
          </b:Person>
          <b:Person>
            <b:Last>Wahba</b:Last>
            <b:First>Grace</b:First>
            <b:Middle/>
          </b:Person>
        </b:NameList>
      </b:Author>
    </b:Author>
    <b:Title>Support Vector Machines for Classification in Nonstandard Situations</b:Title>
    <b:JournalName>Machine Learning</b:JournalName>
    <b:City/>
    <b:Year>2002</b:Year>
    <b:Month/>
    <b:Day/>
    <b:Pages>191-202</b:Pages>
    <b:Publisher/>
    <b:Volume>46</b:Volume>
    <b:Issue>1</b:Issue>
    <b:ShortTitle/>
    <b:StandardNumber/>
    <b:Comments/>
    <b:Medium/>
    <b:YearAccessed>2019</b:YearAccessed>
    <b:MonthAccessed>12</b:MonthAccessed>
    <b:DayAccessed>13</b:DayAccessed>
    <b:URL>https://link.springer.com/article/10.1023/a:1012406528296</b:URL>
    <b:DOI/>
    <b:RefOrder>3</b:RefOrder>
  </b:Source>
  <b:Source>
    <b:Tag>Rob711</b:Tag>
    <b:SourceType>Book</b:SourceType>
    <b:Guid>{4D608572-C4FB-4198-A86C-EAA7081D4DB2}</b:Guid>
    <b:Author>
      <b:Author>
        <b:NameList xmlns:msxsl="urn:schemas-microsoft-com:xslt" xmlns:b="http://schemas.openxmlformats.org/officeDocument/2006/bibliography">
          <b:Person>
            <b:Last>Robbins</b:Last>
            <b:First>Herbert</b:First>
            <b:Middle/>
          </b:Person>
          <b:Person>
            <b:Last>Siegmund</b:Last>
            <b:First>David</b:First>
            <b:Middle>O.</b:Middle>
          </b:Person>
        </b:NameList>
      </b:Author>
      <b:Editor>
        <b:NameList xmlns:msxsl="urn:schemas-microsoft-com:xslt" xmlns:b="http://schemas.openxmlformats.org/officeDocument/2006/bibliography">
          <b:Person>
            <b:Last>Rustagi</b:Last>
            <b:First>Jagdish</b:First>
            <b:Middle>S.</b:Middle>
          </b:Person>
        </b:NameList>
      </b:Editor>
    </b:Author>
    <b:Title>Optimizing Methods in Statistics</b:Title>
    <b:Year>1971</b:Year>
    <b:City/>
    <b:StateProvince/>
    <b:CountryRegion/>
    <b:Publisher>Academic Press</b:Publisher>
    <b:Volume/>
    <b:NumberVolumes/>
    <b:ShortTitle/>
    <b:StandardNumber/>
    <b:Pages/>
    <b:Edition/>
    <b:Comments/>
    <b:Medium/>
    <b:YearAccessed>2019</b:YearAccessed>
    <b:MonthAccessed>12</b:MonthAccessed>
    <b:DayAccessed>13</b:DayAccessed>
    <b:URL/>
    <b:DOI/>
    <b:RefOrder>23</b:RefOrder>
  </b:Source>
</b:Sources>
</file>

<file path=customXml/itemProps1.xml><?xml version="1.0" encoding="utf-8"?>
<ds:datastoreItem xmlns:ds="http://schemas.openxmlformats.org/officeDocument/2006/customXml" ds:itemID="{68C71DFE-BA54-4C58-A58C-B36BFCE8A330}">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diptervsema2.dot</Template>
  <TotalTime>14306</TotalTime>
  <Pages>1</Pages>
  <Words>12092</Words>
  <Characters>83435</Characters>
  <Application>Microsoft Office Word</Application>
  <DocSecurity>0</DocSecurity>
  <Lines>695</Lines>
  <Paragraphs>190</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Autonóm jármű fejlesztése</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Automatizálási és Alkalmazott Informatikai Tanszék</Company>
  <LinksUpToDate>false</LinksUpToDate>
  <CharactersWithSpaces>95337</CharactersWithSpaces>
  <SharedDoc>false</SharedDoc>
  <HLinks>
    <vt:vector size="78" baseType="variant">
      <vt:variant>
        <vt:i4>2293851</vt:i4>
      </vt:variant>
      <vt:variant>
        <vt:i4>84</vt:i4>
      </vt:variant>
      <vt:variant>
        <vt:i4>0</vt:i4>
      </vt:variant>
      <vt:variant>
        <vt:i4>5</vt:i4>
      </vt:variant>
      <vt:variant>
        <vt:lpwstr>http://en.wikipedia.org/wiki/Evaluation_strategy</vt:lpwstr>
      </vt:variant>
      <vt:variant>
        <vt:lpwstr/>
      </vt:variant>
      <vt:variant>
        <vt:i4>2818103</vt:i4>
      </vt:variant>
      <vt:variant>
        <vt:i4>81</vt:i4>
      </vt:variant>
      <vt:variant>
        <vt:i4>0</vt:i4>
      </vt:variant>
      <vt:variant>
        <vt:i4>5</vt:i4>
      </vt:variant>
      <vt:variant>
        <vt:lpwstr>http://www.ni.com/</vt:lpwstr>
      </vt:variant>
      <vt:variant>
        <vt:lpwstr/>
      </vt:variant>
      <vt:variant>
        <vt:i4>1966128</vt:i4>
      </vt:variant>
      <vt:variant>
        <vt:i4>65</vt:i4>
      </vt:variant>
      <vt:variant>
        <vt:i4>0</vt:i4>
      </vt:variant>
      <vt:variant>
        <vt:i4>5</vt:i4>
      </vt:variant>
      <vt:variant>
        <vt:lpwstr/>
      </vt:variant>
      <vt:variant>
        <vt:lpwstr>_Toc332798853</vt:lpwstr>
      </vt:variant>
      <vt:variant>
        <vt:i4>1966128</vt:i4>
      </vt:variant>
      <vt:variant>
        <vt:i4>59</vt:i4>
      </vt:variant>
      <vt:variant>
        <vt:i4>0</vt:i4>
      </vt:variant>
      <vt:variant>
        <vt:i4>5</vt:i4>
      </vt:variant>
      <vt:variant>
        <vt:lpwstr/>
      </vt:variant>
      <vt:variant>
        <vt:lpwstr>_Toc332798852</vt:lpwstr>
      </vt:variant>
      <vt:variant>
        <vt:i4>1966128</vt:i4>
      </vt:variant>
      <vt:variant>
        <vt:i4>53</vt:i4>
      </vt:variant>
      <vt:variant>
        <vt:i4>0</vt:i4>
      </vt:variant>
      <vt:variant>
        <vt:i4>5</vt:i4>
      </vt:variant>
      <vt:variant>
        <vt:lpwstr/>
      </vt:variant>
      <vt:variant>
        <vt:lpwstr>_Toc332798851</vt:lpwstr>
      </vt:variant>
      <vt:variant>
        <vt:i4>1966128</vt:i4>
      </vt:variant>
      <vt:variant>
        <vt:i4>47</vt:i4>
      </vt:variant>
      <vt:variant>
        <vt:i4>0</vt:i4>
      </vt:variant>
      <vt:variant>
        <vt:i4>5</vt:i4>
      </vt:variant>
      <vt:variant>
        <vt:lpwstr/>
      </vt:variant>
      <vt:variant>
        <vt:lpwstr>_Toc332798850</vt:lpwstr>
      </vt:variant>
      <vt:variant>
        <vt:i4>2031664</vt:i4>
      </vt:variant>
      <vt:variant>
        <vt:i4>41</vt:i4>
      </vt:variant>
      <vt:variant>
        <vt:i4>0</vt:i4>
      </vt:variant>
      <vt:variant>
        <vt:i4>5</vt:i4>
      </vt:variant>
      <vt:variant>
        <vt:lpwstr/>
      </vt:variant>
      <vt:variant>
        <vt:lpwstr>_Toc332798849</vt:lpwstr>
      </vt:variant>
      <vt:variant>
        <vt:i4>2031664</vt:i4>
      </vt:variant>
      <vt:variant>
        <vt:i4>35</vt:i4>
      </vt:variant>
      <vt:variant>
        <vt:i4>0</vt:i4>
      </vt:variant>
      <vt:variant>
        <vt:i4>5</vt:i4>
      </vt:variant>
      <vt:variant>
        <vt:lpwstr/>
      </vt:variant>
      <vt:variant>
        <vt:lpwstr>_Toc332798848</vt:lpwstr>
      </vt:variant>
      <vt:variant>
        <vt:i4>2031664</vt:i4>
      </vt:variant>
      <vt:variant>
        <vt:i4>29</vt:i4>
      </vt:variant>
      <vt:variant>
        <vt:i4>0</vt:i4>
      </vt:variant>
      <vt:variant>
        <vt:i4>5</vt:i4>
      </vt:variant>
      <vt:variant>
        <vt:lpwstr/>
      </vt:variant>
      <vt:variant>
        <vt:lpwstr>_Toc332798847</vt:lpwstr>
      </vt:variant>
      <vt:variant>
        <vt:i4>2031664</vt:i4>
      </vt:variant>
      <vt:variant>
        <vt:i4>23</vt:i4>
      </vt:variant>
      <vt:variant>
        <vt:i4>0</vt:i4>
      </vt:variant>
      <vt:variant>
        <vt:i4>5</vt:i4>
      </vt:variant>
      <vt:variant>
        <vt:lpwstr/>
      </vt:variant>
      <vt:variant>
        <vt:lpwstr>_Toc332798846</vt:lpwstr>
      </vt:variant>
      <vt:variant>
        <vt:i4>2031664</vt:i4>
      </vt:variant>
      <vt:variant>
        <vt:i4>17</vt:i4>
      </vt:variant>
      <vt:variant>
        <vt:i4>0</vt:i4>
      </vt:variant>
      <vt:variant>
        <vt:i4>5</vt:i4>
      </vt:variant>
      <vt:variant>
        <vt:lpwstr/>
      </vt:variant>
      <vt:variant>
        <vt:lpwstr>_Toc332798845</vt:lpwstr>
      </vt:variant>
      <vt:variant>
        <vt:i4>2031664</vt:i4>
      </vt:variant>
      <vt:variant>
        <vt:i4>11</vt:i4>
      </vt:variant>
      <vt:variant>
        <vt:i4>0</vt:i4>
      </vt:variant>
      <vt:variant>
        <vt:i4>5</vt:i4>
      </vt:variant>
      <vt:variant>
        <vt:lpwstr/>
      </vt:variant>
      <vt:variant>
        <vt:lpwstr>_Toc332798844</vt:lpwstr>
      </vt:variant>
      <vt:variant>
        <vt:i4>2031664</vt:i4>
      </vt:variant>
      <vt:variant>
        <vt:i4>5</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Autonóm jármű fejlesztése</dc:title>
  <dc:subject>Kisfeszültségű folyamatirányítók</dc:subject>
  <dc:creator>Krisztián Szilágyi</dc:creator>
  <cp:keywords/>
  <dc:description>Az adatok átírása után a dokumentum egészére adjanak ki frissítést.</dc:description>
  <cp:lastModifiedBy>Krisztián Szilágyi</cp:lastModifiedBy>
  <cp:revision>489</cp:revision>
  <cp:lastPrinted>2021-05-17T17:39:00Z</cp:lastPrinted>
  <dcterms:created xsi:type="dcterms:W3CDTF">2019-05-18T09:54:00Z</dcterms:created>
  <dcterms:modified xsi:type="dcterms:W3CDTF">2021-05-17T17:42:00Z</dcterms:modified>
</cp:coreProperties>
</file>